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AE3" w:rsidRPr="00442D8F" w:rsidRDefault="00CF6AE3" w:rsidP="00054917">
      <w:pPr>
        <w:pStyle w:val="affff2"/>
        <w:spacing w:before="120" w:after="240"/>
      </w:pPr>
      <w:r w:rsidRPr="00442D8F">
        <w:t>Содержание</w:t>
      </w:r>
    </w:p>
    <w:p w:rsidR="005D6993" w:rsidRDefault="00CF6AE3">
      <w:pPr>
        <w:pStyle w:val="16"/>
        <w:rPr>
          <w:rFonts w:asciiTheme="minorHAnsi" w:hAnsiTheme="minorHAnsi" w:cstheme="minorBidi"/>
          <w:b w:val="0"/>
          <w:sz w:val="22"/>
          <w:szCs w:val="22"/>
        </w:rPr>
      </w:pPr>
      <w:r w:rsidRPr="00676E4C">
        <w:fldChar w:fldCharType="begin"/>
      </w:r>
      <w:r w:rsidRPr="00676E4C">
        <w:instrText xml:space="preserve"> TOC \o "1-3" \h \z \u </w:instrText>
      </w:r>
      <w:r w:rsidRPr="00676E4C">
        <w:fldChar w:fldCharType="separate"/>
      </w:r>
      <w:hyperlink w:anchor="_Toc177920540" w:history="1">
        <w:r w:rsidR="005D6993" w:rsidRPr="000F4E95">
          <w:rPr>
            <w:rStyle w:val="aff8"/>
          </w:rPr>
          <w:t>1</w:t>
        </w:r>
        <w:r w:rsidR="005D6993">
          <w:rPr>
            <w:rFonts w:asciiTheme="minorHAnsi" w:hAnsiTheme="minorHAnsi" w:cstheme="minorBidi"/>
            <w:b w:val="0"/>
            <w:sz w:val="22"/>
            <w:szCs w:val="22"/>
          </w:rPr>
          <w:tab/>
        </w:r>
        <w:r w:rsidR="005D6993" w:rsidRPr="000F4E95">
          <w:rPr>
            <w:rStyle w:val="aff8"/>
          </w:rPr>
          <w:t>Краткая характеристика программы</w:t>
        </w:r>
        <w:r w:rsidR="005D6993">
          <w:rPr>
            <w:webHidden/>
          </w:rPr>
          <w:tab/>
        </w:r>
        <w:r w:rsidR="005D6993">
          <w:rPr>
            <w:webHidden/>
          </w:rPr>
          <w:fldChar w:fldCharType="begin"/>
        </w:r>
        <w:r w:rsidR="005D6993">
          <w:rPr>
            <w:webHidden/>
          </w:rPr>
          <w:instrText xml:space="preserve"> PAGEREF _Toc177920540 \h </w:instrText>
        </w:r>
        <w:r w:rsidR="005D6993">
          <w:rPr>
            <w:webHidden/>
          </w:rPr>
        </w:r>
        <w:r w:rsidR="005D6993">
          <w:rPr>
            <w:webHidden/>
          </w:rPr>
          <w:fldChar w:fldCharType="separate"/>
        </w:r>
        <w:r w:rsidR="005D6993">
          <w:rPr>
            <w:webHidden/>
          </w:rPr>
          <w:t>4</w:t>
        </w:r>
        <w:r w:rsidR="005D6993">
          <w:rPr>
            <w:webHidden/>
          </w:rPr>
          <w:fldChar w:fldCharType="end"/>
        </w:r>
      </w:hyperlink>
    </w:p>
    <w:p w:rsidR="005D6993" w:rsidRDefault="005D6993">
      <w:pPr>
        <w:pStyle w:val="16"/>
        <w:rPr>
          <w:rFonts w:asciiTheme="minorHAnsi" w:hAnsiTheme="minorHAnsi" w:cstheme="minorBidi"/>
          <w:b w:val="0"/>
          <w:sz w:val="22"/>
          <w:szCs w:val="22"/>
        </w:rPr>
      </w:pPr>
      <w:hyperlink w:anchor="_Toc177920541" w:history="1">
        <w:r w:rsidRPr="000F4E95">
          <w:rPr>
            <w:rStyle w:val="aff8"/>
          </w:rPr>
          <w:t>2</w:t>
        </w:r>
        <w:r>
          <w:rPr>
            <w:rFonts w:asciiTheme="minorHAnsi" w:hAnsiTheme="minorHAnsi" w:cstheme="minorBidi"/>
            <w:b w:val="0"/>
            <w:sz w:val="22"/>
            <w:szCs w:val="22"/>
          </w:rPr>
          <w:tab/>
        </w:r>
        <w:r w:rsidRPr="000F4E95">
          <w:rPr>
            <w:rStyle w:val="aff8"/>
          </w:rPr>
          <w:t>Обращение к программе</w:t>
        </w:r>
        <w:r>
          <w:rPr>
            <w:webHidden/>
          </w:rPr>
          <w:tab/>
        </w:r>
        <w:r>
          <w:rPr>
            <w:webHidden/>
          </w:rPr>
          <w:fldChar w:fldCharType="begin"/>
        </w:r>
        <w:r>
          <w:rPr>
            <w:webHidden/>
          </w:rPr>
          <w:instrText xml:space="preserve"> PAGEREF _Toc177920541 \h </w:instrText>
        </w:r>
        <w:r>
          <w:rPr>
            <w:webHidden/>
          </w:rPr>
        </w:r>
        <w:r>
          <w:rPr>
            <w:webHidden/>
          </w:rPr>
          <w:fldChar w:fldCharType="separate"/>
        </w:r>
        <w:r>
          <w:rPr>
            <w:webHidden/>
          </w:rPr>
          <w:t>8</w:t>
        </w:r>
        <w:r>
          <w:rPr>
            <w:webHidden/>
          </w:rPr>
          <w:fldChar w:fldCharType="end"/>
        </w:r>
      </w:hyperlink>
    </w:p>
    <w:p w:rsidR="005D6993" w:rsidRDefault="005D6993">
      <w:pPr>
        <w:pStyle w:val="27"/>
        <w:rPr>
          <w:rFonts w:asciiTheme="minorHAnsi" w:eastAsiaTheme="minorEastAsia" w:hAnsiTheme="minorHAnsi"/>
          <w:noProof/>
          <w:sz w:val="22"/>
        </w:rPr>
      </w:pPr>
      <w:hyperlink w:anchor="_Toc177920542" w:history="1">
        <w:r w:rsidRPr="000F4E95">
          <w:rPr>
            <w:rStyle w:val="aff8"/>
            <w:noProof/>
          </w:rPr>
          <w:t>2.1</w:t>
        </w:r>
        <w:r>
          <w:rPr>
            <w:rFonts w:asciiTheme="minorHAnsi" w:eastAsiaTheme="minorEastAsia" w:hAnsiTheme="minorHAnsi"/>
            <w:noProof/>
            <w:sz w:val="22"/>
          </w:rPr>
          <w:tab/>
        </w:r>
        <w:r w:rsidRPr="000F4E95">
          <w:rPr>
            <w:rStyle w:val="aff8"/>
            <w:noProof/>
          </w:rPr>
          <w:t>Подключение библиотеки</w:t>
        </w:r>
        <w:r>
          <w:rPr>
            <w:noProof/>
            <w:webHidden/>
          </w:rPr>
          <w:tab/>
        </w:r>
        <w:r>
          <w:rPr>
            <w:noProof/>
            <w:webHidden/>
          </w:rPr>
          <w:fldChar w:fldCharType="begin"/>
        </w:r>
        <w:r>
          <w:rPr>
            <w:noProof/>
            <w:webHidden/>
          </w:rPr>
          <w:instrText xml:space="preserve"> PAGEREF _Toc177920542 \h </w:instrText>
        </w:r>
        <w:r>
          <w:rPr>
            <w:noProof/>
            <w:webHidden/>
          </w:rPr>
        </w:r>
        <w:r>
          <w:rPr>
            <w:noProof/>
            <w:webHidden/>
          </w:rPr>
          <w:fldChar w:fldCharType="separate"/>
        </w:r>
        <w:r>
          <w:rPr>
            <w:noProof/>
            <w:webHidden/>
          </w:rPr>
          <w:t>8</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43" w:history="1">
        <w:r w:rsidRPr="000F4E95">
          <w:rPr>
            <w:rStyle w:val="aff8"/>
            <w:noProof/>
          </w:rPr>
          <w:t>2.1.1</w:t>
        </w:r>
        <w:r>
          <w:rPr>
            <w:rFonts w:asciiTheme="minorHAnsi" w:eastAsiaTheme="minorEastAsia" w:hAnsiTheme="minorHAnsi"/>
            <w:noProof/>
            <w:sz w:val="22"/>
          </w:rPr>
          <w:tab/>
        </w:r>
        <w:r w:rsidRPr="000F4E95">
          <w:rPr>
            <w:rStyle w:val="aff8"/>
            <w:noProof/>
          </w:rPr>
          <w:t>Заголовочный файл «</w:t>
        </w:r>
        <w:r w:rsidRPr="000F4E95">
          <w:rPr>
            <w:rStyle w:val="aff8"/>
            <w:noProof/>
            <w:lang w:val="en-US"/>
          </w:rPr>
          <w:t>DataAccessLib</w:t>
        </w:r>
        <w:r w:rsidRPr="000F4E95">
          <w:rPr>
            <w:rStyle w:val="aff8"/>
            <w:noProof/>
          </w:rPr>
          <w:t>.</w:t>
        </w:r>
        <w:r w:rsidRPr="000F4E95">
          <w:rPr>
            <w:rStyle w:val="aff8"/>
            <w:noProof/>
            <w:lang w:val="en-US"/>
          </w:rPr>
          <w:t>h</w:t>
        </w:r>
        <w:r w:rsidRPr="000F4E95">
          <w:rPr>
            <w:rStyle w:val="aff8"/>
            <w:noProof/>
          </w:rPr>
          <w:t>»</w:t>
        </w:r>
        <w:r>
          <w:rPr>
            <w:noProof/>
            <w:webHidden/>
          </w:rPr>
          <w:tab/>
        </w:r>
        <w:r>
          <w:rPr>
            <w:noProof/>
            <w:webHidden/>
          </w:rPr>
          <w:fldChar w:fldCharType="begin"/>
        </w:r>
        <w:r>
          <w:rPr>
            <w:noProof/>
            <w:webHidden/>
          </w:rPr>
          <w:instrText xml:space="preserve"> PAGEREF _Toc177920543 \h </w:instrText>
        </w:r>
        <w:r>
          <w:rPr>
            <w:noProof/>
            <w:webHidden/>
          </w:rPr>
        </w:r>
        <w:r>
          <w:rPr>
            <w:noProof/>
            <w:webHidden/>
          </w:rPr>
          <w:fldChar w:fldCharType="separate"/>
        </w:r>
        <w:r>
          <w:rPr>
            <w:noProof/>
            <w:webHidden/>
          </w:rPr>
          <w:t>8</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44" w:history="1">
        <w:r w:rsidRPr="000F4E95">
          <w:rPr>
            <w:rStyle w:val="aff8"/>
            <w:noProof/>
          </w:rPr>
          <w:t>2.1.2</w:t>
        </w:r>
        <w:r>
          <w:rPr>
            <w:rFonts w:asciiTheme="minorHAnsi" w:eastAsiaTheme="minorEastAsia" w:hAnsiTheme="minorHAnsi"/>
            <w:noProof/>
            <w:sz w:val="22"/>
          </w:rPr>
          <w:tab/>
        </w:r>
        <w:r w:rsidRPr="000F4E95">
          <w:rPr>
            <w:rStyle w:val="aff8"/>
            <w:noProof/>
          </w:rPr>
          <w:t>Файл исходного кода «</w:t>
        </w:r>
        <w:r w:rsidRPr="000F4E95">
          <w:rPr>
            <w:rStyle w:val="aff8"/>
            <w:noProof/>
            <w:lang w:val="en-US"/>
          </w:rPr>
          <w:t>DataAccessLib</w:t>
        </w:r>
        <w:r w:rsidRPr="000F4E95">
          <w:rPr>
            <w:rStyle w:val="aff8"/>
            <w:noProof/>
          </w:rPr>
          <w:t>.</w:t>
        </w:r>
        <w:r w:rsidRPr="000F4E95">
          <w:rPr>
            <w:rStyle w:val="aff8"/>
            <w:noProof/>
            <w:lang w:val="en-US"/>
          </w:rPr>
          <w:t>cpp</w:t>
        </w:r>
        <w:r w:rsidRPr="000F4E95">
          <w:rPr>
            <w:rStyle w:val="aff8"/>
            <w:noProof/>
          </w:rPr>
          <w:t>»</w:t>
        </w:r>
        <w:r>
          <w:rPr>
            <w:noProof/>
            <w:webHidden/>
          </w:rPr>
          <w:tab/>
        </w:r>
        <w:r>
          <w:rPr>
            <w:noProof/>
            <w:webHidden/>
          </w:rPr>
          <w:fldChar w:fldCharType="begin"/>
        </w:r>
        <w:r>
          <w:rPr>
            <w:noProof/>
            <w:webHidden/>
          </w:rPr>
          <w:instrText xml:space="preserve"> PAGEREF _Toc177920544 \h </w:instrText>
        </w:r>
        <w:r>
          <w:rPr>
            <w:noProof/>
            <w:webHidden/>
          </w:rPr>
        </w:r>
        <w:r>
          <w:rPr>
            <w:noProof/>
            <w:webHidden/>
          </w:rPr>
          <w:fldChar w:fldCharType="separate"/>
        </w:r>
        <w:r>
          <w:rPr>
            <w:noProof/>
            <w:webHidden/>
          </w:rPr>
          <w:t>9</w:t>
        </w:r>
        <w:r>
          <w:rPr>
            <w:noProof/>
            <w:webHidden/>
          </w:rPr>
          <w:fldChar w:fldCharType="end"/>
        </w:r>
      </w:hyperlink>
    </w:p>
    <w:p w:rsidR="005D6993" w:rsidRDefault="005D6993">
      <w:pPr>
        <w:pStyle w:val="27"/>
        <w:rPr>
          <w:rFonts w:asciiTheme="minorHAnsi" w:eastAsiaTheme="minorEastAsia" w:hAnsiTheme="minorHAnsi"/>
          <w:noProof/>
          <w:sz w:val="22"/>
        </w:rPr>
      </w:pPr>
      <w:hyperlink w:anchor="_Toc177920545" w:history="1">
        <w:r w:rsidRPr="000F4E95">
          <w:rPr>
            <w:rStyle w:val="aff8"/>
            <w:noProof/>
          </w:rPr>
          <w:t>2.2</w:t>
        </w:r>
        <w:r>
          <w:rPr>
            <w:rFonts w:asciiTheme="minorHAnsi" w:eastAsiaTheme="minorEastAsia" w:hAnsiTheme="minorHAnsi"/>
            <w:noProof/>
            <w:sz w:val="22"/>
          </w:rPr>
          <w:tab/>
        </w:r>
        <w:r w:rsidRPr="000F4E95">
          <w:rPr>
            <w:rStyle w:val="aff8"/>
            <w:noProof/>
          </w:rPr>
          <w:t>Операции с хранилищами</w:t>
        </w:r>
        <w:r>
          <w:rPr>
            <w:noProof/>
            <w:webHidden/>
          </w:rPr>
          <w:tab/>
        </w:r>
        <w:r>
          <w:rPr>
            <w:noProof/>
            <w:webHidden/>
          </w:rPr>
          <w:fldChar w:fldCharType="begin"/>
        </w:r>
        <w:r>
          <w:rPr>
            <w:noProof/>
            <w:webHidden/>
          </w:rPr>
          <w:instrText xml:space="preserve"> PAGEREF _Toc177920545 \h </w:instrText>
        </w:r>
        <w:r>
          <w:rPr>
            <w:noProof/>
            <w:webHidden/>
          </w:rPr>
        </w:r>
        <w:r>
          <w:rPr>
            <w:noProof/>
            <w:webHidden/>
          </w:rPr>
          <w:fldChar w:fldCharType="separate"/>
        </w:r>
        <w:r>
          <w:rPr>
            <w:noProof/>
            <w:webHidden/>
          </w:rPr>
          <w:t>12</w:t>
        </w:r>
        <w:r>
          <w:rPr>
            <w:noProof/>
            <w:webHidden/>
          </w:rPr>
          <w:fldChar w:fldCharType="end"/>
        </w:r>
      </w:hyperlink>
    </w:p>
    <w:p w:rsidR="005D6993" w:rsidRDefault="005D6993">
      <w:pPr>
        <w:pStyle w:val="27"/>
        <w:rPr>
          <w:rFonts w:asciiTheme="minorHAnsi" w:eastAsiaTheme="minorEastAsia" w:hAnsiTheme="minorHAnsi"/>
          <w:noProof/>
          <w:sz w:val="22"/>
        </w:rPr>
      </w:pPr>
      <w:hyperlink w:anchor="_Toc177920546" w:history="1">
        <w:r w:rsidRPr="000F4E95">
          <w:rPr>
            <w:rStyle w:val="aff8"/>
            <w:noProof/>
          </w:rPr>
          <w:t>2.3</w:t>
        </w:r>
        <w:r>
          <w:rPr>
            <w:rFonts w:asciiTheme="minorHAnsi" w:eastAsiaTheme="minorEastAsia" w:hAnsiTheme="minorHAnsi"/>
            <w:noProof/>
            <w:sz w:val="22"/>
          </w:rPr>
          <w:tab/>
        </w:r>
        <w:r w:rsidRPr="000F4E95">
          <w:rPr>
            <w:rStyle w:val="aff8"/>
            <w:noProof/>
          </w:rPr>
          <w:t>Операции с файловыми системами, файлами и каталогами</w:t>
        </w:r>
        <w:r>
          <w:rPr>
            <w:noProof/>
            <w:webHidden/>
          </w:rPr>
          <w:tab/>
        </w:r>
        <w:r>
          <w:rPr>
            <w:noProof/>
            <w:webHidden/>
          </w:rPr>
          <w:fldChar w:fldCharType="begin"/>
        </w:r>
        <w:r>
          <w:rPr>
            <w:noProof/>
            <w:webHidden/>
          </w:rPr>
          <w:instrText xml:space="preserve"> PAGEREF _Toc177920546 \h </w:instrText>
        </w:r>
        <w:r>
          <w:rPr>
            <w:noProof/>
            <w:webHidden/>
          </w:rPr>
        </w:r>
        <w:r>
          <w:rPr>
            <w:noProof/>
            <w:webHidden/>
          </w:rPr>
          <w:fldChar w:fldCharType="separate"/>
        </w:r>
        <w:r>
          <w:rPr>
            <w:noProof/>
            <w:webHidden/>
          </w:rPr>
          <w:t>16</w:t>
        </w:r>
        <w:r>
          <w:rPr>
            <w:noProof/>
            <w:webHidden/>
          </w:rPr>
          <w:fldChar w:fldCharType="end"/>
        </w:r>
      </w:hyperlink>
    </w:p>
    <w:p w:rsidR="005D6993" w:rsidRDefault="005D6993">
      <w:pPr>
        <w:pStyle w:val="16"/>
        <w:rPr>
          <w:rFonts w:asciiTheme="minorHAnsi" w:hAnsiTheme="minorHAnsi" w:cstheme="minorBidi"/>
          <w:b w:val="0"/>
          <w:sz w:val="22"/>
          <w:szCs w:val="22"/>
        </w:rPr>
      </w:pPr>
      <w:hyperlink w:anchor="_Toc177920547" w:history="1">
        <w:r w:rsidRPr="000F4E95">
          <w:rPr>
            <w:rStyle w:val="aff8"/>
          </w:rPr>
          <w:t>3</w:t>
        </w:r>
        <w:r>
          <w:rPr>
            <w:rFonts w:asciiTheme="minorHAnsi" w:hAnsiTheme="minorHAnsi" w:cstheme="minorBidi"/>
            <w:b w:val="0"/>
            <w:sz w:val="22"/>
            <w:szCs w:val="22"/>
          </w:rPr>
          <w:tab/>
        </w:r>
        <w:r w:rsidRPr="000F4E95">
          <w:rPr>
            <w:rStyle w:val="aff8"/>
          </w:rPr>
          <w:t>Входные и выходные данные</w:t>
        </w:r>
        <w:r>
          <w:rPr>
            <w:webHidden/>
          </w:rPr>
          <w:tab/>
        </w:r>
        <w:r>
          <w:rPr>
            <w:webHidden/>
          </w:rPr>
          <w:fldChar w:fldCharType="begin"/>
        </w:r>
        <w:r>
          <w:rPr>
            <w:webHidden/>
          </w:rPr>
          <w:instrText xml:space="preserve"> PAGEREF _Toc177920547 \h </w:instrText>
        </w:r>
        <w:r>
          <w:rPr>
            <w:webHidden/>
          </w:rPr>
        </w:r>
        <w:r>
          <w:rPr>
            <w:webHidden/>
          </w:rPr>
          <w:fldChar w:fldCharType="separate"/>
        </w:r>
        <w:r>
          <w:rPr>
            <w:webHidden/>
          </w:rPr>
          <w:t>22</w:t>
        </w:r>
        <w:r>
          <w:rPr>
            <w:webHidden/>
          </w:rPr>
          <w:fldChar w:fldCharType="end"/>
        </w:r>
      </w:hyperlink>
    </w:p>
    <w:p w:rsidR="005D6993" w:rsidRDefault="005D6993">
      <w:pPr>
        <w:pStyle w:val="27"/>
        <w:rPr>
          <w:rFonts w:asciiTheme="minorHAnsi" w:eastAsiaTheme="minorEastAsia" w:hAnsiTheme="minorHAnsi"/>
          <w:noProof/>
          <w:sz w:val="22"/>
        </w:rPr>
      </w:pPr>
      <w:hyperlink w:anchor="_Toc177920548" w:history="1">
        <w:r w:rsidRPr="000F4E95">
          <w:rPr>
            <w:rStyle w:val="aff8"/>
            <w:noProof/>
          </w:rPr>
          <w:t>3.1</w:t>
        </w:r>
        <w:r>
          <w:rPr>
            <w:rFonts w:asciiTheme="minorHAnsi" w:eastAsiaTheme="minorEastAsia" w:hAnsiTheme="minorHAnsi"/>
            <w:noProof/>
            <w:sz w:val="22"/>
          </w:rPr>
          <w:tab/>
        </w:r>
        <w:r w:rsidRPr="000F4E95">
          <w:rPr>
            <w:rStyle w:val="aff8"/>
            <w:noProof/>
          </w:rPr>
          <w:t>Основные типы, псевдонимы и константы</w:t>
        </w:r>
        <w:r>
          <w:rPr>
            <w:noProof/>
            <w:webHidden/>
          </w:rPr>
          <w:tab/>
        </w:r>
        <w:r>
          <w:rPr>
            <w:noProof/>
            <w:webHidden/>
          </w:rPr>
          <w:fldChar w:fldCharType="begin"/>
        </w:r>
        <w:r>
          <w:rPr>
            <w:noProof/>
            <w:webHidden/>
          </w:rPr>
          <w:instrText xml:space="preserve"> PAGEREF _Toc177920548 \h </w:instrText>
        </w:r>
        <w:r>
          <w:rPr>
            <w:noProof/>
            <w:webHidden/>
          </w:rPr>
        </w:r>
        <w:r>
          <w:rPr>
            <w:noProof/>
            <w:webHidden/>
          </w:rPr>
          <w:fldChar w:fldCharType="separate"/>
        </w:r>
        <w:r>
          <w:rPr>
            <w:noProof/>
            <w:webHidden/>
          </w:rPr>
          <w:t>22</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49" w:history="1">
        <w:r w:rsidRPr="000F4E95">
          <w:rPr>
            <w:rStyle w:val="aff8"/>
            <w:noProof/>
          </w:rPr>
          <w:t>3.1.1</w:t>
        </w:r>
        <w:r>
          <w:rPr>
            <w:rFonts w:asciiTheme="minorHAnsi" w:eastAsiaTheme="minorEastAsia" w:hAnsiTheme="minorHAnsi"/>
            <w:noProof/>
            <w:sz w:val="22"/>
          </w:rPr>
          <w:tab/>
        </w:r>
        <w:r w:rsidRPr="000F4E95">
          <w:rPr>
            <w:rStyle w:val="aff8"/>
            <w:noProof/>
          </w:rPr>
          <w:t>StorageType</w:t>
        </w:r>
        <w:r>
          <w:rPr>
            <w:noProof/>
            <w:webHidden/>
          </w:rPr>
          <w:tab/>
        </w:r>
        <w:r>
          <w:rPr>
            <w:noProof/>
            <w:webHidden/>
          </w:rPr>
          <w:fldChar w:fldCharType="begin"/>
        </w:r>
        <w:r>
          <w:rPr>
            <w:noProof/>
            <w:webHidden/>
          </w:rPr>
          <w:instrText xml:space="preserve"> PAGEREF _Toc177920549 \h </w:instrText>
        </w:r>
        <w:r>
          <w:rPr>
            <w:noProof/>
            <w:webHidden/>
          </w:rPr>
        </w:r>
        <w:r>
          <w:rPr>
            <w:noProof/>
            <w:webHidden/>
          </w:rPr>
          <w:fldChar w:fldCharType="separate"/>
        </w:r>
        <w:r>
          <w:rPr>
            <w:noProof/>
            <w:webHidden/>
          </w:rPr>
          <w:t>22</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50" w:history="1">
        <w:r w:rsidRPr="000F4E95">
          <w:rPr>
            <w:rStyle w:val="aff8"/>
            <w:noProof/>
          </w:rPr>
          <w:t>3.1.2</w:t>
        </w:r>
        <w:r>
          <w:rPr>
            <w:rFonts w:asciiTheme="minorHAnsi" w:eastAsiaTheme="minorEastAsia" w:hAnsiTheme="minorHAnsi"/>
            <w:noProof/>
            <w:sz w:val="22"/>
          </w:rPr>
          <w:tab/>
        </w:r>
        <w:r w:rsidRPr="000F4E95">
          <w:rPr>
            <w:rStyle w:val="aff8"/>
            <w:noProof/>
          </w:rPr>
          <w:t>FileSystemTypeEnum</w:t>
        </w:r>
        <w:r>
          <w:rPr>
            <w:noProof/>
            <w:webHidden/>
          </w:rPr>
          <w:tab/>
        </w:r>
        <w:r>
          <w:rPr>
            <w:noProof/>
            <w:webHidden/>
          </w:rPr>
          <w:fldChar w:fldCharType="begin"/>
        </w:r>
        <w:r>
          <w:rPr>
            <w:noProof/>
            <w:webHidden/>
          </w:rPr>
          <w:instrText xml:space="preserve"> PAGEREF _Toc177920550 \h </w:instrText>
        </w:r>
        <w:r>
          <w:rPr>
            <w:noProof/>
            <w:webHidden/>
          </w:rPr>
        </w:r>
        <w:r>
          <w:rPr>
            <w:noProof/>
            <w:webHidden/>
          </w:rPr>
          <w:fldChar w:fldCharType="separate"/>
        </w:r>
        <w:r>
          <w:rPr>
            <w:noProof/>
            <w:webHidden/>
          </w:rPr>
          <w:t>22</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51" w:history="1">
        <w:r w:rsidRPr="000F4E95">
          <w:rPr>
            <w:rStyle w:val="aff8"/>
            <w:noProof/>
          </w:rPr>
          <w:t>3.1.3</w:t>
        </w:r>
        <w:r>
          <w:rPr>
            <w:rFonts w:asciiTheme="minorHAnsi" w:eastAsiaTheme="minorEastAsia" w:hAnsiTheme="minorHAnsi"/>
            <w:noProof/>
            <w:sz w:val="22"/>
          </w:rPr>
          <w:tab/>
        </w:r>
        <w:r w:rsidRPr="000F4E95">
          <w:rPr>
            <w:rStyle w:val="aff8"/>
            <w:noProof/>
          </w:rPr>
          <w:t>OriginEnum</w:t>
        </w:r>
        <w:r>
          <w:rPr>
            <w:noProof/>
            <w:webHidden/>
          </w:rPr>
          <w:tab/>
        </w:r>
        <w:r>
          <w:rPr>
            <w:noProof/>
            <w:webHidden/>
          </w:rPr>
          <w:fldChar w:fldCharType="begin"/>
        </w:r>
        <w:r>
          <w:rPr>
            <w:noProof/>
            <w:webHidden/>
          </w:rPr>
          <w:instrText xml:space="preserve"> PAGEREF _Toc177920551 \h </w:instrText>
        </w:r>
        <w:r>
          <w:rPr>
            <w:noProof/>
            <w:webHidden/>
          </w:rPr>
        </w:r>
        <w:r>
          <w:rPr>
            <w:noProof/>
            <w:webHidden/>
          </w:rPr>
          <w:fldChar w:fldCharType="separate"/>
        </w:r>
        <w:r>
          <w:rPr>
            <w:noProof/>
            <w:webHidden/>
          </w:rPr>
          <w:t>22</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52" w:history="1">
        <w:r w:rsidRPr="000F4E95">
          <w:rPr>
            <w:rStyle w:val="aff8"/>
            <w:noProof/>
          </w:rPr>
          <w:t>3.1.4</w:t>
        </w:r>
        <w:r>
          <w:rPr>
            <w:rFonts w:asciiTheme="minorHAnsi" w:eastAsiaTheme="minorEastAsia" w:hAnsiTheme="minorHAnsi"/>
            <w:noProof/>
            <w:sz w:val="22"/>
          </w:rPr>
          <w:tab/>
        </w:r>
        <w:r w:rsidRPr="000F4E95">
          <w:rPr>
            <w:rStyle w:val="aff8"/>
            <w:noProof/>
          </w:rPr>
          <w:t>PhysicalDriveInfoStruct</w:t>
        </w:r>
        <w:r>
          <w:rPr>
            <w:noProof/>
            <w:webHidden/>
          </w:rPr>
          <w:tab/>
        </w:r>
        <w:r>
          <w:rPr>
            <w:noProof/>
            <w:webHidden/>
          </w:rPr>
          <w:fldChar w:fldCharType="begin"/>
        </w:r>
        <w:r>
          <w:rPr>
            <w:noProof/>
            <w:webHidden/>
          </w:rPr>
          <w:instrText xml:space="preserve"> PAGEREF _Toc177920552 \h </w:instrText>
        </w:r>
        <w:r>
          <w:rPr>
            <w:noProof/>
            <w:webHidden/>
          </w:rPr>
        </w:r>
        <w:r>
          <w:rPr>
            <w:noProof/>
            <w:webHidden/>
          </w:rPr>
          <w:fldChar w:fldCharType="separate"/>
        </w:r>
        <w:r>
          <w:rPr>
            <w:noProof/>
            <w:webHidden/>
          </w:rPr>
          <w:t>22</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53" w:history="1">
        <w:r w:rsidRPr="000F4E95">
          <w:rPr>
            <w:rStyle w:val="aff8"/>
            <w:noProof/>
          </w:rPr>
          <w:t>3.1.5</w:t>
        </w:r>
        <w:r>
          <w:rPr>
            <w:rFonts w:asciiTheme="minorHAnsi" w:eastAsiaTheme="minorEastAsia" w:hAnsiTheme="minorHAnsi"/>
            <w:noProof/>
            <w:sz w:val="22"/>
          </w:rPr>
          <w:tab/>
        </w:r>
        <w:r w:rsidRPr="000F4E95">
          <w:rPr>
            <w:rStyle w:val="aff8"/>
            <w:noProof/>
          </w:rPr>
          <w:t>PartitionInfoStruct</w:t>
        </w:r>
        <w:r>
          <w:rPr>
            <w:noProof/>
            <w:webHidden/>
          </w:rPr>
          <w:tab/>
        </w:r>
        <w:r>
          <w:rPr>
            <w:noProof/>
            <w:webHidden/>
          </w:rPr>
          <w:fldChar w:fldCharType="begin"/>
        </w:r>
        <w:r>
          <w:rPr>
            <w:noProof/>
            <w:webHidden/>
          </w:rPr>
          <w:instrText xml:space="preserve"> PAGEREF _Toc177920553 \h </w:instrText>
        </w:r>
        <w:r>
          <w:rPr>
            <w:noProof/>
            <w:webHidden/>
          </w:rPr>
        </w:r>
        <w:r>
          <w:rPr>
            <w:noProof/>
            <w:webHidden/>
          </w:rPr>
          <w:fldChar w:fldCharType="separate"/>
        </w:r>
        <w:r>
          <w:rPr>
            <w:noProof/>
            <w:webHidden/>
          </w:rPr>
          <w:t>23</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54" w:history="1">
        <w:r w:rsidRPr="000F4E95">
          <w:rPr>
            <w:rStyle w:val="aff8"/>
            <w:noProof/>
          </w:rPr>
          <w:t>3.1.6</w:t>
        </w:r>
        <w:r>
          <w:rPr>
            <w:rFonts w:asciiTheme="minorHAnsi" w:eastAsiaTheme="minorEastAsia" w:hAnsiTheme="minorHAnsi"/>
            <w:noProof/>
            <w:sz w:val="22"/>
          </w:rPr>
          <w:tab/>
        </w:r>
        <w:r w:rsidRPr="000F4E95">
          <w:rPr>
            <w:rStyle w:val="aff8"/>
            <w:noProof/>
          </w:rPr>
          <w:t>Псевдонимы</w:t>
        </w:r>
        <w:r>
          <w:rPr>
            <w:noProof/>
            <w:webHidden/>
          </w:rPr>
          <w:tab/>
        </w:r>
        <w:r>
          <w:rPr>
            <w:noProof/>
            <w:webHidden/>
          </w:rPr>
          <w:fldChar w:fldCharType="begin"/>
        </w:r>
        <w:r>
          <w:rPr>
            <w:noProof/>
            <w:webHidden/>
          </w:rPr>
          <w:instrText xml:space="preserve"> PAGEREF _Toc177920554 \h </w:instrText>
        </w:r>
        <w:r>
          <w:rPr>
            <w:noProof/>
            <w:webHidden/>
          </w:rPr>
        </w:r>
        <w:r>
          <w:rPr>
            <w:noProof/>
            <w:webHidden/>
          </w:rPr>
          <w:fldChar w:fldCharType="separate"/>
        </w:r>
        <w:r>
          <w:rPr>
            <w:noProof/>
            <w:webHidden/>
          </w:rPr>
          <w:t>24</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55" w:history="1">
        <w:r w:rsidRPr="000F4E95">
          <w:rPr>
            <w:rStyle w:val="aff8"/>
            <w:noProof/>
          </w:rPr>
          <w:t>3.1.7</w:t>
        </w:r>
        <w:r>
          <w:rPr>
            <w:rFonts w:asciiTheme="minorHAnsi" w:eastAsiaTheme="minorEastAsia" w:hAnsiTheme="minorHAnsi"/>
            <w:noProof/>
            <w:sz w:val="22"/>
          </w:rPr>
          <w:tab/>
        </w:r>
        <w:r w:rsidRPr="000F4E95">
          <w:rPr>
            <w:rStyle w:val="aff8"/>
            <w:noProof/>
          </w:rPr>
          <w:t>Константы</w:t>
        </w:r>
        <w:r>
          <w:rPr>
            <w:noProof/>
            <w:webHidden/>
          </w:rPr>
          <w:tab/>
        </w:r>
        <w:r>
          <w:rPr>
            <w:noProof/>
            <w:webHidden/>
          </w:rPr>
          <w:fldChar w:fldCharType="begin"/>
        </w:r>
        <w:r>
          <w:rPr>
            <w:noProof/>
            <w:webHidden/>
          </w:rPr>
          <w:instrText xml:space="preserve"> PAGEREF _Toc177920555 \h </w:instrText>
        </w:r>
        <w:r>
          <w:rPr>
            <w:noProof/>
            <w:webHidden/>
          </w:rPr>
        </w:r>
        <w:r>
          <w:rPr>
            <w:noProof/>
            <w:webHidden/>
          </w:rPr>
          <w:fldChar w:fldCharType="separate"/>
        </w:r>
        <w:r>
          <w:rPr>
            <w:noProof/>
            <w:webHidden/>
          </w:rPr>
          <w:t>24</w:t>
        </w:r>
        <w:r>
          <w:rPr>
            <w:noProof/>
            <w:webHidden/>
          </w:rPr>
          <w:fldChar w:fldCharType="end"/>
        </w:r>
      </w:hyperlink>
    </w:p>
    <w:p w:rsidR="005D6993" w:rsidRDefault="005D6993">
      <w:pPr>
        <w:pStyle w:val="27"/>
        <w:rPr>
          <w:rFonts w:asciiTheme="minorHAnsi" w:eastAsiaTheme="minorEastAsia" w:hAnsiTheme="minorHAnsi"/>
          <w:noProof/>
          <w:sz w:val="22"/>
        </w:rPr>
      </w:pPr>
      <w:hyperlink w:anchor="_Toc177920556" w:history="1">
        <w:r w:rsidRPr="000F4E95">
          <w:rPr>
            <w:rStyle w:val="aff8"/>
            <w:noProof/>
          </w:rPr>
          <w:t>3.2</w:t>
        </w:r>
        <w:r>
          <w:rPr>
            <w:rFonts w:asciiTheme="minorHAnsi" w:eastAsiaTheme="minorEastAsia" w:hAnsiTheme="minorHAnsi"/>
            <w:noProof/>
            <w:sz w:val="22"/>
          </w:rPr>
          <w:tab/>
        </w:r>
        <w:r w:rsidRPr="000F4E95">
          <w:rPr>
            <w:rStyle w:val="aff8"/>
            <w:noProof/>
          </w:rPr>
          <w:t>Операции с хранилищами</w:t>
        </w:r>
        <w:r>
          <w:rPr>
            <w:noProof/>
            <w:webHidden/>
          </w:rPr>
          <w:tab/>
        </w:r>
        <w:r>
          <w:rPr>
            <w:noProof/>
            <w:webHidden/>
          </w:rPr>
          <w:fldChar w:fldCharType="begin"/>
        </w:r>
        <w:r>
          <w:rPr>
            <w:noProof/>
            <w:webHidden/>
          </w:rPr>
          <w:instrText xml:space="preserve"> PAGEREF _Toc177920556 \h </w:instrText>
        </w:r>
        <w:r>
          <w:rPr>
            <w:noProof/>
            <w:webHidden/>
          </w:rPr>
        </w:r>
        <w:r>
          <w:rPr>
            <w:noProof/>
            <w:webHidden/>
          </w:rPr>
          <w:fldChar w:fldCharType="separate"/>
        </w:r>
        <w:r>
          <w:rPr>
            <w:noProof/>
            <w:webHidden/>
          </w:rPr>
          <w:t>25</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57" w:history="1">
        <w:r w:rsidRPr="000F4E95">
          <w:rPr>
            <w:rStyle w:val="aff8"/>
            <w:noProof/>
          </w:rPr>
          <w:t>3.2.1</w:t>
        </w:r>
        <w:r>
          <w:rPr>
            <w:rFonts w:asciiTheme="minorHAnsi" w:eastAsiaTheme="minorEastAsia" w:hAnsiTheme="minorHAnsi"/>
            <w:noProof/>
            <w:sz w:val="22"/>
          </w:rPr>
          <w:tab/>
        </w:r>
        <w:r w:rsidRPr="000F4E95">
          <w:rPr>
            <w:rStyle w:val="aff8"/>
            <w:noProof/>
          </w:rPr>
          <w:t>CreateStorageHandle</w:t>
        </w:r>
        <w:r>
          <w:rPr>
            <w:noProof/>
            <w:webHidden/>
          </w:rPr>
          <w:tab/>
        </w:r>
        <w:r>
          <w:rPr>
            <w:noProof/>
            <w:webHidden/>
          </w:rPr>
          <w:fldChar w:fldCharType="begin"/>
        </w:r>
        <w:r>
          <w:rPr>
            <w:noProof/>
            <w:webHidden/>
          </w:rPr>
          <w:instrText xml:space="preserve"> PAGEREF _Toc177920557 \h </w:instrText>
        </w:r>
        <w:r>
          <w:rPr>
            <w:noProof/>
            <w:webHidden/>
          </w:rPr>
        </w:r>
        <w:r>
          <w:rPr>
            <w:noProof/>
            <w:webHidden/>
          </w:rPr>
          <w:fldChar w:fldCharType="separate"/>
        </w:r>
        <w:r>
          <w:rPr>
            <w:noProof/>
            <w:webHidden/>
          </w:rPr>
          <w:t>25</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58" w:history="1">
        <w:r w:rsidRPr="000F4E95">
          <w:rPr>
            <w:rStyle w:val="aff8"/>
            <w:noProof/>
          </w:rPr>
          <w:t>3.2.2</w:t>
        </w:r>
        <w:r>
          <w:rPr>
            <w:rFonts w:asciiTheme="minorHAnsi" w:eastAsiaTheme="minorEastAsia" w:hAnsiTheme="minorHAnsi"/>
            <w:noProof/>
            <w:sz w:val="22"/>
          </w:rPr>
          <w:tab/>
        </w:r>
        <w:r w:rsidRPr="000F4E95">
          <w:rPr>
            <w:rStyle w:val="aff8"/>
            <w:noProof/>
          </w:rPr>
          <w:t>GetStorageType</w:t>
        </w:r>
        <w:r>
          <w:rPr>
            <w:noProof/>
            <w:webHidden/>
          </w:rPr>
          <w:tab/>
        </w:r>
        <w:r>
          <w:rPr>
            <w:noProof/>
            <w:webHidden/>
          </w:rPr>
          <w:fldChar w:fldCharType="begin"/>
        </w:r>
        <w:r>
          <w:rPr>
            <w:noProof/>
            <w:webHidden/>
          </w:rPr>
          <w:instrText xml:space="preserve"> PAGEREF _Toc177920558 \h </w:instrText>
        </w:r>
        <w:r>
          <w:rPr>
            <w:noProof/>
            <w:webHidden/>
          </w:rPr>
        </w:r>
        <w:r>
          <w:rPr>
            <w:noProof/>
            <w:webHidden/>
          </w:rPr>
          <w:fldChar w:fldCharType="separate"/>
        </w:r>
        <w:r>
          <w:rPr>
            <w:noProof/>
            <w:webHidden/>
          </w:rPr>
          <w:t>25</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59" w:history="1">
        <w:r w:rsidRPr="000F4E95">
          <w:rPr>
            <w:rStyle w:val="aff8"/>
            <w:noProof/>
          </w:rPr>
          <w:t>3.2.3</w:t>
        </w:r>
        <w:r>
          <w:rPr>
            <w:rFonts w:asciiTheme="minorHAnsi" w:eastAsiaTheme="minorEastAsia" w:hAnsiTheme="minorHAnsi"/>
            <w:noProof/>
            <w:sz w:val="22"/>
          </w:rPr>
          <w:tab/>
        </w:r>
        <w:r w:rsidRPr="000F4E95">
          <w:rPr>
            <w:rStyle w:val="aff8"/>
            <w:noProof/>
          </w:rPr>
          <w:t>GetPhysicalDriveInfo</w:t>
        </w:r>
        <w:r>
          <w:rPr>
            <w:noProof/>
            <w:webHidden/>
          </w:rPr>
          <w:tab/>
        </w:r>
        <w:r>
          <w:rPr>
            <w:noProof/>
            <w:webHidden/>
          </w:rPr>
          <w:fldChar w:fldCharType="begin"/>
        </w:r>
        <w:r>
          <w:rPr>
            <w:noProof/>
            <w:webHidden/>
          </w:rPr>
          <w:instrText xml:space="preserve"> PAGEREF _Toc177920559 \h </w:instrText>
        </w:r>
        <w:r>
          <w:rPr>
            <w:noProof/>
            <w:webHidden/>
          </w:rPr>
        </w:r>
        <w:r>
          <w:rPr>
            <w:noProof/>
            <w:webHidden/>
          </w:rPr>
          <w:fldChar w:fldCharType="separate"/>
        </w:r>
        <w:r>
          <w:rPr>
            <w:noProof/>
            <w:webHidden/>
          </w:rPr>
          <w:t>26</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60" w:history="1">
        <w:r w:rsidRPr="000F4E95">
          <w:rPr>
            <w:rStyle w:val="aff8"/>
            <w:noProof/>
          </w:rPr>
          <w:t>3.2.4</w:t>
        </w:r>
        <w:r>
          <w:rPr>
            <w:rFonts w:asciiTheme="minorHAnsi" w:eastAsiaTheme="minorEastAsia" w:hAnsiTheme="minorHAnsi"/>
            <w:noProof/>
            <w:sz w:val="22"/>
          </w:rPr>
          <w:tab/>
        </w:r>
        <w:r w:rsidRPr="000F4E95">
          <w:rPr>
            <w:rStyle w:val="aff8"/>
            <w:noProof/>
          </w:rPr>
          <w:t>GetNumberOfPartitions</w:t>
        </w:r>
        <w:r>
          <w:rPr>
            <w:noProof/>
            <w:webHidden/>
          </w:rPr>
          <w:tab/>
        </w:r>
        <w:r>
          <w:rPr>
            <w:noProof/>
            <w:webHidden/>
          </w:rPr>
          <w:fldChar w:fldCharType="begin"/>
        </w:r>
        <w:r>
          <w:rPr>
            <w:noProof/>
            <w:webHidden/>
          </w:rPr>
          <w:instrText xml:space="preserve"> PAGEREF _Toc177920560 \h </w:instrText>
        </w:r>
        <w:r>
          <w:rPr>
            <w:noProof/>
            <w:webHidden/>
          </w:rPr>
        </w:r>
        <w:r>
          <w:rPr>
            <w:noProof/>
            <w:webHidden/>
          </w:rPr>
          <w:fldChar w:fldCharType="separate"/>
        </w:r>
        <w:r>
          <w:rPr>
            <w:noProof/>
            <w:webHidden/>
          </w:rPr>
          <w:t>27</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61" w:history="1">
        <w:r w:rsidRPr="000F4E95">
          <w:rPr>
            <w:rStyle w:val="aff8"/>
            <w:noProof/>
          </w:rPr>
          <w:t>3.2.5</w:t>
        </w:r>
        <w:r>
          <w:rPr>
            <w:rFonts w:asciiTheme="minorHAnsi" w:eastAsiaTheme="minorEastAsia" w:hAnsiTheme="minorHAnsi"/>
            <w:noProof/>
            <w:sz w:val="22"/>
          </w:rPr>
          <w:tab/>
        </w:r>
        <w:r w:rsidRPr="000F4E95">
          <w:rPr>
            <w:rStyle w:val="aff8"/>
            <w:noProof/>
          </w:rPr>
          <w:t>GetPartitionInfoByNumber</w:t>
        </w:r>
        <w:r>
          <w:rPr>
            <w:noProof/>
            <w:webHidden/>
          </w:rPr>
          <w:tab/>
        </w:r>
        <w:r>
          <w:rPr>
            <w:noProof/>
            <w:webHidden/>
          </w:rPr>
          <w:fldChar w:fldCharType="begin"/>
        </w:r>
        <w:r>
          <w:rPr>
            <w:noProof/>
            <w:webHidden/>
          </w:rPr>
          <w:instrText xml:space="preserve"> PAGEREF _Toc177920561 \h </w:instrText>
        </w:r>
        <w:r>
          <w:rPr>
            <w:noProof/>
            <w:webHidden/>
          </w:rPr>
        </w:r>
        <w:r>
          <w:rPr>
            <w:noProof/>
            <w:webHidden/>
          </w:rPr>
          <w:fldChar w:fldCharType="separate"/>
        </w:r>
        <w:r>
          <w:rPr>
            <w:noProof/>
            <w:webHidden/>
          </w:rPr>
          <w:t>27</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62" w:history="1">
        <w:r w:rsidRPr="000F4E95">
          <w:rPr>
            <w:rStyle w:val="aff8"/>
            <w:noProof/>
          </w:rPr>
          <w:t>3.2.6</w:t>
        </w:r>
        <w:r>
          <w:rPr>
            <w:rFonts w:asciiTheme="minorHAnsi" w:eastAsiaTheme="minorEastAsia" w:hAnsiTheme="minorHAnsi"/>
            <w:noProof/>
            <w:sz w:val="22"/>
          </w:rPr>
          <w:tab/>
        </w:r>
        <w:r w:rsidRPr="000F4E95">
          <w:rPr>
            <w:rStyle w:val="aff8"/>
            <w:noProof/>
            <w:lang w:val="en-US"/>
          </w:rPr>
          <w:t>GetStorageBlockSize</w:t>
        </w:r>
        <w:r>
          <w:rPr>
            <w:noProof/>
            <w:webHidden/>
          </w:rPr>
          <w:tab/>
        </w:r>
        <w:r>
          <w:rPr>
            <w:noProof/>
            <w:webHidden/>
          </w:rPr>
          <w:fldChar w:fldCharType="begin"/>
        </w:r>
        <w:r>
          <w:rPr>
            <w:noProof/>
            <w:webHidden/>
          </w:rPr>
          <w:instrText xml:space="preserve"> PAGEREF _Toc177920562 \h </w:instrText>
        </w:r>
        <w:r>
          <w:rPr>
            <w:noProof/>
            <w:webHidden/>
          </w:rPr>
        </w:r>
        <w:r>
          <w:rPr>
            <w:noProof/>
            <w:webHidden/>
          </w:rPr>
          <w:fldChar w:fldCharType="separate"/>
        </w:r>
        <w:r>
          <w:rPr>
            <w:noProof/>
            <w:webHidden/>
          </w:rPr>
          <w:t>28</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63" w:history="1">
        <w:r w:rsidRPr="000F4E95">
          <w:rPr>
            <w:rStyle w:val="aff8"/>
            <w:noProof/>
          </w:rPr>
          <w:t>3.2.7</w:t>
        </w:r>
        <w:r>
          <w:rPr>
            <w:rFonts w:asciiTheme="minorHAnsi" w:eastAsiaTheme="minorEastAsia" w:hAnsiTheme="minorHAnsi"/>
            <w:noProof/>
            <w:sz w:val="22"/>
          </w:rPr>
          <w:tab/>
        </w:r>
        <w:r w:rsidRPr="000F4E95">
          <w:rPr>
            <w:rStyle w:val="aff8"/>
            <w:noProof/>
            <w:lang w:val="en-US"/>
          </w:rPr>
          <w:t>SetStorageBlockSize</w:t>
        </w:r>
        <w:r>
          <w:rPr>
            <w:noProof/>
            <w:webHidden/>
          </w:rPr>
          <w:tab/>
        </w:r>
        <w:r>
          <w:rPr>
            <w:noProof/>
            <w:webHidden/>
          </w:rPr>
          <w:fldChar w:fldCharType="begin"/>
        </w:r>
        <w:r>
          <w:rPr>
            <w:noProof/>
            <w:webHidden/>
          </w:rPr>
          <w:instrText xml:space="preserve"> PAGEREF _Toc177920563 \h </w:instrText>
        </w:r>
        <w:r>
          <w:rPr>
            <w:noProof/>
            <w:webHidden/>
          </w:rPr>
        </w:r>
        <w:r>
          <w:rPr>
            <w:noProof/>
            <w:webHidden/>
          </w:rPr>
          <w:fldChar w:fldCharType="separate"/>
        </w:r>
        <w:r>
          <w:rPr>
            <w:noProof/>
            <w:webHidden/>
          </w:rPr>
          <w:t>29</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64" w:history="1">
        <w:r w:rsidRPr="000F4E95">
          <w:rPr>
            <w:rStyle w:val="aff8"/>
            <w:noProof/>
            <w:lang w:val="en-US"/>
          </w:rPr>
          <w:t>3.2.8</w:t>
        </w:r>
        <w:r>
          <w:rPr>
            <w:rFonts w:asciiTheme="minorHAnsi" w:eastAsiaTheme="minorEastAsia" w:hAnsiTheme="minorHAnsi"/>
            <w:noProof/>
            <w:sz w:val="22"/>
          </w:rPr>
          <w:tab/>
        </w:r>
        <w:r w:rsidRPr="000F4E95">
          <w:rPr>
            <w:rStyle w:val="aff8"/>
            <w:noProof/>
            <w:lang w:val="en-US"/>
          </w:rPr>
          <w:t>GetStorageIterator</w:t>
        </w:r>
        <w:r>
          <w:rPr>
            <w:noProof/>
            <w:webHidden/>
          </w:rPr>
          <w:tab/>
        </w:r>
        <w:r>
          <w:rPr>
            <w:noProof/>
            <w:webHidden/>
          </w:rPr>
          <w:fldChar w:fldCharType="begin"/>
        </w:r>
        <w:r>
          <w:rPr>
            <w:noProof/>
            <w:webHidden/>
          </w:rPr>
          <w:instrText xml:space="preserve"> PAGEREF _Toc177920564 \h </w:instrText>
        </w:r>
        <w:r>
          <w:rPr>
            <w:noProof/>
            <w:webHidden/>
          </w:rPr>
        </w:r>
        <w:r>
          <w:rPr>
            <w:noProof/>
            <w:webHidden/>
          </w:rPr>
          <w:fldChar w:fldCharType="separate"/>
        </w:r>
        <w:r>
          <w:rPr>
            <w:noProof/>
            <w:webHidden/>
          </w:rPr>
          <w:t>30</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65" w:history="1">
        <w:r w:rsidRPr="000F4E95">
          <w:rPr>
            <w:rStyle w:val="aff8"/>
            <w:noProof/>
          </w:rPr>
          <w:t>3.2.9</w:t>
        </w:r>
        <w:r>
          <w:rPr>
            <w:rFonts w:asciiTheme="minorHAnsi" w:eastAsiaTheme="minorEastAsia" w:hAnsiTheme="minorHAnsi"/>
            <w:noProof/>
            <w:sz w:val="22"/>
          </w:rPr>
          <w:tab/>
        </w:r>
        <w:r w:rsidRPr="000F4E95">
          <w:rPr>
            <w:rStyle w:val="aff8"/>
            <w:noProof/>
            <w:lang w:val="en-US"/>
          </w:rPr>
          <w:t>StorageBlockFirst</w:t>
        </w:r>
        <w:r>
          <w:rPr>
            <w:noProof/>
            <w:webHidden/>
          </w:rPr>
          <w:tab/>
        </w:r>
        <w:r>
          <w:rPr>
            <w:noProof/>
            <w:webHidden/>
          </w:rPr>
          <w:fldChar w:fldCharType="begin"/>
        </w:r>
        <w:r>
          <w:rPr>
            <w:noProof/>
            <w:webHidden/>
          </w:rPr>
          <w:instrText xml:space="preserve"> PAGEREF _Toc177920565 \h </w:instrText>
        </w:r>
        <w:r>
          <w:rPr>
            <w:noProof/>
            <w:webHidden/>
          </w:rPr>
        </w:r>
        <w:r>
          <w:rPr>
            <w:noProof/>
            <w:webHidden/>
          </w:rPr>
          <w:fldChar w:fldCharType="separate"/>
        </w:r>
        <w:r>
          <w:rPr>
            <w:noProof/>
            <w:webHidden/>
          </w:rPr>
          <w:t>30</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66" w:history="1">
        <w:r w:rsidRPr="000F4E95">
          <w:rPr>
            <w:rStyle w:val="aff8"/>
            <w:noProof/>
          </w:rPr>
          <w:t>3.2.10</w:t>
        </w:r>
        <w:r>
          <w:rPr>
            <w:rFonts w:asciiTheme="minorHAnsi" w:eastAsiaTheme="minorEastAsia" w:hAnsiTheme="minorHAnsi"/>
            <w:noProof/>
            <w:sz w:val="22"/>
          </w:rPr>
          <w:tab/>
        </w:r>
        <w:r w:rsidRPr="000F4E95">
          <w:rPr>
            <w:rStyle w:val="aff8"/>
            <w:noProof/>
            <w:lang w:val="en-US"/>
          </w:rPr>
          <w:t>StorageBlockNext</w:t>
        </w:r>
        <w:r>
          <w:rPr>
            <w:noProof/>
            <w:webHidden/>
          </w:rPr>
          <w:tab/>
        </w:r>
        <w:r>
          <w:rPr>
            <w:noProof/>
            <w:webHidden/>
          </w:rPr>
          <w:fldChar w:fldCharType="begin"/>
        </w:r>
        <w:r>
          <w:rPr>
            <w:noProof/>
            <w:webHidden/>
          </w:rPr>
          <w:instrText xml:space="preserve"> PAGEREF _Toc177920566 \h </w:instrText>
        </w:r>
        <w:r>
          <w:rPr>
            <w:noProof/>
            <w:webHidden/>
          </w:rPr>
        </w:r>
        <w:r>
          <w:rPr>
            <w:noProof/>
            <w:webHidden/>
          </w:rPr>
          <w:fldChar w:fldCharType="separate"/>
        </w:r>
        <w:r>
          <w:rPr>
            <w:noProof/>
            <w:webHidden/>
          </w:rPr>
          <w:t>31</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67" w:history="1">
        <w:r w:rsidRPr="000F4E95">
          <w:rPr>
            <w:rStyle w:val="aff8"/>
            <w:noProof/>
          </w:rPr>
          <w:t>3.2.11</w:t>
        </w:r>
        <w:r>
          <w:rPr>
            <w:rFonts w:asciiTheme="minorHAnsi" w:eastAsiaTheme="minorEastAsia" w:hAnsiTheme="minorHAnsi"/>
            <w:noProof/>
            <w:sz w:val="22"/>
          </w:rPr>
          <w:tab/>
        </w:r>
        <w:r w:rsidRPr="000F4E95">
          <w:rPr>
            <w:rStyle w:val="aff8"/>
            <w:noProof/>
            <w:lang w:val="en-US"/>
          </w:rPr>
          <w:t>StorageBlockIsDone</w:t>
        </w:r>
        <w:r>
          <w:rPr>
            <w:noProof/>
            <w:webHidden/>
          </w:rPr>
          <w:tab/>
        </w:r>
        <w:r>
          <w:rPr>
            <w:noProof/>
            <w:webHidden/>
          </w:rPr>
          <w:fldChar w:fldCharType="begin"/>
        </w:r>
        <w:r>
          <w:rPr>
            <w:noProof/>
            <w:webHidden/>
          </w:rPr>
          <w:instrText xml:space="preserve"> PAGEREF _Toc177920567 \h </w:instrText>
        </w:r>
        <w:r>
          <w:rPr>
            <w:noProof/>
            <w:webHidden/>
          </w:rPr>
        </w:r>
        <w:r>
          <w:rPr>
            <w:noProof/>
            <w:webHidden/>
          </w:rPr>
          <w:fldChar w:fldCharType="separate"/>
        </w:r>
        <w:r>
          <w:rPr>
            <w:noProof/>
            <w:webHidden/>
          </w:rPr>
          <w:t>31</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68" w:history="1">
        <w:r w:rsidRPr="000F4E95">
          <w:rPr>
            <w:rStyle w:val="aff8"/>
            <w:noProof/>
          </w:rPr>
          <w:t>3.2.12</w:t>
        </w:r>
        <w:r>
          <w:rPr>
            <w:rFonts w:asciiTheme="minorHAnsi" w:eastAsiaTheme="minorEastAsia" w:hAnsiTheme="minorHAnsi"/>
            <w:noProof/>
            <w:sz w:val="22"/>
          </w:rPr>
          <w:tab/>
        </w:r>
        <w:r w:rsidRPr="000F4E95">
          <w:rPr>
            <w:rStyle w:val="aff8"/>
            <w:noProof/>
            <w:lang w:val="en-US"/>
          </w:rPr>
          <w:t>CloseStorageIterator</w:t>
        </w:r>
        <w:r>
          <w:rPr>
            <w:noProof/>
            <w:webHidden/>
          </w:rPr>
          <w:tab/>
        </w:r>
        <w:r>
          <w:rPr>
            <w:noProof/>
            <w:webHidden/>
          </w:rPr>
          <w:fldChar w:fldCharType="begin"/>
        </w:r>
        <w:r>
          <w:rPr>
            <w:noProof/>
            <w:webHidden/>
          </w:rPr>
          <w:instrText xml:space="preserve"> PAGEREF _Toc177920568 \h </w:instrText>
        </w:r>
        <w:r>
          <w:rPr>
            <w:noProof/>
            <w:webHidden/>
          </w:rPr>
        </w:r>
        <w:r>
          <w:rPr>
            <w:noProof/>
            <w:webHidden/>
          </w:rPr>
          <w:fldChar w:fldCharType="separate"/>
        </w:r>
        <w:r>
          <w:rPr>
            <w:noProof/>
            <w:webHidden/>
          </w:rPr>
          <w:t>32</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69" w:history="1">
        <w:r w:rsidRPr="000F4E95">
          <w:rPr>
            <w:rStyle w:val="aff8"/>
            <w:noProof/>
            <w:lang w:val="en-US"/>
          </w:rPr>
          <w:t>3.2.13</w:t>
        </w:r>
        <w:r>
          <w:rPr>
            <w:rFonts w:asciiTheme="minorHAnsi" w:eastAsiaTheme="minorEastAsia" w:hAnsiTheme="minorHAnsi"/>
            <w:noProof/>
            <w:sz w:val="22"/>
          </w:rPr>
          <w:tab/>
        </w:r>
        <w:r w:rsidRPr="000F4E95">
          <w:rPr>
            <w:rStyle w:val="aff8"/>
            <w:noProof/>
            <w:lang w:val="en-US"/>
          </w:rPr>
          <w:t>SetStoragePosition</w:t>
        </w:r>
        <w:r>
          <w:rPr>
            <w:noProof/>
            <w:webHidden/>
          </w:rPr>
          <w:tab/>
        </w:r>
        <w:r>
          <w:rPr>
            <w:noProof/>
            <w:webHidden/>
          </w:rPr>
          <w:fldChar w:fldCharType="begin"/>
        </w:r>
        <w:r>
          <w:rPr>
            <w:noProof/>
            <w:webHidden/>
          </w:rPr>
          <w:instrText xml:space="preserve"> PAGEREF _Toc177920569 \h </w:instrText>
        </w:r>
        <w:r>
          <w:rPr>
            <w:noProof/>
            <w:webHidden/>
          </w:rPr>
        </w:r>
        <w:r>
          <w:rPr>
            <w:noProof/>
            <w:webHidden/>
          </w:rPr>
          <w:fldChar w:fldCharType="separate"/>
        </w:r>
        <w:r>
          <w:rPr>
            <w:noProof/>
            <w:webHidden/>
          </w:rPr>
          <w:t>32</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70" w:history="1">
        <w:r w:rsidRPr="000F4E95">
          <w:rPr>
            <w:rStyle w:val="aff8"/>
            <w:noProof/>
            <w:lang w:val="en-US"/>
          </w:rPr>
          <w:t>3.2.14</w:t>
        </w:r>
        <w:r>
          <w:rPr>
            <w:rFonts w:asciiTheme="minorHAnsi" w:eastAsiaTheme="minorEastAsia" w:hAnsiTheme="minorHAnsi"/>
            <w:noProof/>
            <w:sz w:val="22"/>
          </w:rPr>
          <w:tab/>
        </w:r>
        <w:r w:rsidRPr="000F4E95">
          <w:rPr>
            <w:rStyle w:val="aff8"/>
            <w:noProof/>
            <w:lang w:val="en-US"/>
          </w:rPr>
          <w:t>ReadStorageData</w:t>
        </w:r>
        <w:r>
          <w:rPr>
            <w:noProof/>
            <w:webHidden/>
          </w:rPr>
          <w:tab/>
        </w:r>
        <w:r>
          <w:rPr>
            <w:noProof/>
            <w:webHidden/>
          </w:rPr>
          <w:fldChar w:fldCharType="begin"/>
        </w:r>
        <w:r>
          <w:rPr>
            <w:noProof/>
            <w:webHidden/>
          </w:rPr>
          <w:instrText xml:space="preserve"> PAGEREF _Toc177920570 \h </w:instrText>
        </w:r>
        <w:r>
          <w:rPr>
            <w:noProof/>
            <w:webHidden/>
          </w:rPr>
        </w:r>
        <w:r>
          <w:rPr>
            <w:noProof/>
            <w:webHidden/>
          </w:rPr>
          <w:fldChar w:fldCharType="separate"/>
        </w:r>
        <w:r>
          <w:rPr>
            <w:noProof/>
            <w:webHidden/>
          </w:rPr>
          <w:t>33</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71" w:history="1">
        <w:r w:rsidRPr="000F4E95">
          <w:rPr>
            <w:rStyle w:val="aff8"/>
            <w:noProof/>
          </w:rPr>
          <w:t>3.2.15</w:t>
        </w:r>
        <w:r>
          <w:rPr>
            <w:rFonts w:asciiTheme="minorHAnsi" w:eastAsiaTheme="minorEastAsia" w:hAnsiTheme="minorHAnsi"/>
            <w:noProof/>
            <w:sz w:val="22"/>
          </w:rPr>
          <w:tab/>
        </w:r>
        <w:r w:rsidRPr="000F4E95">
          <w:rPr>
            <w:rStyle w:val="aff8"/>
            <w:noProof/>
            <w:lang w:val="en-US"/>
          </w:rPr>
          <w:t>RecognizeFileSystem</w:t>
        </w:r>
        <w:r>
          <w:rPr>
            <w:noProof/>
            <w:webHidden/>
          </w:rPr>
          <w:tab/>
        </w:r>
        <w:r>
          <w:rPr>
            <w:noProof/>
            <w:webHidden/>
          </w:rPr>
          <w:fldChar w:fldCharType="begin"/>
        </w:r>
        <w:r>
          <w:rPr>
            <w:noProof/>
            <w:webHidden/>
          </w:rPr>
          <w:instrText xml:space="preserve"> PAGEREF _Toc177920571 \h </w:instrText>
        </w:r>
        <w:r>
          <w:rPr>
            <w:noProof/>
            <w:webHidden/>
          </w:rPr>
        </w:r>
        <w:r>
          <w:rPr>
            <w:noProof/>
            <w:webHidden/>
          </w:rPr>
          <w:fldChar w:fldCharType="separate"/>
        </w:r>
        <w:r>
          <w:rPr>
            <w:noProof/>
            <w:webHidden/>
          </w:rPr>
          <w:t>34</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72" w:history="1">
        <w:r w:rsidRPr="000F4E95">
          <w:rPr>
            <w:rStyle w:val="aff8"/>
            <w:noProof/>
          </w:rPr>
          <w:t>3.2.16</w:t>
        </w:r>
        <w:r>
          <w:rPr>
            <w:rFonts w:asciiTheme="minorHAnsi" w:eastAsiaTheme="minorEastAsia" w:hAnsiTheme="minorHAnsi"/>
            <w:noProof/>
            <w:sz w:val="22"/>
          </w:rPr>
          <w:tab/>
        </w:r>
        <w:r w:rsidRPr="000F4E95">
          <w:rPr>
            <w:rStyle w:val="aff8"/>
            <w:noProof/>
          </w:rPr>
          <w:t>CloseStorageHandle</w:t>
        </w:r>
        <w:r>
          <w:rPr>
            <w:noProof/>
            <w:webHidden/>
          </w:rPr>
          <w:tab/>
        </w:r>
        <w:r>
          <w:rPr>
            <w:noProof/>
            <w:webHidden/>
          </w:rPr>
          <w:fldChar w:fldCharType="begin"/>
        </w:r>
        <w:r>
          <w:rPr>
            <w:noProof/>
            <w:webHidden/>
          </w:rPr>
          <w:instrText xml:space="preserve"> PAGEREF _Toc177920572 \h </w:instrText>
        </w:r>
        <w:r>
          <w:rPr>
            <w:noProof/>
            <w:webHidden/>
          </w:rPr>
        </w:r>
        <w:r>
          <w:rPr>
            <w:noProof/>
            <w:webHidden/>
          </w:rPr>
          <w:fldChar w:fldCharType="separate"/>
        </w:r>
        <w:r>
          <w:rPr>
            <w:noProof/>
            <w:webHidden/>
          </w:rPr>
          <w:t>35</w:t>
        </w:r>
        <w:r>
          <w:rPr>
            <w:noProof/>
            <w:webHidden/>
          </w:rPr>
          <w:fldChar w:fldCharType="end"/>
        </w:r>
      </w:hyperlink>
    </w:p>
    <w:p w:rsidR="005D6993" w:rsidRDefault="005D6993">
      <w:pPr>
        <w:pStyle w:val="27"/>
        <w:rPr>
          <w:rFonts w:asciiTheme="minorHAnsi" w:eastAsiaTheme="minorEastAsia" w:hAnsiTheme="minorHAnsi"/>
          <w:noProof/>
          <w:sz w:val="22"/>
        </w:rPr>
      </w:pPr>
      <w:hyperlink w:anchor="_Toc177920573" w:history="1">
        <w:r w:rsidRPr="000F4E95">
          <w:rPr>
            <w:rStyle w:val="aff8"/>
            <w:noProof/>
          </w:rPr>
          <w:t>3.3</w:t>
        </w:r>
        <w:r>
          <w:rPr>
            <w:rFonts w:asciiTheme="minorHAnsi" w:eastAsiaTheme="minorEastAsia" w:hAnsiTheme="minorHAnsi"/>
            <w:noProof/>
            <w:sz w:val="22"/>
          </w:rPr>
          <w:tab/>
        </w:r>
        <w:r w:rsidRPr="000F4E95">
          <w:rPr>
            <w:rStyle w:val="aff8"/>
            <w:noProof/>
          </w:rPr>
          <w:t>Операции с файловой системой</w:t>
        </w:r>
        <w:r>
          <w:rPr>
            <w:noProof/>
            <w:webHidden/>
          </w:rPr>
          <w:tab/>
        </w:r>
        <w:r>
          <w:rPr>
            <w:noProof/>
            <w:webHidden/>
          </w:rPr>
          <w:fldChar w:fldCharType="begin"/>
        </w:r>
        <w:r>
          <w:rPr>
            <w:noProof/>
            <w:webHidden/>
          </w:rPr>
          <w:instrText xml:space="preserve"> PAGEREF _Toc177920573 \h </w:instrText>
        </w:r>
        <w:r>
          <w:rPr>
            <w:noProof/>
            <w:webHidden/>
          </w:rPr>
        </w:r>
        <w:r>
          <w:rPr>
            <w:noProof/>
            <w:webHidden/>
          </w:rPr>
          <w:fldChar w:fldCharType="separate"/>
        </w:r>
        <w:r>
          <w:rPr>
            <w:noProof/>
            <w:webHidden/>
          </w:rPr>
          <w:t>35</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74" w:history="1">
        <w:r w:rsidRPr="000F4E95">
          <w:rPr>
            <w:rStyle w:val="aff8"/>
            <w:noProof/>
          </w:rPr>
          <w:t>3.3.1</w:t>
        </w:r>
        <w:r>
          <w:rPr>
            <w:rFonts w:asciiTheme="minorHAnsi" w:eastAsiaTheme="minorEastAsia" w:hAnsiTheme="minorHAnsi"/>
            <w:noProof/>
            <w:sz w:val="22"/>
          </w:rPr>
          <w:tab/>
        </w:r>
        <w:r w:rsidRPr="000F4E95">
          <w:rPr>
            <w:rStyle w:val="aff8"/>
            <w:noProof/>
            <w:lang w:val="en-US"/>
          </w:rPr>
          <w:t>CreateFileSystemHandle</w:t>
        </w:r>
        <w:r>
          <w:rPr>
            <w:noProof/>
            <w:webHidden/>
          </w:rPr>
          <w:tab/>
        </w:r>
        <w:r>
          <w:rPr>
            <w:noProof/>
            <w:webHidden/>
          </w:rPr>
          <w:fldChar w:fldCharType="begin"/>
        </w:r>
        <w:r>
          <w:rPr>
            <w:noProof/>
            <w:webHidden/>
          </w:rPr>
          <w:instrText xml:space="preserve"> PAGEREF _Toc177920574 \h </w:instrText>
        </w:r>
        <w:r>
          <w:rPr>
            <w:noProof/>
            <w:webHidden/>
          </w:rPr>
        </w:r>
        <w:r>
          <w:rPr>
            <w:noProof/>
            <w:webHidden/>
          </w:rPr>
          <w:fldChar w:fldCharType="separate"/>
        </w:r>
        <w:r>
          <w:rPr>
            <w:noProof/>
            <w:webHidden/>
          </w:rPr>
          <w:t>35</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75" w:history="1">
        <w:r w:rsidRPr="000F4E95">
          <w:rPr>
            <w:rStyle w:val="aff8"/>
            <w:noProof/>
          </w:rPr>
          <w:t>3.3.2</w:t>
        </w:r>
        <w:r>
          <w:rPr>
            <w:rFonts w:asciiTheme="minorHAnsi" w:eastAsiaTheme="minorEastAsia" w:hAnsiTheme="minorHAnsi"/>
            <w:noProof/>
            <w:sz w:val="22"/>
          </w:rPr>
          <w:tab/>
        </w:r>
        <w:r w:rsidRPr="000F4E95">
          <w:rPr>
            <w:rStyle w:val="aff8"/>
            <w:noProof/>
            <w:lang w:val="en-US"/>
          </w:rPr>
          <w:t>FastCreateFileSystemHandle</w:t>
        </w:r>
        <w:r>
          <w:rPr>
            <w:noProof/>
            <w:webHidden/>
          </w:rPr>
          <w:tab/>
        </w:r>
        <w:r>
          <w:rPr>
            <w:noProof/>
            <w:webHidden/>
          </w:rPr>
          <w:fldChar w:fldCharType="begin"/>
        </w:r>
        <w:r>
          <w:rPr>
            <w:noProof/>
            <w:webHidden/>
          </w:rPr>
          <w:instrText xml:space="preserve"> PAGEREF _Toc177920575 \h </w:instrText>
        </w:r>
        <w:r>
          <w:rPr>
            <w:noProof/>
            <w:webHidden/>
          </w:rPr>
        </w:r>
        <w:r>
          <w:rPr>
            <w:noProof/>
            <w:webHidden/>
          </w:rPr>
          <w:fldChar w:fldCharType="separate"/>
        </w:r>
        <w:r>
          <w:rPr>
            <w:noProof/>
            <w:webHidden/>
          </w:rPr>
          <w:t>36</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76" w:history="1">
        <w:r w:rsidRPr="000F4E95">
          <w:rPr>
            <w:rStyle w:val="aff8"/>
            <w:noProof/>
          </w:rPr>
          <w:t>3.3.3</w:t>
        </w:r>
        <w:r>
          <w:rPr>
            <w:rFonts w:asciiTheme="minorHAnsi" w:eastAsiaTheme="minorEastAsia" w:hAnsiTheme="minorHAnsi"/>
            <w:noProof/>
            <w:sz w:val="22"/>
          </w:rPr>
          <w:tab/>
        </w:r>
        <w:r w:rsidRPr="000F4E95">
          <w:rPr>
            <w:rStyle w:val="aff8"/>
            <w:noProof/>
            <w:lang w:val="en-US"/>
          </w:rPr>
          <w:t>GetFileSystemType</w:t>
        </w:r>
        <w:r>
          <w:rPr>
            <w:noProof/>
            <w:webHidden/>
          </w:rPr>
          <w:tab/>
        </w:r>
        <w:r>
          <w:rPr>
            <w:noProof/>
            <w:webHidden/>
          </w:rPr>
          <w:fldChar w:fldCharType="begin"/>
        </w:r>
        <w:r>
          <w:rPr>
            <w:noProof/>
            <w:webHidden/>
          </w:rPr>
          <w:instrText xml:space="preserve"> PAGEREF _Toc177920576 \h </w:instrText>
        </w:r>
        <w:r>
          <w:rPr>
            <w:noProof/>
            <w:webHidden/>
          </w:rPr>
        </w:r>
        <w:r>
          <w:rPr>
            <w:noProof/>
            <w:webHidden/>
          </w:rPr>
          <w:fldChar w:fldCharType="separate"/>
        </w:r>
        <w:r>
          <w:rPr>
            <w:noProof/>
            <w:webHidden/>
          </w:rPr>
          <w:t>37</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77" w:history="1">
        <w:r w:rsidRPr="000F4E95">
          <w:rPr>
            <w:rStyle w:val="aff8"/>
            <w:noProof/>
          </w:rPr>
          <w:t>3.3.4</w:t>
        </w:r>
        <w:r>
          <w:rPr>
            <w:rFonts w:asciiTheme="minorHAnsi" w:eastAsiaTheme="minorEastAsia" w:hAnsiTheme="minorHAnsi"/>
            <w:noProof/>
            <w:sz w:val="22"/>
          </w:rPr>
          <w:tab/>
        </w:r>
        <w:r w:rsidRPr="000F4E95">
          <w:rPr>
            <w:rStyle w:val="aff8"/>
            <w:noProof/>
            <w:lang w:val="en-US"/>
          </w:rPr>
          <w:t>GetFileSystemTypeString</w:t>
        </w:r>
        <w:r w:rsidRPr="000F4E95">
          <w:rPr>
            <w:rStyle w:val="aff8"/>
            <w:noProof/>
          </w:rPr>
          <w:t>,</w:t>
        </w:r>
        <w:r w:rsidRPr="000F4E95">
          <w:rPr>
            <w:rStyle w:val="aff8"/>
            <w:noProof/>
            <w:lang w:val="en-US"/>
          </w:rPr>
          <w:t xml:space="preserve"> GetFileSystemTypeStringW</w:t>
        </w:r>
        <w:r>
          <w:rPr>
            <w:noProof/>
            <w:webHidden/>
          </w:rPr>
          <w:tab/>
        </w:r>
        <w:r>
          <w:rPr>
            <w:noProof/>
            <w:webHidden/>
          </w:rPr>
          <w:fldChar w:fldCharType="begin"/>
        </w:r>
        <w:r>
          <w:rPr>
            <w:noProof/>
            <w:webHidden/>
          </w:rPr>
          <w:instrText xml:space="preserve"> PAGEREF _Toc177920577 \h </w:instrText>
        </w:r>
        <w:r>
          <w:rPr>
            <w:noProof/>
            <w:webHidden/>
          </w:rPr>
        </w:r>
        <w:r>
          <w:rPr>
            <w:noProof/>
            <w:webHidden/>
          </w:rPr>
          <w:fldChar w:fldCharType="separate"/>
        </w:r>
        <w:r>
          <w:rPr>
            <w:noProof/>
            <w:webHidden/>
          </w:rPr>
          <w:t>37</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78" w:history="1">
        <w:r w:rsidRPr="000F4E95">
          <w:rPr>
            <w:rStyle w:val="aff8"/>
            <w:noProof/>
          </w:rPr>
          <w:t>3.3.5</w:t>
        </w:r>
        <w:r>
          <w:rPr>
            <w:rFonts w:asciiTheme="minorHAnsi" w:eastAsiaTheme="minorEastAsia" w:hAnsiTheme="minorHAnsi"/>
            <w:noProof/>
            <w:sz w:val="22"/>
          </w:rPr>
          <w:tab/>
        </w:r>
        <w:r w:rsidRPr="000F4E95">
          <w:rPr>
            <w:rStyle w:val="aff8"/>
            <w:noProof/>
            <w:lang w:val="en-US"/>
          </w:rPr>
          <w:t>GetNumberOfClusters</w:t>
        </w:r>
        <w:r>
          <w:rPr>
            <w:noProof/>
            <w:webHidden/>
          </w:rPr>
          <w:tab/>
        </w:r>
        <w:r>
          <w:rPr>
            <w:noProof/>
            <w:webHidden/>
          </w:rPr>
          <w:fldChar w:fldCharType="begin"/>
        </w:r>
        <w:r>
          <w:rPr>
            <w:noProof/>
            <w:webHidden/>
          </w:rPr>
          <w:instrText xml:space="preserve"> PAGEREF _Toc177920578 \h </w:instrText>
        </w:r>
        <w:r>
          <w:rPr>
            <w:noProof/>
            <w:webHidden/>
          </w:rPr>
        </w:r>
        <w:r>
          <w:rPr>
            <w:noProof/>
            <w:webHidden/>
          </w:rPr>
          <w:fldChar w:fldCharType="separate"/>
        </w:r>
        <w:r>
          <w:rPr>
            <w:noProof/>
            <w:webHidden/>
          </w:rPr>
          <w:t>38</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79" w:history="1">
        <w:r w:rsidRPr="000F4E95">
          <w:rPr>
            <w:rStyle w:val="aff8"/>
            <w:noProof/>
          </w:rPr>
          <w:t>3.3.6</w:t>
        </w:r>
        <w:r>
          <w:rPr>
            <w:rFonts w:asciiTheme="minorHAnsi" w:eastAsiaTheme="minorEastAsia" w:hAnsiTheme="minorHAnsi"/>
            <w:noProof/>
            <w:sz w:val="22"/>
          </w:rPr>
          <w:tab/>
        </w:r>
        <w:r w:rsidRPr="000F4E95">
          <w:rPr>
            <w:rStyle w:val="aff8"/>
            <w:noProof/>
            <w:lang w:val="en-US"/>
          </w:rPr>
          <w:t>GetFileSystemSize</w:t>
        </w:r>
        <w:r>
          <w:rPr>
            <w:noProof/>
            <w:webHidden/>
          </w:rPr>
          <w:tab/>
        </w:r>
        <w:r>
          <w:rPr>
            <w:noProof/>
            <w:webHidden/>
          </w:rPr>
          <w:fldChar w:fldCharType="begin"/>
        </w:r>
        <w:r>
          <w:rPr>
            <w:noProof/>
            <w:webHidden/>
          </w:rPr>
          <w:instrText xml:space="preserve"> PAGEREF _Toc177920579 \h </w:instrText>
        </w:r>
        <w:r>
          <w:rPr>
            <w:noProof/>
            <w:webHidden/>
          </w:rPr>
        </w:r>
        <w:r>
          <w:rPr>
            <w:noProof/>
            <w:webHidden/>
          </w:rPr>
          <w:fldChar w:fldCharType="separate"/>
        </w:r>
        <w:r>
          <w:rPr>
            <w:noProof/>
            <w:webHidden/>
          </w:rPr>
          <w:t>39</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80" w:history="1">
        <w:r w:rsidRPr="000F4E95">
          <w:rPr>
            <w:rStyle w:val="aff8"/>
            <w:noProof/>
          </w:rPr>
          <w:t>3.3.7</w:t>
        </w:r>
        <w:r>
          <w:rPr>
            <w:rFonts w:asciiTheme="minorHAnsi" w:eastAsiaTheme="minorEastAsia" w:hAnsiTheme="minorHAnsi"/>
            <w:noProof/>
            <w:sz w:val="22"/>
          </w:rPr>
          <w:tab/>
        </w:r>
        <w:r w:rsidRPr="000F4E95">
          <w:rPr>
            <w:rStyle w:val="aff8"/>
            <w:noProof/>
            <w:lang w:val="en-US"/>
          </w:rPr>
          <w:t>GetFileSystemClusterSize</w:t>
        </w:r>
        <w:r>
          <w:rPr>
            <w:noProof/>
            <w:webHidden/>
          </w:rPr>
          <w:tab/>
        </w:r>
        <w:r>
          <w:rPr>
            <w:noProof/>
            <w:webHidden/>
          </w:rPr>
          <w:fldChar w:fldCharType="begin"/>
        </w:r>
        <w:r>
          <w:rPr>
            <w:noProof/>
            <w:webHidden/>
          </w:rPr>
          <w:instrText xml:space="preserve"> PAGEREF _Toc177920580 \h </w:instrText>
        </w:r>
        <w:r>
          <w:rPr>
            <w:noProof/>
            <w:webHidden/>
          </w:rPr>
        </w:r>
        <w:r>
          <w:rPr>
            <w:noProof/>
            <w:webHidden/>
          </w:rPr>
          <w:fldChar w:fldCharType="separate"/>
        </w:r>
        <w:r>
          <w:rPr>
            <w:noProof/>
            <w:webHidden/>
          </w:rPr>
          <w:t>39</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81" w:history="1">
        <w:r w:rsidRPr="000F4E95">
          <w:rPr>
            <w:rStyle w:val="aff8"/>
            <w:noProof/>
          </w:rPr>
          <w:t>3.3.8</w:t>
        </w:r>
        <w:r>
          <w:rPr>
            <w:rFonts w:asciiTheme="minorHAnsi" w:eastAsiaTheme="minorEastAsia" w:hAnsiTheme="minorHAnsi"/>
            <w:noProof/>
            <w:sz w:val="22"/>
          </w:rPr>
          <w:tab/>
        </w:r>
        <w:r w:rsidRPr="000F4E95">
          <w:rPr>
            <w:rStyle w:val="aff8"/>
            <w:noProof/>
            <w:lang w:val="en-US"/>
          </w:rPr>
          <w:t>GetClusterIterator</w:t>
        </w:r>
        <w:r>
          <w:rPr>
            <w:noProof/>
            <w:webHidden/>
          </w:rPr>
          <w:tab/>
        </w:r>
        <w:r>
          <w:rPr>
            <w:noProof/>
            <w:webHidden/>
          </w:rPr>
          <w:fldChar w:fldCharType="begin"/>
        </w:r>
        <w:r>
          <w:rPr>
            <w:noProof/>
            <w:webHidden/>
          </w:rPr>
          <w:instrText xml:space="preserve"> PAGEREF _Toc177920581 \h </w:instrText>
        </w:r>
        <w:r>
          <w:rPr>
            <w:noProof/>
            <w:webHidden/>
          </w:rPr>
        </w:r>
        <w:r>
          <w:rPr>
            <w:noProof/>
            <w:webHidden/>
          </w:rPr>
          <w:fldChar w:fldCharType="separate"/>
        </w:r>
        <w:r>
          <w:rPr>
            <w:noProof/>
            <w:webHidden/>
          </w:rPr>
          <w:t>40</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82" w:history="1">
        <w:r w:rsidRPr="000F4E95">
          <w:rPr>
            <w:rStyle w:val="aff8"/>
            <w:noProof/>
          </w:rPr>
          <w:t>3.3.9</w:t>
        </w:r>
        <w:r>
          <w:rPr>
            <w:rFonts w:asciiTheme="minorHAnsi" w:eastAsiaTheme="minorEastAsia" w:hAnsiTheme="minorHAnsi"/>
            <w:noProof/>
            <w:sz w:val="22"/>
          </w:rPr>
          <w:tab/>
        </w:r>
        <w:r w:rsidRPr="000F4E95">
          <w:rPr>
            <w:rStyle w:val="aff8"/>
            <w:noProof/>
            <w:lang w:val="en-US"/>
          </w:rPr>
          <w:t>ClusterFirst</w:t>
        </w:r>
        <w:r>
          <w:rPr>
            <w:noProof/>
            <w:webHidden/>
          </w:rPr>
          <w:tab/>
        </w:r>
        <w:r>
          <w:rPr>
            <w:noProof/>
            <w:webHidden/>
          </w:rPr>
          <w:fldChar w:fldCharType="begin"/>
        </w:r>
        <w:r>
          <w:rPr>
            <w:noProof/>
            <w:webHidden/>
          </w:rPr>
          <w:instrText xml:space="preserve"> PAGEREF _Toc177920582 \h </w:instrText>
        </w:r>
        <w:r>
          <w:rPr>
            <w:noProof/>
            <w:webHidden/>
          </w:rPr>
        </w:r>
        <w:r>
          <w:rPr>
            <w:noProof/>
            <w:webHidden/>
          </w:rPr>
          <w:fldChar w:fldCharType="separate"/>
        </w:r>
        <w:r>
          <w:rPr>
            <w:noProof/>
            <w:webHidden/>
          </w:rPr>
          <w:t>40</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83" w:history="1">
        <w:r w:rsidRPr="000F4E95">
          <w:rPr>
            <w:rStyle w:val="aff8"/>
            <w:noProof/>
          </w:rPr>
          <w:t>3.3.10</w:t>
        </w:r>
        <w:r>
          <w:rPr>
            <w:rFonts w:asciiTheme="minorHAnsi" w:eastAsiaTheme="minorEastAsia" w:hAnsiTheme="minorHAnsi"/>
            <w:noProof/>
            <w:sz w:val="22"/>
          </w:rPr>
          <w:tab/>
        </w:r>
        <w:r w:rsidRPr="000F4E95">
          <w:rPr>
            <w:rStyle w:val="aff8"/>
            <w:noProof/>
            <w:lang w:val="en-US"/>
          </w:rPr>
          <w:t>ClusterNext</w:t>
        </w:r>
        <w:r>
          <w:rPr>
            <w:noProof/>
            <w:webHidden/>
          </w:rPr>
          <w:tab/>
        </w:r>
        <w:r>
          <w:rPr>
            <w:noProof/>
            <w:webHidden/>
          </w:rPr>
          <w:fldChar w:fldCharType="begin"/>
        </w:r>
        <w:r>
          <w:rPr>
            <w:noProof/>
            <w:webHidden/>
          </w:rPr>
          <w:instrText xml:space="preserve"> PAGEREF _Toc177920583 \h </w:instrText>
        </w:r>
        <w:r>
          <w:rPr>
            <w:noProof/>
            <w:webHidden/>
          </w:rPr>
        </w:r>
        <w:r>
          <w:rPr>
            <w:noProof/>
            <w:webHidden/>
          </w:rPr>
          <w:fldChar w:fldCharType="separate"/>
        </w:r>
        <w:r>
          <w:rPr>
            <w:noProof/>
            <w:webHidden/>
          </w:rPr>
          <w:t>41</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84" w:history="1">
        <w:r w:rsidRPr="000F4E95">
          <w:rPr>
            <w:rStyle w:val="aff8"/>
            <w:noProof/>
          </w:rPr>
          <w:t>3.3.11</w:t>
        </w:r>
        <w:r>
          <w:rPr>
            <w:rFonts w:asciiTheme="minorHAnsi" w:eastAsiaTheme="minorEastAsia" w:hAnsiTheme="minorHAnsi"/>
            <w:noProof/>
            <w:sz w:val="22"/>
          </w:rPr>
          <w:tab/>
        </w:r>
        <w:r w:rsidRPr="000F4E95">
          <w:rPr>
            <w:rStyle w:val="aff8"/>
            <w:noProof/>
            <w:lang w:val="en-US"/>
          </w:rPr>
          <w:t>ClusterIsDone</w:t>
        </w:r>
        <w:r>
          <w:rPr>
            <w:noProof/>
            <w:webHidden/>
          </w:rPr>
          <w:tab/>
        </w:r>
        <w:r>
          <w:rPr>
            <w:noProof/>
            <w:webHidden/>
          </w:rPr>
          <w:fldChar w:fldCharType="begin"/>
        </w:r>
        <w:r>
          <w:rPr>
            <w:noProof/>
            <w:webHidden/>
          </w:rPr>
          <w:instrText xml:space="preserve"> PAGEREF _Toc177920584 \h </w:instrText>
        </w:r>
        <w:r>
          <w:rPr>
            <w:noProof/>
            <w:webHidden/>
          </w:rPr>
        </w:r>
        <w:r>
          <w:rPr>
            <w:noProof/>
            <w:webHidden/>
          </w:rPr>
          <w:fldChar w:fldCharType="separate"/>
        </w:r>
        <w:r>
          <w:rPr>
            <w:noProof/>
            <w:webHidden/>
          </w:rPr>
          <w:t>41</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85" w:history="1">
        <w:r w:rsidRPr="000F4E95">
          <w:rPr>
            <w:rStyle w:val="aff8"/>
            <w:noProof/>
          </w:rPr>
          <w:t>3.3.12</w:t>
        </w:r>
        <w:r>
          <w:rPr>
            <w:rFonts w:asciiTheme="minorHAnsi" w:eastAsiaTheme="minorEastAsia" w:hAnsiTheme="minorHAnsi"/>
            <w:noProof/>
            <w:sz w:val="22"/>
          </w:rPr>
          <w:tab/>
        </w:r>
        <w:r w:rsidRPr="000F4E95">
          <w:rPr>
            <w:rStyle w:val="aff8"/>
            <w:noProof/>
            <w:lang w:val="en-US"/>
          </w:rPr>
          <w:t>ClusterIsUsed</w:t>
        </w:r>
        <w:r>
          <w:rPr>
            <w:noProof/>
            <w:webHidden/>
          </w:rPr>
          <w:tab/>
        </w:r>
        <w:r>
          <w:rPr>
            <w:noProof/>
            <w:webHidden/>
          </w:rPr>
          <w:fldChar w:fldCharType="begin"/>
        </w:r>
        <w:r>
          <w:rPr>
            <w:noProof/>
            <w:webHidden/>
          </w:rPr>
          <w:instrText xml:space="preserve"> PAGEREF _Toc177920585 \h </w:instrText>
        </w:r>
        <w:r>
          <w:rPr>
            <w:noProof/>
            <w:webHidden/>
          </w:rPr>
        </w:r>
        <w:r>
          <w:rPr>
            <w:noProof/>
            <w:webHidden/>
          </w:rPr>
          <w:fldChar w:fldCharType="separate"/>
        </w:r>
        <w:r>
          <w:rPr>
            <w:noProof/>
            <w:webHidden/>
          </w:rPr>
          <w:t>42</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86" w:history="1">
        <w:r w:rsidRPr="000F4E95">
          <w:rPr>
            <w:rStyle w:val="aff8"/>
            <w:noProof/>
          </w:rPr>
          <w:t>3.3.13</w:t>
        </w:r>
        <w:r>
          <w:rPr>
            <w:rFonts w:asciiTheme="minorHAnsi" w:eastAsiaTheme="minorEastAsia" w:hAnsiTheme="minorHAnsi"/>
            <w:noProof/>
            <w:sz w:val="22"/>
          </w:rPr>
          <w:tab/>
        </w:r>
        <w:r w:rsidRPr="000F4E95">
          <w:rPr>
            <w:rStyle w:val="aff8"/>
            <w:noProof/>
            <w:lang w:val="en-US"/>
          </w:rPr>
          <w:t>GetCurrentCluster</w:t>
        </w:r>
        <w:r>
          <w:rPr>
            <w:noProof/>
            <w:webHidden/>
          </w:rPr>
          <w:tab/>
        </w:r>
        <w:r>
          <w:rPr>
            <w:noProof/>
            <w:webHidden/>
          </w:rPr>
          <w:fldChar w:fldCharType="begin"/>
        </w:r>
        <w:r>
          <w:rPr>
            <w:noProof/>
            <w:webHidden/>
          </w:rPr>
          <w:instrText xml:space="preserve"> PAGEREF _Toc177920586 \h </w:instrText>
        </w:r>
        <w:r>
          <w:rPr>
            <w:noProof/>
            <w:webHidden/>
          </w:rPr>
        </w:r>
        <w:r>
          <w:rPr>
            <w:noProof/>
            <w:webHidden/>
          </w:rPr>
          <w:fldChar w:fldCharType="separate"/>
        </w:r>
        <w:r>
          <w:rPr>
            <w:noProof/>
            <w:webHidden/>
          </w:rPr>
          <w:t>42</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87" w:history="1">
        <w:r w:rsidRPr="000F4E95">
          <w:rPr>
            <w:rStyle w:val="aff8"/>
            <w:noProof/>
          </w:rPr>
          <w:t>3.3.14</w:t>
        </w:r>
        <w:r>
          <w:rPr>
            <w:rFonts w:asciiTheme="minorHAnsi" w:eastAsiaTheme="minorEastAsia" w:hAnsiTheme="minorHAnsi"/>
            <w:noProof/>
            <w:sz w:val="22"/>
          </w:rPr>
          <w:tab/>
        </w:r>
        <w:r w:rsidRPr="000F4E95">
          <w:rPr>
            <w:rStyle w:val="aff8"/>
            <w:noProof/>
            <w:lang w:val="en-US"/>
          </w:rPr>
          <w:t>CloseClusterIterator</w:t>
        </w:r>
        <w:r>
          <w:rPr>
            <w:noProof/>
            <w:webHidden/>
          </w:rPr>
          <w:tab/>
        </w:r>
        <w:r>
          <w:rPr>
            <w:noProof/>
            <w:webHidden/>
          </w:rPr>
          <w:fldChar w:fldCharType="begin"/>
        </w:r>
        <w:r>
          <w:rPr>
            <w:noProof/>
            <w:webHidden/>
          </w:rPr>
          <w:instrText xml:space="preserve"> PAGEREF _Toc177920587 \h </w:instrText>
        </w:r>
        <w:r>
          <w:rPr>
            <w:noProof/>
            <w:webHidden/>
          </w:rPr>
        </w:r>
        <w:r>
          <w:rPr>
            <w:noProof/>
            <w:webHidden/>
          </w:rPr>
          <w:fldChar w:fldCharType="separate"/>
        </w:r>
        <w:r>
          <w:rPr>
            <w:noProof/>
            <w:webHidden/>
          </w:rPr>
          <w:t>43</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88" w:history="1">
        <w:r w:rsidRPr="000F4E95">
          <w:rPr>
            <w:rStyle w:val="aff8"/>
            <w:noProof/>
          </w:rPr>
          <w:t>3.3.15</w:t>
        </w:r>
        <w:r>
          <w:rPr>
            <w:rFonts w:asciiTheme="minorHAnsi" w:eastAsiaTheme="minorEastAsia" w:hAnsiTheme="minorHAnsi"/>
            <w:noProof/>
            <w:sz w:val="22"/>
          </w:rPr>
          <w:tab/>
        </w:r>
        <w:r w:rsidRPr="000F4E95">
          <w:rPr>
            <w:rStyle w:val="aff8"/>
            <w:noProof/>
            <w:lang w:val="en-US"/>
          </w:rPr>
          <w:t>SetFileSystemPosition</w:t>
        </w:r>
        <w:r>
          <w:rPr>
            <w:noProof/>
            <w:webHidden/>
          </w:rPr>
          <w:tab/>
        </w:r>
        <w:r>
          <w:rPr>
            <w:noProof/>
            <w:webHidden/>
          </w:rPr>
          <w:fldChar w:fldCharType="begin"/>
        </w:r>
        <w:r>
          <w:rPr>
            <w:noProof/>
            <w:webHidden/>
          </w:rPr>
          <w:instrText xml:space="preserve"> PAGEREF _Toc177920588 \h </w:instrText>
        </w:r>
        <w:r>
          <w:rPr>
            <w:noProof/>
            <w:webHidden/>
          </w:rPr>
        </w:r>
        <w:r>
          <w:rPr>
            <w:noProof/>
            <w:webHidden/>
          </w:rPr>
          <w:fldChar w:fldCharType="separate"/>
        </w:r>
        <w:r>
          <w:rPr>
            <w:noProof/>
            <w:webHidden/>
          </w:rPr>
          <w:t>44</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89" w:history="1">
        <w:r w:rsidRPr="000F4E95">
          <w:rPr>
            <w:rStyle w:val="aff8"/>
            <w:noProof/>
          </w:rPr>
          <w:t>3.3.16</w:t>
        </w:r>
        <w:r>
          <w:rPr>
            <w:rFonts w:asciiTheme="minorHAnsi" w:eastAsiaTheme="minorEastAsia" w:hAnsiTheme="minorHAnsi"/>
            <w:noProof/>
            <w:sz w:val="22"/>
          </w:rPr>
          <w:tab/>
        </w:r>
        <w:r w:rsidRPr="000F4E95">
          <w:rPr>
            <w:rStyle w:val="aff8"/>
            <w:noProof/>
            <w:lang w:val="en-US"/>
          </w:rPr>
          <w:t>ReadFileSystemData</w:t>
        </w:r>
        <w:r>
          <w:rPr>
            <w:noProof/>
            <w:webHidden/>
          </w:rPr>
          <w:tab/>
        </w:r>
        <w:r>
          <w:rPr>
            <w:noProof/>
            <w:webHidden/>
          </w:rPr>
          <w:fldChar w:fldCharType="begin"/>
        </w:r>
        <w:r>
          <w:rPr>
            <w:noProof/>
            <w:webHidden/>
          </w:rPr>
          <w:instrText xml:space="preserve"> PAGEREF _Toc177920589 \h </w:instrText>
        </w:r>
        <w:r>
          <w:rPr>
            <w:noProof/>
            <w:webHidden/>
          </w:rPr>
        </w:r>
        <w:r>
          <w:rPr>
            <w:noProof/>
            <w:webHidden/>
          </w:rPr>
          <w:fldChar w:fldCharType="separate"/>
        </w:r>
        <w:r>
          <w:rPr>
            <w:noProof/>
            <w:webHidden/>
          </w:rPr>
          <w:t>44</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90" w:history="1">
        <w:r w:rsidRPr="000F4E95">
          <w:rPr>
            <w:rStyle w:val="aff8"/>
            <w:noProof/>
          </w:rPr>
          <w:t>3.3.17</w:t>
        </w:r>
        <w:r>
          <w:rPr>
            <w:rFonts w:asciiTheme="minorHAnsi" w:eastAsiaTheme="minorEastAsia" w:hAnsiTheme="minorHAnsi"/>
            <w:noProof/>
            <w:sz w:val="22"/>
          </w:rPr>
          <w:tab/>
        </w:r>
        <w:r w:rsidRPr="000F4E95">
          <w:rPr>
            <w:rStyle w:val="aff8"/>
            <w:noProof/>
            <w:lang w:val="en-US"/>
          </w:rPr>
          <w:t>ReadClustersByNumber</w:t>
        </w:r>
        <w:r>
          <w:rPr>
            <w:noProof/>
            <w:webHidden/>
          </w:rPr>
          <w:tab/>
        </w:r>
        <w:r>
          <w:rPr>
            <w:noProof/>
            <w:webHidden/>
          </w:rPr>
          <w:fldChar w:fldCharType="begin"/>
        </w:r>
        <w:r>
          <w:rPr>
            <w:noProof/>
            <w:webHidden/>
          </w:rPr>
          <w:instrText xml:space="preserve"> PAGEREF _Toc177920590 \h </w:instrText>
        </w:r>
        <w:r>
          <w:rPr>
            <w:noProof/>
            <w:webHidden/>
          </w:rPr>
        </w:r>
        <w:r>
          <w:rPr>
            <w:noProof/>
            <w:webHidden/>
          </w:rPr>
          <w:fldChar w:fldCharType="separate"/>
        </w:r>
        <w:r>
          <w:rPr>
            <w:noProof/>
            <w:webHidden/>
          </w:rPr>
          <w:t>45</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91" w:history="1">
        <w:r w:rsidRPr="000F4E95">
          <w:rPr>
            <w:rStyle w:val="aff8"/>
            <w:noProof/>
          </w:rPr>
          <w:t>3.3.18</w:t>
        </w:r>
        <w:r>
          <w:rPr>
            <w:rFonts w:asciiTheme="minorHAnsi" w:eastAsiaTheme="minorEastAsia" w:hAnsiTheme="minorHAnsi"/>
            <w:noProof/>
            <w:sz w:val="22"/>
          </w:rPr>
          <w:tab/>
        </w:r>
        <w:r w:rsidRPr="000F4E95">
          <w:rPr>
            <w:rStyle w:val="aff8"/>
            <w:noProof/>
            <w:lang w:val="en-US"/>
          </w:rPr>
          <w:t>CloseFileSystemHandle</w:t>
        </w:r>
        <w:r>
          <w:rPr>
            <w:noProof/>
            <w:webHidden/>
          </w:rPr>
          <w:tab/>
        </w:r>
        <w:r>
          <w:rPr>
            <w:noProof/>
            <w:webHidden/>
          </w:rPr>
          <w:fldChar w:fldCharType="begin"/>
        </w:r>
        <w:r>
          <w:rPr>
            <w:noProof/>
            <w:webHidden/>
          </w:rPr>
          <w:instrText xml:space="preserve"> PAGEREF _Toc177920591 \h </w:instrText>
        </w:r>
        <w:r>
          <w:rPr>
            <w:noProof/>
            <w:webHidden/>
          </w:rPr>
        </w:r>
        <w:r>
          <w:rPr>
            <w:noProof/>
            <w:webHidden/>
          </w:rPr>
          <w:fldChar w:fldCharType="separate"/>
        </w:r>
        <w:r>
          <w:rPr>
            <w:noProof/>
            <w:webHidden/>
          </w:rPr>
          <w:t>46</w:t>
        </w:r>
        <w:r>
          <w:rPr>
            <w:noProof/>
            <w:webHidden/>
          </w:rPr>
          <w:fldChar w:fldCharType="end"/>
        </w:r>
      </w:hyperlink>
    </w:p>
    <w:p w:rsidR="005D6993" w:rsidRDefault="005D6993">
      <w:pPr>
        <w:pStyle w:val="27"/>
        <w:rPr>
          <w:rFonts w:asciiTheme="minorHAnsi" w:eastAsiaTheme="minorEastAsia" w:hAnsiTheme="minorHAnsi"/>
          <w:noProof/>
          <w:sz w:val="22"/>
        </w:rPr>
      </w:pPr>
      <w:hyperlink w:anchor="_Toc177920592" w:history="1">
        <w:r w:rsidRPr="000F4E95">
          <w:rPr>
            <w:rStyle w:val="aff8"/>
            <w:noProof/>
          </w:rPr>
          <w:t>3.4</w:t>
        </w:r>
        <w:r>
          <w:rPr>
            <w:rFonts w:asciiTheme="minorHAnsi" w:eastAsiaTheme="minorEastAsia" w:hAnsiTheme="minorHAnsi"/>
            <w:noProof/>
            <w:sz w:val="22"/>
          </w:rPr>
          <w:tab/>
        </w:r>
        <w:r w:rsidRPr="000F4E95">
          <w:rPr>
            <w:rStyle w:val="aff8"/>
            <w:noProof/>
          </w:rPr>
          <w:t>Операции с отдельными файлами и каталогами</w:t>
        </w:r>
        <w:r>
          <w:rPr>
            <w:noProof/>
            <w:webHidden/>
          </w:rPr>
          <w:tab/>
        </w:r>
        <w:r>
          <w:rPr>
            <w:noProof/>
            <w:webHidden/>
          </w:rPr>
          <w:fldChar w:fldCharType="begin"/>
        </w:r>
        <w:r>
          <w:rPr>
            <w:noProof/>
            <w:webHidden/>
          </w:rPr>
          <w:instrText xml:space="preserve"> PAGEREF _Toc177920592 \h </w:instrText>
        </w:r>
        <w:r>
          <w:rPr>
            <w:noProof/>
            <w:webHidden/>
          </w:rPr>
        </w:r>
        <w:r>
          <w:rPr>
            <w:noProof/>
            <w:webHidden/>
          </w:rPr>
          <w:fldChar w:fldCharType="separate"/>
        </w:r>
        <w:r>
          <w:rPr>
            <w:noProof/>
            <w:webHidden/>
          </w:rPr>
          <w:t>47</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93" w:history="1">
        <w:r w:rsidRPr="000F4E95">
          <w:rPr>
            <w:rStyle w:val="aff8"/>
            <w:noProof/>
          </w:rPr>
          <w:t>3.4.1</w:t>
        </w:r>
        <w:r>
          <w:rPr>
            <w:rFonts w:asciiTheme="minorHAnsi" w:eastAsiaTheme="minorEastAsia" w:hAnsiTheme="minorHAnsi"/>
            <w:noProof/>
            <w:sz w:val="22"/>
          </w:rPr>
          <w:tab/>
        </w:r>
        <w:r w:rsidRPr="000F4E95">
          <w:rPr>
            <w:rStyle w:val="aff8"/>
            <w:noProof/>
            <w:lang w:val="en-US"/>
          </w:rPr>
          <w:t>CreateFileHandle</w:t>
        </w:r>
        <w:r>
          <w:rPr>
            <w:noProof/>
            <w:webHidden/>
          </w:rPr>
          <w:tab/>
        </w:r>
        <w:r>
          <w:rPr>
            <w:noProof/>
            <w:webHidden/>
          </w:rPr>
          <w:fldChar w:fldCharType="begin"/>
        </w:r>
        <w:r>
          <w:rPr>
            <w:noProof/>
            <w:webHidden/>
          </w:rPr>
          <w:instrText xml:space="preserve"> PAGEREF _Toc177920593 \h </w:instrText>
        </w:r>
        <w:r>
          <w:rPr>
            <w:noProof/>
            <w:webHidden/>
          </w:rPr>
        </w:r>
        <w:r>
          <w:rPr>
            <w:noProof/>
            <w:webHidden/>
          </w:rPr>
          <w:fldChar w:fldCharType="separate"/>
        </w:r>
        <w:r>
          <w:rPr>
            <w:noProof/>
            <w:webHidden/>
          </w:rPr>
          <w:t>47</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94" w:history="1">
        <w:r w:rsidRPr="000F4E95">
          <w:rPr>
            <w:rStyle w:val="aff8"/>
            <w:noProof/>
          </w:rPr>
          <w:t>3.4.2</w:t>
        </w:r>
        <w:r>
          <w:rPr>
            <w:rFonts w:asciiTheme="minorHAnsi" w:eastAsiaTheme="minorEastAsia" w:hAnsiTheme="minorHAnsi"/>
            <w:noProof/>
            <w:sz w:val="22"/>
          </w:rPr>
          <w:tab/>
        </w:r>
        <w:r w:rsidRPr="000F4E95">
          <w:rPr>
            <w:rStyle w:val="aff8"/>
            <w:noProof/>
            <w:lang w:val="en-US"/>
          </w:rPr>
          <w:t>CreateFileHandleByRecordId</w:t>
        </w:r>
        <w:r>
          <w:rPr>
            <w:noProof/>
            <w:webHidden/>
          </w:rPr>
          <w:tab/>
        </w:r>
        <w:r>
          <w:rPr>
            <w:noProof/>
            <w:webHidden/>
          </w:rPr>
          <w:fldChar w:fldCharType="begin"/>
        </w:r>
        <w:r>
          <w:rPr>
            <w:noProof/>
            <w:webHidden/>
          </w:rPr>
          <w:instrText xml:space="preserve"> PAGEREF _Toc177920594 \h </w:instrText>
        </w:r>
        <w:r>
          <w:rPr>
            <w:noProof/>
            <w:webHidden/>
          </w:rPr>
        </w:r>
        <w:r>
          <w:rPr>
            <w:noProof/>
            <w:webHidden/>
          </w:rPr>
          <w:fldChar w:fldCharType="separate"/>
        </w:r>
        <w:r>
          <w:rPr>
            <w:noProof/>
            <w:webHidden/>
          </w:rPr>
          <w:t>47</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95" w:history="1">
        <w:r w:rsidRPr="000F4E95">
          <w:rPr>
            <w:rStyle w:val="aff8"/>
            <w:noProof/>
          </w:rPr>
          <w:t>3.4.3</w:t>
        </w:r>
        <w:r>
          <w:rPr>
            <w:rFonts w:asciiTheme="minorHAnsi" w:eastAsiaTheme="minorEastAsia" w:hAnsiTheme="minorHAnsi"/>
            <w:noProof/>
            <w:sz w:val="22"/>
          </w:rPr>
          <w:tab/>
        </w:r>
        <w:r w:rsidRPr="000F4E95">
          <w:rPr>
            <w:rStyle w:val="aff8"/>
            <w:noProof/>
            <w:lang w:val="en-US"/>
          </w:rPr>
          <w:t>FileIsDir</w:t>
        </w:r>
        <w:r>
          <w:rPr>
            <w:noProof/>
            <w:webHidden/>
          </w:rPr>
          <w:tab/>
        </w:r>
        <w:r>
          <w:rPr>
            <w:noProof/>
            <w:webHidden/>
          </w:rPr>
          <w:fldChar w:fldCharType="begin"/>
        </w:r>
        <w:r>
          <w:rPr>
            <w:noProof/>
            <w:webHidden/>
          </w:rPr>
          <w:instrText xml:space="preserve"> PAGEREF _Toc177920595 \h </w:instrText>
        </w:r>
        <w:r>
          <w:rPr>
            <w:noProof/>
            <w:webHidden/>
          </w:rPr>
        </w:r>
        <w:r>
          <w:rPr>
            <w:noProof/>
            <w:webHidden/>
          </w:rPr>
          <w:fldChar w:fldCharType="separate"/>
        </w:r>
        <w:r>
          <w:rPr>
            <w:noProof/>
            <w:webHidden/>
          </w:rPr>
          <w:t>48</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96" w:history="1">
        <w:r w:rsidRPr="000F4E95">
          <w:rPr>
            <w:rStyle w:val="aff8"/>
            <w:noProof/>
          </w:rPr>
          <w:t>3.4.4</w:t>
        </w:r>
        <w:r>
          <w:rPr>
            <w:rFonts w:asciiTheme="minorHAnsi" w:eastAsiaTheme="minorEastAsia" w:hAnsiTheme="minorHAnsi"/>
            <w:noProof/>
            <w:sz w:val="22"/>
          </w:rPr>
          <w:tab/>
        </w:r>
        <w:r w:rsidRPr="000F4E95">
          <w:rPr>
            <w:rStyle w:val="aff8"/>
            <w:noProof/>
            <w:lang w:val="en-US"/>
          </w:rPr>
          <w:t>GetNumberOfStreams</w:t>
        </w:r>
        <w:r>
          <w:rPr>
            <w:noProof/>
            <w:webHidden/>
          </w:rPr>
          <w:tab/>
        </w:r>
        <w:r>
          <w:rPr>
            <w:noProof/>
            <w:webHidden/>
          </w:rPr>
          <w:fldChar w:fldCharType="begin"/>
        </w:r>
        <w:r>
          <w:rPr>
            <w:noProof/>
            <w:webHidden/>
          </w:rPr>
          <w:instrText xml:space="preserve"> PAGEREF _Toc177920596 \h </w:instrText>
        </w:r>
        <w:r>
          <w:rPr>
            <w:noProof/>
            <w:webHidden/>
          </w:rPr>
        </w:r>
        <w:r>
          <w:rPr>
            <w:noProof/>
            <w:webHidden/>
          </w:rPr>
          <w:fldChar w:fldCharType="separate"/>
        </w:r>
        <w:r>
          <w:rPr>
            <w:noProof/>
            <w:webHidden/>
          </w:rPr>
          <w:t>49</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97" w:history="1">
        <w:r w:rsidRPr="000F4E95">
          <w:rPr>
            <w:rStyle w:val="aff8"/>
            <w:noProof/>
          </w:rPr>
          <w:t>3.4.5</w:t>
        </w:r>
        <w:r>
          <w:rPr>
            <w:rFonts w:asciiTheme="minorHAnsi" w:eastAsiaTheme="minorEastAsia" w:hAnsiTheme="minorHAnsi"/>
            <w:noProof/>
            <w:sz w:val="22"/>
          </w:rPr>
          <w:tab/>
        </w:r>
        <w:r w:rsidRPr="000F4E95">
          <w:rPr>
            <w:rStyle w:val="aff8"/>
            <w:noProof/>
            <w:lang w:val="en-US"/>
          </w:rPr>
          <w:t>GetNumberOfFiles</w:t>
        </w:r>
        <w:r>
          <w:rPr>
            <w:noProof/>
            <w:webHidden/>
          </w:rPr>
          <w:tab/>
        </w:r>
        <w:r>
          <w:rPr>
            <w:noProof/>
            <w:webHidden/>
          </w:rPr>
          <w:fldChar w:fldCharType="begin"/>
        </w:r>
        <w:r>
          <w:rPr>
            <w:noProof/>
            <w:webHidden/>
          </w:rPr>
          <w:instrText xml:space="preserve"> PAGEREF _Toc177920597 \h </w:instrText>
        </w:r>
        <w:r>
          <w:rPr>
            <w:noProof/>
            <w:webHidden/>
          </w:rPr>
        </w:r>
        <w:r>
          <w:rPr>
            <w:noProof/>
            <w:webHidden/>
          </w:rPr>
          <w:fldChar w:fldCharType="separate"/>
        </w:r>
        <w:r>
          <w:rPr>
            <w:noProof/>
            <w:webHidden/>
          </w:rPr>
          <w:t>49</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98" w:history="1">
        <w:r w:rsidRPr="000F4E95">
          <w:rPr>
            <w:rStyle w:val="aff8"/>
            <w:noProof/>
          </w:rPr>
          <w:t>3.4.6</w:t>
        </w:r>
        <w:r>
          <w:rPr>
            <w:rFonts w:asciiTheme="minorHAnsi" w:eastAsiaTheme="minorEastAsia" w:hAnsiTheme="minorHAnsi"/>
            <w:noProof/>
            <w:sz w:val="22"/>
          </w:rPr>
          <w:tab/>
        </w:r>
        <w:r w:rsidRPr="000F4E95">
          <w:rPr>
            <w:rStyle w:val="aff8"/>
            <w:noProof/>
            <w:lang w:val="en-US"/>
          </w:rPr>
          <w:t>GetFileDataSize</w:t>
        </w:r>
        <w:r>
          <w:rPr>
            <w:noProof/>
            <w:webHidden/>
          </w:rPr>
          <w:tab/>
        </w:r>
        <w:r>
          <w:rPr>
            <w:noProof/>
            <w:webHidden/>
          </w:rPr>
          <w:fldChar w:fldCharType="begin"/>
        </w:r>
        <w:r>
          <w:rPr>
            <w:noProof/>
            <w:webHidden/>
          </w:rPr>
          <w:instrText xml:space="preserve"> PAGEREF _Toc177920598 \h </w:instrText>
        </w:r>
        <w:r>
          <w:rPr>
            <w:noProof/>
            <w:webHidden/>
          </w:rPr>
        </w:r>
        <w:r>
          <w:rPr>
            <w:noProof/>
            <w:webHidden/>
          </w:rPr>
          <w:fldChar w:fldCharType="separate"/>
        </w:r>
        <w:r>
          <w:rPr>
            <w:noProof/>
            <w:webHidden/>
          </w:rPr>
          <w:t>50</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599" w:history="1">
        <w:r w:rsidRPr="000F4E95">
          <w:rPr>
            <w:rStyle w:val="aff8"/>
            <w:noProof/>
            <w:lang w:val="en-US"/>
          </w:rPr>
          <w:t>3.4.7</w:t>
        </w:r>
        <w:r>
          <w:rPr>
            <w:rFonts w:asciiTheme="minorHAnsi" w:eastAsiaTheme="minorEastAsia" w:hAnsiTheme="minorHAnsi"/>
            <w:noProof/>
            <w:sz w:val="22"/>
          </w:rPr>
          <w:tab/>
        </w:r>
        <w:r w:rsidRPr="000F4E95">
          <w:rPr>
            <w:rStyle w:val="aff8"/>
            <w:noProof/>
            <w:lang w:val="en-US"/>
          </w:rPr>
          <w:t>GetTimeFile[Create/Modify/Access/RecordModify]</w:t>
        </w:r>
        <w:r>
          <w:rPr>
            <w:noProof/>
            <w:webHidden/>
          </w:rPr>
          <w:tab/>
        </w:r>
        <w:r>
          <w:rPr>
            <w:noProof/>
            <w:webHidden/>
          </w:rPr>
          <w:fldChar w:fldCharType="begin"/>
        </w:r>
        <w:r>
          <w:rPr>
            <w:noProof/>
            <w:webHidden/>
          </w:rPr>
          <w:instrText xml:space="preserve"> PAGEREF _Toc177920599 \h </w:instrText>
        </w:r>
        <w:r>
          <w:rPr>
            <w:noProof/>
            <w:webHidden/>
          </w:rPr>
        </w:r>
        <w:r>
          <w:rPr>
            <w:noProof/>
            <w:webHidden/>
          </w:rPr>
          <w:fldChar w:fldCharType="separate"/>
        </w:r>
        <w:r>
          <w:rPr>
            <w:noProof/>
            <w:webHidden/>
          </w:rPr>
          <w:t>51</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600" w:history="1">
        <w:r w:rsidRPr="000F4E95">
          <w:rPr>
            <w:rStyle w:val="aff8"/>
            <w:noProof/>
          </w:rPr>
          <w:t>3.4.8</w:t>
        </w:r>
        <w:r>
          <w:rPr>
            <w:rFonts w:asciiTheme="minorHAnsi" w:eastAsiaTheme="minorEastAsia" w:hAnsiTheme="minorHAnsi"/>
            <w:noProof/>
            <w:sz w:val="22"/>
          </w:rPr>
          <w:tab/>
        </w:r>
        <w:r w:rsidRPr="000F4E95">
          <w:rPr>
            <w:rStyle w:val="aff8"/>
            <w:noProof/>
            <w:lang w:val="en-US"/>
          </w:rPr>
          <w:t>GetFileStdAttributes</w:t>
        </w:r>
        <w:r>
          <w:rPr>
            <w:noProof/>
            <w:webHidden/>
          </w:rPr>
          <w:tab/>
        </w:r>
        <w:r>
          <w:rPr>
            <w:noProof/>
            <w:webHidden/>
          </w:rPr>
          <w:fldChar w:fldCharType="begin"/>
        </w:r>
        <w:r>
          <w:rPr>
            <w:noProof/>
            <w:webHidden/>
          </w:rPr>
          <w:instrText xml:space="preserve"> PAGEREF _Toc177920600 \h </w:instrText>
        </w:r>
        <w:r>
          <w:rPr>
            <w:noProof/>
            <w:webHidden/>
          </w:rPr>
        </w:r>
        <w:r>
          <w:rPr>
            <w:noProof/>
            <w:webHidden/>
          </w:rPr>
          <w:fldChar w:fldCharType="separate"/>
        </w:r>
        <w:r>
          <w:rPr>
            <w:noProof/>
            <w:webHidden/>
          </w:rPr>
          <w:t>52</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601" w:history="1">
        <w:r w:rsidRPr="000F4E95">
          <w:rPr>
            <w:rStyle w:val="aff8"/>
            <w:noProof/>
          </w:rPr>
          <w:t>3.4.9</w:t>
        </w:r>
        <w:r>
          <w:rPr>
            <w:rFonts w:asciiTheme="minorHAnsi" w:eastAsiaTheme="minorEastAsia" w:hAnsiTheme="minorHAnsi"/>
            <w:noProof/>
            <w:sz w:val="22"/>
          </w:rPr>
          <w:tab/>
        </w:r>
        <w:r w:rsidRPr="000F4E95">
          <w:rPr>
            <w:rStyle w:val="aff8"/>
            <w:noProof/>
            <w:lang w:val="en-US"/>
          </w:rPr>
          <w:t>GetFileHash</w:t>
        </w:r>
        <w:r>
          <w:rPr>
            <w:noProof/>
            <w:webHidden/>
          </w:rPr>
          <w:tab/>
        </w:r>
        <w:r>
          <w:rPr>
            <w:noProof/>
            <w:webHidden/>
          </w:rPr>
          <w:fldChar w:fldCharType="begin"/>
        </w:r>
        <w:r>
          <w:rPr>
            <w:noProof/>
            <w:webHidden/>
          </w:rPr>
          <w:instrText xml:space="preserve"> PAGEREF _Toc177920601 \h </w:instrText>
        </w:r>
        <w:r>
          <w:rPr>
            <w:noProof/>
            <w:webHidden/>
          </w:rPr>
        </w:r>
        <w:r>
          <w:rPr>
            <w:noProof/>
            <w:webHidden/>
          </w:rPr>
          <w:fldChar w:fldCharType="separate"/>
        </w:r>
        <w:r>
          <w:rPr>
            <w:noProof/>
            <w:webHidden/>
          </w:rPr>
          <w:t>53</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602" w:history="1">
        <w:r w:rsidRPr="000F4E95">
          <w:rPr>
            <w:rStyle w:val="aff8"/>
            <w:noProof/>
          </w:rPr>
          <w:t>3.4.10</w:t>
        </w:r>
        <w:r>
          <w:rPr>
            <w:rFonts w:asciiTheme="minorHAnsi" w:eastAsiaTheme="minorEastAsia" w:hAnsiTheme="minorHAnsi"/>
            <w:noProof/>
            <w:sz w:val="22"/>
          </w:rPr>
          <w:tab/>
        </w:r>
        <w:r w:rsidRPr="000F4E95">
          <w:rPr>
            <w:rStyle w:val="aff8"/>
            <w:noProof/>
            <w:lang w:val="en-US"/>
          </w:rPr>
          <w:t>SaveFile</w:t>
        </w:r>
        <w:r>
          <w:rPr>
            <w:noProof/>
            <w:webHidden/>
          </w:rPr>
          <w:tab/>
        </w:r>
        <w:r>
          <w:rPr>
            <w:noProof/>
            <w:webHidden/>
          </w:rPr>
          <w:fldChar w:fldCharType="begin"/>
        </w:r>
        <w:r>
          <w:rPr>
            <w:noProof/>
            <w:webHidden/>
          </w:rPr>
          <w:instrText xml:space="preserve"> PAGEREF _Toc177920602 \h </w:instrText>
        </w:r>
        <w:r>
          <w:rPr>
            <w:noProof/>
            <w:webHidden/>
          </w:rPr>
        </w:r>
        <w:r>
          <w:rPr>
            <w:noProof/>
            <w:webHidden/>
          </w:rPr>
          <w:fldChar w:fldCharType="separate"/>
        </w:r>
        <w:r>
          <w:rPr>
            <w:noProof/>
            <w:webHidden/>
          </w:rPr>
          <w:t>54</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603" w:history="1">
        <w:r w:rsidRPr="000F4E95">
          <w:rPr>
            <w:rStyle w:val="aff8"/>
            <w:noProof/>
          </w:rPr>
          <w:t>3.4.11</w:t>
        </w:r>
        <w:r>
          <w:rPr>
            <w:rFonts w:asciiTheme="minorHAnsi" w:eastAsiaTheme="minorEastAsia" w:hAnsiTheme="minorHAnsi"/>
            <w:noProof/>
            <w:sz w:val="22"/>
          </w:rPr>
          <w:tab/>
        </w:r>
        <w:r w:rsidRPr="000F4E95">
          <w:rPr>
            <w:rStyle w:val="aff8"/>
            <w:noProof/>
            <w:lang w:val="en-US"/>
          </w:rPr>
          <w:t>SaveFileWithPath</w:t>
        </w:r>
        <w:r>
          <w:rPr>
            <w:noProof/>
            <w:webHidden/>
          </w:rPr>
          <w:tab/>
        </w:r>
        <w:r>
          <w:rPr>
            <w:noProof/>
            <w:webHidden/>
          </w:rPr>
          <w:fldChar w:fldCharType="begin"/>
        </w:r>
        <w:r>
          <w:rPr>
            <w:noProof/>
            <w:webHidden/>
          </w:rPr>
          <w:instrText xml:space="preserve"> PAGEREF _Toc177920603 \h </w:instrText>
        </w:r>
        <w:r>
          <w:rPr>
            <w:noProof/>
            <w:webHidden/>
          </w:rPr>
        </w:r>
        <w:r>
          <w:rPr>
            <w:noProof/>
            <w:webHidden/>
          </w:rPr>
          <w:fldChar w:fldCharType="separate"/>
        </w:r>
        <w:r>
          <w:rPr>
            <w:noProof/>
            <w:webHidden/>
          </w:rPr>
          <w:t>55</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604" w:history="1">
        <w:r w:rsidRPr="000F4E95">
          <w:rPr>
            <w:rStyle w:val="aff8"/>
            <w:noProof/>
          </w:rPr>
          <w:t>3.4.12</w:t>
        </w:r>
        <w:r>
          <w:rPr>
            <w:rFonts w:asciiTheme="minorHAnsi" w:eastAsiaTheme="minorEastAsia" w:hAnsiTheme="minorHAnsi"/>
            <w:noProof/>
            <w:sz w:val="22"/>
          </w:rPr>
          <w:tab/>
        </w:r>
        <w:r w:rsidRPr="000F4E95">
          <w:rPr>
            <w:rStyle w:val="aff8"/>
            <w:noProof/>
            <w:lang w:val="en-US"/>
          </w:rPr>
          <w:t>SetFilePosition</w:t>
        </w:r>
        <w:r>
          <w:rPr>
            <w:noProof/>
            <w:webHidden/>
          </w:rPr>
          <w:tab/>
        </w:r>
        <w:r>
          <w:rPr>
            <w:noProof/>
            <w:webHidden/>
          </w:rPr>
          <w:fldChar w:fldCharType="begin"/>
        </w:r>
        <w:r>
          <w:rPr>
            <w:noProof/>
            <w:webHidden/>
          </w:rPr>
          <w:instrText xml:space="preserve"> PAGEREF _Toc177920604 \h </w:instrText>
        </w:r>
        <w:r>
          <w:rPr>
            <w:noProof/>
            <w:webHidden/>
          </w:rPr>
        </w:r>
        <w:r>
          <w:rPr>
            <w:noProof/>
            <w:webHidden/>
          </w:rPr>
          <w:fldChar w:fldCharType="separate"/>
        </w:r>
        <w:r>
          <w:rPr>
            <w:noProof/>
            <w:webHidden/>
          </w:rPr>
          <w:t>56</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605" w:history="1">
        <w:r w:rsidRPr="000F4E95">
          <w:rPr>
            <w:rStyle w:val="aff8"/>
            <w:noProof/>
          </w:rPr>
          <w:t>3.4.13</w:t>
        </w:r>
        <w:r>
          <w:rPr>
            <w:rFonts w:asciiTheme="minorHAnsi" w:eastAsiaTheme="minorEastAsia" w:hAnsiTheme="minorHAnsi"/>
            <w:noProof/>
            <w:sz w:val="22"/>
          </w:rPr>
          <w:tab/>
        </w:r>
        <w:r w:rsidRPr="000F4E95">
          <w:rPr>
            <w:rStyle w:val="aff8"/>
            <w:noProof/>
            <w:lang w:val="en-US"/>
          </w:rPr>
          <w:t>ReadFileData</w:t>
        </w:r>
        <w:r>
          <w:rPr>
            <w:noProof/>
            <w:webHidden/>
          </w:rPr>
          <w:tab/>
        </w:r>
        <w:r>
          <w:rPr>
            <w:noProof/>
            <w:webHidden/>
          </w:rPr>
          <w:fldChar w:fldCharType="begin"/>
        </w:r>
        <w:r>
          <w:rPr>
            <w:noProof/>
            <w:webHidden/>
          </w:rPr>
          <w:instrText xml:space="preserve"> PAGEREF _Toc177920605 \h </w:instrText>
        </w:r>
        <w:r>
          <w:rPr>
            <w:noProof/>
            <w:webHidden/>
          </w:rPr>
        </w:r>
        <w:r>
          <w:rPr>
            <w:noProof/>
            <w:webHidden/>
          </w:rPr>
          <w:fldChar w:fldCharType="separate"/>
        </w:r>
        <w:r>
          <w:rPr>
            <w:noProof/>
            <w:webHidden/>
          </w:rPr>
          <w:t>57</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606" w:history="1">
        <w:r w:rsidRPr="000F4E95">
          <w:rPr>
            <w:rStyle w:val="aff8"/>
            <w:noProof/>
          </w:rPr>
          <w:t>3.4.14</w:t>
        </w:r>
        <w:r>
          <w:rPr>
            <w:rFonts w:asciiTheme="minorHAnsi" w:eastAsiaTheme="minorEastAsia" w:hAnsiTheme="minorHAnsi"/>
            <w:noProof/>
            <w:sz w:val="22"/>
          </w:rPr>
          <w:tab/>
        </w:r>
        <w:r w:rsidRPr="000F4E95">
          <w:rPr>
            <w:rStyle w:val="aff8"/>
            <w:noProof/>
            <w:lang w:val="en-US"/>
          </w:rPr>
          <w:t>CloseFileHandle</w:t>
        </w:r>
        <w:r>
          <w:rPr>
            <w:noProof/>
            <w:webHidden/>
          </w:rPr>
          <w:tab/>
        </w:r>
        <w:r>
          <w:rPr>
            <w:noProof/>
            <w:webHidden/>
          </w:rPr>
          <w:fldChar w:fldCharType="begin"/>
        </w:r>
        <w:r>
          <w:rPr>
            <w:noProof/>
            <w:webHidden/>
          </w:rPr>
          <w:instrText xml:space="preserve"> PAGEREF _Toc177920606 \h </w:instrText>
        </w:r>
        <w:r>
          <w:rPr>
            <w:noProof/>
            <w:webHidden/>
          </w:rPr>
        </w:r>
        <w:r>
          <w:rPr>
            <w:noProof/>
            <w:webHidden/>
          </w:rPr>
          <w:fldChar w:fldCharType="separate"/>
        </w:r>
        <w:r>
          <w:rPr>
            <w:noProof/>
            <w:webHidden/>
          </w:rPr>
          <w:t>57</w:t>
        </w:r>
        <w:r>
          <w:rPr>
            <w:noProof/>
            <w:webHidden/>
          </w:rPr>
          <w:fldChar w:fldCharType="end"/>
        </w:r>
      </w:hyperlink>
    </w:p>
    <w:p w:rsidR="005D6993" w:rsidRDefault="005D6993">
      <w:pPr>
        <w:pStyle w:val="27"/>
        <w:rPr>
          <w:rFonts w:asciiTheme="minorHAnsi" w:eastAsiaTheme="minorEastAsia" w:hAnsiTheme="minorHAnsi"/>
          <w:noProof/>
          <w:sz w:val="22"/>
        </w:rPr>
      </w:pPr>
      <w:hyperlink w:anchor="_Toc177920607" w:history="1">
        <w:r w:rsidRPr="000F4E95">
          <w:rPr>
            <w:rStyle w:val="aff8"/>
            <w:noProof/>
          </w:rPr>
          <w:t>3.5</w:t>
        </w:r>
        <w:r>
          <w:rPr>
            <w:rFonts w:asciiTheme="minorHAnsi" w:eastAsiaTheme="minorEastAsia" w:hAnsiTheme="minorHAnsi"/>
            <w:noProof/>
            <w:sz w:val="22"/>
          </w:rPr>
          <w:tab/>
        </w:r>
        <w:r w:rsidRPr="000F4E95">
          <w:rPr>
            <w:rStyle w:val="aff8"/>
            <w:noProof/>
          </w:rPr>
          <w:t>Последовательный обход каталогов</w:t>
        </w:r>
        <w:r>
          <w:rPr>
            <w:noProof/>
            <w:webHidden/>
          </w:rPr>
          <w:tab/>
        </w:r>
        <w:r>
          <w:rPr>
            <w:noProof/>
            <w:webHidden/>
          </w:rPr>
          <w:fldChar w:fldCharType="begin"/>
        </w:r>
        <w:r>
          <w:rPr>
            <w:noProof/>
            <w:webHidden/>
          </w:rPr>
          <w:instrText xml:space="preserve"> PAGEREF _Toc177920607 \h </w:instrText>
        </w:r>
        <w:r>
          <w:rPr>
            <w:noProof/>
            <w:webHidden/>
          </w:rPr>
        </w:r>
        <w:r>
          <w:rPr>
            <w:noProof/>
            <w:webHidden/>
          </w:rPr>
          <w:fldChar w:fldCharType="separate"/>
        </w:r>
        <w:r>
          <w:rPr>
            <w:noProof/>
            <w:webHidden/>
          </w:rPr>
          <w:t>58</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608" w:history="1">
        <w:r w:rsidRPr="000F4E95">
          <w:rPr>
            <w:rStyle w:val="aff8"/>
            <w:noProof/>
          </w:rPr>
          <w:t>3.5.1</w:t>
        </w:r>
        <w:r>
          <w:rPr>
            <w:rFonts w:asciiTheme="minorHAnsi" w:eastAsiaTheme="minorEastAsia" w:hAnsiTheme="minorHAnsi"/>
            <w:noProof/>
            <w:sz w:val="22"/>
          </w:rPr>
          <w:tab/>
        </w:r>
        <w:r w:rsidRPr="000F4E95">
          <w:rPr>
            <w:rStyle w:val="aff8"/>
            <w:noProof/>
            <w:lang w:val="en-US"/>
          </w:rPr>
          <w:t>CreateDirectoryIteratorHandle</w:t>
        </w:r>
        <w:r>
          <w:rPr>
            <w:noProof/>
            <w:webHidden/>
          </w:rPr>
          <w:tab/>
        </w:r>
        <w:r>
          <w:rPr>
            <w:noProof/>
            <w:webHidden/>
          </w:rPr>
          <w:fldChar w:fldCharType="begin"/>
        </w:r>
        <w:r>
          <w:rPr>
            <w:noProof/>
            <w:webHidden/>
          </w:rPr>
          <w:instrText xml:space="preserve"> PAGEREF _Toc177920608 \h </w:instrText>
        </w:r>
        <w:r>
          <w:rPr>
            <w:noProof/>
            <w:webHidden/>
          </w:rPr>
        </w:r>
        <w:r>
          <w:rPr>
            <w:noProof/>
            <w:webHidden/>
          </w:rPr>
          <w:fldChar w:fldCharType="separate"/>
        </w:r>
        <w:r>
          <w:rPr>
            <w:noProof/>
            <w:webHidden/>
          </w:rPr>
          <w:t>58</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609" w:history="1">
        <w:r w:rsidRPr="000F4E95">
          <w:rPr>
            <w:rStyle w:val="aff8"/>
            <w:noProof/>
          </w:rPr>
          <w:t>3.5.2</w:t>
        </w:r>
        <w:r>
          <w:rPr>
            <w:rFonts w:asciiTheme="minorHAnsi" w:eastAsiaTheme="minorEastAsia" w:hAnsiTheme="minorHAnsi"/>
            <w:noProof/>
            <w:sz w:val="22"/>
          </w:rPr>
          <w:tab/>
        </w:r>
        <w:r w:rsidRPr="000F4E95">
          <w:rPr>
            <w:rStyle w:val="aff8"/>
            <w:noProof/>
            <w:lang w:val="en-US"/>
          </w:rPr>
          <w:t>DirFirst</w:t>
        </w:r>
        <w:r>
          <w:rPr>
            <w:noProof/>
            <w:webHidden/>
          </w:rPr>
          <w:tab/>
        </w:r>
        <w:r>
          <w:rPr>
            <w:noProof/>
            <w:webHidden/>
          </w:rPr>
          <w:fldChar w:fldCharType="begin"/>
        </w:r>
        <w:r>
          <w:rPr>
            <w:noProof/>
            <w:webHidden/>
          </w:rPr>
          <w:instrText xml:space="preserve"> PAGEREF _Toc177920609 \h </w:instrText>
        </w:r>
        <w:r>
          <w:rPr>
            <w:noProof/>
            <w:webHidden/>
          </w:rPr>
        </w:r>
        <w:r>
          <w:rPr>
            <w:noProof/>
            <w:webHidden/>
          </w:rPr>
          <w:fldChar w:fldCharType="separate"/>
        </w:r>
        <w:r>
          <w:rPr>
            <w:noProof/>
            <w:webHidden/>
          </w:rPr>
          <w:t>58</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610" w:history="1">
        <w:r w:rsidRPr="000F4E95">
          <w:rPr>
            <w:rStyle w:val="aff8"/>
            <w:noProof/>
          </w:rPr>
          <w:t>3.5.3</w:t>
        </w:r>
        <w:r>
          <w:rPr>
            <w:rFonts w:asciiTheme="minorHAnsi" w:eastAsiaTheme="minorEastAsia" w:hAnsiTheme="minorHAnsi"/>
            <w:noProof/>
            <w:sz w:val="22"/>
          </w:rPr>
          <w:tab/>
        </w:r>
        <w:r w:rsidRPr="000F4E95">
          <w:rPr>
            <w:rStyle w:val="aff8"/>
            <w:noProof/>
            <w:lang w:val="en-US"/>
          </w:rPr>
          <w:t>DirNext</w:t>
        </w:r>
        <w:r>
          <w:rPr>
            <w:noProof/>
            <w:webHidden/>
          </w:rPr>
          <w:tab/>
        </w:r>
        <w:r>
          <w:rPr>
            <w:noProof/>
            <w:webHidden/>
          </w:rPr>
          <w:fldChar w:fldCharType="begin"/>
        </w:r>
        <w:r>
          <w:rPr>
            <w:noProof/>
            <w:webHidden/>
          </w:rPr>
          <w:instrText xml:space="preserve"> PAGEREF _Toc177920610 \h </w:instrText>
        </w:r>
        <w:r>
          <w:rPr>
            <w:noProof/>
            <w:webHidden/>
          </w:rPr>
        </w:r>
        <w:r>
          <w:rPr>
            <w:noProof/>
            <w:webHidden/>
          </w:rPr>
          <w:fldChar w:fldCharType="separate"/>
        </w:r>
        <w:r>
          <w:rPr>
            <w:noProof/>
            <w:webHidden/>
          </w:rPr>
          <w:t>59</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611" w:history="1">
        <w:r w:rsidRPr="000F4E95">
          <w:rPr>
            <w:rStyle w:val="aff8"/>
            <w:noProof/>
          </w:rPr>
          <w:t>3.5.4</w:t>
        </w:r>
        <w:r>
          <w:rPr>
            <w:rFonts w:asciiTheme="minorHAnsi" w:eastAsiaTheme="minorEastAsia" w:hAnsiTheme="minorHAnsi"/>
            <w:noProof/>
            <w:sz w:val="22"/>
          </w:rPr>
          <w:tab/>
        </w:r>
        <w:r w:rsidRPr="000F4E95">
          <w:rPr>
            <w:rStyle w:val="aff8"/>
            <w:noProof/>
            <w:lang w:val="en-US"/>
          </w:rPr>
          <w:t>DirIsDone</w:t>
        </w:r>
        <w:r>
          <w:rPr>
            <w:noProof/>
            <w:webHidden/>
          </w:rPr>
          <w:tab/>
        </w:r>
        <w:r>
          <w:rPr>
            <w:noProof/>
            <w:webHidden/>
          </w:rPr>
          <w:fldChar w:fldCharType="begin"/>
        </w:r>
        <w:r>
          <w:rPr>
            <w:noProof/>
            <w:webHidden/>
          </w:rPr>
          <w:instrText xml:space="preserve"> PAGEREF _Toc177920611 \h </w:instrText>
        </w:r>
        <w:r>
          <w:rPr>
            <w:noProof/>
            <w:webHidden/>
          </w:rPr>
        </w:r>
        <w:r>
          <w:rPr>
            <w:noProof/>
            <w:webHidden/>
          </w:rPr>
          <w:fldChar w:fldCharType="separate"/>
        </w:r>
        <w:r>
          <w:rPr>
            <w:noProof/>
            <w:webHidden/>
          </w:rPr>
          <w:t>59</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612" w:history="1">
        <w:r w:rsidRPr="000F4E95">
          <w:rPr>
            <w:rStyle w:val="aff8"/>
            <w:noProof/>
          </w:rPr>
          <w:t>3.5.5</w:t>
        </w:r>
        <w:r>
          <w:rPr>
            <w:rFonts w:asciiTheme="minorHAnsi" w:eastAsiaTheme="minorEastAsia" w:hAnsiTheme="minorHAnsi"/>
            <w:noProof/>
            <w:sz w:val="22"/>
          </w:rPr>
          <w:tab/>
        </w:r>
        <w:r w:rsidRPr="000F4E95">
          <w:rPr>
            <w:rStyle w:val="aff8"/>
            <w:noProof/>
            <w:lang w:val="en-US"/>
          </w:rPr>
          <w:t>DirFileIsDir</w:t>
        </w:r>
        <w:r>
          <w:rPr>
            <w:noProof/>
            <w:webHidden/>
          </w:rPr>
          <w:tab/>
        </w:r>
        <w:r>
          <w:rPr>
            <w:noProof/>
            <w:webHidden/>
          </w:rPr>
          <w:fldChar w:fldCharType="begin"/>
        </w:r>
        <w:r>
          <w:rPr>
            <w:noProof/>
            <w:webHidden/>
          </w:rPr>
          <w:instrText xml:space="preserve"> PAGEREF _Toc177920612 \h </w:instrText>
        </w:r>
        <w:r>
          <w:rPr>
            <w:noProof/>
            <w:webHidden/>
          </w:rPr>
        </w:r>
        <w:r>
          <w:rPr>
            <w:noProof/>
            <w:webHidden/>
          </w:rPr>
          <w:fldChar w:fldCharType="separate"/>
        </w:r>
        <w:r>
          <w:rPr>
            <w:noProof/>
            <w:webHidden/>
          </w:rPr>
          <w:t>60</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613" w:history="1">
        <w:r w:rsidRPr="000F4E95">
          <w:rPr>
            <w:rStyle w:val="aff8"/>
            <w:noProof/>
          </w:rPr>
          <w:t>3.5.6</w:t>
        </w:r>
        <w:r>
          <w:rPr>
            <w:rFonts w:asciiTheme="minorHAnsi" w:eastAsiaTheme="minorEastAsia" w:hAnsiTheme="minorHAnsi"/>
            <w:noProof/>
            <w:sz w:val="22"/>
          </w:rPr>
          <w:tab/>
        </w:r>
        <w:r w:rsidRPr="000F4E95">
          <w:rPr>
            <w:rStyle w:val="aff8"/>
            <w:noProof/>
            <w:lang w:val="en-US"/>
          </w:rPr>
          <w:t>GetFileNameW</w:t>
        </w:r>
        <w:r>
          <w:rPr>
            <w:noProof/>
            <w:webHidden/>
          </w:rPr>
          <w:tab/>
        </w:r>
        <w:r>
          <w:rPr>
            <w:noProof/>
            <w:webHidden/>
          </w:rPr>
          <w:fldChar w:fldCharType="begin"/>
        </w:r>
        <w:r>
          <w:rPr>
            <w:noProof/>
            <w:webHidden/>
          </w:rPr>
          <w:instrText xml:space="preserve"> PAGEREF _Toc177920613 \h </w:instrText>
        </w:r>
        <w:r>
          <w:rPr>
            <w:noProof/>
            <w:webHidden/>
          </w:rPr>
        </w:r>
        <w:r>
          <w:rPr>
            <w:noProof/>
            <w:webHidden/>
          </w:rPr>
          <w:fldChar w:fldCharType="separate"/>
        </w:r>
        <w:r>
          <w:rPr>
            <w:noProof/>
            <w:webHidden/>
          </w:rPr>
          <w:t>60</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614" w:history="1">
        <w:r w:rsidRPr="000F4E95">
          <w:rPr>
            <w:rStyle w:val="aff8"/>
            <w:noProof/>
          </w:rPr>
          <w:t>3.5.7</w:t>
        </w:r>
        <w:r>
          <w:rPr>
            <w:rFonts w:asciiTheme="minorHAnsi" w:eastAsiaTheme="minorEastAsia" w:hAnsiTheme="minorHAnsi"/>
            <w:noProof/>
            <w:sz w:val="22"/>
          </w:rPr>
          <w:tab/>
        </w:r>
        <w:r w:rsidRPr="000F4E95">
          <w:rPr>
            <w:rStyle w:val="aff8"/>
            <w:noProof/>
            <w:lang w:val="en-US"/>
          </w:rPr>
          <w:t>GetFilePathW</w:t>
        </w:r>
        <w:r>
          <w:rPr>
            <w:noProof/>
            <w:webHidden/>
          </w:rPr>
          <w:tab/>
        </w:r>
        <w:r>
          <w:rPr>
            <w:noProof/>
            <w:webHidden/>
          </w:rPr>
          <w:fldChar w:fldCharType="begin"/>
        </w:r>
        <w:r>
          <w:rPr>
            <w:noProof/>
            <w:webHidden/>
          </w:rPr>
          <w:instrText xml:space="preserve"> PAGEREF _Toc177920614 \h </w:instrText>
        </w:r>
        <w:r>
          <w:rPr>
            <w:noProof/>
            <w:webHidden/>
          </w:rPr>
        </w:r>
        <w:r>
          <w:rPr>
            <w:noProof/>
            <w:webHidden/>
          </w:rPr>
          <w:fldChar w:fldCharType="separate"/>
        </w:r>
        <w:r>
          <w:rPr>
            <w:noProof/>
            <w:webHidden/>
          </w:rPr>
          <w:t>61</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615" w:history="1">
        <w:r w:rsidRPr="000F4E95">
          <w:rPr>
            <w:rStyle w:val="aff8"/>
            <w:noProof/>
          </w:rPr>
          <w:t>3.5.8</w:t>
        </w:r>
        <w:r>
          <w:rPr>
            <w:rFonts w:asciiTheme="minorHAnsi" w:eastAsiaTheme="minorEastAsia" w:hAnsiTheme="minorHAnsi"/>
            <w:noProof/>
            <w:sz w:val="22"/>
          </w:rPr>
          <w:tab/>
        </w:r>
        <w:r w:rsidRPr="000F4E95">
          <w:rPr>
            <w:rStyle w:val="aff8"/>
            <w:noProof/>
            <w:lang w:val="en-US"/>
          </w:rPr>
          <w:t>GetFullPathW</w:t>
        </w:r>
        <w:r>
          <w:rPr>
            <w:noProof/>
            <w:webHidden/>
          </w:rPr>
          <w:tab/>
        </w:r>
        <w:r>
          <w:rPr>
            <w:noProof/>
            <w:webHidden/>
          </w:rPr>
          <w:fldChar w:fldCharType="begin"/>
        </w:r>
        <w:r>
          <w:rPr>
            <w:noProof/>
            <w:webHidden/>
          </w:rPr>
          <w:instrText xml:space="preserve"> PAGEREF _Toc177920615 \h </w:instrText>
        </w:r>
        <w:r>
          <w:rPr>
            <w:noProof/>
            <w:webHidden/>
          </w:rPr>
        </w:r>
        <w:r>
          <w:rPr>
            <w:noProof/>
            <w:webHidden/>
          </w:rPr>
          <w:fldChar w:fldCharType="separate"/>
        </w:r>
        <w:r>
          <w:rPr>
            <w:noProof/>
            <w:webHidden/>
          </w:rPr>
          <w:t>62</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616" w:history="1">
        <w:r w:rsidRPr="000F4E95">
          <w:rPr>
            <w:rStyle w:val="aff8"/>
            <w:noProof/>
          </w:rPr>
          <w:t>3.5.9</w:t>
        </w:r>
        <w:r>
          <w:rPr>
            <w:rFonts w:asciiTheme="minorHAnsi" w:eastAsiaTheme="minorEastAsia" w:hAnsiTheme="minorHAnsi"/>
            <w:noProof/>
            <w:sz w:val="22"/>
          </w:rPr>
          <w:tab/>
        </w:r>
        <w:r w:rsidRPr="000F4E95">
          <w:rPr>
            <w:rStyle w:val="aff8"/>
            <w:noProof/>
            <w:lang w:val="en-US"/>
          </w:rPr>
          <w:t>CloseDirectoryIterator</w:t>
        </w:r>
        <w:r>
          <w:rPr>
            <w:noProof/>
            <w:webHidden/>
          </w:rPr>
          <w:tab/>
        </w:r>
        <w:r>
          <w:rPr>
            <w:noProof/>
            <w:webHidden/>
          </w:rPr>
          <w:fldChar w:fldCharType="begin"/>
        </w:r>
        <w:r>
          <w:rPr>
            <w:noProof/>
            <w:webHidden/>
          </w:rPr>
          <w:instrText xml:space="preserve"> PAGEREF _Toc177920616 \h </w:instrText>
        </w:r>
        <w:r>
          <w:rPr>
            <w:noProof/>
            <w:webHidden/>
          </w:rPr>
        </w:r>
        <w:r>
          <w:rPr>
            <w:noProof/>
            <w:webHidden/>
          </w:rPr>
          <w:fldChar w:fldCharType="separate"/>
        </w:r>
        <w:r>
          <w:rPr>
            <w:noProof/>
            <w:webHidden/>
          </w:rPr>
          <w:t>63</w:t>
        </w:r>
        <w:r>
          <w:rPr>
            <w:noProof/>
            <w:webHidden/>
          </w:rPr>
          <w:fldChar w:fldCharType="end"/>
        </w:r>
      </w:hyperlink>
    </w:p>
    <w:p w:rsidR="005D6993" w:rsidRDefault="005D6993">
      <w:pPr>
        <w:pStyle w:val="27"/>
        <w:rPr>
          <w:rFonts w:asciiTheme="minorHAnsi" w:eastAsiaTheme="minorEastAsia" w:hAnsiTheme="minorHAnsi"/>
          <w:noProof/>
          <w:sz w:val="22"/>
        </w:rPr>
      </w:pPr>
      <w:hyperlink w:anchor="_Toc177920617" w:history="1">
        <w:r w:rsidRPr="000F4E95">
          <w:rPr>
            <w:rStyle w:val="aff8"/>
            <w:noProof/>
          </w:rPr>
          <w:t>3.6</w:t>
        </w:r>
        <w:r>
          <w:rPr>
            <w:rFonts w:asciiTheme="minorHAnsi" w:eastAsiaTheme="minorEastAsia" w:hAnsiTheme="minorHAnsi"/>
            <w:noProof/>
            <w:sz w:val="22"/>
          </w:rPr>
          <w:tab/>
        </w:r>
        <w:r w:rsidRPr="000F4E95">
          <w:rPr>
            <w:rStyle w:val="aff8"/>
            <w:noProof/>
          </w:rPr>
          <w:t>Обработка ошибок</w:t>
        </w:r>
        <w:r>
          <w:rPr>
            <w:noProof/>
            <w:webHidden/>
          </w:rPr>
          <w:tab/>
        </w:r>
        <w:r>
          <w:rPr>
            <w:noProof/>
            <w:webHidden/>
          </w:rPr>
          <w:fldChar w:fldCharType="begin"/>
        </w:r>
        <w:r>
          <w:rPr>
            <w:noProof/>
            <w:webHidden/>
          </w:rPr>
          <w:instrText xml:space="preserve"> PAGEREF _Toc177920617 \h </w:instrText>
        </w:r>
        <w:r>
          <w:rPr>
            <w:noProof/>
            <w:webHidden/>
          </w:rPr>
        </w:r>
        <w:r>
          <w:rPr>
            <w:noProof/>
            <w:webHidden/>
          </w:rPr>
          <w:fldChar w:fldCharType="separate"/>
        </w:r>
        <w:r>
          <w:rPr>
            <w:noProof/>
            <w:webHidden/>
          </w:rPr>
          <w:t>63</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618" w:history="1">
        <w:r w:rsidRPr="000F4E95">
          <w:rPr>
            <w:rStyle w:val="aff8"/>
            <w:noProof/>
          </w:rPr>
          <w:t>3.6.1</w:t>
        </w:r>
        <w:r>
          <w:rPr>
            <w:rFonts w:asciiTheme="minorHAnsi" w:eastAsiaTheme="minorEastAsia" w:hAnsiTheme="minorHAnsi"/>
            <w:noProof/>
            <w:sz w:val="22"/>
          </w:rPr>
          <w:tab/>
        </w:r>
        <w:r w:rsidRPr="000F4E95">
          <w:rPr>
            <w:rStyle w:val="aff8"/>
            <w:noProof/>
            <w:lang w:val="en-US"/>
          </w:rPr>
          <w:t>HasError</w:t>
        </w:r>
        <w:r>
          <w:rPr>
            <w:noProof/>
            <w:webHidden/>
          </w:rPr>
          <w:tab/>
        </w:r>
        <w:r>
          <w:rPr>
            <w:noProof/>
            <w:webHidden/>
          </w:rPr>
          <w:fldChar w:fldCharType="begin"/>
        </w:r>
        <w:r>
          <w:rPr>
            <w:noProof/>
            <w:webHidden/>
          </w:rPr>
          <w:instrText xml:space="preserve"> PAGEREF _Toc177920618 \h </w:instrText>
        </w:r>
        <w:r>
          <w:rPr>
            <w:noProof/>
            <w:webHidden/>
          </w:rPr>
        </w:r>
        <w:r>
          <w:rPr>
            <w:noProof/>
            <w:webHidden/>
          </w:rPr>
          <w:fldChar w:fldCharType="separate"/>
        </w:r>
        <w:r>
          <w:rPr>
            <w:noProof/>
            <w:webHidden/>
          </w:rPr>
          <w:t>63</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619" w:history="1">
        <w:r w:rsidRPr="000F4E95">
          <w:rPr>
            <w:rStyle w:val="aff8"/>
            <w:noProof/>
          </w:rPr>
          <w:t>3.6.2</w:t>
        </w:r>
        <w:r>
          <w:rPr>
            <w:rFonts w:asciiTheme="minorHAnsi" w:eastAsiaTheme="minorEastAsia" w:hAnsiTheme="minorHAnsi"/>
            <w:noProof/>
            <w:sz w:val="22"/>
          </w:rPr>
          <w:tab/>
        </w:r>
        <w:r w:rsidRPr="000F4E95">
          <w:rPr>
            <w:rStyle w:val="aff8"/>
            <w:noProof/>
            <w:lang w:val="en-US"/>
          </w:rPr>
          <w:t>GetLastErrorString</w:t>
        </w:r>
        <w:r w:rsidRPr="000F4E95">
          <w:rPr>
            <w:rStyle w:val="aff8"/>
            <w:noProof/>
          </w:rPr>
          <w:t>,</w:t>
        </w:r>
        <w:r w:rsidRPr="000F4E95">
          <w:rPr>
            <w:rStyle w:val="aff8"/>
            <w:noProof/>
            <w:lang w:val="en-US"/>
          </w:rPr>
          <w:t xml:space="preserve"> GetLastErrorStringW</w:t>
        </w:r>
        <w:r>
          <w:rPr>
            <w:noProof/>
            <w:webHidden/>
          </w:rPr>
          <w:tab/>
        </w:r>
        <w:r>
          <w:rPr>
            <w:noProof/>
            <w:webHidden/>
          </w:rPr>
          <w:fldChar w:fldCharType="begin"/>
        </w:r>
        <w:r>
          <w:rPr>
            <w:noProof/>
            <w:webHidden/>
          </w:rPr>
          <w:instrText xml:space="preserve"> PAGEREF _Toc177920619 \h </w:instrText>
        </w:r>
        <w:r>
          <w:rPr>
            <w:noProof/>
            <w:webHidden/>
          </w:rPr>
        </w:r>
        <w:r>
          <w:rPr>
            <w:noProof/>
            <w:webHidden/>
          </w:rPr>
          <w:fldChar w:fldCharType="separate"/>
        </w:r>
        <w:r>
          <w:rPr>
            <w:noProof/>
            <w:webHidden/>
          </w:rPr>
          <w:t>63</w:t>
        </w:r>
        <w:r>
          <w:rPr>
            <w:noProof/>
            <w:webHidden/>
          </w:rPr>
          <w:fldChar w:fldCharType="end"/>
        </w:r>
      </w:hyperlink>
    </w:p>
    <w:p w:rsidR="005D6993" w:rsidRDefault="005D6993">
      <w:pPr>
        <w:pStyle w:val="37"/>
        <w:rPr>
          <w:rFonts w:asciiTheme="minorHAnsi" w:eastAsiaTheme="minorEastAsia" w:hAnsiTheme="minorHAnsi"/>
          <w:noProof/>
          <w:sz w:val="22"/>
        </w:rPr>
      </w:pPr>
      <w:hyperlink w:anchor="_Toc177920620" w:history="1">
        <w:r w:rsidRPr="000F4E95">
          <w:rPr>
            <w:rStyle w:val="aff8"/>
            <w:noProof/>
          </w:rPr>
          <w:t>3.6.3</w:t>
        </w:r>
        <w:r>
          <w:rPr>
            <w:rFonts w:asciiTheme="minorHAnsi" w:eastAsiaTheme="minorEastAsia" w:hAnsiTheme="minorHAnsi"/>
            <w:noProof/>
            <w:sz w:val="22"/>
          </w:rPr>
          <w:tab/>
        </w:r>
        <w:r w:rsidRPr="000F4E95">
          <w:rPr>
            <w:rStyle w:val="aff8"/>
            <w:noProof/>
            <w:lang w:val="en-US"/>
          </w:rPr>
          <w:t>PrintDebug</w:t>
        </w:r>
        <w:r>
          <w:rPr>
            <w:noProof/>
            <w:webHidden/>
          </w:rPr>
          <w:tab/>
        </w:r>
        <w:r>
          <w:rPr>
            <w:noProof/>
            <w:webHidden/>
          </w:rPr>
          <w:fldChar w:fldCharType="begin"/>
        </w:r>
        <w:r>
          <w:rPr>
            <w:noProof/>
            <w:webHidden/>
          </w:rPr>
          <w:instrText xml:space="preserve"> PAGEREF _Toc177920620 \h </w:instrText>
        </w:r>
        <w:r>
          <w:rPr>
            <w:noProof/>
            <w:webHidden/>
          </w:rPr>
        </w:r>
        <w:r>
          <w:rPr>
            <w:noProof/>
            <w:webHidden/>
          </w:rPr>
          <w:fldChar w:fldCharType="separate"/>
        </w:r>
        <w:r>
          <w:rPr>
            <w:noProof/>
            <w:webHidden/>
          </w:rPr>
          <w:t>64</w:t>
        </w:r>
        <w:r>
          <w:rPr>
            <w:noProof/>
            <w:webHidden/>
          </w:rPr>
          <w:fldChar w:fldCharType="end"/>
        </w:r>
      </w:hyperlink>
    </w:p>
    <w:p w:rsidR="005D6993" w:rsidRDefault="005D6993">
      <w:pPr>
        <w:pStyle w:val="16"/>
        <w:rPr>
          <w:rFonts w:asciiTheme="minorHAnsi" w:hAnsiTheme="minorHAnsi" w:cstheme="minorBidi"/>
          <w:b w:val="0"/>
          <w:sz w:val="22"/>
          <w:szCs w:val="22"/>
        </w:rPr>
      </w:pPr>
      <w:hyperlink w:anchor="_Toc177920621" w:history="1">
        <w:r w:rsidRPr="000F4E95">
          <w:rPr>
            <w:rStyle w:val="aff8"/>
          </w:rPr>
          <w:t>4</w:t>
        </w:r>
        <w:r>
          <w:rPr>
            <w:rFonts w:asciiTheme="minorHAnsi" w:hAnsiTheme="minorHAnsi" w:cstheme="minorBidi"/>
            <w:b w:val="0"/>
            <w:sz w:val="22"/>
            <w:szCs w:val="22"/>
          </w:rPr>
          <w:tab/>
        </w:r>
        <w:r w:rsidRPr="000F4E95">
          <w:rPr>
            <w:rStyle w:val="aff8"/>
          </w:rPr>
          <w:t>Сообщения</w:t>
        </w:r>
        <w:r>
          <w:rPr>
            <w:webHidden/>
          </w:rPr>
          <w:tab/>
        </w:r>
        <w:r>
          <w:rPr>
            <w:webHidden/>
          </w:rPr>
          <w:fldChar w:fldCharType="begin"/>
        </w:r>
        <w:r>
          <w:rPr>
            <w:webHidden/>
          </w:rPr>
          <w:instrText xml:space="preserve"> PAGEREF _Toc177920621 \h </w:instrText>
        </w:r>
        <w:r>
          <w:rPr>
            <w:webHidden/>
          </w:rPr>
        </w:r>
        <w:r>
          <w:rPr>
            <w:webHidden/>
          </w:rPr>
          <w:fldChar w:fldCharType="separate"/>
        </w:r>
        <w:r>
          <w:rPr>
            <w:webHidden/>
          </w:rPr>
          <w:t>65</w:t>
        </w:r>
        <w:r>
          <w:rPr>
            <w:webHidden/>
          </w:rPr>
          <w:fldChar w:fldCharType="end"/>
        </w:r>
      </w:hyperlink>
    </w:p>
    <w:p w:rsidR="005D6993" w:rsidRDefault="005D6993">
      <w:pPr>
        <w:pStyle w:val="16"/>
        <w:rPr>
          <w:rFonts w:asciiTheme="minorHAnsi" w:hAnsiTheme="minorHAnsi" w:cstheme="minorBidi"/>
          <w:b w:val="0"/>
          <w:sz w:val="22"/>
          <w:szCs w:val="22"/>
        </w:rPr>
      </w:pPr>
      <w:hyperlink w:anchor="_Toc177920622" w:history="1">
        <w:r w:rsidRPr="000F4E95">
          <w:rPr>
            <w:rStyle w:val="aff8"/>
          </w:rPr>
          <w:t>5</w:t>
        </w:r>
        <w:r>
          <w:rPr>
            <w:rFonts w:asciiTheme="minorHAnsi" w:hAnsiTheme="minorHAnsi" w:cstheme="minorBidi"/>
            <w:b w:val="0"/>
            <w:sz w:val="22"/>
            <w:szCs w:val="22"/>
          </w:rPr>
          <w:tab/>
        </w:r>
        <w:r w:rsidRPr="000F4E95">
          <w:rPr>
            <w:rStyle w:val="aff8"/>
          </w:rPr>
          <w:t>Глоссарий</w:t>
        </w:r>
        <w:r>
          <w:rPr>
            <w:webHidden/>
          </w:rPr>
          <w:tab/>
        </w:r>
        <w:r>
          <w:rPr>
            <w:webHidden/>
          </w:rPr>
          <w:fldChar w:fldCharType="begin"/>
        </w:r>
        <w:r>
          <w:rPr>
            <w:webHidden/>
          </w:rPr>
          <w:instrText xml:space="preserve"> PAGEREF _Toc177920622 \h </w:instrText>
        </w:r>
        <w:r>
          <w:rPr>
            <w:webHidden/>
          </w:rPr>
        </w:r>
        <w:r>
          <w:rPr>
            <w:webHidden/>
          </w:rPr>
          <w:fldChar w:fldCharType="separate"/>
        </w:r>
        <w:r>
          <w:rPr>
            <w:webHidden/>
          </w:rPr>
          <w:t>66</w:t>
        </w:r>
        <w:r>
          <w:rPr>
            <w:webHidden/>
          </w:rPr>
          <w:fldChar w:fldCharType="end"/>
        </w:r>
      </w:hyperlink>
    </w:p>
    <w:p w:rsidR="00595F2A" w:rsidRPr="00697944" w:rsidRDefault="00CF6AE3" w:rsidP="0082290D">
      <w:pPr>
        <w:pStyle w:val="27"/>
        <w:rPr>
          <w:rFonts w:asciiTheme="minorHAnsi" w:eastAsiaTheme="minorEastAsia" w:hAnsiTheme="minorHAnsi"/>
          <w:noProof/>
          <w:sz w:val="22"/>
        </w:rPr>
        <w:sectPr w:rsidR="00595F2A" w:rsidRPr="00697944" w:rsidSect="00937CDE">
          <w:footerReference w:type="default" r:id="rId10"/>
          <w:pgSz w:w="11907" w:h="16839" w:code="9"/>
          <w:pgMar w:top="1134" w:right="851" w:bottom="1701" w:left="1701" w:header="709" w:footer="397" w:gutter="0"/>
          <w:cols w:space="708"/>
          <w:docGrid w:linePitch="381"/>
        </w:sectPr>
      </w:pPr>
      <w:r w:rsidRPr="00676E4C">
        <w:fldChar w:fldCharType="end"/>
      </w:r>
      <w:bookmarkStart w:id="0" w:name="_Toc533490555"/>
      <w:bookmarkStart w:id="1" w:name="_Toc533518197"/>
      <w:bookmarkStart w:id="2" w:name="_Toc500748392"/>
    </w:p>
    <w:p w:rsidR="005166A0" w:rsidRDefault="00180DC6" w:rsidP="00303200">
      <w:pPr>
        <w:pStyle w:val="ae"/>
        <w:pageBreakBefore/>
      </w:pPr>
      <w:bookmarkStart w:id="3" w:name="_Toc177920540"/>
      <w:r>
        <w:lastRenderedPageBreak/>
        <w:t xml:space="preserve">Краткая </w:t>
      </w:r>
      <w:r w:rsidR="000248D8">
        <w:t>х</w:t>
      </w:r>
      <w:r w:rsidR="00B35A10">
        <w:t>арактеристика программы</w:t>
      </w:r>
      <w:bookmarkEnd w:id="3"/>
    </w:p>
    <w:p w:rsidR="006C4398" w:rsidRPr="00B156CC" w:rsidRDefault="006C4398" w:rsidP="006C4398">
      <w:r>
        <w:t>Для работы с</w:t>
      </w:r>
      <w:r w:rsidR="00B768C7">
        <w:t> </w:t>
      </w:r>
      <w:r>
        <w:t xml:space="preserve">данными </w:t>
      </w:r>
      <w:r w:rsidR="00D61FAB">
        <w:t xml:space="preserve">в библиотеке </w:t>
      </w:r>
      <w:r w:rsidR="00180DC6">
        <w:rPr>
          <w:i/>
          <w:lang w:val="en-US"/>
        </w:rPr>
        <w:t>DataAccessLib</w:t>
      </w:r>
      <w:r w:rsidR="00180DC6" w:rsidRPr="00923B9E">
        <w:t xml:space="preserve"> </w:t>
      </w:r>
      <w:r w:rsidR="00B768C7">
        <w:t>используются</w:t>
      </w:r>
      <w:r w:rsidR="00C4648F">
        <w:t xml:space="preserve"> сл</w:t>
      </w:r>
      <w:r w:rsidR="00C4648F">
        <w:t>е</w:t>
      </w:r>
      <w:r w:rsidR="00C4648F">
        <w:t>дующие уровни доступа к данным: уровень хранилища</w:t>
      </w:r>
      <w:r w:rsidR="00B768C7">
        <w:t xml:space="preserve"> (англ. </w:t>
      </w:r>
      <w:r w:rsidR="00B768C7">
        <w:rPr>
          <w:lang w:val="en-US"/>
        </w:rPr>
        <w:t>storage</w:t>
      </w:r>
      <w:r w:rsidR="00B768C7">
        <w:t>)</w:t>
      </w:r>
      <w:r w:rsidR="00C4648F">
        <w:t>, ур</w:t>
      </w:r>
      <w:r w:rsidR="00C4648F">
        <w:t>о</w:t>
      </w:r>
      <w:r w:rsidR="00C4648F">
        <w:t>вень файловой системы</w:t>
      </w:r>
      <w:r w:rsidR="00B768C7" w:rsidRPr="00B768C7">
        <w:t xml:space="preserve"> </w:t>
      </w:r>
      <w:r w:rsidR="00B768C7">
        <w:t xml:space="preserve">(англ. </w:t>
      </w:r>
      <w:r w:rsidR="00B768C7">
        <w:rPr>
          <w:lang w:val="en-US"/>
        </w:rPr>
        <w:t>filesystem</w:t>
      </w:r>
      <w:r w:rsidR="00B768C7">
        <w:t>)</w:t>
      </w:r>
      <w:r w:rsidR="007531D3">
        <w:t xml:space="preserve"> и</w:t>
      </w:r>
      <w:r w:rsidR="0006729D">
        <w:t xml:space="preserve"> уровень объекта файловой сист</w:t>
      </w:r>
      <w:r w:rsidR="0006729D">
        <w:t>е</w:t>
      </w:r>
      <w:r w:rsidR="0006729D">
        <w:t xml:space="preserve">мы </w:t>
      </w:r>
      <w:r w:rsidR="00B768C7">
        <w:t xml:space="preserve">(англ. </w:t>
      </w:r>
      <w:r w:rsidR="00B768C7">
        <w:rPr>
          <w:lang w:val="en-US"/>
        </w:rPr>
        <w:t>file</w:t>
      </w:r>
      <w:r w:rsidR="00B768C7" w:rsidRPr="00EA0D13">
        <w:t xml:space="preserve"> </w:t>
      </w:r>
      <w:r w:rsidR="00B768C7">
        <w:rPr>
          <w:lang w:val="en-US"/>
        </w:rPr>
        <w:t>object</w:t>
      </w:r>
      <w:r w:rsidR="00B768C7">
        <w:t>)</w:t>
      </w:r>
      <w:r w:rsidR="007912BC">
        <w:t>.</w:t>
      </w:r>
    </w:p>
    <w:p w:rsidR="001B0812" w:rsidRPr="00937CDE" w:rsidRDefault="008178E5" w:rsidP="00937CDE">
      <w:r w:rsidRPr="00937CDE">
        <w:t>Функционирование</w:t>
      </w:r>
      <w:r w:rsidR="004A6453" w:rsidRPr="00937CDE">
        <w:t xml:space="preserve"> библиотеки провере</w:t>
      </w:r>
      <w:r w:rsidRPr="00937CDE">
        <w:t>но на операционных системах семейства</w:t>
      </w:r>
      <w:r w:rsidR="004A6453" w:rsidRPr="00937CDE">
        <w:t xml:space="preserve"> </w:t>
      </w:r>
      <w:r w:rsidR="00937CDE" w:rsidRPr="00937CDE">
        <w:rPr>
          <w:lang w:val="en-US"/>
        </w:rPr>
        <w:t>Microsoft</w:t>
      </w:r>
      <w:r w:rsidR="00937CDE" w:rsidRPr="00937CDE">
        <w:t xml:space="preserve"> </w:t>
      </w:r>
      <w:r w:rsidR="007A2CF3" w:rsidRPr="00937CDE">
        <w:rPr>
          <w:lang w:val="en-US"/>
        </w:rPr>
        <w:t>Windows</w:t>
      </w:r>
      <w:r w:rsidR="007137FB" w:rsidRPr="00937CDE">
        <w:t xml:space="preserve"> от </w:t>
      </w:r>
      <w:r w:rsidR="007137FB" w:rsidRPr="00937CDE">
        <w:rPr>
          <w:lang w:val="en-US"/>
        </w:rPr>
        <w:t>Windows</w:t>
      </w:r>
      <w:r w:rsidR="00937CDE" w:rsidRPr="00937CDE">
        <w:t> </w:t>
      </w:r>
      <w:r w:rsidR="007137FB" w:rsidRPr="00937CDE">
        <w:rPr>
          <w:lang w:val="en-US"/>
        </w:rPr>
        <w:t>XP</w:t>
      </w:r>
      <w:r w:rsidR="00937CDE" w:rsidRPr="00937CDE">
        <w:t xml:space="preserve"> </w:t>
      </w:r>
      <w:r w:rsidR="007137FB" w:rsidRPr="00937CDE">
        <w:rPr>
          <w:lang w:val="en-US"/>
        </w:rPr>
        <w:t>SP</w:t>
      </w:r>
      <w:r w:rsidR="007137FB" w:rsidRPr="00937CDE">
        <w:t xml:space="preserve">3 до </w:t>
      </w:r>
      <w:r w:rsidR="007137FB" w:rsidRPr="00937CDE">
        <w:rPr>
          <w:lang w:val="en-US"/>
        </w:rPr>
        <w:t>Windows</w:t>
      </w:r>
      <w:r w:rsidR="007F6750" w:rsidRPr="00937CDE">
        <w:t xml:space="preserve"> </w:t>
      </w:r>
      <w:r w:rsidR="00A5042A" w:rsidRPr="00937CDE">
        <w:rPr>
          <w:lang w:val="en-US"/>
        </w:rPr>
        <w:t> </w:t>
      </w:r>
      <w:r w:rsidR="007137FB" w:rsidRPr="00937CDE">
        <w:t>10</w:t>
      </w:r>
      <w:r w:rsidR="00535299">
        <w:t>.</w:t>
      </w:r>
    </w:p>
    <w:p w:rsidR="006039B2" w:rsidRDefault="006039B2" w:rsidP="00937CDE">
      <w:r>
        <w:t>При описании функционала библиотеки</w:t>
      </w:r>
      <w:r w:rsidR="00E031E4">
        <w:t xml:space="preserve"> </w:t>
      </w:r>
      <w:r w:rsidR="00B156CC">
        <w:rPr>
          <w:i/>
          <w:lang w:val="en-US"/>
        </w:rPr>
        <w:t>DataAccessLib</w:t>
      </w:r>
      <w:r w:rsidR="00B156CC" w:rsidRPr="00923B9E">
        <w:t xml:space="preserve"> </w:t>
      </w:r>
      <w:r w:rsidR="00B90203">
        <w:t xml:space="preserve">используются </w:t>
      </w:r>
      <w:r w:rsidR="005D6AEA">
        <w:t xml:space="preserve">следующие </w:t>
      </w:r>
      <w:r w:rsidR="005900A8">
        <w:t>понятия</w:t>
      </w:r>
      <w:r w:rsidR="005D6AEA">
        <w:t xml:space="preserve">. </w:t>
      </w:r>
      <w:r w:rsidR="00D35068">
        <w:t>П</w:t>
      </w:r>
      <w:r w:rsidR="00ED0D34">
        <w:t xml:space="preserve">од </w:t>
      </w:r>
      <w:r w:rsidR="00ED0D34" w:rsidRPr="00326857">
        <w:rPr>
          <w:i/>
        </w:rPr>
        <w:t>основной файловой системой</w:t>
      </w:r>
      <w:r w:rsidR="00ED0D34">
        <w:t xml:space="preserve"> подразумева</w:t>
      </w:r>
      <w:r w:rsidR="00E57847">
        <w:t>е</w:t>
      </w:r>
      <w:r w:rsidR="00ED0D34">
        <w:t xml:space="preserve">тся файловая система, </w:t>
      </w:r>
      <w:r w:rsidR="00EA0D13">
        <w:t xml:space="preserve">смонтированная для чтения и записи </w:t>
      </w:r>
      <w:r w:rsidR="0072650B">
        <w:t>в операционной с</w:t>
      </w:r>
      <w:r w:rsidR="0072650B">
        <w:t>и</w:t>
      </w:r>
      <w:r w:rsidR="0072650B">
        <w:t>стеме</w:t>
      </w:r>
      <w:r w:rsidR="00EA0D13">
        <w:t>,</w:t>
      </w:r>
      <w:r w:rsidR="0072650B">
        <w:t xml:space="preserve"> из которой вызываются функции библиотеки</w:t>
      </w:r>
      <w:r w:rsidR="00D50EBF">
        <w:t>.</w:t>
      </w:r>
      <w:r w:rsidR="00B8457F" w:rsidRPr="00B8457F">
        <w:t xml:space="preserve"> </w:t>
      </w:r>
      <w:r w:rsidR="00D50EBF" w:rsidRPr="00705414">
        <w:rPr>
          <w:i/>
        </w:rPr>
        <w:t>Г</w:t>
      </w:r>
      <w:r w:rsidR="00417F18" w:rsidRPr="00705414">
        <w:rPr>
          <w:i/>
        </w:rPr>
        <w:t>остевой файловой с</w:t>
      </w:r>
      <w:r w:rsidR="00417F18" w:rsidRPr="00705414">
        <w:rPr>
          <w:i/>
        </w:rPr>
        <w:t>и</w:t>
      </w:r>
      <w:r w:rsidR="00417F18" w:rsidRPr="00705414">
        <w:rPr>
          <w:i/>
        </w:rPr>
        <w:t>стемой</w:t>
      </w:r>
      <w:r w:rsidR="00417F18">
        <w:t xml:space="preserve"> </w:t>
      </w:r>
      <w:r w:rsidR="00714211">
        <w:t>называ</w:t>
      </w:r>
      <w:r w:rsidR="0020241C">
        <w:t>е</w:t>
      </w:r>
      <w:r w:rsidR="00183B05">
        <w:t>тся</w:t>
      </w:r>
      <w:r w:rsidR="00714211">
        <w:t xml:space="preserve"> </w:t>
      </w:r>
      <w:r w:rsidR="005D6AEA">
        <w:t>фай</w:t>
      </w:r>
      <w:r w:rsidR="00124A4C">
        <w:t>лов</w:t>
      </w:r>
      <w:r w:rsidR="0061084F">
        <w:t>ая</w:t>
      </w:r>
      <w:r w:rsidR="00124A4C">
        <w:t xml:space="preserve"> систем</w:t>
      </w:r>
      <w:r w:rsidR="0061084F">
        <w:t>а</w:t>
      </w:r>
      <w:r w:rsidR="00124A4C">
        <w:t>, которая расположена на анализиру</w:t>
      </w:r>
      <w:r w:rsidR="00124A4C">
        <w:t>е</w:t>
      </w:r>
      <w:r w:rsidR="00124A4C">
        <w:t xml:space="preserve">мом </w:t>
      </w:r>
      <w:r w:rsidR="00F62CC6">
        <w:t>носителе информа</w:t>
      </w:r>
      <w:r w:rsidR="00EA0D13">
        <w:t>ции.</w:t>
      </w:r>
      <w:r w:rsidR="00535299">
        <w:t xml:space="preserve"> </w:t>
      </w:r>
      <w:r w:rsidR="00535299" w:rsidRPr="00535299">
        <w:rPr>
          <w:i/>
        </w:rPr>
        <w:t>Виртуальной файловой системой</w:t>
      </w:r>
      <w:r w:rsidR="00535299">
        <w:t xml:space="preserve"> называется </w:t>
      </w:r>
      <w:r w:rsidR="0007024E">
        <w:t xml:space="preserve">имитируемая программными средствами </w:t>
      </w:r>
      <w:r w:rsidR="00535299">
        <w:t>библиотек</w:t>
      </w:r>
      <w:r w:rsidR="0007024E">
        <w:t>и файловая система</w:t>
      </w:r>
      <w:r w:rsidR="00535299">
        <w:t>, и</w:t>
      </w:r>
      <w:r w:rsidR="00535299">
        <w:t>с</w:t>
      </w:r>
      <w:r w:rsidR="00535299">
        <w:t>пользуем</w:t>
      </w:r>
      <w:r w:rsidR="0007024E">
        <w:t>ая</w:t>
      </w:r>
      <w:r w:rsidR="00535299">
        <w:t xml:space="preserve"> для доступа к содержимому </w:t>
      </w:r>
      <w:r w:rsidR="0007024E">
        <w:t>произвольных каталогов</w:t>
      </w:r>
      <w:r w:rsidR="00535299">
        <w:t>.</w:t>
      </w:r>
    </w:p>
    <w:p w:rsidR="00D571E6" w:rsidRPr="00CE7286" w:rsidRDefault="001E5C22" w:rsidP="00937CDE">
      <w:r>
        <w:rPr>
          <w:rStyle w:val="afffffffff0"/>
          <w:color w:val="auto"/>
        </w:rPr>
        <w:t xml:space="preserve">Работа с </w:t>
      </w:r>
      <w:r w:rsidR="00042D57" w:rsidRPr="001E5C22">
        <w:rPr>
          <w:rStyle w:val="afffffffff0"/>
          <w:color w:val="auto"/>
        </w:rPr>
        <w:t>хранилищами данных, файловыми системами, объектами фа</w:t>
      </w:r>
      <w:r w:rsidR="00042D57" w:rsidRPr="001E5C22">
        <w:rPr>
          <w:rStyle w:val="afffffffff0"/>
          <w:color w:val="auto"/>
        </w:rPr>
        <w:t>й</w:t>
      </w:r>
      <w:r w:rsidR="00042D57" w:rsidRPr="001E5C22">
        <w:rPr>
          <w:rStyle w:val="afffffffff0"/>
          <w:color w:val="auto"/>
        </w:rPr>
        <w:t>ловой системы</w:t>
      </w:r>
      <w:r w:rsidR="00940A4A">
        <w:rPr>
          <w:rStyle w:val="afffffffff0"/>
          <w:color w:val="auto"/>
        </w:rPr>
        <w:t xml:space="preserve"> в библиотеке реализована при помощи механизма дескрипт</w:t>
      </w:r>
      <w:r w:rsidR="00940A4A">
        <w:rPr>
          <w:rStyle w:val="afffffffff0"/>
          <w:color w:val="auto"/>
        </w:rPr>
        <w:t>о</w:t>
      </w:r>
      <w:r w:rsidR="00940A4A">
        <w:rPr>
          <w:rStyle w:val="afffffffff0"/>
          <w:color w:val="auto"/>
        </w:rPr>
        <w:t xml:space="preserve">ров. </w:t>
      </w:r>
      <w:r w:rsidR="002206C8" w:rsidRPr="001E5C22">
        <w:rPr>
          <w:rStyle w:val="afffffffff0"/>
          <w:color w:val="auto"/>
        </w:rPr>
        <w:t>Кажд</w:t>
      </w:r>
      <w:r w:rsidR="002206C8" w:rsidRPr="00F63FE0">
        <w:t xml:space="preserve">ый дескриптор </w:t>
      </w:r>
      <w:r w:rsidR="00CD0817" w:rsidRPr="00F63FE0">
        <w:t xml:space="preserve">идентифицирует </w:t>
      </w:r>
      <w:r w:rsidR="00AE6236" w:rsidRPr="00F63FE0">
        <w:t>отдельный объект</w:t>
      </w:r>
      <w:r w:rsidR="000642CB" w:rsidRPr="00F63FE0">
        <w:t xml:space="preserve"> библиотеки</w:t>
      </w:r>
      <w:r w:rsidR="006477EE" w:rsidRPr="00F63FE0">
        <w:t>.</w:t>
      </w:r>
      <w:r w:rsidR="00AE6236" w:rsidRPr="00F63FE0">
        <w:t xml:space="preserve"> </w:t>
      </w:r>
      <w:r w:rsidR="00345510" w:rsidRPr="00F63FE0">
        <w:t>Жизненный цикл</w:t>
      </w:r>
      <w:r w:rsidR="004269D1" w:rsidRPr="00F63FE0">
        <w:t xml:space="preserve"> дескриптор</w:t>
      </w:r>
      <w:r w:rsidR="00345510" w:rsidRPr="00F63FE0">
        <w:t xml:space="preserve">а состоит из </w:t>
      </w:r>
      <w:r w:rsidR="00992720" w:rsidRPr="00F63FE0">
        <w:t xml:space="preserve">этапов: </w:t>
      </w:r>
      <w:r w:rsidR="004269D1" w:rsidRPr="00F63FE0">
        <w:t>создани</w:t>
      </w:r>
      <w:r w:rsidR="00345510" w:rsidRPr="00F63FE0">
        <w:t>я</w:t>
      </w:r>
      <w:r w:rsidR="00992720" w:rsidRPr="00F63FE0">
        <w:t xml:space="preserve">, </w:t>
      </w:r>
      <w:r w:rsidR="004269D1" w:rsidRPr="00F63FE0">
        <w:t>использовани</w:t>
      </w:r>
      <w:r w:rsidR="00992720" w:rsidRPr="00F63FE0">
        <w:t>я</w:t>
      </w:r>
      <w:r w:rsidR="004269D1" w:rsidRPr="00F63FE0">
        <w:t xml:space="preserve"> и закрыти</w:t>
      </w:r>
      <w:r w:rsidR="00F10EB4" w:rsidRPr="00F63FE0">
        <w:t>я</w:t>
      </w:r>
      <w:r w:rsidR="004269D1">
        <w:t>.</w:t>
      </w:r>
      <w:r w:rsidR="00476892">
        <w:t xml:space="preserve"> </w:t>
      </w:r>
      <w:r w:rsidR="00231DCB">
        <w:t xml:space="preserve">Создание дескриптора </w:t>
      </w:r>
      <w:r w:rsidR="00086FFA">
        <w:t xml:space="preserve">реализовано </w:t>
      </w:r>
      <w:r w:rsidR="003D2497">
        <w:t>соответствующими функци</w:t>
      </w:r>
      <w:r w:rsidR="003D2497">
        <w:t>я</w:t>
      </w:r>
      <w:r w:rsidR="003D2497">
        <w:t xml:space="preserve">ми, в результате работы которых во внутренних </w:t>
      </w:r>
      <w:r w:rsidR="003D2497" w:rsidRPr="00937CDE">
        <w:t xml:space="preserve">переменных библиотеки </w:t>
      </w:r>
      <w:r w:rsidR="00DA7003" w:rsidRPr="00937CDE">
        <w:t xml:space="preserve">формируется описание </w:t>
      </w:r>
      <w:r w:rsidR="00F46516" w:rsidRPr="00937CDE">
        <w:t xml:space="preserve">связанного с ним </w:t>
      </w:r>
      <w:r w:rsidR="00DA7003" w:rsidRPr="00937CDE">
        <w:t>объекта</w:t>
      </w:r>
      <w:r w:rsidR="00CC47B3" w:rsidRPr="00937CDE">
        <w:t>.</w:t>
      </w:r>
      <w:r w:rsidR="0004419C" w:rsidRPr="00937CDE">
        <w:t xml:space="preserve"> С использованием </w:t>
      </w:r>
      <w:r w:rsidR="00CB4601" w:rsidRPr="00937CDE">
        <w:t>мех</w:t>
      </w:r>
      <w:r w:rsidR="00CB4601" w:rsidRPr="00937CDE">
        <w:t>а</w:t>
      </w:r>
      <w:r w:rsidR="00CB4601" w:rsidRPr="00937CDE">
        <w:t xml:space="preserve">низма </w:t>
      </w:r>
      <w:r w:rsidR="0004419C" w:rsidRPr="00937CDE">
        <w:t>дескрипторов решаются задачи получения характе</w:t>
      </w:r>
      <w:r w:rsidR="00142550">
        <w:t>ристик объекта</w:t>
      </w:r>
      <w:r w:rsidR="00A8173B" w:rsidRPr="00937CDE">
        <w:t>,</w:t>
      </w:r>
      <w:r w:rsidR="00CE7286" w:rsidRPr="00937CDE">
        <w:t xml:space="preserve"> чтения данных по смещению. </w:t>
      </w:r>
      <w:r w:rsidR="005C43F0" w:rsidRPr="00937CDE">
        <w:t>П</w:t>
      </w:r>
      <w:r w:rsidR="002C4349" w:rsidRPr="00937CDE">
        <w:t xml:space="preserve">еребор однотипных объектов </w:t>
      </w:r>
      <w:r w:rsidR="005C43F0" w:rsidRPr="00937CDE">
        <w:t>реализован при помощи</w:t>
      </w:r>
      <w:r w:rsidR="002C4349" w:rsidRPr="00937CDE">
        <w:t xml:space="preserve"> дескрипторов </w:t>
      </w:r>
      <w:r w:rsidR="00665199" w:rsidRPr="00937CDE">
        <w:t xml:space="preserve">последовательного </w:t>
      </w:r>
      <w:r w:rsidR="00937CDE" w:rsidRPr="00937CDE">
        <w:t>обхода</w:t>
      </w:r>
      <w:r w:rsidR="002C4349" w:rsidRPr="00937CDE">
        <w:t>.</w:t>
      </w:r>
      <w:r w:rsidR="002C4349" w:rsidRPr="00CE7286">
        <w:t xml:space="preserve"> </w:t>
      </w:r>
    </w:p>
    <w:p w:rsidR="001C7E0E" w:rsidRPr="00FF4871" w:rsidRDefault="001C7E0E" w:rsidP="001C7E0E">
      <w:r>
        <w:t xml:space="preserve">Для </w:t>
      </w:r>
      <w:r w:rsidR="00FF0B76">
        <w:t xml:space="preserve">дескрипторов </w:t>
      </w:r>
      <w:r w:rsidR="00FE1349">
        <w:t xml:space="preserve">последовательного </w:t>
      </w:r>
      <w:r w:rsidR="00197061">
        <w:t>обхода</w:t>
      </w:r>
      <w:r w:rsidR="00FF0B76">
        <w:t xml:space="preserve"> </w:t>
      </w:r>
      <w:r w:rsidR="00D44F2A">
        <w:t xml:space="preserve">объектов </w:t>
      </w:r>
      <w:r w:rsidR="006C22DD">
        <w:t xml:space="preserve">некоторого множества </w:t>
      </w:r>
      <w:r w:rsidR="00917259">
        <w:t xml:space="preserve">предполагается работа по следующим этапам. </w:t>
      </w:r>
      <w:r w:rsidR="00F77A20">
        <w:t xml:space="preserve">На первом этапе </w:t>
      </w:r>
      <w:r w:rsidR="00946633">
        <w:t xml:space="preserve">происходит </w:t>
      </w:r>
      <w:r w:rsidR="00675660">
        <w:t>со</w:t>
      </w:r>
      <w:r w:rsidR="00D1365D">
        <w:t>зд</w:t>
      </w:r>
      <w:r w:rsidR="00675660">
        <w:t>а</w:t>
      </w:r>
      <w:r w:rsidR="00946633">
        <w:t>ние</w:t>
      </w:r>
      <w:r w:rsidR="00675660">
        <w:t xml:space="preserve"> </w:t>
      </w:r>
      <w:r w:rsidR="00DC63F8">
        <w:t>дескриптор</w:t>
      </w:r>
      <w:r w:rsidR="00101765">
        <w:t>а</w:t>
      </w:r>
      <w:r w:rsidR="00DC63F8">
        <w:t xml:space="preserve"> </w:t>
      </w:r>
      <w:r w:rsidR="006614E8">
        <w:t>путем вызова функции</w:t>
      </w:r>
      <w:r w:rsidR="00C61471">
        <w:t xml:space="preserve"> </w:t>
      </w:r>
      <w:r w:rsidR="00905B64">
        <w:t>вид</w:t>
      </w:r>
      <w:r w:rsidR="00AA65EB">
        <w:t>а</w:t>
      </w:r>
      <w:r w:rsidR="00905B64">
        <w:t xml:space="preserve"> </w:t>
      </w:r>
      <w:r w:rsidR="00905B64" w:rsidRPr="00905B64">
        <w:rPr>
          <w:rStyle w:val="afffffff1"/>
        </w:rPr>
        <w:lastRenderedPageBreak/>
        <w:t>GetIterator</w:t>
      </w:r>
      <w:r w:rsidR="00905B64" w:rsidRPr="00AA65EB">
        <w:rPr>
          <w:rStyle w:val="afffffff1"/>
          <w:lang w:val="ru-RU"/>
        </w:rPr>
        <w:t>(…)</w:t>
      </w:r>
      <w:r w:rsidR="00C61471">
        <w:t xml:space="preserve">с передачей в нее </w:t>
      </w:r>
      <w:r w:rsidR="00A75FE2">
        <w:t xml:space="preserve">дескриптора </w:t>
      </w:r>
      <w:r w:rsidR="0035725C">
        <w:t xml:space="preserve">перебираемого </w:t>
      </w:r>
      <w:r w:rsidR="00A75FE2">
        <w:t>множества объектов</w:t>
      </w:r>
      <w:r w:rsidR="00197061">
        <w:t xml:space="preserve"> (например, файла-каталога)</w:t>
      </w:r>
      <w:r w:rsidR="00C61471">
        <w:t xml:space="preserve">. После </w:t>
      </w:r>
      <w:r w:rsidR="00723697">
        <w:t>создания дескриптор</w:t>
      </w:r>
      <w:r w:rsidR="00176612" w:rsidRPr="00176612">
        <w:t xml:space="preserve"> </w:t>
      </w:r>
      <w:r w:rsidR="00176612">
        <w:t>последов</w:t>
      </w:r>
      <w:r w:rsidR="00176612">
        <w:t>а</w:t>
      </w:r>
      <w:r w:rsidR="00176612">
        <w:t>тельного</w:t>
      </w:r>
      <w:r w:rsidR="00723697">
        <w:t xml:space="preserve"> </w:t>
      </w:r>
      <w:r w:rsidR="00197061">
        <w:t>обхода</w:t>
      </w:r>
      <w:r w:rsidR="00723697">
        <w:t xml:space="preserve"> </w:t>
      </w:r>
      <w:r w:rsidR="00197061">
        <w:t xml:space="preserve">следует инициализировать функцией вида </w:t>
      </w:r>
      <w:r w:rsidR="00197061" w:rsidRPr="004246B8">
        <w:rPr>
          <w:rStyle w:val="afffffff1"/>
        </w:rPr>
        <w:t>First</w:t>
      </w:r>
      <w:r w:rsidR="00197061" w:rsidRPr="00581F85">
        <w:rPr>
          <w:rStyle w:val="afffffff1"/>
          <w:lang w:val="ru-RU"/>
        </w:rPr>
        <w:t>(</w:t>
      </w:r>
      <w:r w:rsidR="00197061">
        <w:rPr>
          <w:rStyle w:val="afffffff1"/>
          <w:lang w:val="ru-RU"/>
        </w:rPr>
        <w:t>…</w:t>
      </w:r>
      <w:r w:rsidR="00197061" w:rsidRPr="00581F85">
        <w:rPr>
          <w:rStyle w:val="afffffff1"/>
          <w:lang w:val="ru-RU"/>
        </w:rPr>
        <w:t>)</w:t>
      </w:r>
      <w:r w:rsidR="00197061" w:rsidRPr="003F2720">
        <w:t xml:space="preserve"> </w:t>
      </w:r>
      <w:r w:rsidR="00197061">
        <w:t>для п</w:t>
      </w:r>
      <w:r w:rsidR="00197061">
        <w:t>е</w:t>
      </w:r>
      <w:r w:rsidR="00197061">
        <w:t xml:space="preserve">рехода к первому элементу перебираемого множества. </w:t>
      </w:r>
      <w:r w:rsidR="009A5E75">
        <w:t xml:space="preserve">На втором этапе </w:t>
      </w:r>
      <w:r w:rsidR="00197061">
        <w:t xml:space="preserve">(обычно в цикле) путем вызова соответствующих функций с передачей в них дескриптора последовательного обхода </w:t>
      </w:r>
      <w:r w:rsidR="009A5E75">
        <w:t xml:space="preserve">происходит получение характеристик </w:t>
      </w:r>
      <w:r w:rsidR="00197061">
        <w:t xml:space="preserve">текущего </w:t>
      </w:r>
      <w:r w:rsidR="00780A3D">
        <w:t xml:space="preserve">объекта, </w:t>
      </w:r>
      <w:r w:rsidR="00197061">
        <w:t xml:space="preserve">на который настроен </w:t>
      </w:r>
      <w:r w:rsidR="00780A3D">
        <w:t>дескриптор</w:t>
      </w:r>
      <w:r w:rsidR="00197061">
        <w:t>.</w:t>
      </w:r>
      <w:r w:rsidR="00780A3D">
        <w:t xml:space="preserve"> </w:t>
      </w:r>
      <w:r w:rsidR="00197061">
        <w:t>П</w:t>
      </w:r>
      <w:r w:rsidR="00E3720F">
        <w:t xml:space="preserve">ереход к </w:t>
      </w:r>
      <w:r w:rsidR="000F6EF9">
        <w:t>следу</w:t>
      </w:r>
      <w:r w:rsidR="0030495F">
        <w:t>ю</w:t>
      </w:r>
      <w:r w:rsidR="000F6EF9">
        <w:t>щему объекту перебираемого множества</w:t>
      </w:r>
      <w:r w:rsidR="0050374A">
        <w:t xml:space="preserve"> </w:t>
      </w:r>
      <w:r w:rsidR="00197061">
        <w:t xml:space="preserve">выполняется </w:t>
      </w:r>
      <w:r w:rsidR="0050374A">
        <w:t>вызов</w:t>
      </w:r>
      <w:r w:rsidR="00197061">
        <w:t>ом</w:t>
      </w:r>
      <w:r w:rsidR="001B10F1">
        <w:t xml:space="preserve"> функци</w:t>
      </w:r>
      <w:r w:rsidR="0050374A">
        <w:t>и</w:t>
      </w:r>
      <w:r w:rsidR="009A02EF">
        <w:t xml:space="preserve"> вида</w:t>
      </w:r>
      <w:r w:rsidR="001B10F1">
        <w:t xml:space="preserve"> </w:t>
      </w:r>
      <w:r w:rsidR="001B10F1" w:rsidRPr="004246B8">
        <w:rPr>
          <w:rStyle w:val="afffffff1"/>
        </w:rPr>
        <w:t>Next</w:t>
      </w:r>
      <w:r w:rsidR="00764892" w:rsidRPr="00764892">
        <w:rPr>
          <w:rStyle w:val="afffffff1"/>
          <w:lang w:val="ru-RU"/>
        </w:rPr>
        <w:t>(</w:t>
      </w:r>
      <w:r w:rsidR="00764892" w:rsidRPr="006347D4">
        <w:rPr>
          <w:rStyle w:val="afffffff1"/>
          <w:lang w:val="ru-RU"/>
        </w:rPr>
        <w:t>…</w:t>
      </w:r>
      <w:r w:rsidR="00764892" w:rsidRPr="00764892">
        <w:rPr>
          <w:rStyle w:val="afffffff1"/>
          <w:lang w:val="ru-RU"/>
        </w:rPr>
        <w:t>)</w:t>
      </w:r>
      <w:r w:rsidR="000F6EF9">
        <w:t xml:space="preserve">. </w:t>
      </w:r>
      <w:r w:rsidR="008A31B8">
        <w:t xml:space="preserve">Определение </w:t>
      </w:r>
      <w:r w:rsidR="009C54BC">
        <w:t xml:space="preserve">факта </w:t>
      </w:r>
      <w:r w:rsidR="00197061">
        <w:t xml:space="preserve">окончания обхода </w:t>
      </w:r>
      <w:r w:rsidR="00163858">
        <w:t xml:space="preserve">всех элементов множества </w:t>
      </w:r>
      <w:r w:rsidR="00955A71">
        <w:t>происходит при помощи функции</w:t>
      </w:r>
      <w:r w:rsidR="00581F85">
        <w:t xml:space="preserve"> </w:t>
      </w:r>
      <w:r w:rsidR="008C2C92">
        <w:t>вида</w:t>
      </w:r>
      <w:r w:rsidR="00581F85">
        <w:t xml:space="preserve"> </w:t>
      </w:r>
      <w:r w:rsidR="00581F85" w:rsidRPr="00581F85">
        <w:rPr>
          <w:rStyle w:val="afffffff1"/>
        </w:rPr>
        <w:t>IsDone</w:t>
      </w:r>
      <w:r w:rsidR="00581F85" w:rsidRPr="00581F85">
        <w:rPr>
          <w:rStyle w:val="afffffff1"/>
          <w:lang w:val="ru-RU"/>
        </w:rPr>
        <w:t>(…)</w:t>
      </w:r>
      <w:r w:rsidR="00955A71">
        <w:t xml:space="preserve">. </w:t>
      </w:r>
      <w:r w:rsidR="00727B0B">
        <w:t xml:space="preserve">Перебор объектов </w:t>
      </w:r>
      <w:r w:rsidR="00613A77">
        <w:t>ос</w:t>
      </w:r>
      <w:r w:rsidR="00613A77">
        <w:t>у</w:t>
      </w:r>
      <w:r w:rsidR="00613A77">
        <w:t xml:space="preserve">ществляется только в одном направлении, </w:t>
      </w:r>
      <w:r w:rsidR="00197061">
        <w:t xml:space="preserve">доступ к предыдущему объекту множества получить </w:t>
      </w:r>
      <w:r w:rsidR="00613A77">
        <w:t xml:space="preserve">нельзя. </w:t>
      </w:r>
      <w:r w:rsidR="00CB4C03">
        <w:t>В случае необходимост</w:t>
      </w:r>
      <w:r w:rsidR="00084D54">
        <w:t>и</w:t>
      </w:r>
      <w:r w:rsidR="00197061">
        <w:t xml:space="preserve"> осуществления</w:t>
      </w:r>
      <w:r w:rsidR="00CB4C03">
        <w:t xml:space="preserve"> </w:t>
      </w:r>
      <w:r w:rsidR="00E63320">
        <w:t>повто</w:t>
      </w:r>
      <w:r w:rsidR="00E63320">
        <w:t>р</w:t>
      </w:r>
      <w:r w:rsidR="00E63320">
        <w:t xml:space="preserve">ного обхода </w:t>
      </w:r>
      <w:r w:rsidR="00197061">
        <w:t>следует использовать</w:t>
      </w:r>
      <w:r w:rsidR="00E63320">
        <w:t xml:space="preserve"> </w:t>
      </w:r>
      <w:r w:rsidR="00E7320A">
        <w:t>функци</w:t>
      </w:r>
      <w:r w:rsidR="00197061">
        <w:t>ю</w:t>
      </w:r>
      <w:r w:rsidR="00E7320A">
        <w:t xml:space="preserve"> </w:t>
      </w:r>
      <w:r w:rsidR="000A605F" w:rsidRPr="004246B8">
        <w:rPr>
          <w:rStyle w:val="afffffff1"/>
        </w:rPr>
        <w:t>First</w:t>
      </w:r>
      <w:r w:rsidR="000A605F" w:rsidRPr="00581F85">
        <w:rPr>
          <w:rStyle w:val="afffffff1"/>
          <w:lang w:val="ru-RU"/>
        </w:rPr>
        <w:t>(</w:t>
      </w:r>
      <w:r w:rsidR="000A605F">
        <w:rPr>
          <w:rStyle w:val="afffffff1"/>
          <w:lang w:val="ru-RU"/>
        </w:rPr>
        <w:t>…</w:t>
      </w:r>
      <w:r w:rsidR="000A605F" w:rsidRPr="00581F85">
        <w:rPr>
          <w:rStyle w:val="afffffff1"/>
          <w:lang w:val="ru-RU"/>
        </w:rPr>
        <w:t>)</w:t>
      </w:r>
      <w:r w:rsidR="006A220B">
        <w:t>.</w:t>
      </w:r>
      <w:r w:rsidR="00490642">
        <w:t xml:space="preserve"> Окончание работы с дескриптором </w:t>
      </w:r>
      <w:r w:rsidR="002C0114">
        <w:t xml:space="preserve">последовательного </w:t>
      </w:r>
      <w:r w:rsidR="0047720B">
        <w:t xml:space="preserve">обхода </w:t>
      </w:r>
      <w:r w:rsidR="00490642">
        <w:t xml:space="preserve">происходит после вызова функции вида </w:t>
      </w:r>
      <w:r w:rsidR="00490642" w:rsidRPr="00490642">
        <w:rPr>
          <w:rStyle w:val="afffffff1"/>
        </w:rPr>
        <w:t>CloseIterator</w:t>
      </w:r>
      <w:r w:rsidR="00490642" w:rsidRPr="00490642">
        <w:rPr>
          <w:rStyle w:val="afffffff1"/>
          <w:lang w:val="ru-RU"/>
        </w:rPr>
        <w:t>(…)</w:t>
      </w:r>
      <w:r w:rsidR="006A220B">
        <w:t xml:space="preserve"> </w:t>
      </w:r>
      <w:r w:rsidR="00977632">
        <w:t xml:space="preserve">Для каждого </w:t>
      </w:r>
      <w:r w:rsidR="00836380">
        <w:t xml:space="preserve">конкретного </w:t>
      </w:r>
      <w:r w:rsidR="007951AB">
        <w:t>типа</w:t>
      </w:r>
      <w:r w:rsidR="00977632">
        <w:t xml:space="preserve"> </w:t>
      </w:r>
      <w:r w:rsidR="00F42F01">
        <w:t>дескриптора</w:t>
      </w:r>
      <w:r w:rsidR="005C292D" w:rsidRPr="005C292D">
        <w:t xml:space="preserve"> </w:t>
      </w:r>
      <w:r w:rsidR="005C292D">
        <w:t>посл</w:t>
      </w:r>
      <w:r w:rsidR="005C292D">
        <w:t>е</w:t>
      </w:r>
      <w:r w:rsidR="005C292D">
        <w:t>довательного</w:t>
      </w:r>
      <w:r w:rsidR="00F42F01">
        <w:t xml:space="preserve"> </w:t>
      </w:r>
      <w:r w:rsidR="00836380">
        <w:t>обхода</w:t>
      </w:r>
      <w:r w:rsidR="00F42F01">
        <w:t xml:space="preserve"> </w:t>
      </w:r>
      <w:r w:rsidR="00836380">
        <w:t xml:space="preserve">(кластеров, файлов и др.) </w:t>
      </w:r>
      <w:r w:rsidR="00F42F01">
        <w:t xml:space="preserve">используется </w:t>
      </w:r>
      <w:r w:rsidR="00836380">
        <w:t>индивидуальный</w:t>
      </w:r>
      <w:r w:rsidR="00BE1EC9">
        <w:t xml:space="preserve"> набор функций</w:t>
      </w:r>
      <w:r w:rsidR="00293950">
        <w:t>.</w:t>
      </w:r>
    </w:p>
    <w:p w:rsidR="007D7A34" w:rsidRDefault="00503B91" w:rsidP="00CD5492">
      <w:r>
        <w:t>Дескриптор хранилища (</w:t>
      </w:r>
      <w:r w:rsidRPr="00937289">
        <w:rPr>
          <w:rStyle w:val="afffffff1"/>
        </w:rPr>
        <w:t>StorageHandle</w:t>
      </w:r>
      <w:r>
        <w:t xml:space="preserve">) идентифицирует </w:t>
      </w:r>
      <w:r w:rsidR="000927E7">
        <w:t>источник данных</w:t>
      </w:r>
      <w:r w:rsidR="00193D45">
        <w:t xml:space="preserve"> </w:t>
      </w:r>
      <w:r w:rsidR="00FA6FC2">
        <w:t>для анализа.</w:t>
      </w:r>
      <w:r w:rsidR="00CD5492">
        <w:t xml:space="preserve"> </w:t>
      </w:r>
      <w:r w:rsidR="00F95231">
        <w:t xml:space="preserve">Библиотека позволяет создавать </w:t>
      </w:r>
      <w:r w:rsidR="007E3BB1">
        <w:t>(</w:t>
      </w:r>
      <w:r w:rsidR="00C965BD">
        <w:t>п. </w:t>
      </w:r>
      <w:r w:rsidR="007E3BB1">
        <w:fldChar w:fldCharType="begin"/>
      </w:r>
      <w:r w:rsidR="007E3BB1">
        <w:instrText xml:space="preserve"> REF _Ref23407471 \r \h </w:instrText>
      </w:r>
      <w:r w:rsidR="007E3BB1">
        <w:fldChar w:fldCharType="separate"/>
      </w:r>
      <w:r w:rsidR="00142550">
        <w:t>3.2.1</w:t>
      </w:r>
      <w:r w:rsidR="007E3BB1">
        <w:fldChar w:fldCharType="end"/>
      </w:r>
      <w:r w:rsidR="007E3BB1">
        <w:t xml:space="preserve">) </w:t>
      </w:r>
      <w:r w:rsidR="00F95231">
        <w:t xml:space="preserve">дескрипторы хранилища для </w:t>
      </w:r>
      <w:r w:rsidR="00AD05C2">
        <w:t>физическ</w:t>
      </w:r>
      <w:r w:rsidR="00A13E86">
        <w:t>ого</w:t>
      </w:r>
      <w:r w:rsidR="00AD05C2">
        <w:t xml:space="preserve"> </w:t>
      </w:r>
      <w:r w:rsidR="00412B5D">
        <w:t>диска</w:t>
      </w:r>
      <w:r w:rsidR="00AD05C2">
        <w:t>,</w:t>
      </w:r>
      <w:r w:rsidR="00B00381">
        <w:t xml:space="preserve"> </w:t>
      </w:r>
      <w:r w:rsidR="00AD05C2">
        <w:t>логическ</w:t>
      </w:r>
      <w:r w:rsidR="00412B5D">
        <w:t xml:space="preserve">ого </w:t>
      </w:r>
      <w:r w:rsidR="00B00381">
        <w:t xml:space="preserve">раздела, </w:t>
      </w:r>
      <w:r w:rsidR="000A1110">
        <w:t>файла-образа</w:t>
      </w:r>
      <w:r w:rsidR="00EE762F">
        <w:t xml:space="preserve"> или каталог</w:t>
      </w:r>
      <w:r w:rsidR="00B67AE6">
        <w:t>а</w:t>
      </w:r>
      <w:r w:rsidR="00EE762F">
        <w:t xml:space="preserve"> </w:t>
      </w:r>
      <w:r w:rsidR="005856CC">
        <w:t>основной файловой системы</w:t>
      </w:r>
      <w:r w:rsidR="0045233A">
        <w:t xml:space="preserve"> по их текстовому идентификатору</w:t>
      </w:r>
      <w:r w:rsidR="00836380">
        <w:t>.</w:t>
      </w:r>
    </w:p>
    <w:p w:rsidR="001B6636" w:rsidRDefault="00FE5F14" w:rsidP="00AB12EE">
      <w:r>
        <w:t xml:space="preserve">Для </w:t>
      </w:r>
      <w:r w:rsidR="000E0E65">
        <w:t xml:space="preserve">дескриптора хранилища определены </w:t>
      </w:r>
      <w:r w:rsidR="00A873BC">
        <w:t xml:space="preserve">функции, которые позволяют получать описание соответствующих им </w:t>
      </w:r>
      <w:r w:rsidR="00C9046A">
        <w:t xml:space="preserve">физических </w:t>
      </w:r>
      <w:r w:rsidR="00350943">
        <w:t>устройс</w:t>
      </w:r>
      <w:r w:rsidR="00C9046A">
        <w:t>тв</w:t>
      </w:r>
      <w:r w:rsidR="003F2E6E">
        <w:t xml:space="preserve"> (</w:t>
      </w:r>
      <w:r w:rsidR="00C965BD">
        <w:t>п. </w:t>
      </w:r>
      <w:r w:rsidR="003F2E6E">
        <w:fldChar w:fldCharType="begin"/>
      </w:r>
      <w:r w:rsidR="003F2E6E">
        <w:instrText xml:space="preserve"> REF _Ref23407639 \r \h </w:instrText>
      </w:r>
      <w:r w:rsidR="003F2E6E">
        <w:fldChar w:fldCharType="separate"/>
      </w:r>
      <w:r w:rsidR="00142550">
        <w:t>3.2.3</w:t>
      </w:r>
      <w:r w:rsidR="003F2E6E">
        <w:fldChar w:fldCharType="end"/>
      </w:r>
      <w:r w:rsidR="003F2E6E">
        <w:t>)</w:t>
      </w:r>
      <w:r w:rsidR="00C9046A">
        <w:t xml:space="preserve"> </w:t>
      </w:r>
      <w:r w:rsidR="00931332">
        <w:t>и логических разделов</w:t>
      </w:r>
      <w:r w:rsidR="003F2E6E">
        <w:t xml:space="preserve"> (</w:t>
      </w:r>
      <w:r w:rsidR="00C965BD">
        <w:t>п. </w:t>
      </w:r>
      <w:r w:rsidR="002C5403">
        <w:fldChar w:fldCharType="begin"/>
      </w:r>
      <w:r w:rsidR="002C5403">
        <w:instrText xml:space="preserve"> REF _Ref23495133 \r \h </w:instrText>
      </w:r>
      <w:r w:rsidR="002C5403">
        <w:fldChar w:fldCharType="separate"/>
      </w:r>
      <w:r w:rsidR="00142550">
        <w:t>3.2.4</w:t>
      </w:r>
      <w:r w:rsidR="002C5403">
        <w:fldChar w:fldCharType="end"/>
      </w:r>
      <w:r w:rsidR="00836380">
        <w:t>–</w:t>
      </w:r>
      <w:r w:rsidR="003F2E6E">
        <w:fldChar w:fldCharType="begin"/>
      </w:r>
      <w:r w:rsidR="003F2E6E">
        <w:instrText xml:space="preserve"> REF _Ref23407677 \r \h </w:instrText>
      </w:r>
      <w:r w:rsidR="003F2E6E">
        <w:fldChar w:fldCharType="separate"/>
      </w:r>
      <w:r w:rsidR="00142550">
        <w:t>3.2.5</w:t>
      </w:r>
      <w:r w:rsidR="003F2E6E">
        <w:fldChar w:fldCharType="end"/>
      </w:r>
      <w:r w:rsidR="003F2E6E">
        <w:t>)</w:t>
      </w:r>
      <w:r w:rsidR="002E40DA">
        <w:t>.</w:t>
      </w:r>
      <w:r w:rsidR="00794D52">
        <w:t xml:space="preserve"> </w:t>
      </w:r>
      <w:r w:rsidR="00D326F4">
        <w:t>Кроме того</w:t>
      </w:r>
      <w:r w:rsidR="00836380">
        <w:t>,</w:t>
      </w:r>
      <w:r w:rsidR="00D326F4">
        <w:t xml:space="preserve"> </w:t>
      </w:r>
      <w:r w:rsidR="0030495F">
        <w:t>библиотека</w:t>
      </w:r>
      <w:r w:rsidR="00D326F4">
        <w:t xml:space="preserve"> позволяет орг</w:t>
      </w:r>
      <w:r w:rsidR="00D326F4">
        <w:t>а</w:t>
      </w:r>
      <w:r w:rsidR="00D326F4">
        <w:t xml:space="preserve">низовать чтение </w:t>
      </w:r>
      <w:r w:rsidR="003D1817">
        <w:t xml:space="preserve">данных из хранилища </w:t>
      </w:r>
      <w:r w:rsidR="00825882">
        <w:t xml:space="preserve">путем последовательного </w:t>
      </w:r>
      <w:r w:rsidR="00547FEB">
        <w:t>считывания</w:t>
      </w:r>
      <w:r w:rsidR="00902E3A">
        <w:t xml:space="preserve"> </w:t>
      </w:r>
      <w:r w:rsidR="00005BA5">
        <w:t xml:space="preserve">блоков </w:t>
      </w:r>
      <w:r w:rsidR="00A17E76">
        <w:t>установленного</w:t>
      </w:r>
      <w:r w:rsidR="00005BA5">
        <w:t xml:space="preserve"> размера</w:t>
      </w:r>
      <w:r w:rsidR="003F2E6E">
        <w:t xml:space="preserve"> (</w:t>
      </w:r>
      <w:r w:rsidR="005747D4">
        <w:t>п</w:t>
      </w:r>
      <w:r w:rsidR="00C965BD">
        <w:t>. </w:t>
      </w:r>
      <w:r w:rsidR="003F2E6E">
        <w:fldChar w:fldCharType="begin"/>
      </w:r>
      <w:r w:rsidR="003F2E6E">
        <w:instrText xml:space="preserve"> REF _Ref23407813 \r \h </w:instrText>
      </w:r>
      <w:r w:rsidR="003F2E6E">
        <w:fldChar w:fldCharType="separate"/>
      </w:r>
      <w:r w:rsidR="00142550">
        <w:t>3.2.6</w:t>
      </w:r>
      <w:r w:rsidR="003F2E6E">
        <w:fldChar w:fldCharType="end"/>
      </w:r>
      <w:r w:rsidR="00836380">
        <w:t>–</w:t>
      </w:r>
      <w:r w:rsidR="003F2E6E">
        <w:fldChar w:fldCharType="begin"/>
      </w:r>
      <w:r w:rsidR="003F2E6E">
        <w:instrText xml:space="preserve"> REF _Ref23407817 \r \h </w:instrText>
      </w:r>
      <w:r w:rsidR="003F2E6E">
        <w:fldChar w:fldCharType="separate"/>
      </w:r>
      <w:r w:rsidR="00142550">
        <w:t>3.2.12</w:t>
      </w:r>
      <w:r w:rsidR="003F2E6E">
        <w:fldChar w:fldCharType="end"/>
      </w:r>
      <w:r w:rsidR="003F2E6E">
        <w:t>)</w:t>
      </w:r>
      <w:r w:rsidR="002831F3">
        <w:t xml:space="preserve"> </w:t>
      </w:r>
      <w:r w:rsidR="00095632">
        <w:t xml:space="preserve">или </w:t>
      </w:r>
      <w:r w:rsidR="00B43604">
        <w:t>по заданному в байтах смещению</w:t>
      </w:r>
      <w:r w:rsidR="005747D4">
        <w:t xml:space="preserve"> (п</w:t>
      </w:r>
      <w:r w:rsidR="00C965BD">
        <w:t>. </w:t>
      </w:r>
      <w:r w:rsidR="005747D4">
        <w:fldChar w:fldCharType="begin"/>
      </w:r>
      <w:r w:rsidR="005747D4">
        <w:instrText xml:space="preserve"> REF _Ref23407844 \r \h </w:instrText>
      </w:r>
      <w:r w:rsidR="005747D4">
        <w:fldChar w:fldCharType="separate"/>
      </w:r>
      <w:r w:rsidR="00142550">
        <w:t>3.2.13</w:t>
      </w:r>
      <w:r w:rsidR="005747D4">
        <w:fldChar w:fldCharType="end"/>
      </w:r>
      <w:r w:rsidR="00836380">
        <w:t>–</w:t>
      </w:r>
      <w:r w:rsidR="005747D4">
        <w:fldChar w:fldCharType="begin"/>
      </w:r>
      <w:r w:rsidR="005747D4">
        <w:instrText xml:space="preserve"> REF _Ref23407852 \r \h </w:instrText>
      </w:r>
      <w:r w:rsidR="005747D4">
        <w:fldChar w:fldCharType="separate"/>
      </w:r>
      <w:r w:rsidR="00142550">
        <w:t>3.2.14</w:t>
      </w:r>
      <w:r w:rsidR="005747D4">
        <w:fldChar w:fldCharType="end"/>
      </w:r>
      <w:r w:rsidR="005747D4">
        <w:t>)</w:t>
      </w:r>
      <w:r w:rsidR="00B43604">
        <w:t xml:space="preserve">. </w:t>
      </w:r>
      <w:r w:rsidR="00C94119">
        <w:t xml:space="preserve">Доступ к данным хранилища </w:t>
      </w:r>
      <w:r w:rsidR="0030495F">
        <w:t>организован</w:t>
      </w:r>
      <w:r w:rsidR="00C94119">
        <w:t xml:space="preserve"> в р</w:t>
      </w:r>
      <w:r w:rsidR="00C94119">
        <w:t>е</w:t>
      </w:r>
      <w:r w:rsidR="00C94119">
        <w:t xml:space="preserve">жиме </w:t>
      </w:r>
      <w:r w:rsidR="004902AB">
        <w:t>«</w:t>
      </w:r>
      <w:r w:rsidR="00C94119">
        <w:t>только чтение</w:t>
      </w:r>
      <w:r w:rsidR="004902AB">
        <w:t>»</w:t>
      </w:r>
      <w:r w:rsidR="00C94119">
        <w:t xml:space="preserve">, </w:t>
      </w:r>
      <w:r w:rsidR="00836380">
        <w:t>без возможности их модификации.</w:t>
      </w:r>
    </w:p>
    <w:p w:rsidR="008F78B2" w:rsidRDefault="008547F3" w:rsidP="00AB12EE">
      <w:r>
        <w:lastRenderedPageBreak/>
        <w:t xml:space="preserve">Доступ к данным </w:t>
      </w:r>
      <w:r w:rsidR="00C076AC">
        <w:t xml:space="preserve">уровня </w:t>
      </w:r>
      <w:r>
        <w:t>файловых систем</w:t>
      </w:r>
      <w:r w:rsidR="007D0EE3">
        <w:t xml:space="preserve"> </w:t>
      </w:r>
      <w:r w:rsidR="0030495F">
        <w:t>осуществляется</w:t>
      </w:r>
      <w:r w:rsidR="00DE690D">
        <w:t xml:space="preserve"> </w:t>
      </w:r>
      <w:r w:rsidR="00BD6C44">
        <w:t>при пом</w:t>
      </w:r>
      <w:r w:rsidR="00BD6C44">
        <w:t>о</w:t>
      </w:r>
      <w:r w:rsidR="00BD6C44">
        <w:t>щи дескриптора файловой системы</w:t>
      </w:r>
      <w:r w:rsidR="00C63A60">
        <w:t xml:space="preserve"> (</w:t>
      </w:r>
      <w:r w:rsidR="00C63A60" w:rsidRPr="00C63A60">
        <w:rPr>
          <w:rStyle w:val="afffffff1"/>
        </w:rPr>
        <w:t>FileSystemHandle</w:t>
      </w:r>
      <w:r w:rsidR="00C63A60">
        <w:t>)</w:t>
      </w:r>
      <w:r w:rsidR="00CA65AD" w:rsidRPr="00CA65AD">
        <w:t xml:space="preserve">. </w:t>
      </w:r>
      <w:r w:rsidR="009D4BBB">
        <w:t>Операции для раб</w:t>
      </w:r>
      <w:r w:rsidR="009D4BBB">
        <w:t>о</w:t>
      </w:r>
      <w:r w:rsidR="009D4BBB">
        <w:t>ты со всеми поддерживаемыми типами файловых систем</w:t>
      </w:r>
      <w:r w:rsidR="00B156CC" w:rsidRPr="00B156CC">
        <w:t xml:space="preserve"> </w:t>
      </w:r>
      <w:r w:rsidR="009D4BBB">
        <w:t>унифицированы.</w:t>
      </w:r>
      <w:r w:rsidR="000A0819">
        <w:t xml:space="preserve"> </w:t>
      </w:r>
    </w:p>
    <w:p w:rsidR="0000198F" w:rsidRDefault="001D6A55" w:rsidP="001A477B">
      <w:r>
        <w:t xml:space="preserve">Создание дескриптора </w:t>
      </w:r>
      <w:r w:rsidR="00502AB5">
        <w:t xml:space="preserve">файловой системы </w:t>
      </w:r>
      <w:r w:rsidR="00561C1A">
        <w:t>реализовано двумя способ</w:t>
      </w:r>
      <w:r w:rsidR="00561C1A">
        <w:t>а</w:t>
      </w:r>
      <w:r w:rsidR="00561C1A">
        <w:t>ми</w:t>
      </w:r>
      <w:r>
        <w:t>.</w:t>
      </w:r>
      <w:r w:rsidR="0000198F">
        <w:t xml:space="preserve"> В первом способе </w:t>
      </w:r>
      <w:r w:rsidR="00864869">
        <w:t>(</w:t>
      </w:r>
      <w:r w:rsidR="00C965BD">
        <w:t>п. </w:t>
      </w:r>
      <w:r w:rsidR="00F14FAA">
        <w:fldChar w:fldCharType="begin"/>
      </w:r>
      <w:r w:rsidR="00F14FAA">
        <w:instrText xml:space="preserve"> REF _Ref23409284 \r \h </w:instrText>
      </w:r>
      <w:r w:rsidR="00F14FAA">
        <w:fldChar w:fldCharType="separate"/>
      </w:r>
      <w:r w:rsidR="00142550">
        <w:t>3.3.1</w:t>
      </w:r>
      <w:r w:rsidR="00F14FAA">
        <w:fldChar w:fldCharType="end"/>
      </w:r>
      <w:r w:rsidR="00F14FAA">
        <w:t xml:space="preserve">) дескриптор </w:t>
      </w:r>
      <w:r w:rsidR="00647A6C">
        <w:t xml:space="preserve">файловой системы </w:t>
      </w:r>
      <w:r w:rsidR="00F14FAA">
        <w:t xml:space="preserve">создается </w:t>
      </w:r>
      <w:r w:rsidR="00647A6C">
        <w:t>с использованием де</w:t>
      </w:r>
      <w:r w:rsidR="000B04CD">
        <w:t>с</w:t>
      </w:r>
      <w:r w:rsidR="00570CE3">
        <w:t>к</w:t>
      </w:r>
      <w:r w:rsidR="000B04CD">
        <w:t>риптора хранилища</w:t>
      </w:r>
      <w:r w:rsidR="00C46292">
        <w:t>.</w:t>
      </w:r>
      <w:r w:rsidR="00376ABC">
        <w:t xml:space="preserve"> </w:t>
      </w:r>
      <w:r w:rsidR="00671ACD">
        <w:t xml:space="preserve">Данный метод позволяет </w:t>
      </w:r>
      <w:r w:rsidR="001A477B">
        <w:t>указать</w:t>
      </w:r>
      <w:r w:rsidR="00476006">
        <w:t xml:space="preserve"> тип создаваемой файловой системы, </w:t>
      </w:r>
      <w:r w:rsidR="001A477B">
        <w:t>ее смещение относительно начала хр</w:t>
      </w:r>
      <w:r w:rsidR="001A477B">
        <w:t>а</w:t>
      </w:r>
      <w:r w:rsidR="001A477B">
        <w:t xml:space="preserve">нилища, а также </w:t>
      </w:r>
      <w:r w:rsidR="00476006">
        <w:t>размер выделенной для нее на области</w:t>
      </w:r>
      <w:r w:rsidR="001A477B">
        <w:t>.</w:t>
      </w:r>
      <w:r w:rsidR="00476006">
        <w:t xml:space="preserve"> </w:t>
      </w:r>
      <w:r w:rsidR="001A477B">
        <w:t>Большую часть этой информации можно получить в результате анализа таблицы разделов хран</w:t>
      </w:r>
      <w:r w:rsidR="001A477B">
        <w:t>и</w:t>
      </w:r>
      <w:r w:rsidR="001A477B">
        <w:t xml:space="preserve">лища (п. </w:t>
      </w:r>
      <w:r w:rsidR="001A477B">
        <w:fldChar w:fldCharType="begin"/>
      </w:r>
      <w:r w:rsidR="001A477B">
        <w:instrText xml:space="preserve"> REF _Ref23513632 \r \h </w:instrText>
      </w:r>
      <w:r w:rsidR="001A477B">
        <w:fldChar w:fldCharType="separate"/>
      </w:r>
      <w:r w:rsidR="00142550">
        <w:t>3.2.4</w:t>
      </w:r>
      <w:r w:rsidR="001A477B">
        <w:fldChar w:fldCharType="end"/>
      </w:r>
      <w:r w:rsidR="001A477B">
        <w:t>–</w:t>
      </w:r>
      <w:r w:rsidR="001A477B">
        <w:fldChar w:fldCharType="begin"/>
      </w:r>
      <w:r w:rsidR="001A477B">
        <w:instrText xml:space="preserve"> REF _Ref23407813 \r \h </w:instrText>
      </w:r>
      <w:r w:rsidR="001A477B">
        <w:fldChar w:fldCharType="separate"/>
      </w:r>
      <w:r w:rsidR="00142550">
        <w:t>3.2.6</w:t>
      </w:r>
      <w:r w:rsidR="001A477B">
        <w:fldChar w:fldCharType="end"/>
      </w:r>
      <w:r w:rsidR="001A477B">
        <w:t>).</w:t>
      </w:r>
      <w:r w:rsidR="00DF35F1">
        <w:t xml:space="preserve"> </w:t>
      </w:r>
      <w:r w:rsidR="000B04CD">
        <w:t>Во втором</w:t>
      </w:r>
      <w:r w:rsidR="00AE7D7F">
        <w:t xml:space="preserve"> («быстром»)</w:t>
      </w:r>
      <w:r w:rsidR="000B04CD">
        <w:t xml:space="preserve"> способе </w:t>
      </w:r>
      <w:r w:rsidR="00806F8A">
        <w:t>(</w:t>
      </w:r>
      <w:r w:rsidR="00C965BD">
        <w:t>п. </w:t>
      </w:r>
      <w:r w:rsidR="00806F8A">
        <w:fldChar w:fldCharType="begin"/>
      </w:r>
      <w:r w:rsidR="00806F8A">
        <w:instrText xml:space="preserve"> REF _Ref23409372 \r \h </w:instrText>
      </w:r>
      <w:r w:rsidR="00806F8A">
        <w:fldChar w:fldCharType="separate"/>
      </w:r>
      <w:r w:rsidR="00142550">
        <w:t>3.3.2</w:t>
      </w:r>
      <w:r w:rsidR="00806F8A">
        <w:fldChar w:fldCharType="end"/>
      </w:r>
      <w:r w:rsidR="00806F8A">
        <w:t xml:space="preserve">) </w:t>
      </w:r>
      <w:r w:rsidR="001344C8">
        <w:t xml:space="preserve">дескриптор </w:t>
      </w:r>
      <w:r w:rsidR="006C7202">
        <w:t xml:space="preserve">хранилища </w:t>
      </w:r>
      <w:r w:rsidR="001A477B">
        <w:t xml:space="preserve">пользователем не создается, </w:t>
      </w:r>
      <w:r w:rsidR="00AE7D7F">
        <w:t>а все параметры, кроме полного пути к хранилищу и смещения</w:t>
      </w:r>
      <w:r w:rsidR="009572CD">
        <w:t xml:space="preserve"> файловой системы относительно его начала, </w:t>
      </w:r>
      <w:r w:rsidR="001A477B">
        <w:t>опр</w:t>
      </w:r>
      <w:r w:rsidR="001A477B">
        <w:t>е</w:t>
      </w:r>
      <w:r w:rsidR="001A477B">
        <w:t>деляются автоматически.</w:t>
      </w:r>
      <w:r w:rsidR="001A46C4">
        <w:t xml:space="preserve"> </w:t>
      </w:r>
      <w:r w:rsidR="008C3D38">
        <w:t>Получение х</w:t>
      </w:r>
      <w:r w:rsidR="007D5CEA">
        <w:t xml:space="preserve">арактеристик файловой системы </w:t>
      </w:r>
      <w:r w:rsidR="008C3D38">
        <w:t>ре</w:t>
      </w:r>
      <w:r w:rsidR="008C3D38">
        <w:t>а</w:t>
      </w:r>
      <w:r w:rsidR="008C3D38">
        <w:t>лизовано отдельными функциями (п</w:t>
      </w:r>
      <w:r w:rsidR="00C965BD">
        <w:t>. </w:t>
      </w:r>
      <w:r w:rsidR="008C3D38">
        <w:fldChar w:fldCharType="begin"/>
      </w:r>
      <w:r w:rsidR="008C3D38">
        <w:instrText xml:space="preserve"> REF _Ref23495425 \r \h </w:instrText>
      </w:r>
      <w:r w:rsidR="008C3D38">
        <w:fldChar w:fldCharType="separate"/>
      </w:r>
      <w:r w:rsidR="00142550">
        <w:t>3.3.3</w:t>
      </w:r>
      <w:r w:rsidR="008C3D38">
        <w:fldChar w:fldCharType="end"/>
      </w:r>
      <w:r w:rsidR="009572CD">
        <w:t>–</w:t>
      </w:r>
      <w:r w:rsidR="008C3D38">
        <w:fldChar w:fldCharType="begin"/>
      </w:r>
      <w:r w:rsidR="008C3D38">
        <w:instrText xml:space="preserve"> REF _Ref23495434 \r \h </w:instrText>
      </w:r>
      <w:r w:rsidR="008C3D38">
        <w:fldChar w:fldCharType="separate"/>
      </w:r>
      <w:r w:rsidR="00142550">
        <w:t>3.3.7</w:t>
      </w:r>
      <w:r w:rsidR="008C3D38">
        <w:fldChar w:fldCharType="end"/>
      </w:r>
      <w:r w:rsidR="008C3D38">
        <w:t>).</w:t>
      </w:r>
    </w:p>
    <w:p w:rsidR="00871233" w:rsidRDefault="00E778BC" w:rsidP="00871233">
      <w:r>
        <w:t xml:space="preserve">Библиотекой поддерживается доступ </w:t>
      </w:r>
      <w:r w:rsidR="00C05C20">
        <w:t xml:space="preserve">к </w:t>
      </w:r>
      <w:r w:rsidR="00BC0E34">
        <w:t>кластер</w:t>
      </w:r>
      <w:r w:rsidR="00871233">
        <w:t>ам (блокам)</w:t>
      </w:r>
      <w:r w:rsidR="00BC0E34">
        <w:t xml:space="preserve"> файловой системы </w:t>
      </w:r>
      <w:r w:rsidR="00480A48">
        <w:t xml:space="preserve">в режиме </w:t>
      </w:r>
      <w:r w:rsidR="00445CB9">
        <w:t xml:space="preserve">их </w:t>
      </w:r>
      <w:r w:rsidR="00480A48">
        <w:t xml:space="preserve">последовательного </w:t>
      </w:r>
      <w:r w:rsidR="00871233">
        <w:t>обхода</w:t>
      </w:r>
      <w:r w:rsidR="008B726A">
        <w:t xml:space="preserve"> (</w:t>
      </w:r>
      <w:r w:rsidR="00C965BD">
        <w:t>п. </w:t>
      </w:r>
      <w:r w:rsidR="008B726A">
        <w:fldChar w:fldCharType="begin"/>
      </w:r>
      <w:r w:rsidR="008B726A">
        <w:instrText xml:space="preserve"> REF _Ref23409957 \r \h </w:instrText>
      </w:r>
      <w:r w:rsidR="008B726A">
        <w:fldChar w:fldCharType="separate"/>
      </w:r>
      <w:r w:rsidR="00142550">
        <w:t>3.3.8</w:t>
      </w:r>
      <w:r w:rsidR="008B726A">
        <w:fldChar w:fldCharType="end"/>
      </w:r>
      <w:r w:rsidR="00871233">
        <w:t>–</w:t>
      </w:r>
      <w:r w:rsidR="008B726A">
        <w:fldChar w:fldCharType="begin"/>
      </w:r>
      <w:r w:rsidR="008B726A">
        <w:instrText xml:space="preserve"> REF _Ref23409972 \r \h </w:instrText>
      </w:r>
      <w:r w:rsidR="008B726A">
        <w:fldChar w:fldCharType="separate"/>
      </w:r>
      <w:r w:rsidR="00142550">
        <w:t>3.3.14</w:t>
      </w:r>
      <w:r w:rsidR="008B726A">
        <w:fldChar w:fldCharType="end"/>
      </w:r>
      <w:r w:rsidR="008B726A">
        <w:t>)</w:t>
      </w:r>
      <w:r w:rsidR="00480A48">
        <w:t xml:space="preserve"> или по </w:t>
      </w:r>
      <w:r w:rsidR="001D033A">
        <w:t>н</w:t>
      </w:r>
      <w:r w:rsidR="001D033A">
        <w:t>о</w:t>
      </w:r>
      <w:r w:rsidR="001D033A">
        <w:t>меру кластера</w:t>
      </w:r>
      <w:r w:rsidR="00A177EF">
        <w:t xml:space="preserve"> (</w:t>
      </w:r>
      <w:r w:rsidR="00C965BD">
        <w:t>п. </w:t>
      </w:r>
      <w:r w:rsidR="00A177EF">
        <w:fldChar w:fldCharType="begin"/>
      </w:r>
      <w:r w:rsidR="00A177EF">
        <w:instrText xml:space="preserve"> REF _Ref23410007 \r \h </w:instrText>
      </w:r>
      <w:r w:rsidR="00A177EF">
        <w:fldChar w:fldCharType="separate"/>
      </w:r>
      <w:r w:rsidR="00142550">
        <w:t>3.3.17</w:t>
      </w:r>
      <w:r w:rsidR="00A177EF">
        <w:fldChar w:fldCharType="end"/>
      </w:r>
      <w:r w:rsidR="00A177EF">
        <w:t>)</w:t>
      </w:r>
      <w:r w:rsidR="001D033A">
        <w:t xml:space="preserve">. </w:t>
      </w:r>
      <w:r w:rsidR="005C7EF3">
        <w:t xml:space="preserve">При последовательном </w:t>
      </w:r>
      <w:r w:rsidR="00871233">
        <w:t>обходе</w:t>
      </w:r>
      <w:r w:rsidR="005C7EF3">
        <w:t xml:space="preserve"> </w:t>
      </w:r>
      <w:r w:rsidR="007A5A6A">
        <w:t>реализована фун</w:t>
      </w:r>
      <w:r w:rsidR="007A5A6A">
        <w:t>к</w:t>
      </w:r>
      <w:r w:rsidR="007A5A6A">
        <w:t>ция определения</w:t>
      </w:r>
      <w:r w:rsidR="0030495F">
        <w:t>,</w:t>
      </w:r>
      <w:r w:rsidR="007A5A6A">
        <w:t xml:space="preserve"> занят </w:t>
      </w:r>
      <w:r w:rsidR="005C7EF3">
        <w:t>к</w:t>
      </w:r>
      <w:r w:rsidR="0071284D">
        <w:t>ластер</w:t>
      </w:r>
      <w:r w:rsidR="007A5A6A">
        <w:t xml:space="preserve"> данными объекта файловой системы или п</w:t>
      </w:r>
      <w:r w:rsidR="007A5A6A">
        <w:t>о</w:t>
      </w:r>
      <w:r w:rsidR="007A5A6A">
        <w:t>мечен как свободный (</w:t>
      </w:r>
      <w:r w:rsidR="00C965BD">
        <w:t>п. </w:t>
      </w:r>
      <w:r w:rsidR="007A5A6A">
        <w:fldChar w:fldCharType="begin"/>
      </w:r>
      <w:r w:rsidR="007A5A6A">
        <w:instrText xml:space="preserve"> REF _Ref23410154 \r \h </w:instrText>
      </w:r>
      <w:r w:rsidR="007A5A6A">
        <w:fldChar w:fldCharType="separate"/>
      </w:r>
      <w:r w:rsidR="00142550">
        <w:t>3.3.12</w:t>
      </w:r>
      <w:r w:rsidR="007A5A6A">
        <w:fldChar w:fldCharType="end"/>
      </w:r>
      <w:r w:rsidR="007A5A6A">
        <w:t>).</w:t>
      </w:r>
    </w:p>
    <w:p w:rsidR="00E72011" w:rsidRDefault="00F9235D" w:rsidP="00AB12EE">
      <w:r>
        <w:t xml:space="preserve">Получение </w:t>
      </w:r>
      <w:r w:rsidR="008C5367">
        <w:t>характеристик файлов и каталогов</w:t>
      </w:r>
      <w:r w:rsidR="00871233">
        <w:t>,</w:t>
      </w:r>
      <w:r w:rsidR="008C5367">
        <w:t xml:space="preserve"> </w:t>
      </w:r>
      <w:r w:rsidR="008557AC">
        <w:t>чтение данных из фа</w:t>
      </w:r>
      <w:r w:rsidR="008557AC">
        <w:t>й</w:t>
      </w:r>
      <w:r w:rsidR="008557AC">
        <w:t xml:space="preserve">лов </w:t>
      </w:r>
      <w:r w:rsidR="00764063">
        <w:t>осуществляется при помощи дескриптора</w:t>
      </w:r>
      <w:r w:rsidR="00205218">
        <w:t xml:space="preserve"> </w:t>
      </w:r>
      <w:r w:rsidR="00871233">
        <w:t xml:space="preserve">файлового </w:t>
      </w:r>
      <w:r w:rsidR="00205218">
        <w:t>объект</w:t>
      </w:r>
      <w:r w:rsidR="00EF6B38">
        <w:t>а</w:t>
      </w:r>
      <w:r w:rsidR="00205218">
        <w:t xml:space="preserve">. </w:t>
      </w:r>
      <w:r w:rsidR="00EF7605">
        <w:t xml:space="preserve">Создание дескриптора </w:t>
      </w:r>
      <w:r w:rsidR="00871233">
        <w:t xml:space="preserve">файлового </w:t>
      </w:r>
      <w:r w:rsidR="00EF7605">
        <w:t xml:space="preserve">объекта </w:t>
      </w:r>
      <w:r w:rsidR="00B4087D">
        <w:t>реализовано по полному пут</w:t>
      </w:r>
      <w:r w:rsidR="00BD5734">
        <w:t>и</w:t>
      </w:r>
      <w:r w:rsidR="00B4087D">
        <w:t xml:space="preserve"> </w:t>
      </w:r>
      <w:r w:rsidR="00BD5734">
        <w:t xml:space="preserve">в гостевой файловой системе </w:t>
      </w:r>
      <w:r w:rsidR="00B4087D">
        <w:t>(</w:t>
      </w:r>
      <w:r w:rsidR="00C965BD">
        <w:t>п. </w:t>
      </w:r>
      <w:r w:rsidR="00BD5734">
        <w:fldChar w:fldCharType="begin"/>
      </w:r>
      <w:r w:rsidR="00BD5734">
        <w:instrText xml:space="preserve"> REF _Ref23418910 \n \h </w:instrText>
      </w:r>
      <w:r w:rsidR="00BD5734">
        <w:fldChar w:fldCharType="separate"/>
      </w:r>
      <w:r w:rsidR="00142550">
        <w:t>3.4.1</w:t>
      </w:r>
      <w:r w:rsidR="00BD5734">
        <w:fldChar w:fldCharType="end"/>
      </w:r>
      <w:r w:rsidR="00B4087D">
        <w:t xml:space="preserve">) </w:t>
      </w:r>
      <w:r w:rsidR="00BD5734">
        <w:t xml:space="preserve">или </w:t>
      </w:r>
      <w:r w:rsidR="002F7746">
        <w:t>по числовому идентификатору (</w:t>
      </w:r>
      <w:r w:rsidR="00C965BD">
        <w:t>п. </w:t>
      </w:r>
      <w:r w:rsidR="002F7746">
        <w:fldChar w:fldCharType="begin"/>
      </w:r>
      <w:r w:rsidR="002F7746">
        <w:instrText xml:space="preserve"> REF _Ref23418973 \n \h </w:instrText>
      </w:r>
      <w:r w:rsidR="002F7746">
        <w:fldChar w:fldCharType="separate"/>
      </w:r>
      <w:r w:rsidR="00142550">
        <w:t>3.4.2</w:t>
      </w:r>
      <w:r w:rsidR="002F7746">
        <w:fldChar w:fldCharType="end"/>
      </w:r>
      <w:r w:rsidR="002F7746">
        <w:t xml:space="preserve">). </w:t>
      </w:r>
      <w:r w:rsidR="0075039E">
        <w:t xml:space="preserve">Функции описания </w:t>
      </w:r>
      <w:r w:rsidR="00BF314E">
        <w:t xml:space="preserve">объектов файловой системы позволяют </w:t>
      </w:r>
      <w:r w:rsidR="005234C0">
        <w:t>определить</w:t>
      </w:r>
      <w:r w:rsidR="0030495F">
        <w:t>,</w:t>
      </w:r>
      <w:r w:rsidR="005234C0">
        <w:t xml:space="preserve"> </w:t>
      </w:r>
      <w:r w:rsidR="006C2066">
        <w:t>явл</w:t>
      </w:r>
      <w:r w:rsidR="006C2066">
        <w:t>я</w:t>
      </w:r>
      <w:r w:rsidR="006C2066">
        <w:t>ется этот объект каталогом или файлом</w:t>
      </w:r>
      <w:r w:rsidR="00676EAC">
        <w:t xml:space="preserve"> (</w:t>
      </w:r>
      <w:r w:rsidR="00C965BD">
        <w:t>п. </w:t>
      </w:r>
      <w:r w:rsidR="00676EAC">
        <w:fldChar w:fldCharType="begin"/>
      </w:r>
      <w:r w:rsidR="00676EAC">
        <w:instrText xml:space="preserve"> REF _Ref23423367 \n \h </w:instrText>
      </w:r>
      <w:r w:rsidR="00676EAC">
        <w:fldChar w:fldCharType="separate"/>
      </w:r>
      <w:r w:rsidR="00142550">
        <w:t>3.4.3</w:t>
      </w:r>
      <w:r w:rsidR="00676EAC">
        <w:fldChar w:fldCharType="end"/>
      </w:r>
      <w:r w:rsidR="00676EAC">
        <w:t>)</w:t>
      </w:r>
      <w:r w:rsidR="00FB5C51">
        <w:t>, его временные отметки</w:t>
      </w:r>
      <w:r w:rsidR="00676EAC">
        <w:t xml:space="preserve"> (п</w:t>
      </w:r>
      <w:r w:rsidR="00C965BD">
        <w:t>. </w:t>
      </w:r>
      <w:r w:rsidR="00676EAC">
        <w:fldChar w:fldCharType="begin"/>
      </w:r>
      <w:r w:rsidR="00676EAC">
        <w:instrText xml:space="preserve"> REF _Ref23423387 \n \h </w:instrText>
      </w:r>
      <w:r w:rsidR="00676EAC">
        <w:fldChar w:fldCharType="separate"/>
      </w:r>
      <w:r w:rsidR="00142550">
        <w:t>3.4.7</w:t>
      </w:r>
      <w:r w:rsidR="00676EAC">
        <w:fldChar w:fldCharType="end"/>
      </w:r>
      <w:r w:rsidR="00871233">
        <w:t>–</w:t>
      </w:r>
      <w:r w:rsidR="00676EAC">
        <w:fldChar w:fldCharType="begin"/>
      </w:r>
      <w:r w:rsidR="00676EAC">
        <w:instrText xml:space="preserve"> REF _Ref23423393 \n \h </w:instrText>
      </w:r>
      <w:r w:rsidR="00676EAC">
        <w:fldChar w:fldCharType="separate"/>
      </w:r>
      <w:r w:rsidR="00142550">
        <w:t>3.4.7</w:t>
      </w:r>
      <w:r w:rsidR="00676EAC">
        <w:fldChar w:fldCharType="end"/>
      </w:r>
      <w:r w:rsidR="00676EAC">
        <w:t>)</w:t>
      </w:r>
      <w:r w:rsidR="00FB5C51">
        <w:t>,</w:t>
      </w:r>
      <w:r w:rsidR="00EC4B3D">
        <w:t xml:space="preserve"> </w:t>
      </w:r>
      <w:r w:rsidR="00EC4B3D" w:rsidRPr="00871233">
        <w:rPr>
          <w:rStyle w:val="afffffffff0"/>
          <w:color w:val="auto"/>
        </w:rPr>
        <w:t xml:space="preserve">стандартные </w:t>
      </w:r>
      <w:r w:rsidR="00871233" w:rsidRPr="00871233">
        <w:rPr>
          <w:rStyle w:val="afffffffff0"/>
          <w:color w:val="auto"/>
        </w:rPr>
        <w:t>атрибуты</w:t>
      </w:r>
      <w:r w:rsidR="0017325A">
        <w:rPr>
          <w:rStyle w:val="afffffffff0"/>
        </w:rPr>
        <w:t xml:space="preserve"> </w:t>
      </w:r>
      <w:r w:rsidR="0017325A" w:rsidRPr="0017325A">
        <w:t>(</w:t>
      </w:r>
      <w:r w:rsidR="00C965BD">
        <w:t>п. </w:t>
      </w:r>
      <w:r w:rsidR="0017325A">
        <w:fldChar w:fldCharType="begin"/>
      </w:r>
      <w:r w:rsidR="0017325A">
        <w:instrText xml:space="preserve"> REF _Ref23423479 \n \h </w:instrText>
      </w:r>
      <w:r w:rsidR="0017325A">
        <w:fldChar w:fldCharType="separate"/>
      </w:r>
      <w:r w:rsidR="00142550">
        <w:t>3.4.8</w:t>
      </w:r>
      <w:r w:rsidR="0017325A">
        <w:fldChar w:fldCharType="end"/>
      </w:r>
      <w:r w:rsidR="0017325A" w:rsidRPr="0017325A">
        <w:t>)</w:t>
      </w:r>
      <w:r w:rsidR="00EC4B3D">
        <w:t>,</w:t>
      </w:r>
      <w:r w:rsidR="00FB5C51">
        <w:t xml:space="preserve"> </w:t>
      </w:r>
      <w:r w:rsidR="002212EE">
        <w:t>количество потоков данных</w:t>
      </w:r>
      <w:r w:rsidR="00676EAC">
        <w:t xml:space="preserve"> (</w:t>
      </w:r>
      <w:r w:rsidR="00C965BD">
        <w:t>п. </w:t>
      </w:r>
      <w:r w:rsidR="00676EAC">
        <w:fldChar w:fldCharType="begin"/>
      </w:r>
      <w:r w:rsidR="00676EAC">
        <w:instrText xml:space="preserve"> REF _Ref23423408 \n \h </w:instrText>
      </w:r>
      <w:r w:rsidR="00676EAC">
        <w:fldChar w:fldCharType="separate"/>
      </w:r>
      <w:r w:rsidR="00142550">
        <w:t>3.4.4</w:t>
      </w:r>
      <w:r w:rsidR="00676EAC">
        <w:fldChar w:fldCharType="end"/>
      </w:r>
      <w:r w:rsidR="00676EAC">
        <w:t>)</w:t>
      </w:r>
      <w:r w:rsidR="002212EE">
        <w:t xml:space="preserve"> и размер каждого из них</w:t>
      </w:r>
      <w:r w:rsidR="00676EAC">
        <w:t xml:space="preserve"> (</w:t>
      </w:r>
      <w:r w:rsidR="00C965BD">
        <w:t>п. </w:t>
      </w:r>
      <w:r w:rsidR="00676EAC">
        <w:fldChar w:fldCharType="begin"/>
      </w:r>
      <w:r w:rsidR="00676EAC">
        <w:instrText xml:space="preserve"> REF _Ref23423417 \n \h </w:instrText>
      </w:r>
      <w:r w:rsidR="00676EAC">
        <w:fldChar w:fldCharType="separate"/>
      </w:r>
      <w:r w:rsidR="00142550">
        <w:t>3.4.6</w:t>
      </w:r>
      <w:r w:rsidR="00676EAC">
        <w:fldChar w:fldCharType="end"/>
      </w:r>
      <w:r w:rsidR="00676EAC">
        <w:t>)</w:t>
      </w:r>
      <w:r w:rsidR="002212EE">
        <w:t>.</w:t>
      </w:r>
      <w:r w:rsidR="00321F35">
        <w:t xml:space="preserve"> </w:t>
      </w:r>
      <w:r w:rsidR="000C2B3E">
        <w:t>Также реализованы функции с</w:t>
      </w:r>
      <w:r w:rsidR="000C2B3E">
        <w:t>о</w:t>
      </w:r>
      <w:r w:rsidR="000C2B3E">
        <w:t xml:space="preserve">хранения </w:t>
      </w:r>
      <w:r w:rsidR="00776F3D">
        <w:t>файла из гостевой файловой системы в основную</w:t>
      </w:r>
      <w:r w:rsidR="00A24343">
        <w:t xml:space="preserve"> (п</w:t>
      </w:r>
      <w:r w:rsidR="00C965BD">
        <w:t>. </w:t>
      </w:r>
      <w:r w:rsidR="00A24343">
        <w:fldChar w:fldCharType="begin"/>
      </w:r>
      <w:r w:rsidR="00A24343">
        <w:instrText xml:space="preserve"> REF _Ref23428190 \r \h </w:instrText>
      </w:r>
      <w:r w:rsidR="00A24343">
        <w:fldChar w:fldCharType="separate"/>
      </w:r>
      <w:r w:rsidR="00142550">
        <w:t>3.4.11</w:t>
      </w:r>
      <w:r w:rsidR="00A24343">
        <w:fldChar w:fldCharType="end"/>
      </w:r>
      <w:r w:rsidR="00871233">
        <w:t xml:space="preserve">, </w:t>
      </w:r>
      <w:r w:rsidR="00A24343">
        <w:fldChar w:fldCharType="begin"/>
      </w:r>
      <w:r w:rsidR="00A24343">
        <w:instrText xml:space="preserve"> REF _Ref23428194 \r \h </w:instrText>
      </w:r>
      <w:r w:rsidR="00A24343">
        <w:fldChar w:fldCharType="separate"/>
      </w:r>
      <w:r w:rsidR="00142550">
        <w:t>3.4.12</w:t>
      </w:r>
      <w:r w:rsidR="00A24343">
        <w:fldChar w:fldCharType="end"/>
      </w:r>
      <w:r w:rsidR="00A24343">
        <w:t>)</w:t>
      </w:r>
      <w:r w:rsidR="007E7A63">
        <w:t xml:space="preserve">. </w:t>
      </w:r>
    </w:p>
    <w:p w:rsidR="007E2450" w:rsidRDefault="008C3D38" w:rsidP="00BB163D">
      <w:r>
        <w:lastRenderedPageBreak/>
        <w:t>Последовательный о</w:t>
      </w:r>
      <w:r w:rsidR="007A5A6A">
        <w:t>бход объектов файловой системы (файлов и кат</w:t>
      </w:r>
      <w:r w:rsidR="007A5A6A">
        <w:t>а</w:t>
      </w:r>
      <w:r w:rsidR="007A5A6A">
        <w:t>логов)</w:t>
      </w:r>
      <w:r w:rsidR="00647143">
        <w:t xml:space="preserve"> </w:t>
      </w:r>
      <w:r w:rsidR="00BB163D" w:rsidRPr="00BB163D">
        <w:rPr>
          <w:i/>
        </w:rPr>
        <w:t>на стороне пользователя</w:t>
      </w:r>
      <w:r w:rsidR="00BB163D">
        <w:t xml:space="preserve"> может быть </w:t>
      </w:r>
      <w:r w:rsidR="00B46835">
        <w:t xml:space="preserve">реализован </w:t>
      </w:r>
      <w:r w:rsidR="00BB163D">
        <w:t>рекурсивно с и</w:t>
      </w:r>
      <w:r w:rsidR="00BB163D">
        <w:t>с</w:t>
      </w:r>
      <w:r w:rsidR="00BB163D">
        <w:t>пользованием дескрипторов последовательного обхода каталогов (п. </w:t>
      </w:r>
      <w:r w:rsidR="00BB163D">
        <w:fldChar w:fldCharType="begin"/>
      </w:r>
      <w:r w:rsidR="00BB163D">
        <w:instrText xml:space="preserve"> REF _Ref23410966 \n \h </w:instrText>
      </w:r>
      <w:r w:rsidR="00BB163D">
        <w:fldChar w:fldCharType="separate"/>
      </w:r>
      <w:r w:rsidR="00142550">
        <w:t>3.5.1</w:t>
      </w:r>
      <w:r w:rsidR="00BB163D">
        <w:fldChar w:fldCharType="end"/>
      </w:r>
      <w:r w:rsidR="00BB163D">
        <w:t>–</w:t>
      </w:r>
      <w:r w:rsidR="00BB163D">
        <w:fldChar w:fldCharType="begin"/>
      </w:r>
      <w:r w:rsidR="00BB163D">
        <w:instrText xml:space="preserve"> REF _Ref23410980 \n \h </w:instrText>
      </w:r>
      <w:r w:rsidR="00BB163D">
        <w:fldChar w:fldCharType="separate"/>
      </w:r>
      <w:r w:rsidR="00142550">
        <w:t>3.5.9</w:t>
      </w:r>
      <w:r w:rsidR="00BB163D">
        <w:fldChar w:fldCharType="end"/>
      </w:r>
      <w:r w:rsidR="00BB163D">
        <w:t>)</w:t>
      </w:r>
      <w:r w:rsidR="00871233">
        <w:t>.</w:t>
      </w:r>
    </w:p>
    <w:p w:rsidR="00BF7A41" w:rsidRDefault="005F7430" w:rsidP="00AB12EE">
      <w:r>
        <w:t xml:space="preserve">В библиотеке </w:t>
      </w:r>
      <w:r w:rsidR="00B156CC">
        <w:rPr>
          <w:i/>
          <w:lang w:val="en-US"/>
        </w:rPr>
        <w:t>DataAccessLib</w:t>
      </w:r>
      <w:r w:rsidR="00B156CC" w:rsidRPr="00923B9E">
        <w:t xml:space="preserve"> </w:t>
      </w:r>
      <w:r>
        <w:t>реализован</w:t>
      </w:r>
      <w:r w:rsidR="00A669B2">
        <w:t>ы</w:t>
      </w:r>
      <w:r w:rsidR="00532723">
        <w:t xml:space="preserve"> </w:t>
      </w:r>
      <w:r w:rsidR="00A669B2">
        <w:t>функции для</w:t>
      </w:r>
      <w:r w:rsidR="000C7C73">
        <w:t xml:space="preserve"> проведения</w:t>
      </w:r>
      <w:r w:rsidR="00AB047D">
        <w:t xml:space="preserve"> </w:t>
      </w:r>
      <w:r w:rsidR="00BF7A41">
        <w:t xml:space="preserve">«пользовательского» </w:t>
      </w:r>
      <w:r w:rsidR="00AB047D">
        <w:t>сигнатурного анализа</w:t>
      </w:r>
      <w:r w:rsidR="00E92BFB">
        <w:t xml:space="preserve"> на всех уровнях </w:t>
      </w:r>
      <w:r w:rsidR="00174D80">
        <w:t>организации</w:t>
      </w:r>
      <w:r w:rsidR="005640C6">
        <w:t xml:space="preserve"> д</w:t>
      </w:r>
      <w:r w:rsidR="005640C6">
        <w:t>о</w:t>
      </w:r>
      <w:r w:rsidR="005640C6">
        <w:t>ступа</w:t>
      </w:r>
      <w:r w:rsidR="00023CAD">
        <w:t xml:space="preserve"> к</w:t>
      </w:r>
      <w:r w:rsidR="009A0B1D">
        <w:t> </w:t>
      </w:r>
      <w:r w:rsidR="00E92BFB">
        <w:t>данным</w:t>
      </w:r>
      <w:r w:rsidR="000D33EC">
        <w:t xml:space="preserve">. </w:t>
      </w:r>
      <w:r w:rsidR="00BF7A41">
        <w:t>«Пользовательский» с</w:t>
      </w:r>
      <w:r w:rsidR="000D33EC">
        <w:t>игнатурн</w:t>
      </w:r>
      <w:r w:rsidR="00BB588F">
        <w:t>ый</w:t>
      </w:r>
      <w:r w:rsidR="000D33EC">
        <w:t xml:space="preserve"> анализ</w:t>
      </w:r>
      <w:r w:rsidR="005422A1">
        <w:t xml:space="preserve"> </w:t>
      </w:r>
      <w:r w:rsidR="00BE56AB">
        <w:t xml:space="preserve">может </w:t>
      </w:r>
      <w:r w:rsidR="00BB588F">
        <w:t>применя</w:t>
      </w:r>
      <w:r w:rsidR="00BE56AB">
        <w:t>т</w:t>
      </w:r>
      <w:r w:rsidR="00BE56AB">
        <w:t>ь</w:t>
      </w:r>
      <w:r w:rsidR="00BE56AB">
        <w:t>ся</w:t>
      </w:r>
      <w:r w:rsidR="00BB588F">
        <w:t xml:space="preserve"> для</w:t>
      </w:r>
      <w:r w:rsidR="00836DFA" w:rsidRPr="00836DFA">
        <w:t xml:space="preserve"> </w:t>
      </w:r>
      <w:r w:rsidR="00BE56AB">
        <w:t xml:space="preserve">выявления специальных видов </w:t>
      </w:r>
      <w:r w:rsidR="005422A1" w:rsidRPr="00BE56AB">
        <w:rPr>
          <w:rStyle w:val="afffffffff0"/>
          <w:color w:val="auto"/>
        </w:rPr>
        <w:t>хранилищ</w:t>
      </w:r>
      <w:r w:rsidR="00E92BFB" w:rsidRPr="00BE56AB">
        <w:t xml:space="preserve"> </w:t>
      </w:r>
      <w:r w:rsidR="00034034">
        <w:t>и</w:t>
      </w:r>
      <w:r w:rsidR="005422A1">
        <w:t xml:space="preserve"> </w:t>
      </w:r>
      <w:r w:rsidR="00034034">
        <w:t xml:space="preserve">их разделов </w:t>
      </w:r>
      <w:r w:rsidR="00512696" w:rsidRPr="00BE56AB">
        <w:rPr>
          <w:rStyle w:val="afffffffff0"/>
          <w:color w:val="auto"/>
        </w:rPr>
        <w:t>(п</w:t>
      </w:r>
      <w:r w:rsidR="00C965BD" w:rsidRPr="00BE56AB">
        <w:rPr>
          <w:rStyle w:val="afffffffff0"/>
          <w:color w:val="auto"/>
        </w:rPr>
        <w:t>. </w:t>
      </w:r>
      <w:r w:rsidR="00BE56AB" w:rsidRPr="00BE56AB">
        <w:rPr>
          <w:rStyle w:val="afffffffff0"/>
          <w:color w:val="auto"/>
        </w:rPr>
        <w:fldChar w:fldCharType="begin"/>
      </w:r>
      <w:r w:rsidR="00BE56AB" w:rsidRPr="00BE56AB">
        <w:rPr>
          <w:rStyle w:val="afffffffff0"/>
          <w:color w:val="auto"/>
        </w:rPr>
        <w:instrText xml:space="preserve"> REF _Ref23428948 \r \h </w:instrText>
      </w:r>
      <w:r w:rsidR="00BE56AB" w:rsidRPr="00BE56AB">
        <w:rPr>
          <w:rStyle w:val="afffffffff0"/>
          <w:color w:val="auto"/>
        </w:rPr>
      </w:r>
      <w:r w:rsidR="00BE56AB" w:rsidRPr="00BE56AB">
        <w:rPr>
          <w:rStyle w:val="afffffffff0"/>
          <w:color w:val="auto"/>
        </w:rPr>
        <w:fldChar w:fldCharType="separate"/>
      </w:r>
      <w:r w:rsidR="00142550">
        <w:rPr>
          <w:rStyle w:val="afffffffff0"/>
          <w:color w:val="auto"/>
        </w:rPr>
        <w:t>3.2.16</w:t>
      </w:r>
      <w:r w:rsidR="00BE56AB" w:rsidRPr="00BE56AB">
        <w:rPr>
          <w:rStyle w:val="afffffffff0"/>
          <w:color w:val="auto"/>
        </w:rPr>
        <w:fldChar w:fldCharType="end"/>
      </w:r>
      <w:r w:rsidR="00512696" w:rsidRPr="00BE56AB">
        <w:rPr>
          <w:rStyle w:val="afffffffff0"/>
          <w:color w:val="auto"/>
        </w:rPr>
        <w:t>)</w:t>
      </w:r>
      <w:r w:rsidR="008E4CF6" w:rsidRPr="00BE56AB">
        <w:rPr>
          <w:rStyle w:val="afffffffff0"/>
          <w:color w:val="auto"/>
        </w:rPr>
        <w:t>,</w:t>
      </w:r>
      <w:r w:rsidR="00FE041D" w:rsidRPr="00BE56AB">
        <w:t xml:space="preserve"> </w:t>
      </w:r>
      <w:r w:rsidR="00034034">
        <w:t xml:space="preserve">определения форматов </w:t>
      </w:r>
      <w:r w:rsidR="00190C50">
        <w:t>отдельны</w:t>
      </w:r>
      <w:r w:rsidR="00316059">
        <w:t>х</w:t>
      </w:r>
      <w:r w:rsidR="00190C50">
        <w:t xml:space="preserve"> файл</w:t>
      </w:r>
      <w:r w:rsidR="00316059">
        <w:t>ов</w:t>
      </w:r>
      <w:r w:rsidR="009A357E">
        <w:t xml:space="preserve"> (</w:t>
      </w:r>
      <w:r w:rsidR="00C965BD">
        <w:t>п. </w:t>
      </w:r>
      <w:r w:rsidR="009A357E">
        <w:fldChar w:fldCharType="begin"/>
      </w:r>
      <w:r w:rsidR="009A357E">
        <w:instrText xml:space="preserve"> REF _Ref23428834 \r \h </w:instrText>
      </w:r>
      <w:r w:rsidR="009A357E">
        <w:fldChar w:fldCharType="separate"/>
      </w:r>
      <w:r w:rsidR="00142550">
        <w:t>3.4.9</w:t>
      </w:r>
      <w:r w:rsidR="009A357E">
        <w:fldChar w:fldCharType="end"/>
      </w:r>
      <w:r w:rsidR="009A357E">
        <w:t>)</w:t>
      </w:r>
      <w:r w:rsidR="005215DB">
        <w:t xml:space="preserve"> и массивов данных</w:t>
      </w:r>
      <w:r w:rsidR="00190C50">
        <w:t xml:space="preserve"> </w:t>
      </w:r>
      <w:r w:rsidR="00174D80">
        <w:t>(</w:t>
      </w:r>
      <w:r w:rsidR="00C965BD">
        <w:t>п. </w:t>
      </w:r>
      <w:r w:rsidR="00174D80">
        <w:fldChar w:fldCharType="begin"/>
      </w:r>
      <w:r w:rsidR="00174D80">
        <w:instrText xml:space="preserve"> REF _Ref23429038 \r \h </w:instrText>
      </w:r>
      <w:r w:rsidR="00174D80">
        <w:fldChar w:fldCharType="separate"/>
      </w:r>
      <w:r w:rsidR="00142550">
        <w:t>3.6.5</w:t>
      </w:r>
      <w:r w:rsidR="00174D80">
        <w:fldChar w:fldCharType="end"/>
      </w:r>
      <w:r w:rsidR="00174D80">
        <w:t>)</w:t>
      </w:r>
      <w:r w:rsidR="00BF7A41">
        <w:t>.</w:t>
      </w:r>
    </w:p>
    <w:p w:rsidR="00660222" w:rsidRDefault="00836710" w:rsidP="00AB12EE">
      <w:r>
        <w:t>Для функцион</w:t>
      </w:r>
      <w:r w:rsidR="0091215B">
        <w:t xml:space="preserve">ирования </w:t>
      </w:r>
      <w:r w:rsidR="00BF7A41">
        <w:t xml:space="preserve">«пользовательского» </w:t>
      </w:r>
      <w:r w:rsidR="0091215B">
        <w:t>сигнатурного анализа</w:t>
      </w:r>
      <w:r w:rsidRPr="00866838">
        <w:t xml:space="preserve"> </w:t>
      </w:r>
      <w:r w:rsidR="00BF7A41" w:rsidRPr="00866838">
        <w:t xml:space="preserve">обязательной </w:t>
      </w:r>
      <w:r w:rsidRPr="00866838">
        <w:t xml:space="preserve">является </w:t>
      </w:r>
      <w:r w:rsidR="00DA0942" w:rsidRPr="00866838">
        <w:t xml:space="preserve">конфигурация </w:t>
      </w:r>
      <w:r w:rsidR="002B44D3" w:rsidRPr="00866838">
        <w:t>используемого множества сигнатур</w:t>
      </w:r>
      <w:r w:rsidR="00866838">
        <w:t>, к</w:t>
      </w:r>
      <w:r w:rsidR="00866838">
        <w:t>о</w:t>
      </w:r>
      <w:r w:rsidR="00866838">
        <w:t>торая</w:t>
      </w:r>
      <w:r w:rsidR="000B11A5">
        <w:t xml:space="preserve"> </w:t>
      </w:r>
      <w:r w:rsidR="004F1E8A">
        <w:t>происходит в два этапа</w:t>
      </w:r>
      <w:r w:rsidR="00BF7A41">
        <w:t>:</w:t>
      </w:r>
      <w:r w:rsidR="004F1E8A">
        <w:t xml:space="preserve"> </w:t>
      </w:r>
      <w:r w:rsidR="00BF7A41">
        <w:t>н</w:t>
      </w:r>
      <w:r w:rsidR="004F1E8A">
        <w:t xml:space="preserve">а первом </w:t>
      </w:r>
      <w:r w:rsidR="00AB081F">
        <w:t xml:space="preserve">этапе </w:t>
      </w:r>
      <w:r w:rsidR="009908BB">
        <w:t xml:space="preserve">данные о </w:t>
      </w:r>
      <w:r w:rsidR="00C92BE5">
        <w:t>сигнатур</w:t>
      </w:r>
      <w:r w:rsidR="009908BB">
        <w:t>ах</w:t>
      </w:r>
      <w:r w:rsidR="00C92BE5">
        <w:t xml:space="preserve"> </w:t>
      </w:r>
      <w:r w:rsidR="00BF7A41">
        <w:t>загр</w:t>
      </w:r>
      <w:r w:rsidR="00BF7A41">
        <w:t>у</w:t>
      </w:r>
      <w:r w:rsidR="00BF7A41">
        <w:t xml:space="preserve">жаются </w:t>
      </w:r>
      <w:r w:rsidR="00973791">
        <w:t xml:space="preserve">из файла </w:t>
      </w:r>
      <w:r w:rsidR="00E37347">
        <w:t>основной файловой системы</w:t>
      </w:r>
      <w:r w:rsidR="00525B0B">
        <w:t xml:space="preserve"> (</w:t>
      </w:r>
      <w:r w:rsidR="00C965BD">
        <w:t>п. </w:t>
      </w:r>
      <w:r w:rsidR="00525B0B">
        <w:fldChar w:fldCharType="begin"/>
      </w:r>
      <w:r w:rsidR="00525B0B">
        <w:instrText xml:space="preserve"> REF _Ref23258168 \r \h </w:instrText>
      </w:r>
      <w:r w:rsidR="00525B0B">
        <w:fldChar w:fldCharType="separate"/>
      </w:r>
      <w:r w:rsidR="00142550">
        <w:t>3.6.1</w:t>
      </w:r>
      <w:r w:rsidR="00525B0B">
        <w:fldChar w:fldCharType="end"/>
      </w:r>
      <w:r w:rsidR="00525B0B">
        <w:t>)</w:t>
      </w:r>
      <w:r w:rsidR="00BF7A41">
        <w:t>,</w:t>
      </w:r>
      <w:r w:rsidR="00C92BE5">
        <w:t xml:space="preserve"> </w:t>
      </w:r>
      <w:r w:rsidR="00BF7A41">
        <w:t>н</w:t>
      </w:r>
      <w:r w:rsidR="00660222">
        <w:t xml:space="preserve">а втором этапе </w:t>
      </w:r>
      <w:r w:rsidR="00215F60">
        <w:t>в</w:t>
      </w:r>
      <w:r w:rsidR="00215F60">
        <w:t>ы</w:t>
      </w:r>
      <w:r w:rsidR="00215F60">
        <w:t xml:space="preserve">бираются </w:t>
      </w:r>
      <w:r w:rsidR="002F6368">
        <w:t>сигнатур</w:t>
      </w:r>
      <w:r w:rsidR="00215F60">
        <w:t>ы</w:t>
      </w:r>
      <w:r w:rsidR="002F6368">
        <w:t>, который буд</w:t>
      </w:r>
      <w:r w:rsidR="00215F60">
        <w:t>ут</w:t>
      </w:r>
      <w:r w:rsidR="002F6368">
        <w:t xml:space="preserve"> использоваться </w:t>
      </w:r>
      <w:r w:rsidR="00215F60">
        <w:t xml:space="preserve">при анализе </w:t>
      </w:r>
      <w:r w:rsidR="002F6368">
        <w:t>(п</w:t>
      </w:r>
      <w:r w:rsidR="00C965BD">
        <w:t>. </w:t>
      </w:r>
      <w:r w:rsidR="002F6368">
        <w:fldChar w:fldCharType="begin"/>
      </w:r>
      <w:r w:rsidR="002F6368">
        <w:instrText xml:space="preserve"> REF _Ref23429392 \r \h </w:instrText>
      </w:r>
      <w:r w:rsidR="002F6368">
        <w:fldChar w:fldCharType="separate"/>
      </w:r>
      <w:r w:rsidR="00142550">
        <w:t>3.6.2</w:t>
      </w:r>
      <w:r w:rsidR="002F6368">
        <w:fldChar w:fldCharType="end"/>
      </w:r>
      <w:r w:rsidR="00BF7A41">
        <w:t>–</w:t>
      </w:r>
      <w:r w:rsidR="002F6368">
        <w:fldChar w:fldCharType="begin"/>
      </w:r>
      <w:r w:rsidR="002F6368">
        <w:instrText xml:space="preserve"> REF _Ref23258176 \r \h </w:instrText>
      </w:r>
      <w:r w:rsidR="002F6368">
        <w:fldChar w:fldCharType="separate"/>
      </w:r>
      <w:r w:rsidR="00142550">
        <w:t>3.6.4</w:t>
      </w:r>
      <w:r w:rsidR="002F6368">
        <w:fldChar w:fldCharType="end"/>
      </w:r>
      <w:r w:rsidR="002F6368" w:rsidRPr="00602FA2">
        <w:t>).</w:t>
      </w:r>
    </w:p>
    <w:p w:rsidR="00D62975" w:rsidRPr="000336DD" w:rsidRDefault="00950D39" w:rsidP="009D2DF7">
      <w:r>
        <w:t>В библиотек</w:t>
      </w:r>
      <w:r w:rsidR="00333506">
        <w:t>е</w:t>
      </w:r>
      <w:r w:rsidR="00D62975">
        <w:t xml:space="preserve"> </w:t>
      </w:r>
      <w:r w:rsidR="00333506">
        <w:t>реализован</w:t>
      </w:r>
      <w:r w:rsidR="00D62975">
        <w:t xml:space="preserve"> унифицированный механизм получения да</w:t>
      </w:r>
      <w:r w:rsidR="00D62975">
        <w:t>н</w:t>
      </w:r>
      <w:r w:rsidR="00D62975">
        <w:t>ных об ошибках</w:t>
      </w:r>
      <w:r w:rsidR="003A167D">
        <w:t>, возникающих во</w:t>
      </w:r>
      <w:r w:rsidR="00D62975">
        <w:t xml:space="preserve"> врем</w:t>
      </w:r>
      <w:r w:rsidR="003A167D">
        <w:t>я</w:t>
      </w:r>
      <w:r w:rsidR="00D62975">
        <w:t xml:space="preserve"> выполнения</w:t>
      </w:r>
      <w:r w:rsidR="003A167D">
        <w:t xml:space="preserve"> программы</w:t>
      </w:r>
      <w:r w:rsidR="00D62975">
        <w:t>. В</w:t>
      </w:r>
      <w:r w:rsidR="00E61F65">
        <w:t> </w:t>
      </w:r>
      <w:r w:rsidR="00D62975">
        <w:t xml:space="preserve">случае появления такой ошибки во внутренней переменной библиотеки сохраняется ее текстовое описание, которые можно получить вызовами </w:t>
      </w:r>
      <w:r w:rsidR="007F1EB2">
        <w:t xml:space="preserve">соответствующих </w:t>
      </w:r>
      <w:r w:rsidR="00D62975">
        <w:t xml:space="preserve">функций </w:t>
      </w:r>
      <w:r w:rsidR="007F1EB2">
        <w:t>(п</w:t>
      </w:r>
      <w:r w:rsidR="00C965BD">
        <w:t>. </w:t>
      </w:r>
      <w:r w:rsidR="007F1EB2">
        <w:fldChar w:fldCharType="begin"/>
      </w:r>
      <w:r w:rsidR="007F1EB2">
        <w:instrText xml:space="preserve"> REF _Ref23492717 \r \h </w:instrText>
      </w:r>
      <w:r w:rsidR="007F1EB2">
        <w:fldChar w:fldCharType="separate"/>
      </w:r>
      <w:r w:rsidR="00142550">
        <w:t>3.7.1</w:t>
      </w:r>
      <w:r w:rsidR="007F1EB2">
        <w:fldChar w:fldCharType="end"/>
      </w:r>
      <w:r w:rsidR="00A474EB">
        <w:t xml:space="preserve">, </w:t>
      </w:r>
      <w:r w:rsidR="002D07F6">
        <w:fldChar w:fldCharType="begin"/>
      </w:r>
      <w:r w:rsidR="002D07F6">
        <w:instrText xml:space="preserve"> REF _Ref23861660 \r \h </w:instrText>
      </w:r>
      <w:r w:rsidR="002D07F6">
        <w:fldChar w:fldCharType="separate"/>
      </w:r>
      <w:r w:rsidR="00142550">
        <w:t>3.7.2</w:t>
      </w:r>
      <w:r w:rsidR="002D07F6">
        <w:fldChar w:fldCharType="end"/>
      </w:r>
      <w:r w:rsidR="007F1EB2">
        <w:t>)</w:t>
      </w:r>
      <w:r w:rsidR="00D40421">
        <w:t>.</w:t>
      </w:r>
      <w:r w:rsidR="00E546D3">
        <w:t xml:space="preserve"> </w:t>
      </w:r>
    </w:p>
    <w:p w:rsidR="00B35A10" w:rsidRDefault="00B35A10" w:rsidP="00303200">
      <w:pPr>
        <w:pStyle w:val="ae"/>
        <w:pageBreakBefore/>
      </w:pPr>
      <w:bookmarkStart w:id="4" w:name="_Toc177920541"/>
      <w:r w:rsidRPr="00303200">
        <w:lastRenderedPageBreak/>
        <w:t>Обращение</w:t>
      </w:r>
      <w:r>
        <w:t xml:space="preserve"> к программе</w:t>
      </w:r>
      <w:bookmarkEnd w:id="4"/>
    </w:p>
    <w:p w:rsidR="00697944" w:rsidRDefault="00697944" w:rsidP="00697944">
      <w:pPr>
        <w:pStyle w:val="10"/>
      </w:pPr>
      <w:bookmarkStart w:id="5" w:name="_Toc177920542"/>
      <w:bookmarkEnd w:id="0"/>
      <w:bookmarkEnd w:id="1"/>
      <w:bookmarkEnd w:id="2"/>
      <w:r>
        <w:t>Подключение библиотеки</w:t>
      </w:r>
      <w:bookmarkEnd w:id="5"/>
    </w:p>
    <w:p w:rsidR="00303200" w:rsidRDefault="00303200" w:rsidP="00303200">
      <w:r>
        <w:t>Подключение библиотеки к проекту выполняется динамически на эт</w:t>
      </w:r>
      <w:r>
        <w:t>а</w:t>
      </w:r>
      <w:r>
        <w:t>пе выполнения программы.</w:t>
      </w:r>
      <w:r w:rsidRPr="00087890">
        <w:t xml:space="preserve"> </w:t>
      </w:r>
      <w:r>
        <w:t xml:space="preserve">Пример кода, который необходимо добавить в файл основного проекта для подключения функций работы с хранилищами, </w:t>
      </w:r>
      <w:r w:rsidRPr="004C3B60">
        <w:rPr>
          <w:spacing w:val="-4"/>
        </w:rPr>
        <w:t>приведен ниже. Файлы, содержащие полный код, необходимый для подключ</w:t>
      </w:r>
      <w:r w:rsidRPr="004C3B60">
        <w:rPr>
          <w:spacing w:val="-4"/>
        </w:rPr>
        <w:t>е</w:t>
      </w:r>
      <w:r w:rsidRPr="004C3B60">
        <w:rPr>
          <w:spacing w:val="-4"/>
        </w:rPr>
        <w:t xml:space="preserve">ния библиотеки к проекту на языке </w:t>
      </w:r>
      <w:r w:rsidRPr="004C3B60">
        <w:rPr>
          <w:spacing w:val="-4"/>
          <w:lang w:val="en-US"/>
        </w:rPr>
        <w:t>C</w:t>
      </w:r>
      <w:r w:rsidRPr="004C3B60">
        <w:rPr>
          <w:spacing w:val="-4"/>
        </w:rPr>
        <w:t>/</w:t>
      </w:r>
      <w:r w:rsidRPr="004C3B60">
        <w:rPr>
          <w:spacing w:val="-4"/>
          <w:lang w:val="en-US"/>
        </w:rPr>
        <w:t>C</w:t>
      </w:r>
      <w:r w:rsidRPr="004C3B60">
        <w:rPr>
          <w:spacing w:val="-4"/>
        </w:rPr>
        <w:t>++, поставляются вместе с библиотекой.</w:t>
      </w:r>
    </w:p>
    <w:p w:rsidR="00087890" w:rsidRPr="007E186E" w:rsidRDefault="00697944" w:rsidP="00B156CC">
      <w:pPr>
        <w:pStyle w:val="2"/>
      </w:pPr>
      <w:bookmarkStart w:id="6" w:name="_Toc177920543"/>
      <w:r>
        <w:t>Заголовочный</w:t>
      </w:r>
      <w:r w:rsidR="000172A8" w:rsidRPr="007E186E">
        <w:t xml:space="preserve"> </w:t>
      </w:r>
      <w:r w:rsidR="000172A8">
        <w:t>файл</w:t>
      </w:r>
      <w:r w:rsidR="000172A8" w:rsidRPr="007E186E">
        <w:t xml:space="preserve"> «</w:t>
      </w:r>
      <w:r w:rsidR="00B156CC" w:rsidRPr="00B156CC">
        <w:rPr>
          <w:lang w:val="en-US"/>
        </w:rPr>
        <w:t>DataAccessLib</w:t>
      </w:r>
      <w:r w:rsidR="000172A8" w:rsidRPr="007E186E">
        <w:t>.</w:t>
      </w:r>
      <w:r w:rsidR="000172A8" w:rsidRPr="007E186E">
        <w:rPr>
          <w:lang w:val="en-US"/>
        </w:rPr>
        <w:t>h</w:t>
      </w:r>
      <w:r w:rsidR="000172A8" w:rsidRPr="007E186E">
        <w:t>»</w:t>
      </w:r>
      <w:bookmarkEnd w:id="6"/>
    </w:p>
    <w:p w:rsidR="000172A8" w:rsidRPr="007E186E" w:rsidRDefault="000172A8" w:rsidP="000172A8">
      <w:pPr>
        <w:widowControl w:val="0"/>
        <w:tabs>
          <w:tab w:val="left" w:pos="567"/>
        </w:tabs>
        <w:autoSpaceDE w:val="0"/>
        <w:autoSpaceDN w:val="0"/>
        <w:adjustRightInd w:val="0"/>
        <w:spacing w:line="240" w:lineRule="auto"/>
        <w:ind w:firstLine="0"/>
        <w:rPr>
          <w:rFonts w:ascii="Courier New" w:hAnsi="Courier New" w:cs="Courier New"/>
          <w:b/>
          <w:bCs/>
          <w:noProof/>
          <w:color w:val="808080"/>
          <w:sz w:val="20"/>
          <w:szCs w:val="20"/>
          <w:highlight w:val="white"/>
        </w:rPr>
      </w:pPr>
      <w:r w:rsidRPr="007E186E">
        <w:rPr>
          <w:rFonts w:ascii="Courier New" w:hAnsi="Courier New" w:cs="Courier New"/>
          <w:b/>
          <w:bCs/>
          <w:noProof/>
          <w:color w:val="808080"/>
          <w:sz w:val="20"/>
          <w:szCs w:val="20"/>
          <w:highlight w:val="white"/>
        </w:rPr>
        <w:t>//-----------------------------------------</w:t>
      </w:r>
    </w:p>
    <w:p w:rsidR="000172A8" w:rsidRPr="007E186E" w:rsidRDefault="000172A8" w:rsidP="000172A8">
      <w:pPr>
        <w:widowControl w:val="0"/>
        <w:tabs>
          <w:tab w:val="left" w:pos="567"/>
        </w:tabs>
        <w:autoSpaceDE w:val="0"/>
        <w:autoSpaceDN w:val="0"/>
        <w:adjustRightInd w:val="0"/>
        <w:spacing w:line="240" w:lineRule="auto"/>
        <w:ind w:firstLine="0"/>
        <w:rPr>
          <w:rFonts w:ascii="Courier New" w:hAnsi="Courier New" w:cs="Courier New"/>
          <w:b/>
          <w:bCs/>
          <w:noProof/>
          <w:color w:val="808080"/>
          <w:sz w:val="20"/>
          <w:szCs w:val="20"/>
          <w:highlight w:val="white"/>
        </w:rPr>
      </w:pPr>
      <w:r w:rsidRPr="007E186E">
        <w:rPr>
          <w:rFonts w:ascii="Courier New" w:hAnsi="Courier New" w:cs="Courier New"/>
          <w:b/>
          <w:bCs/>
          <w:noProof/>
          <w:color w:val="808080"/>
          <w:sz w:val="20"/>
          <w:szCs w:val="20"/>
          <w:highlight w:val="white"/>
        </w:rPr>
        <w:t>#</w:t>
      </w:r>
      <w:r w:rsidRPr="000172A8">
        <w:rPr>
          <w:rFonts w:ascii="Courier New" w:hAnsi="Courier New" w:cs="Courier New"/>
          <w:b/>
          <w:bCs/>
          <w:noProof/>
          <w:color w:val="808080"/>
          <w:sz w:val="20"/>
          <w:szCs w:val="20"/>
          <w:highlight w:val="white"/>
          <w:lang w:val="en-US"/>
        </w:rPr>
        <w:t>ifndef</w:t>
      </w:r>
      <w:r w:rsidRPr="007E186E">
        <w:rPr>
          <w:rFonts w:ascii="Courier New" w:hAnsi="Courier New" w:cs="Courier New"/>
          <w:b/>
          <w:bCs/>
          <w:noProof/>
          <w:color w:val="808080"/>
          <w:sz w:val="20"/>
          <w:szCs w:val="20"/>
          <w:highlight w:val="white"/>
        </w:rPr>
        <w:t xml:space="preserve"> </w:t>
      </w:r>
      <w:r w:rsidR="00B156CC">
        <w:rPr>
          <w:rFonts w:ascii="Courier New" w:hAnsi="Courier New" w:cs="Courier New"/>
          <w:b/>
          <w:bCs/>
          <w:noProof/>
          <w:color w:val="808080"/>
          <w:sz w:val="20"/>
          <w:szCs w:val="20"/>
          <w:lang w:val="en-US"/>
        </w:rPr>
        <w:t>DataAccessLib</w:t>
      </w:r>
      <w:r w:rsidRPr="000172A8">
        <w:rPr>
          <w:rFonts w:ascii="Courier New" w:hAnsi="Courier New" w:cs="Courier New"/>
          <w:b/>
          <w:bCs/>
          <w:noProof/>
          <w:color w:val="808080"/>
          <w:sz w:val="20"/>
          <w:szCs w:val="20"/>
          <w:highlight w:val="white"/>
          <w:lang w:val="en-US"/>
        </w:rPr>
        <w:t>H</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b/>
          <w:bCs/>
          <w:noProof/>
          <w:color w:val="808080"/>
          <w:sz w:val="20"/>
          <w:szCs w:val="20"/>
          <w:highlight w:val="white"/>
          <w:lang w:val="en-US"/>
        </w:rPr>
      </w:pPr>
      <w:r w:rsidRPr="000172A8">
        <w:rPr>
          <w:rFonts w:ascii="Courier New" w:hAnsi="Courier New" w:cs="Courier New"/>
          <w:b/>
          <w:bCs/>
          <w:noProof/>
          <w:color w:val="808080"/>
          <w:sz w:val="20"/>
          <w:szCs w:val="20"/>
          <w:highlight w:val="white"/>
          <w:lang w:val="en-US"/>
        </w:rPr>
        <w:t xml:space="preserve">#define </w:t>
      </w:r>
      <w:r w:rsidR="00B156CC">
        <w:rPr>
          <w:rFonts w:ascii="Courier New" w:hAnsi="Courier New" w:cs="Courier New"/>
          <w:b/>
          <w:bCs/>
          <w:noProof/>
          <w:color w:val="808080"/>
          <w:sz w:val="20"/>
          <w:szCs w:val="20"/>
          <w:lang w:val="en-US"/>
        </w:rPr>
        <w:t>DataAccessLib</w:t>
      </w:r>
      <w:r w:rsidRPr="000172A8">
        <w:rPr>
          <w:rFonts w:ascii="Courier New" w:hAnsi="Courier New" w:cs="Courier New"/>
          <w:b/>
          <w:bCs/>
          <w:noProof/>
          <w:color w:val="808080"/>
          <w:sz w:val="20"/>
          <w:szCs w:val="20"/>
          <w:highlight w:val="white"/>
          <w:lang w:val="en-US"/>
        </w:rPr>
        <w:t>H</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b/>
          <w:bCs/>
          <w:noProof/>
          <w:color w:val="808080"/>
          <w:sz w:val="20"/>
          <w:szCs w:val="20"/>
          <w:highlight w:val="white"/>
          <w:lang w:val="en-US"/>
        </w:rPr>
      </w:pPr>
      <w:r w:rsidRPr="000172A8">
        <w:rPr>
          <w:rFonts w:ascii="Courier New" w:hAnsi="Courier New" w:cs="Courier New"/>
          <w:b/>
          <w:bCs/>
          <w:noProof/>
          <w:color w:val="80808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typedef</w:t>
      </w:r>
      <w:r w:rsidRPr="000172A8">
        <w:rPr>
          <w:rFonts w:ascii="Courier New" w:hAnsi="Courier New" w:cs="Courier New"/>
          <w:noProof/>
          <w:color w:val="000000"/>
          <w:sz w:val="20"/>
          <w:szCs w:val="20"/>
          <w:highlight w:val="white"/>
          <w:lang w:val="en-US"/>
        </w:rPr>
        <w:t xml:space="preserve"> StorageHandle</w:t>
      </w:r>
      <w:r w:rsidRPr="000172A8">
        <w:rPr>
          <w:rFonts w:ascii="Courier New" w:hAnsi="Courier New" w:cs="Courier New"/>
          <w:noProof/>
          <w:color w:val="000000"/>
          <w:sz w:val="20"/>
          <w:szCs w:val="20"/>
          <w:highlight w:val="white"/>
          <w:lang w:val="en-US"/>
        </w:rPr>
        <w:tab/>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_stdcall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PCreateStorageHandle</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ab/>
        <w:t>(const</w:t>
      </w:r>
      <w:r w:rsidRPr="000172A8">
        <w:rPr>
          <w:rFonts w:ascii="Courier New" w:hAnsi="Courier New" w:cs="Courier New"/>
          <w:noProof/>
          <w:color w:val="000000"/>
          <w:sz w:val="20"/>
          <w:szCs w:val="20"/>
          <w:highlight w:val="white"/>
          <w:lang w:val="en-US"/>
        </w:rPr>
        <w:t xml:space="preserve"> WCHAR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fileName</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typedef</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void</w:t>
      </w:r>
      <w:r w:rsidRPr="000172A8">
        <w:rPr>
          <w:rFonts w:ascii="Courier New" w:hAnsi="Courier New" w:cs="Courier New"/>
          <w:noProof/>
          <w:color w:val="000000"/>
          <w:sz w:val="20"/>
          <w:szCs w:val="20"/>
          <w:highlight w:val="white"/>
          <w:lang w:val="en-US"/>
        </w:rPr>
        <w:tab/>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_stdcall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PCloseStorageHandle</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StorageHandle storageHandle</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typedef</w:t>
      </w:r>
      <w:r w:rsidRPr="000172A8">
        <w:rPr>
          <w:rFonts w:ascii="Courier New" w:hAnsi="Courier New" w:cs="Courier New"/>
          <w:noProof/>
          <w:color w:val="000000"/>
          <w:sz w:val="20"/>
          <w:szCs w:val="20"/>
          <w:highlight w:val="white"/>
          <w:lang w:val="en-US"/>
        </w:rPr>
        <w:t xml:space="preserve"> StorageType</w:t>
      </w:r>
      <w:r w:rsidRPr="000172A8">
        <w:rPr>
          <w:rFonts w:ascii="Courier New" w:hAnsi="Courier New" w:cs="Courier New"/>
          <w:noProof/>
          <w:color w:val="000000"/>
          <w:sz w:val="20"/>
          <w:szCs w:val="20"/>
          <w:highlight w:val="white"/>
          <w:lang w:val="en-US"/>
        </w:rPr>
        <w:tab/>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_stdcall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PGetStorageType</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StorageHandle storageHandle</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typedef</w:t>
      </w:r>
      <w:r w:rsidRPr="000172A8">
        <w:rPr>
          <w:rFonts w:ascii="Courier New" w:hAnsi="Courier New" w:cs="Courier New"/>
          <w:noProof/>
          <w:color w:val="000000"/>
          <w:sz w:val="20"/>
          <w:szCs w:val="20"/>
          <w:highlight w:val="white"/>
          <w:lang w:val="en-US"/>
        </w:rPr>
        <w:t xml:space="preserve"> PhysicalDriveInfoStruct</w:t>
      </w:r>
      <w:r w:rsidRPr="000172A8">
        <w:rPr>
          <w:rFonts w:ascii="Courier New" w:hAnsi="Courier New" w:cs="Courier New"/>
          <w:noProof/>
          <w:color w:val="000000"/>
          <w:sz w:val="20"/>
          <w:szCs w:val="20"/>
          <w:highlight w:val="white"/>
          <w:lang w:val="en-US"/>
        </w:rPr>
        <w:tab/>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_stdcall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PGetPhysicalDriveInfo</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ab/>
        <w:t>(</w:t>
      </w:r>
      <w:r w:rsidRPr="000172A8">
        <w:rPr>
          <w:rFonts w:ascii="Courier New" w:hAnsi="Courier New" w:cs="Courier New"/>
          <w:noProof/>
          <w:color w:val="000000"/>
          <w:sz w:val="20"/>
          <w:szCs w:val="20"/>
          <w:highlight w:val="white"/>
          <w:lang w:val="en-US"/>
        </w:rPr>
        <w:t>StorageHandle storageHandle</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typedef</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int</w:t>
      </w:r>
      <w:r w:rsidRPr="000172A8">
        <w:rPr>
          <w:rFonts w:ascii="Courier New" w:hAnsi="Courier New" w:cs="Courier New"/>
          <w:noProof/>
          <w:color w:val="000000"/>
          <w:sz w:val="20"/>
          <w:szCs w:val="20"/>
          <w:highlight w:val="white"/>
          <w:lang w:val="en-US"/>
        </w:rPr>
        <w:tab/>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_stdcall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PGetNumberOfPartitions</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StorageHandle storageHandle</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typedef</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bool</w:t>
      </w:r>
      <w:r w:rsidRPr="000172A8">
        <w:rPr>
          <w:rFonts w:ascii="Courier New" w:hAnsi="Courier New" w:cs="Courier New"/>
          <w:noProof/>
          <w:color w:val="000000"/>
          <w:sz w:val="20"/>
          <w:szCs w:val="20"/>
          <w:highlight w:val="white"/>
          <w:lang w:val="en-US"/>
        </w:rPr>
        <w:tab/>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_stdcall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PGetPartitionInfoByNumber</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ab/>
        <w:t>(</w:t>
      </w:r>
      <w:r w:rsidRPr="000172A8">
        <w:rPr>
          <w:rFonts w:ascii="Courier New" w:hAnsi="Courier New" w:cs="Courier New"/>
          <w:noProof/>
          <w:color w:val="000000"/>
          <w:sz w:val="20"/>
          <w:szCs w:val="20"/>
          <w:highlight w:val="white"/>
          <w:lang w:val="en-US"/>
        </w:rPr>
        <w:t>StorageHandle storageHandle</w:t>
      </w:r>
      <w:r w:rsidRPr="000172A8">
        <w:rPr>
          <w:rFonts w:ascii="Courier New" w:hAnsi="Courier New" w:cs="Courier New"/>
          <w:b/>
          <w:bCs/>
          <w:noProof/>
          <w:color w:val="000000"/>
          <w:sz w:val="20"/>
          <w:szCs w:val="20"/>
          <w:highlight w:val="white"/>
          <w:lang w:val="en-US"/>
        </w:rPr>
        <w:t>,unsigned</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int</w:t>
      </w:r>
      <w:r w:rsidRPr="000172A8">
        <w:rPr>
          <w:rFonts w:ascii="Courier New" w:hAnsi="Courier New" w:cs="Courier New"/>
          <w:noProof/>
          <w:color w:val="000000"/>
          <w:sz w:val="20"/>
          <w:szCs w:val="20"/>
          <w:highlight w:val="white"/>
          <w:lang w:val="en-US"/>
        </w:rPr>
        <w:t xml:space="preserve"> selectedNumber</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PartitionInfoStruct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outPartitionInfo</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typedef</w:t>
      </w:r>
      <w:r w:rsidRPr="000172A8">
        <w:rPr>
          <w:rFonts w:ascii="Courier New" w:hAnsi="Courier New" w:cs="Courier New"/>
          <w:noProof/>
          <w:color w:val="000000"/>
          <w:sz w:val="20"/>
          <w:szCs w:val="20"/>
          <w:highlight w:val="white"/>
          <w:lang w:val="en-US"/>
        </w:rPr>
        <w:t xml:space="preserve"> DWORD</w:t>
      </w:r>
      <w:r w:rsidRPr="000172A8">
        <w:rPr>
          <w:rFonts w:ascii="Courier New" w:hAnsi="Courier New" w:cs="Courier New"/>
          <w:noProof/>
          <w:color w:val="000000"/>
          <w:sz w:val="20"/>
          <w:szCs w:val="20"/>
          <w:highlight w:val="white"/>
          <w:lang w:val="en-US"/>
        </w:rPr>
        <w:tab/>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_stdcall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PGetStorageBlockSize</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StorageHandle storageHandle</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typedef</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bool</w:t>
      </w:r>
      <w:r w:rsidRPr="000172A8">
        <w:rPr>
          <w:rFonts w:ascii="Courier New" w:hAnsi="Courier New" w:cs="Courier New"/>
          <w:noProof/>
          <w:color w:val="000000"/>
          <w:sz w:val="20"/>
          <w:szCs w:val="20"/>
          <w:highlight w:val="white"/>
          <w:lang w:val="en-US"/>
        </w:rPr>
        <w:tab/>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_stdcall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PSetStorageBlockSize</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ab/>
        <w:t>(</w:t>
      </w:r>
      <w:r w:rsidRPr="000172A8">
        <w:rPr>
          <w:rFonts w:ascii="Courier New" w:hAnsi="Courier New" w:cs="Courier New"/>
          <w:noProof/>
          <w:color w:val="000000"/>
          <w:sz w:val="20"/>
          <w:szCs w:val="20"/>
          <w:highlight w:val="white"/>
          <w:lang w:val="en-US"/>
        </w:rPr>
        <w:t>StorageHandle storageHandle</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DWORD blockSize</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typedef</w:t>
      </w:r>
      <w:r w:rsidRPr="000172A8">
        <w:rPr>
          <w:rFonts w:ascii="Courier New" w:hAnsi="Courier New" w:cs="Courier New"/>
          <w:noProof/>
          <w:color w:val="000000"/>
          <w:sz w:val="20"/>
          <w:szCs w:val="20"/>
          <w:highlight w:val="white"/>
          <w:lang w:val="en-US"/>
        </w:rPr>
        <w:t xml:space="preserve"> StorageIteratorHandle</w:t>
      </w:r>
      <w:r w:rsidRPr="000172A8">
        <w:rPr>
          <w:rFonts w:ascii="Courier New" w:hAnsi="Courier New" w:cs="Courier New"/>
          <w:noProof/>
          <w:color w:val="000000"/>
          <w:sz w:val="20"/>
          <w:szCs w:val="20"/>
          <w:highlight w:val="white"/>
          <w:lang w:val="en-US"/>
        </w:rPr>
        <w:tab/>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_stdcall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PGetStorageIterator</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ab/>
        <w:t>(</w:t>
      </w:r>
      <w:r w:rsidRPr="000172A8">
        <w:rPr>
          <w:rFonts w:ascii="Courier New" w:hAnsi="Courier New" w:cs="Courier New"/>
          <w:noProof/>
          <w:color w:val="000000"/>
          <w:sz w:val="20"/>
          <w:szCs w:val="20"/>
          <w:highlight w:val="white"/>
          <w:lang w:val="en-US"/>
        </w:rPr>
        <w:t>StorageHandle storageHandle</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typedef</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void</w:t>
      </w:r>
      <w:r w:rsidRPr="000172A8">
        <w:rPr>
          <w:rFonts w:ascii="Courier New" w:hAnsi="Courier New" w:cs="Courier New"/>
          <w:noProof/>
          <w:color w:val="000000"/>
          <w:sz w:val="20"/>
          <w:szCs w:val="20"/>
          <w:highlight w:val="white"/>
          <w:lang w:val="en-US"/>
        </w:rPr>
        <w:tab/>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_stdcall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PStorageBlockFirst</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ab/>
        <w:t>(</w:t>
      </w:r>
      <w:r w:rsidRPr="000172A8">
        <w:rPr>
          <w:rFonts w:ascii="Courier New" w:hAnsi="Courier New" w:cs="Courier New"/>
          <w:noProof/>
          <w:color w:val="000000"/>
          <w:sz w:val="20"/>
          <w:szCs w:val="20"/>
          <w:highlight w:val="white"/>
          <w:lang w:val="en-US"/>
        </w:rPr>
        <w:t>StorageIteratorHandle storageIteratorHandle</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typedef</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void</w:t>
      </w:r>
      <w:r w:rsidRPr="000172A8">
        <w:rPr>
          <w:rFonts w:ascii="Courier New" w:hAnsi="Courier New" w:cs="Courier New"/>
          <w:noProof/>
          <w:color w:val="000000"/>
          <w:sz w:val="20"/>
          <w:szCs w:val="20"/>
          <w:highlight w:val="white"/>
          <w:lang w:val="en-US"/>
        </w:rPr>
        <w:tab/>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_stdcall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PStorageBlockNext</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ab/>
        <w:t>(</w:t>
      </w:r>
      <w:r w:rsidRPr="000172A8">
        <w:rPr>
          <w:rFonts w:ascii="Courier New" w:hAnsi="Courier New" w:cs="Courier New"/>
          <w:noProof/>
          <w:color w:val="000000"/>
          <w:sz w:val="20"/>
          <w:szCs w:val="20"/>
          <w:highlight w:val="white"/>
          <w:lang w:val="en-US"/>
        </w:rPr>
        <w:t>StorageIteratorHandle storageIteratorHandle</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typedef</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bool</w:t>
      </w:r>
      <w:r w:rsidRPr="000172A8">
        <w:rPr>
          <w:rFonts w:ascii="Courier New" w:hAnsi="Courier New" w:cs="Courier New"/>
          <w:noProof/>
          <w:color w:val="000000"/>
          <w:sz w:val="20"/>
          <w:szCs w:val="20"/>
          <w:highlight w:val="white"/>
          <w:lang w:val="en-US"/>
        </w:rPr>
        <w:tab/>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_stdcall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PStorageBlockIsDone</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ab/>
        <w:t>(</w:t>
      </w:r>
      <w:r w:rsidRPr="000172A8">
        <w:rPr>
          <w:rFonts w:ascii="Courier New" w:hAnsi="Courier New" w:cs="Courier New"/>
          <w:noProof/>
          <w:color w:val="000000"/>
          <w:sz w:val="20"/>
          <w:szCs w:val="20"/>
          <w:highlight w:val="white"/>
          <w:lang w:val="en-US"/>
        </w:rPr>
        <w:t>StorageIteratorHandle storageIteratorHandle</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typedef</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void</w:t>
      </w:r>
      <w:r w:rsidRPr="000172A8">
        <w:rPr>
          <w:rFonts w:ascii="Courier New" w:hAnsi="Courier New" w:cs="Courier New"/>
          <w:noProof/>
          <w:color w:val="000000"/>
          <w:sz w:val="20"/>
          <w:szCs w:val="20"/>
          <w:highlight w:val="white"/>
          <w:lang w:val="en-US"/>
        </w:rPr>
        <w:tab/>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_stdcall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PCloseStorageIterator</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ab/>
        <w:t>(</w:t>
      </w:r>
      <w:r w:rsidRPr="000172A8">
        <w:rPr>
          <w:rFonts w:ascii="Courier New" w:hAnsi="Courier New" w:cs="Courier New"/>
          <w:noProof/>
          <w:color w:val="000000"/>
          <w:sz w:val="20"/>
          <w:szCs w:val="20"/>
          <w:highlight w:val="white"/>
          <w:lang w:val="en-US"/>
        </w:rPr>
        <w:t>StorageIteratorHandle storageIteratorHandle</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typedef</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bool</w:t>
      </w:r>
      <w:r w:rsidRPr="000172A8">
        <w:rPr>
          <w:rFonts w:ascii="Courier New" w:hAnsi="Courier New" w:cs="Courier New"/>
          <w:noProof/>
          <w:color w:val="000000"/>
          <w:sz w:val="20"/>
          <w:szCs w:val="20"/>
          <w:highlight w:val="white"/>
          <w:lang w:val="en-US"/>
        </w:rPr>
        <w:tab/>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_stdcall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PSetStoragePosition</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ab/>
        <w:t>(</w:t>
      </w:r>
      <w:r w:rsidRPr="000172A8">
        <w:rPr>
          <w:rFonts w:ascii="Courier New" w:hAnsi="Courier New" w:cs="Courier New"/>
          <w:noProof/>
          <w:color w:val="000000"/>
          <w:sz w:val="20"/>
          <w:szCs w:val="20"/>
          <w:highlight w:val="white"/>
          <w:lang w:val="en-US"/>
        </w:rPr>
        <w:t>StorageHandle storageHandle</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LONGLONG newPosition</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OriginEnum newOrigin</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typedef</w:t>
      </w:r>
      <w:r w:rsidRPr="000172A8">
        <w:rPr>
          <w:rFonts w:ascii="Courier New" w:hAnsi="Courier New" w:cs="Courier New"/>
          <w:noProof/>
          <w:color w:val="000000"/>
          <w:sz w:val="20"/>
          <w:szCs w:val="20"/>
          <w:highlight w:val="white"/>
          <w:lang w:val="en-US"/>
        </w:rPr>
        <w:t xml:space="preserve"> LONGLONG</w:t>
      </w:r>
      <w:r w:rsidRPr="000172A8">
        <w:rPr>
          <w:rFonts w:ascii="Courier New" w:hAnsi="Courier New" w:cs="Courier New"/>
          <w:noProof/>
          <w:color w:val="000000"/>
          <w:sz w:val="20"/>
          <w:szCs w:val="20"/>
          <w:highlight w:val="white"/>
          <w:lang w:val="en-US"/>
        </w:rPr>
        <w:tab/>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_stdcall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PReadStorageData</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ab/>
        <w:t>(</w:t>
      </w:r>
      <w:r w:rsidRPr="000172A8">
        <w:rPr>
          <w:rFonts w:ascii="Courier New" w:hAnsi="Courier New" w:cs="Courier New"/>
          <w:noProof/>
          <w:color w:val="000000"/>
          <w:sz w:val="20"/>
          <w:szCs w:val="20"/>
          <w:highlight w:val="white"/>
          <w:lang w:val="en-US"/>
        </w:rPr>
        <w:t>StorageHandle storageHandle</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LONGLONG bytesToRead</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BYTE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dataBuffer</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typedef</w:t>
      </w:r>
      <w:r w:rsidRPr="000172A8">
        <w:rPr>
          <w:rFonts w:ascii="Courier New" w:hAnsi="Courier New" w:cs="Courier New"/>
          <w:noProof/>
          <w:color w:val="000000"/>
          <w:sz w:val="20"/>
          <w:szCs w:val="20"/>
          <w:highlight w:val="white"/>
          <w:lang w:val="en-US"/>
        </w:rPr>
        <w:t xml:space="preserve"> FileSystemTypeEnum</w:t>
      </w:r>
      <w:r w:rsidRPr="000172A8">
        <w:rPr>
          <w:rFonts w:ascii="Courier New" w:hAnsi="Courier New" w:cs="Courier New"/>
          <w:noProof/>
          <w:color w:val="000000"/>
          <w:sz w:val="20"/>
          <w:szCs w:val="20"/>
          <w:highlight w:val="white"/>
          <w:lang w:val="en-US"/>
        </w:rPr>
        <w:tab/>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_stdcall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PRecognizeFileSystem</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ab/>
        <w:t>(</w:t>
      </w:r>
      <w:r w:rsidRPr="000172A8">
        <w:rPr>
          <w:rFonts w:ascii="Courier New" w:hAnsi="Courier New" w:cs="Courier New"/>
          <w:noProof/>
          <w:color w:val="000000"/>
          <w:sz w:val="20"/>
          <w:szCs w:val="20"/>
          <w:highlight w:val="white"/>
          <w:lang w:val="en-US"/>
        </w:rPr>
        <w:t>StorageHandle storageHandle</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ULONGLONG startOffset</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b/>
          <w:bCs/>
          <w:noProof/>
          <w:color w:val="808080"/>
          <w:sz w:val="20"/>
          <w:szCs w:val="20"/>
          <w:highlight w:val="white"/>
          <w:lang w:val="en-US"/>
        </w:rPr>
      </w:pPr>
      <w:r w:rsidRPr="000172A8">
        <w:rPr>
          <w:rFonts w:ascii="Courier New" w:hAnsi="Courier New" w:cs="Courier New"/>
          <w:b/>
          <w:bCs/>
          <w:noProof/>
          <w:color w:val="80808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bool</w:t>
      </w:r>
      <w:r w:rsidRPr="000172A8">
        <w:rPr>
          <w:rFonts w:ascii="Courier New" w:hAnsi="Courier New" w:cs="Courier New"/>
          <w:noProof/>
          <w:color w:val="000000"/>
          <w:sz w:val="20"/>
          <w:szCs w:val="20"/>
          <w:highlight w:val="white"/>
          <w:lang w:val="en-US"/>
        </w:rPr>
        <w:t xml:space="preserve"> __fastcall </w:t>
      </w:r>
      <w:r w:rsidR="00B156CC" w:rsidRPr="00B156CC">
        <w:rPr>
          <w:rFonts w:ascii="Courier New" w:hAnsi="Courier New" w:cs="Courier New"/>
          <w:noProof/>
          <w:color w:val="000000"/>
          <w:sz w:val="20"/>
          <w:szCs w:val="20"/>
          <w:lang w:val="en-US"/>
        </w:rPr>
        <w:t>DataAccessLib</w:t>
      </w:r>
      <w:r w:rsidRPr="000172A8">
        <w:rPr>
          <w:rFonts w:ascii="Courier New" w:hAnsi="Courier New" w:cs="Courier New"/>
          <w:noProof/>
          <w:color w:val="000000"/>
          <w:sz w:val="20"/>
          <w:szCs w:val="20"/>
          <w:highlight w:val="white"/>
          <w:lang w:val="en-US"/>
        </w:rPr>
        <w:t>Init</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void</w:t>
      </w:r>
      <w:r w:rsidRPr="000172A8">
        <w:rPr>
          <w:rFonts w:ascii="Courier New" w:hAnsi="Courier New" w:cs="Courier New"/>
          <w:noProof/>
          <w:color w:val="000000"/>
          <w:sz w:val="20"/>
          <w:szCs w:val="20"/>
          <w:highlight w:val="white"/>
          <w:lang w:val="en-US"/>
        </w:rPr>
        <w:t xml:space="preserve"> __fastcall </w:t>
      </w:r>
      <w:r w:rsidR="00B156CC" w:rsidRPr="00B156CC">
        <w:rPr>
          <w:rFonts w:ascii="Courier New" w:hAnsi="Courier New" w:cs="Courier New"/>
          <w:noProof/>
          <w:color w:val="000000"/>
          <w:sz w:val="20"/>
          <w:szCs w:val="20"/>
          <w:lang w:val="en-US"/>
        </w:rPr>
        <w:t>DataAccessLib</w:t>
      </w:r>
      <w:r w:rsidRPr="000172A8">
        <w:rPr>
          <w:rFonts w:ascii="Courier New" w:hAnsi="Courier New" w:cs="Courier New"/>
          <w:noProof/>
          <w:color w:val="000000"/>
          <w:sz w:val="20"/>
          <w:szCs w:val="20"/>
          <w:highlight w:val="white"/>
          <w:lang w:val="en-US"/>
        </w:rPr>
        <w:t>Cleanup</w:t>
      </w:r>
      <w:r w:rsidRPr="000172A8">
        <w:rPr>
          <w:rFonts w:ascii="Courier New" w:hAnsi="Courier New" w:cs="Courier New"/>
          <w:b/>
          <w:bCs/>
          <w:noProof/>
          <w:color w:val="000000"/>
          <w:sz w:val="20"/>
          <w:szCs w:val="20"/>
          <w:highlight w:val="white"/>
          <w:lang w:val="en-US"/>
        </w:rPr>
        <w:t>();</w:t>
      </w:r>
    </w:p>
    <w:p w:rsidR="000172A8" w:rsidRPr="000172A8" w:rsidRDefault="000172A8" w:rsidP="000172A8">
      <w:pPr>
        <w:widowControl w:val="0"/>
        <w:tabs>
          <w:tab w:val="left" w:pos="567"/>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808080"/>
          <w:sz w:val="20"/>
          <w:szCs w:val="20"/>
          <w:highlight w:val="white"/>
          <w:lang w:val="en-US"/>
        </w:rPr>
        <w:t>//------------------------------------</w:t>
      </w:r>
    </w:p>
    <w:p w:rsidR="000172A8" w:rsidRPr="007E186E" w:rsidRDefault="000172A8" w:rsidP="000172A8">
      <w:pPr>
        <w:widowControl w:val="0"/>
        <w:tabs>
          <w:tab w:val="left" w:pos="567"/>
        </w:tabs>
        <w:autoSpaceDE w:val="0"/>
        <w:autoSpaceDN w:val="0"/>
        <w:adjustRightInd w:val="0"/>
        <w:spacing w:line="240" w:lineRule="auto"/>
        <w:ind w:firstLine="0"/>
        <w:rPr>
          <w:lang w:val="en-US"/>
        </w:rPr>
      </w:pPr>
      <w:r w:rsidRPr="000172A8">
        <w:rPr>
          <w:rFonts w:ascii="Courier New" w:hAnsi="Courier New" w:cs="Courier New"/>
          <w:b/>
          <w:bCs/>
          <w:noProof/>
          <w:color w:val="808080"/>
          <w:sz w:val="20"/>
          <w:szCs w:val="20"/>
          <w:highlight w:val="white"/>
          <w:lang w:val="en-US"/>
        </w:rPr>
        <w:t>#endif</w:t>
      </w:r>
    </w:p>
    <w:p w:rsidR="000172A8" w:rsidRPr="007E186E" w:rsidRDefault="00697944" w:rsidP="00B156CC">
      <w:pPr>
        <w:pStyle w:val="2"/>
      </w:pPr>
      <w:bookmarkStart w:id="7" w:name="_Toc177920544"/>
      <w:bookmarkStart w:id="8" w:name="_GoBack"/>
      <w:bookmarkEnd w:id="8"/>
      <w:r>
        <w:lastRenderedPageBreak/>
        <w:t>Файл исходного кода</w:t>
      </w:r>
      <w:r w:rsidR="000172A8" w:rsidRPr="007E186E">
        <w:t xml:space="preserve"> «</w:t>
      </w:r>
      <w:r w:rsidR="00B156CC" w:rsidRPr="00B156CC">
        <w:rPr>
          <w:lang w:val="en-US"/>
        </w:rPr>
        <w:t>DataAccessLib</w:t>
      </w:r>
      <w:r w:rsidR="000172A8" w:rsidRPr="007E186E">
        <w:t>.</w:t>
      </w:r>
      <w:r w:rsidR="000172A8">
        <w:rPr>
          <w:lang w:val="en-US"/>
        </w:rPr>
        <w:t>cpp</w:t>
      </w:r>
      <w:r w:rsidR="000172A8" w:rsidRPr="007E186E">
        <w:t>»</w:t>
      </w:r>
      <w:bookmarkEnd w:id="7"/>
    </w:p>
    <w:p w:rsidR="000172A8" w:rsidRPr="0098582D"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b/>
          <w:bCs/>
          <w:noProof/>
          <w:color w:val="808080"/>
          <w:sz w:val="20"/>
          <w:szCs w:val="20"/>
          <w:highlight w:val="white"/>
        </w:rPr>
      </w:pPr>
      <w:r w:rsidRPr="0098582D">
        <w:rPr>
          <w:rFonts w:ascii="Courier New" w:hAnsi="Courier New" w:cs="Courier New"/>
          <w:b/>
          <w:bCs/>
          <w:noProof/>
          <w:color w:val="808080"/>
          <w:sz w:val="20"/>
          <w:szCs w:val="20"/>
          <w:highlight w:val="white"/>
        </w:rPr>
        <w:t>//-----------------------------------------</w:t>
      </w:r>
    </w:p>
    <w:p w:rsidR="000172A8" w:rsidRPr="0098582D"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b/>
          <w:bCs/>
          <w:noProof/>
          <w:color w:val="808080"/>
          <w:sz w:val="20"/>
          <w:szCs w:val="20"/>
          <w:highlight w:val="white"/>
        </w:rPr>
      </w:pPr>
      <w:r w:rsidRPr="0098582D">
        <w:rPr>
          <w:rFonts w:ascii="Courier New" w:hAnsi="Courier New" w:cs="Courier New"/>
          <w:b/>
          <w:bCs/>
          <w:noProof/>
          <w:color w:val="808080"/>
          <w:sz w:val="20"/>
          <w:szCs w:val="20"/>
          <w:highlight w:val="white"/>
        </w:rPr>
        <w:t>#</w:t>
      </w:r>
      <w:r w:rsidRPr="000172A8">
        <w:rPr>
          <w:rFonts w:ascii="Courier New" w:hAnsi="Courier New" w:cs="Courier New"/>
          <w:b/>
          <w:bCs/>
          <w:noProof/>
          <w:color w:val="808080"/>
          <w:sz w:val="20"/>
          <w:szCs w:val="20"/>
          <w:highlight w:val="white"/>
          <w:lang w:val="en-US"/>
        </w:rPr>
        <w:t>include</w:t>
      </w:r>
      <w:r w:rsidRPr="0098582D">
        <w:rPr>
          <w:rFonts w:ascii="Courier New" w:hAnsi="Courier New" w:cs="Courier New"/>
          <w:b/>
          <w:bCs/>
          <w:noProof/>
          <w:color w:val="808080"/>
          <w:sz w:val="20"/>
          <w:szCs w:val="20"/>
          <w:highlight w:val="white"/>
        </w:rPr>
        <w:t xml:space="preserve"> "</w:t>
      </w:r>
      <w:r w:rsidR="00B156CC" w:rsidRPr="00B156CC">
        <w:rPr>
          <w:rFonts w:ascii="Courier New" w:hAnsi="Courier New" w:cs="Courier New"/>
          <w:b/>
          <w:bCs/>
          <w:noProof/>
          <w:color w:val="808080"/>
          <w:sz w:val="20"/>
          <w:szCs w:val="20"/>
          <w:lang w:val="en-US"/>
        </w:rPr>
        <w:t>DataAccessLib</w:t>
      </w:r>
      <w:r w:rsidRPr="0098582D">
        <w:rPr>
          <w:rFonts w:ascii="Courier New" w:hAnsi="Courier New" w:cs="Courier New"/>
          <w:b/>
          <w:bCs/>
          <w:noProof/>
          <w:color w:val="808080"/>
          <w:sz w:val="20"/>
          <w:szCs w:val="20"/>
          <w:highlight w:val="white"/>
        </w:rPr>
        <w:t>.</w:t>
      </w:r>
      <w:r w:rsidRPr="000172A8">
        <w:rPr>
          <w:rFonts w:ascii="Courier New" w:hAnsi="Courier New" w:cs="Courier New"/>
          <w:b/>
          <w:bCs/>
          <w:noProof/>
          <w:color w:val="808080"/>
          <w:sz w:val="20"/>
          <w:szCs w:val="20"/>
          <w:highlight w:val="white"/>
          <w:lang w:val="en-US"/>
        </w:rPr>
        <w:t>h</w:t>
      </w:r>
      <w:r w:rsidRPr="0098582D">
        <w:rPr>
          <w:rFonts w:ascii="Courier New" w:hAnsi="Courier New" w:cs="Courier New"/>
          <w:b/>
          <w:bCs/>
          <w:noProof/>
          <w:color w:val="808080"/>
          <w:sz w:val="20"/>
          <w:szCs w:val="20"/>
          <w:highlight w:val="white"/>
        </w:rPr>
        <w:t>"</w:t>
      </w:r>
    </w:p>
    <w:p w:rsidR="000172A8" w:rsidRPr="0098582D"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b/>
          <w:bCs/>
          <w:noProof/>
          <w:color w:val="808080"/>
          <w:sz w:val="20"/>
          <w:szCs w:val="20"/>
          <w:highlight w:val="white"/>
        </w:rPr>
      </w:pPr>
      <w:r w:rsidRPr="0098582D">
        <w:rPr>
          <w:rFonts w:ascii="Courier New" w:hAnsi="Courier New" w:cs="Courier New"/>
          <w:b/>
          <w:bCs/>
          <w:noProof/>
          <w:color w:val="808080"/>
          <w:sz w:val="20"/>
          <w:szCs w:val="20"/>
          <w:highlight w:val="white"/>
        </w:rPr>
        <w:t>//-----------------------------------------</w:t>
      </w:r>
    </w:p>
    <w:p w:rsidR="00085CC4" w:rsidRPr="00085CC4" w:rsidRDefault="00085CC4" w:rsidP="00085CC4">
      <w:pPr>
        <w:widowControl w:val="0"/>
        <w:tabs>
          <w:tab w:val="left" w:pos="567"/>
          <w:tab w:val="left" w:pos="1134"/>
        </w:tabs>
        <w:autoSpaceDE w:val="0"/>
        <w:autoSpaceDN w:val="0"/>
        <w:adjustRightInd w:val="0"/>
        <w:spacing w:line="240" w:lineRule="auto"/>
        <w:ind w:firstLine="0"/>
        <w:rPr>
          <w:rFonts w:ascii="Courier New" w:hAnsi="Courier New" w:cs="Courier New"/>
          <w:b/>
          <w:bCs/>
          <w:noProof/>
          <w:color w:val="808080"/>
          <w:sz w:val="20"/>
          <w:szCs w:val="20"/>
          <w:highlight w:val="white"/>
        </w:rPr>
      </w:pPr>
      <w:r w:rsidRPr="0098582D">
        <w:rPr>
          <w:rFonts w:ascii="Courier New" w:hAnsi="Courier New" w:cs="Courier New"/>
          <w:b/>
          <w:bCs/>
          <w:noProof/>
          <w:color w:val="808080"/>
          <w:sz w:val="20"/>
          <w:szCs w:val="20"/>
          <w:highlight w:val="white"/>
        </w:rPr>
        <w:t xml:space="preserve">// </w:t>
      </w:r>
      <w:r>
        <w:rPr>
          <w:rFonts w:ascii="Courier New" w:hAnsi="Courier New" w:cs="Courier New"/>
          <w:b/>
          <w:bCs/>
          <w:noProof/>
          <w:color w:val="808080"/>
          <w:sz w:val="20"/>
          <w:szCs w:val="20"/>
          <w:highlight w:val="white"/>
        </w:rPr>
        <w:t>Инициализировать указатели на функции</w:t>
      </w:r>
    </w:p>
    <w:p w:rsidR="00085CC4" w:rsidRPr="000172A8" w:rsidRDefault="00085CC4" w:rsidP="00085CC4">
      <w:pPr>
        <w:widowControl w:val="0"/>
        <w:tabs>
          <w:tab w:val="left" w:pos="567"/>
          <w:tab w:val="left" w:pos="1134"/>
        </w:tabs>
        <w:autoSpaceDE w:val="0"/>
        <w:autoSpaceDN w:val="0"/>
        <w:adjustRightInd w:val="0"/>
        <w:spacing w:line="240" w:lineRule="auto"/>
        <w:ind w:firstLine="0"/>
        <w:rPr>
          <w:rFonts w:ascii="Courier New" w:hAnsi="Courier New" w:cs="Courier New"/>
          <w:b/>
          <w:bCs/>
          <w:noProof/>
          <w:color w:val="808080"/>
          <w:sz w:val="20"/>
          <w:szCs w:val="20"/>
          <w:highlight w:val="white"/>
          <w:lang w:val="en-US"/>
        </w:rPr>
      </w:pPr>
      <w:r w:rsidRPr="000172A8">
        <w:rPr>
          <w:rFonts w:ascii="Courier New" w:hAnsi="Courier New" w:cs="Courier New"/>
          <w:b/>
          <w:bCs/>
          <w:noProof/>
          <w:color w:val="808080"/>
          <w:sz w:val="20"/>
          <w:szCs w:val="20"/>
          <w:highlight w:val="white"/>
          <w:lang w:val="en-US"/>
        </w:rPr>
        <w:t>//-----------------------------------------</w:t>
      </w:r>
    </w:p>
    <w:p w:rsidR="000172A8" w:rsidRPr="000172A8" w:rsidRDefault="000172A8" w:rsidP="00085CC4">
      <w:pPr>
        <w:widowControl w:val="0"/>
        <w:tabs>
          <w:tab w:val="left" w:pos="567"/>
          <w:tab w:val="left" w:pos="1134"/>
          <w:tab w:val="left" w:pos="3402"/>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PCreateStorageHandle</w:t>
      </w:r>
      <w:r w:rsidRPr="000172A8">
        <w:rPr>
          <w:rFonts w:ascii="Courier New" w:hAnsi="Courier New" w:cs="Courier New"/>
          <w:noProof/>
          <w:color w:val="000000"/>
          <w:sz w:val="20"/>
          <w:szCs w:val="20"/>
          <w:highlight w:val="white"/>
          <w:lang w:val="en-US"/>
        </w:rPr>
        <w:tab/>
      </w:r>
      <w:r w:rsidRPr="000172A8">
        <w:rPr>
          <w:rFonts w:ascii="Courier New" w:hAnsi="Courier New" w:cs="Courier New"/>
          <w:noProof/>
          <w:color w:val="000000"/>
          <w:sz w:val="20"/>
          <w:szCs w:val="20"/>
          <w:highlight w:val="white"/>
          <w:lang w:val="en-US"/>
        </w:rPr>
        <w:tab/>
        <w:t xml:space="preserve">CreateStorageHandle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 w:val="left" w:pos="3402"/>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PCloseStorageHandle</w:t>
      </w:r>
      <w:r w:rsidRPr="000172A8">
        <w:rPr>
          <w:rFonts w:ascii="Courier New" w:hAnsi="Courier New" w:cs="Courier New"/>
          <w:noProof/>
          <w:color w:val="000000"/>
          <w:sz w:val="20"/>
          <w:szCs w:val="20"/>
          <w:highlight w:val="white"/>
          <w:lang w:val="en-US"/>
        </w:rPr>
        <w:tab/>
      </w:r>
      <w:r w:rsidRPr="000172A8">
        <w:rPr>
          <w:rFonts w:ascii="Courier New" w:hAnsi="Courier New" w:cs="Courier New"/>
          <w:noProof/>
          <w:color w:val="000000"/>
          <w:sz w:val="20"/>
          <w:szCs w:val="20"/>
          <w:highlight w:val="white"/>
          <w:lang w:val="en-US"/>
        </w:rPr>
        <w:tab/>
        <w:t xml:space="preserve">CloseStorageHandle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 w:val="left" w:pos="3402"/>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PGetStorageType</w:t>
      </w:r>
      <w:r w:rsidRPr="000172A8">
        <w:rPr>
          <w:rFonts w:ascii="Courier New" w:hAnsi="Courier New" w:cs="Courier New"/>
          <w:noProof/>
          <w:color w:val="000000"/>
          <w:sz w:val="20"/>
          <w:szCs w:val="20"/>
          <w:highlight w:val="white"/>
          <w:lang w:val="en-US"/>
        </w:rPr>
        <w:tab/>
      </w:r>
      <w:r w:rsidRPr="000172A8">
        <w:rPr>
          <w:rFonts w:ascii="Courier New" w:hAnsi="Courier New" w:cs="Courier New"/>
          <w:noProof/>
          <w:color w:val="000000"/>
          <w:sz w:val="20"/>
          <w:szCs w:val="20"/>
          <w:highlight w:val="white"/>
          <w:lang w:val="en-US"/>
        </w:rPr>
        <w:tab/>
        <w:t xml:space="preserve">GetStorageType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 w:val="left" w:pos="3402"/>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PGetPhysicalDriveInfo</w:t>
      </w:r>
      <w:r w:rsidRPr="000172A8">
        <w:rPr>
          <w:rFonts w:ascii="Courier New" w:hAnsi="Courier New" w:cs="Courier New"/>
          <w:noProof/>
          <w:color w:val="000000"/>
          <w:sz w:val="20"/>
          <w:szCs w:val="20"/>
          <w:highlight w:val="white"/>
          <w:lang w:val="en-US"/>
        </w:rPr>
        <w:tab/>
      </w:r>
      <w:r w:rsidRPr="000172A8">
        <w:rPr>
          <w:rFonts w:ascii="Courier New" w:hAnsi="Courier New" w:cs="Courier New"/>
          <w:noProof/>
          <w:color w:val="000000"/>
          <w:sz w:val="20"/>
          <w:szCs w:val="20"/>
          <w:highlight w:val="white"/>
          <w:lang w:val="en-US"/>
        </w:rPr>
        <w:tab/>
        <w:t xml:space="preserve">GetPhysicalDriveInfo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 w:val="left" w:pos="3402"/>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PGetNumberOfPartitions</w:t>
      </w:r>
      <w:r w:rsidRPr="000172A8">
        <w:rPr>
          <w:rFonts w:ascii="Courier New" w:hAnsi="Courier New" w:cs="Courier New"/>
          <w:noProof/>
          <w:color w:val="000000"/>
          <w:sz w:val="20"/>
          <w:szCs w:val="20"/>
          <w:highlight w:val="white"/>
          <w:lang w:val="en-US"/>
        </w:rPr>
        <w:tab/>
      </w:r>
      <w:r w:rsidRPr="000172A8">
        <w:rPr>
          <w:rFonts w:ascii="Courier New" w:hAnsi="Courier New" w:cs="Courier New"/>
          <w:noProof/>
          <w:color w:val="000000"/>
          <w:sz w:val="20"/>
          <w:szCs w:val="20"/>
          <w:highlight w:val="white"/>
          <w:lang w:val="en-US"/>
        </w:rPr>
        <w:tab/>
        <w:t xml:space="preserve">GetNumberOfPartitions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 w:val="left" w:pos="3402"/>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PGetPartitionInfoByNumber</w:t>
      </w:r>
      <w:r w:rsidRPr="000172A8">
        <w:rPr>
          <w:rFonts w:ascii="Courier New" w:hAnsi="Courier New" w:cs="Courier New"/>
          <w:noProof/>
          <w:color w:val="000000"/>
          <w:sz w:val="20"/>
          <w:szCs w:val="20"/>
          <w:highlight w:val="white"/>
          <w:lang w:val="en-US"/>
        </w:rPr>
        <w:tab/>
      </w:r>
      <w:r w:rsidRPr="000172A8">
        <w:rPr>
          <w:rFonts w:ascii="Courier New" w:hAnsi="Courier New" w:cs="Courier New"/>
          <w:noProof/>
          <w:color w:val="000000"/>
          <w:sz w:val="20"/>
          <w:szCs w:val="20"/>
          <w:highlight w:val="white"/>
          <w:lang w:val="en-US"/>
        </w:rPr>
        <w:tab/>
        <w:t xml:space="preserve">GetPartitionInfoByNumber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 w:val="left" w:pos="3402"/>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PGetStorageBlockSize</w:t>
      </w:r>
      <w:r w:rsidRPr="000172A8">
        <w:rPr>
          <w:rFonts w:ascii="Courier New" w:hAnsi="Courier New" w:cs="Courier New"/>
          <w:noProof/>
          <w:color w:val="000000"/>
          <w:sz w:val="20"/>
          <w:szCs w:val="20"/>
          <w:highlight w:val="white"/>
          <w:lang w:val="en-US"/>
        </w:rPr>
        <w:tab/>
      </w:r>
      <w:r w:rsidRPr="000172A8">
        <w:rPr>
          <w:rFonts w:ascii="Courier New" w:hAnsi="Courier New" w:cs="Courier New"/>
          <w:noProof/>
          <w:color w:val="000000"/>
          <w:sz w:val="20"/>
          <w:szCs w:val="20"/>
          <w:highlight w:val="white"/>
          <w:lang w:val="en-US"/>
        </w:rPr>
        <w:tab/>
        <w:t xml:space="preserve">GetStorageBlockSize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 w:val="left" w:pos="3402"/>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PSetStorageBlockSize</w:t>
      </w:r>
      <w:r w:rsidRPr="000172A8">
        <w:rPr>
          <w:rFonts w:ascii="Courier New" w:hAnsi="Courier New" w:cs="Courier New"/>
          <w:noProof/>
          <w:color w:val="000000"/>
          <w:sz w:val="20"/>
          <w:szCs w:val="20"/>
          <w:highlight w:val="white"/>
          <w:lang w:val="en-US"/>
        </w:rPr>
        <w:tab/>
      </w:r>
      <w:r w:rsidRPr="000172A8">
        <w:rPr>
          <w:rFonts w:ascii="Courier New" w:hAnsi="Courier New" w:cs="Courier New"/>
          <w:noProof/>
          <w:color w:val="000000"/>
          <w:sz w:val="20"/>
          <w:szCs w:val="20"/>
          <w:highlight w:val="white"/>
          <w:lang w:val="en-US"/>
        </w:rPr>
        <w:tab/>
        <w:t xml:space="preserve">SetStorageBlockSize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 w:val="left" w:pos="3402"/>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PGetStorageIterator</w:t>
      </w:r>
      <w:r w:rsidRPr="000172A8">
        <w:rPr>
          <w:rFonts w:ascii="Courier New" w:hAnsi="Courier New" w:cs="Courier New"/>
          <w:noProof/>
          <w:color w:val="000000"/>
          <w:sz w:val="20"/>
          <w:szCs w:val="20"/>
          <w:highlight w:val="white"/>
          <w:lang w:val="en-US"/>
        </w:rPr>
        <w:tab/>
      </w:r>
      <w:r w:rsidRPr="000172A8">
        <w:rPr>
          <w:rFonts w:ascii="Courier New" w:hAnsi="Courier New" w:cs="Courier New"/>
          <w:noProof/>
          <w:color w:val="000000"/>
          <w:sz w:val="20"/>
          <w:szCs w:val="20"/>
          <w:highlight w:val="white"/>
          <w:lang w:val="en-US"/>
        </w:rPr>
        <w:tab/>
        <w:t xml:space="preserve">GetStorageIterator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 w:val="left" w:pos="3402"/>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PStorageBlockFirst</w:t>
      </w:r>
      <w:r w:rsidRPr="000172A8">
        <w:rPr>
          <w:rFonts w:ascii="Courier New" w:hAnsi="Courier New" w:cs="Courier New"/>
          <w:noProof/>
          <w:color w:val="000000"/>
          <w:sz w:val="20"/>
          <w:szCs w:val="20"/>
          <w:highlight w:val="white"/>
          <w:lang w:val="en-US"/>
        </w:rPr>
        <w:tab/>
      </w:r>
      <w:r w:rsidRPr="000172A8">
        <w:rPr>
          <w:rFonts w:ascii="Courier New" w:hAnsi="Courier New" w:cs="Courier New"/>
          <w:noProof/>
          <w:color w:val="000000"/>
          <w:sz w:val="20"/>
          <w:szCs w:val="20"/>
          <w:highlight w:val="white"/>
          <w:lang w:val="en-US"/>
        </w:rPr>
        <w:tab/>
        <w:t xml:space="preserve">StorageBlockFirst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 w:val="left" w:pos="3402"/>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PStorageBlockNext</w:t>
      </w:r>
      <w:r w:rsidRPr="000172A8">
        <w:rPr>
          <w:rFonts w:ascii="Courier New" w:hAnsi="Courier New" w:cs="Courier New"/>
          <w:noProof/>
          <w:color w:val="000000"/>
          <w:sz w:val="20"/>
          <w:szCs w:val="20"/>
          <w:highlight w:val="white"/>
          <w:lang w:val="en-US"/>
        </w:rPr>
        <w:tab/>
      </w:r>
      <w:r w:rsidRPr="000172A8">
        <w:rPr>
          <w:rFonts w:ascii="Courier New" w:hAnsi="Courier New" w:cs="Courier New"/>
          <w:noProof/>
          <w:color w:val="000000"/>
          <w:sz w:val="20"/>
          <w:szCs w:val="20"/>
          <w:highlight w:val="white"/>
          <w:lang w:val="en-US"/>
        </w:rPr>
        <w:tab/>
        <w:t xml:space="preserve">StorageBlockNext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 w:val="left" w:pos="3402"/>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PStorageBlockIsDone</w:t>
      </w:r>
      <w:r w:rsidRPr="000172A8">
        <w:rPr>
          <w:rFonts w:ascii="Courier New" w:hAnsi="Courier New" w:cs="Courier New"/>
          <w:noProof/>
          <w:color w:val="000000"/>
          <w:sz w:val="20"/>
          <w:szCs w:val="20"/>
          <w:highlight w:val="white"/>
          <w:lang w:val="en-US"/>
        </w:rPr>
        <w:tab/>
      </w:r>
      <w:r w:rsidRPr="000172A8">
        <w:rPr>
          <w:rFonts w:ascii="Courier New" w:hAnsi="Courier New" w:cs="Courier New"/>
          <w:noProof/>
          <w:color w:val="000000"/>
          <w:sz w:val="20"/>
          <w:szCs w:val="20"/>
          <w:highlight w:val="white"/>
          <w:lang w:val="en-US"/>
        </w:rPr>
        <w:tab/>
        <w:t xml:space="preserve">StorageBlockIsDone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 w:val="left" w:pos="3402"/>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PCloseStorageIterator</w:t>
      </w:r>
      <w:r w:rsidRPr="000172A8">
        <w:rPr>
          <w:rFonts w:ascii="Courier New" w:hAnsi="Courier New" w:cs="Courier New"/>
          <w:noProof/>
          <w:color w:val="000000"/>
          <w:sz w:val="20"/>
          <w:szCs w:val="20"/>
          <w:highlight w:val="white"/>
          <w:lang w:val="en-US"/>
        </w:rPr>
        <w:tab/>
      </w:r>
      <w:r w:rsidRPr="000172A8">
        <w:rPr>
          <w:rFonts w:ascii="Courier New" w:hAnsi="Courier New" w:cs="Courier New"/>
          <w:noProof/>
          <w:color w:val="000000"/>
          <w:sz w:val="20"/>
          <w:szCs w:val="20"/>
          <w:highlight w:val="white"/>
          <w:lang w:val="en-US"/>
        </w:rPr>
        <w:tab/>
        <w:t xml:space="preserve">CloseStorageIterator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 w:val="left" w:pos="3402"/>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PSetStoragePosition</w:t>
      </w:r>
      <w:r w:rsidRPr="000172A8">
        <w:rPr>
          <w:rFonts w:ascii="Courier New" w:hAnsi="Courier New" w:cs="Courier New"/>
          <w:noProof/>
          <w:color w:val="000000"/>
          <w:sz w:val="20"/>
          <w:szCs w:val="20"/>
          <w:highlight w:val="white"/>
          <w:lang w:val="en-US"/>
        </w:rPr>
        <w:tab/>
      </w:r>
      <w:r w:rsidRPr="000172A8">
        <w:rPr>
          <w:rFonts w:ascii="Courier New" w:hAnsi="Courier New" w:cs="Courier New"/>
          <w:noProof/>
          <w:color w:val="000000"/>
          <w:sz w:val="20"/>
          <w:szCs w:val="20"/>
          <w:highlight w:val="white"/>
          <w:lang w:val="en-US"/>
        </w:rPr>
        <w:tab/>
        <w:t xml:space="preserve">SetStoragePosition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 w:val="left" w:pos="3402"/>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PReadStorageData</w:t>
      </w:r>
      <w:r w:rsidRPr="000172A8">
        <w:rPr>
          <w:rFonts w:ascii="Courier New" w:hAnsi="Courier New" w:cs="Courier New"/>
          <w:noProof/>
          <w:color w:val="000000"/>
          <w:sz w:val="20"/>
          <w:szCs w:val="20"/>
          <w:highlight w:val="white"/>
          <w:lang w:val="en-US"/>
        </w:rPr>
        <w:tab/>
      </w:r>
      <w:r w:rsidRPr="000172A8">
        <w:rPr>
          <w:rFonts w:ascii="Courier New" w:hAnsi="Courier New" w:cs="Courier New"/>
          <w:noProof/>
          <w:color w:val="000000"/>
          <w:sz w:val="20"/>
          <w:szCs w:val="20"/>
          <w:highlight w:val="white"/>
          <w:lang w:val="en-US"/>
        </w:rPr>
        <w:tab/>
        <w:t xml:space="preserve">ReadStorageData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 w:val="left" w:pos="3402"/>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PRecognizeFileSystem</w:t>
      </w:r>
      <w:r w:rsidRPr="000172A8">
        <w:rPr>
          <w:rFonts w:ascii="Courier New" w:hAnsi="Courier New" w:cs="Courier New"/>
          <w:noProof/>
          <w:color w:val="000000"/>
          <w:sz w:val="20"/>
          <w:szCs w:val="20"/>
          <w:highlight w:val="white"/>
          <w:lang w:val="en-US"/>
        </w:rPr>
        <w:tab/>
      </w:r>
      <w:r w:rsidRPr="000172A8">
        <w:rPr>
          <w:rFonts w:ascii="Courier New" w:hAnsi="Courier New" w:cs="Courier New"/>
          <w:noProof/>
          <w:color w:val="000000"/>
          <w:sz w:val="20"/>
          <w:szCs w:val="20"/>
          <w:highlight w:val="white"/>
          <w:lang w:val="en-US"/>
        </w:rPr>
        <w:tab/>
        <w:t xml:space="preserve">RecognizeFileSystem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b/>
          <w:bCs/>
          <w:noProof/>
          <w:color w:val="808080"/>
          <w:sz w:val="20"/>
          <w:szCs w:val="20"/>
          <w:highlight w:val="white"/>
          <w:lang w:val="en-US"/>
        </w:rPr>
      </w:pPr>
      <w:r w:rsidRPr="000172A8">
        <w:rPr>
          <w:rFonts w:ascii="Courier New" w:hAnsi="Courier New" w:cs="Courier New"/>
          <w:b/>
          <w:bCs/>
          <w:noProof/>
          <w:color w:val="808080"/>
          <w:sz w:val="20"/>
          <w:szCs w:val="20"/>
          <w:highlight w:val="white"/>
          <w:lang w:val="en-US"/>
        </w:rPr>
        <w:t>//-----------------------------------------</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 xml:space="preserve">HINSTANCE </w:t>
      </w:r>
      <w:r w:rsidR="00B156CC" w:rsidRPr="00B156CC">
        <w:rPr>
          <w:rFonts w:ascii="Courier New" w:hAnsi="Courier New" w:cs="Courier New"/>
          <w:noProof/>
          <w:color w:val="000000"/>
          <w:sz w:val="20"/>
          <w:szCs w:val="20"/>
          <w:lang w:val="en-US"/>
        </w:rPr>
        <w:t>DataAccessLib</w:t>
      </w:r>
      <w:r w:rsidRPr="000172A8">
        <w:rPr>
          <w:rFonts w:ascii="Courier New" w:hAnsi="Courier New" w:cs="Courier New"/>
          <w:noProof/>
          <w:color w:val="000000"/>
          <w:sz w:val="20"/>
          <w:szCs w:val="20"/>
          <w:highlight w:val="white"/>
          <w:lang w:val="en-US"/>
        </w:rPr>
        <w:t xml:space="preserve">Dll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b/>
          <w:bCs/>
          <w:noProof/>
          <w:color w:val="808080"/>
          <w:sz w:val="20"/>
          <w:szCs w:val="20"/>
          <w:highlight w:val="white"/>
          <w:lang w:val="en-US"/>
        </w:rPr>
      </w:pPr>
      <w:r w:rsidRPr="000172A8">
        <w:rPr>
          <w:rFonts w:ascii="Courier New" w:hAnsi="Courier New" w:cs="Courier New"/>
          <w:b/>
          <w:bCs/>
          <w:noProof/>
          <w:color w:val="808080"/>
          <w:sz w:val="20"/>
          <w:szCs w:val="20"/>
          <w:highlight w:val="white"/>
          <w:lang w:val="en-US"/>
        </w:rPr>
        <w:t>//-----------------------------------------</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void</w:t>
      </w:r>
      <w:r w:rsidRPr="000172A8">
        <w:rPr>
          <w:rFonts w:ascii="Courier New" w:hAnsi="Courier New" w:cs="Courier New"/>
          <w:noProof/>
          <w:color w:val="000000"/>
          <w:sz w:val="20"/>
          <w:szCs w:val="20"/>
          <w:highlight w:val="white"/>
          <w:lang w:val="en-US"/>
        </w:rPr>
        <w:t xml:space="preserve"> InitFunctionsFromLib</w:t>
      </w:r>
      <w:r w:rsidRPr="000172A8">
        <w:rPr>
          <w:rFonts w:ascii="Courier New" w:hAnsi="Courier New" w:cs="Courier New"/>
          <w:b/>
          <w:bCs/>
          <w:noProof/>
          <w:color w:val="000000"/>
          <w:sz w:val="20"/>
          <w:szCs w:val="20"/>
          <w:highlight w:val="white"/>
          <w:lang w:val="en-US"/>
        </w:rPr>
        <w:t>()</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ab/>
      </w:r>
    </w:p>
    <w:p w:rsidR="00085CC4" w:rsidRPr="0098582D" w:rsidRDefault="000172A8"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CreateStorageHandle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noProof/>
          <w:color w:val="000000"/>
          <w:sz w:val="20"/>
          <w:szCs w:val="20"/>
          <w:highlight w:val="white"/>
          <w:lang w:val="en-US"/>
        </w:rPr>
        <w:tab/>
        <w:t xml:space="preserv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PCreateStorageHandle</w:t>
      </w:r>
      <w:r w:rsidRPr="000172A8">
        <w:rPr>
          <w:rFonts w:ascii="Courier New" w:hAnsi="Courier New" w:cs="Courier New"/>
          <w:b/>
          <w:bCs/>
          <w:noProof/>
          <w:color w:val="000000"/>
          <w:sz w:val="20"/>
          <w:szCs w:val="20"/>
          <w:highlight w:val="white"/>
          <w:lang w:val="en-US"/>
        </w:rPr>
        <w:t>)</w:t>
      </w:r>
    </w:p>
    <w:p w:rsidR="000172A8"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98582D">
        <w:rPr>
          <w:rFonts w:ascii="Courier New" w:hAnsi="Courier New" w:cs="Courier New"/>
          <w:b/>
          <w:bCs/>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GetProcAddress</w:t>
      </w:r>
      <w:r w:rsidR="000172A8" w:rsidRPr="000172A8">
        <w:rPr>
          <w:rFonts w:ascii="Courier New" w:hAnsi="Courier New" w:cs="Courier New"/>
          <w:b/>
          <w:bCs/>
          <w:noProof/>
          <w:color w:val="000000"/>
          <w:sz w:val="20"/>
          <w:szCs w:val="20"/>
          <w:highlight w:val="white"/>
          <w:lang w:val="en-US"/>
        </w:rPr>
        <w:t>(</w:t>
      </w:r>
      <w:r w:rsidR="00142550" w:rsidRPr="00B156CC">
        <w:rPr>
          <w:rFonts w:ascii="Courier New" w:hAnsi="Courier New" w:cs="Courier New"/>
          <w:noProof/>
          <w:color w:val="000000"/>
          <w:sz w:val="20"/>
          <w:szCs w:val="20"/>
          <w:lang w:val="en-US"/>
        </w:rPr>
        <w:t>DataAccessLib</w:t>
      </w:r>
      <w:r w:rsidR="00142550" w:rsidRPr="000172A8">
        <w:rPr>
          <w:rFonts w:ascii="Courier New" w:hAnsi="Courier New" w:cs="Courier New"/>
          <w:noProof/>
          <w:color w:val="000000"/>
          <w:sz w:val="20"/>
          <w:szCs w:val="20"/>
          <w:highlight w:val="white"/>
          <w:lang w:val="en-US"/>
        </w:rPr>
        <w:t>Dll</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"CreateStorageHandle"</w:t>
      </w:r>
      <w:r w:rsidR="000172A8" w:rsidRPr="000172A8">
        <w:rPr>
          <w:rFonts w:ascii="Courier New" w:hAnsi="Courier New" w:cs="Courier New"/>
          <w:b/>
          <w:bCs/>
          <w:noProof/>
          <w:color w:val="000000"/>
          <w:sz w:val="20"/>
          <w:szCs w:val="20"/>
          <w:highlight w:val="white"/>
          <w:lang w:val="en-US"/>
        </w:rPr>
        <w:t>);</w:t>
      </w:r>
    </w:p>
    <w:p w:rsidR="00085CC4"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085CC4" w:rsidRPr="0098582D" w:rsidRDefault="000172A8"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CloseStorageHandle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noProof/>
          <w:color w:val="000000"/>
          <w:sz w:val="20"/>
          <w:szCs w:val="20"/>
          <w:highlight w:val="white"/>
          <w:lang w:val="en-US"/>
        </w:rPr>
        <w:tab/>
        <w:t xml:space="preserv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PCloseStorageHandle</w:t>
      </w:r>
      <w:r w:rsidRPr="000172A8">
        <w:rPr>
          <w:rFonts w:ascii="Courier New" w:hAnsi="Courier New" w:cs="Courier New"/>
          <w:b/>
          <w:bCs/>
          <w:noProof/>
          <w:color w:val="000000"/>
          <w:sz w:val="20"/>
          <w:szCs w:val="20"/>
          <w:highlight w:val="white"/>
          <w:lang w:val="en-US"/>
        </w:rPr>
        <w:t>)</w:t>
      </w:r>
    </w:p>
    <w:p w:rsidR="000172A8"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98582D">
        <w:rPr>
          <w:rFonts w:ascii="Courier New" w:hAnsi="Courier New" w:cs="Courier New"/>
          <w:b/>
          <w:bCs/>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GetProcAddress</w:t>
      </w:r>
      <w:r w:rsidR="000172A8" w:rsidRPr="000172A8">
        <w:rPr>
          <w:rFonts w:ascii="Courier New" w:hAnsi="Courier New" w:cs="Courier New"/>
          <w:b/>
          <w:bCs/>
          <w:noProof/>
          <w:color w:val="000000"/>
          <w:sz w:val="20"/>
          <w:szCs w:val="20"/>
          <w:highlight w:val="white"/>
          <w:lang w:val="en-US"/>
        </w:rPr>
        <w:t>(</w:t>
      </w:r>
      <w:r w:rsidR="00142550" w:rsidRPr="00B156CC">
        <w:rPr>
          <w:rFonts w:ascii="Courier New" w:hAnsi="Courier New" w:cs="Courier New"/>
          <w:noProof/>
          <w:color w:val="000000"/>
          <w:sz w:val="20"/>
          <w:szCs w:val="20"/>
          <w:lang w:val="en-US"/>
        </w:rPr>
        <w:t>DataAccessLib</w:t>
      </w:r>
      <w:r w:rsidR="00142550" w:rsidRPr="000172A8">
        <w:rPr>
          <w:rFonts w:ascii="Courier New" w:hAnsi="Courier New" w:cs="Courier New"/>
          <w:noProof/>
          <w:color w:val="000000"/>
          <w:sz w:val="20"/>
          <w:szCs w:val="20"/>
          <w:highlight w:val="white"/>
          <w:lang w:val="en-US"/>
        </w:rPr>
        <w:t>Dll</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"CloseStorageHandle"</w:t>
      </w:r>
      <w:r w:rsidR="000172A8" w:rsidRPr="000172A8">
        <w:rPr>
          <w:rFonts w:ascii="Courier New" w:hAnsi="Courier New" w:cs="Courier New"/>
          <w:b/>
          <w:bCs/>
          <w:noProof/>
          <w:color w:val="000000"/>
          <w:sz w:val="20"/>
          <w:szCs w:val="20"/>
          <w:highlight w:val="white"/>
          <w:lang w:val="en-US"/>
        </w:rPr>
        <w:t>);</w:t>
      </w:r>
    </w:p>
    <w:p w:rsidR="00085CC4"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085CC4" w:rsidRPr="0098582D" w:rsidRDefault="000172A8"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GetStorageType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noProof/>
          <w:color w:val="000000"/>
          <w:sz w:val="20"/>
          <w:szCs w:val="20"/>
          <w:highlight w:val="white"/>
          <w:lang w:val="en-US"/>
        </w:rPr>
        <w:tab/>
        <w:t xml:space="preserv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PGetStorageType</w:t>
      </w:r>
      <w:r w:rsidRPr="000172A8">
        <w:rPr>
          <w:rFonts w:ascii="Courier New" w:hAnsi="Courier New" w:cs="Courier New"/>
          <w:b/>
          <w:bCs/>
          <w:noProof/>
          <w:color w:val="000000"/>
          <w:sz w:val="20"/>
          <w:szCs w:val="20"/>
          <w:highlight w:val="white"/>
          <w:lang w:val="en-US"/>
        </w:rPr>
        <w:t>)</w:t>
      </w:r>
    </w:p>
    <w:p w:rsidR="000172A8"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98582D">
        <w:rPr>
          <w:rFonts w:ascii="Courier New" w:hAnsi="Courier New" w:cs="Courier New"/>
          <w:b/>
          <w:bCs/>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GetProcAddress</w:t>
      </w:r>
      <w:r w:rsidR="000172A8" w:rsidRPr="000172A8">
        <w:rPr>
          <w:rFonts w:ascii="Courier New" w:hAnsi="Courier New" w:cs="Courier New"/>
          <w:b/>
          <w:bCs/>
          <w:noProof/>
          <w:color w:val="000000"/>
          <w:sz w:val="20"/>
          <w:szCs w:val="20"/>
          <w:highlight w:val="white"/>
          <w:lang w:val="en-US"/>
        </w:rPr>
        <w:t>(</w:t>
      </w:r>
      <w:r w:rsidR="00142550" w:rsidRPr="00B156CC">
        <w:rPr>
          <w:rFonts w:ascii="Courier New" w:hAnsi="Courier New" w:cs="Courier New"/>
          <w:noProof/>
          <w:color w:val="000000"/>
          <w:sz w:val="20"/>
          <w:szCs w:val="20"/>
          <w:lang w:val="en-US"/>
        </w:rPr>
        <w:t>DataAccessLib</w:t>
      </w:r>
      <w:r w:rsidR="00142550" w:rsidRPr="000172A8">
        <w:rPr>
          <w:rFonts w:ascii="Courier New" w:hAnsi="Courier New" w:cs="Courier New"/>
          <w:noProof/>
          <w:color w:val="000000"/>
          <w:sz w:val="20"/>
          <w:szCs w:val="20"/>
          <w:highlight w:val="white"/>
          <w:lang w:val="en-US"/>
        </w:rPr>
        <w:t>Dll</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"GetStorageType"</w:t>
      </w:r>
      <w:r w:rsidR="000172A8" w:rsidRPr="000172A8">
        <w:rPr>
          <w:rFonts w:ascii="Courier New" w:hAnsi="Courier New" w:cs="Courier New"/>
          <w:b/>
          <w:bCs/>
          <w:noProof/>
          <w:color w:val="000000"/>
          <w:sz w:val="20"/>
          <w:szCs w:val="20"/>
          <w:highlight w:val="white"/>
          <w:lang w:val="en-US"/>
        </w:rPr>
        <w:t>);</w:t>
      </w:r>
    </w:p>
    <w:p w:rsidR="00085CC4"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085CC4" w:rsidRPr="0098582D" w:rsidRDefault="000172A8"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GetPhysicalDriveInfo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noProof/>
          <w:color w:val="000000"/>
          <w:sz w:val="20"/>
          <w:szCs w:val="20"/>
          <w:highlight w:val="white"/>
          <w:lang w:val="en-US"/>
        </w:rPr>
        <w:tab/>
        <w:t xml:space="preserv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PGetPhysicalDriveInfo</w:t>
      </w:r>
      <w:r w:rsidRPr="000172A8">
        <w:rPr>
          <w:rFonts w:ascii="Courier New" w:hAnsi="Courier New" w:cs="Courier New"/>
          <w:b/>
          <w:bCs/>
          <w:noProof/>
          <w:color w:val="000000"/>
          <w:sz w:val="20"/>
          <w:szCs w:val="20"/>
          <w:highlight w:val="white"/>
          <w:lang w:val="en-US"/>
        </w:rPr>
        <w:t>)</w:t>
      </w:r>
    </w:p>
    <w:p w:rsidR="000172A8"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98582D">
        <w:rPr>
          <w:rFonts w:ascii="Courier New" w:hAnsi="Courier New" w:cs="Courier New"/>
          <w:b/>
          <w:bCs/>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GetProcAddress</w:t>
      </w:r>
      <w:r w:rsidR="000172A8" w:rsidRPr="000172A8">
        <w:rPr>
          <w:rFonts w:ascii="Courier New" w:hAnsi="Courier New" w:cs="Courier New"/>
          <w:b/>
          <w:bCs/>
          <w:noProof/>
          <w:color w:val="000000"/>
          <w:sz w:val="20"/>
          <w:szCs w:val="20"/>
          <w:highlight w:val="white"/>
          <w:lang w:val="en-US"/>
        </w:rPr>
        <w:t>(</w:t>
      </w:r>
      <w:r w:rsidR="00142550" w:rsidRPr="00B156CC">
        <w:rPr>
          <w:rFonts w:ascii="Courier New" w:hAnsi="Courier New" w:cs="Courier New"/>
          <w:noProof/>
          <w:color w:val="000000"/>
          <w:sz w:val="20"/>
          <w:szCs w:val="20"/>
          <w:lang w:val="en-US"/>
        </w:rPr>
        <w:t>DataAccessLib</w:t>
      </w:r>
      <w:r w:rsidR="00142550" w:rsidRPr="000172A8">
        <w:rPr>
          <w:rFonts w:ascii="Courier New" w:hAnsi="Courier New" w:cs="Courier New"/>
          <w:noProof/>
          <w:color w:val="000000"/>
          <w:sz w:val="20"/>
          <w:szCs w:val="20"/>
          <w:highlight w:val="white"/>
          <w:lang w:val="en-US"/>
        </w:rPr>
        <w:t>Dll</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"GetPhysicalDriveInfo"</w:t>
      </w:r>
      <w:r w:rsidR="000172A8" w:rsidRPr="000172A8">
        <w:rPr>
          <w:rFonts w:ascii="Courier New" w:hAnsi="Courier New" w:cs="Courier New"/>
          <w:b/>
          <w:bCs/>
          <w:noProof/>
          <w:color w:val="000000"/>
          <w:sz w:val="20"/>
          <w:szCs w:val="20"/>
          <w:highlight w:val="white"/>
          <w:lang w:val="en-US"/>
        </w:rPr>
        <w:t>);</w:t>
      </w:r>
    </w:p>
    <w:p w:rsidR="00085CC4"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085CC4" w:rsidRPr="0098582D" w:rsidRDefault="000172A8"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GetNumberOfPartitions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noProof/>
          <w:color w:val="000000"/>
          <w:sz w:val="20"/>
          <w:szCs w:val="20"/>
          <w:highlight w:val="white"/>
          <w:lang w:val="en-US"/>
        </w:rPr>
        <w:tab/>
        <w:t xml:space="preserv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PGetNumberOfPartitions</w:t>
      </w:r>
      <w:r w:rsidRPr="000172A8">
        <w:rPr>
          <w:rFonts w:ascii="Courier New" w:hAnsi="Courier New" w:cs="Courier New"/>
          <w:b/>
          <w:bCs/>
          <w:noProof/>
          <w:color w:val="000000"/>
          <w:sz w:val="20"/>
          <w:szCs w:val="20"/>
          <w:highlight w:val="white"/>
          <w:lang w:val="en-US"/>
        </w:rPr>
        <w:t>)</w:t>
      </w:r>
    </w:p>
    <w:p w:rsidR="000172A8"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98582D">
        <w:rPr>
          <w:rFonts w:ascii="Courier New" w:hAnsi="Courier New" w:cs="Courier New"/>
          <w:b/>
          <w:bCs/>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GetProcAddress</w:t>
      </w:r>
      <w:r w:rsidR="000172A8" w:rsidRPr="000172A8">
        <w:rPr>
          <w:rFonts w:ascii="Courier New" w:hAnsi="Courier New" w:cs="Courier New"/>
          <w:b/>
          <w:bCs/>
          <w:noProof/>
          <w:color w:val="000000"/>
          <w:sz w:val="20"/>
          <w:szCs w:val="20"/>
          <w:highlight w:val="white"/>
          <w:lang w:val="en-US"/>
        </w:rPr>
        <w:t>(</w:t>
      </w:r>
      <w:r w:rsidR="00142550" w:rsidRPr="00B156CC">
        <w:rPr>
          <w:rFonts w:ascii="Courier New" w:hAnsi="Courier New" w:cs="Courier New"/>
          <w:noProof/>
          <w:color w:val="000000"/>
          <w:sz w:val="20"/>
          <w:szCs w:val="20"/>
          <w:lang w:val="en-US"/>
        </w:rPr>
        <w:t>DataAccessLib</w:t>
      </w:r>
      <w:r w:rsidR="00142550" w:rsidRPr="000172A8">
        <w:rPr>
          <w:rFonts w:ascii="Courier New" w:hAnsi="Courier New" w:cs="Courier New"/>
          <w:noProof/>
          <w:color w:val="000000"/>
          <w:sz w:val="20"/>
          <w:szCs w:val="20"/>
          <w:highlight w:val="white"/>
          <w:lang w:val="en-US"/>
        </w:rPr>
        <w:t>Dll</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"GetNumberOfPartitions"</w:t>
      </w:r>
      <w:r w:rsidR="000172A8" w:rsidRPr="000172A8">
        <w:rPr>
          <w:rFonts w:ascii="Courier New" w:hAnsi="Courier New" w:cs="Courier New"/>
          <w:b/>
          <w:bCs/>
          <w:noProof/>
          <w:color w:val="000000"/>
          <w:sz w:val="20"/>
          <w:szCs w:val="20"/>
          <w:highlight w:val="white"/>
          <w:lang w:val="en-US"/>
        </w:rPr>
        <w:t>);</w:t>
      </w:r>
    </w:p>
    <w:p w:rsidR="00085CC4"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085CC4" w:rsidRPr="0098582D" w:rsidRDefault="000172A8"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GetPartitionInfoByNumber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noProof/>
          <w:color w:val="000000"/>
          <w:sz w:val="20"/>
          <w:szCs w:val="20"/>
          <w:highlight w:val="white"/>
          <w:lang w:val="en-US"/>
        </w:rPr>
        <w:tab/>
        <w:t xml:space="preserv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PGetPartitionInfoByNumber</w:t>
      </w:r>
      <w:r w:rsidRPr="000172A8">
        <w:rPr>
          <w:rFonts w:ascii="Courier New" w:hAnsi="Courier New" w:cs="Courier New"/>
          <w:b/>
          <w:bCs/>
          <w:noProof/>
          <w:color w:val="000000"/>
          <w:sz w:val="20"/>
          <w:szCs w:val="20"/>
          <w:highlight w:val="white"/>
          <w:lang w:val="en-US"/>
        </w:rPr>
        <w:t>)</w:t>
      </w:r>
    </w:p>
    <w:p w:rsidR="000172A8"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98582D">
        <w:rPr>
          <w:rFonts w:ascii="Courier New" w:hAnsi="Courier New" w:cs="Courier New"/>
          <w:b/>
          <w:bCs/>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GetProcAddress</w:t>
      </w:r>
      <w:r w:rsidR="000172A8" w:rsidRPr="000172A8">
        <w:rPr>
          <w:rFonts w:ascii="Courier New" w:hAnsi="Courier New" w:cs="Courier New"/>
          <w:b/>
          <w:bCs/>
          <w:noProof/>
          <w:color w:val="000000"/>
          <w:sz w:val="20"/>
          <w:szCs w:val="20"/>
          <w:highlight w:val="white"/>
          <w:lang w:val="en-US"/>
        </w:rPr>
        <w:t>(</w:t>
      </w:r>
      <w:r w:rsidR="00142550" w:rsidRPr="00B156CC">
        <w:rPr>
          <w:rFonts w:ascii="Courier New" w:hAnsi="Courier New" w:cs="Courier New"/>
          <w:noProof/>
          <w:color w:val="000000"/>
          <w:sz w:val="20"/>
          <w:szCs w:val="20"/>
          <w:lang w:val="en-US"/>
        </w:rPr>
        <w:t>DataAccessLib</w:t>
      </w:r>
      <w:r w:rsidR="00142550" w:rsidRPr="000172A8">
        <w:rPr>
          <w:rFonts w:ascii="Courier New" w:hAnsi="Courier New" w:cs="Courier New"/>
          <w:noProof/>
          <w:color w:val="000000"/>
          <w:sz w:val="20"/>
          <w:szCs w:val="20"/>
          <w:highlight w:val="white"/>
          <w:lang w:val="en-US"/>
        </w:rPr>
        <w:t>Dll</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"GetPartitionInfoByNumber"</w:t>
      </w:r>
      <w:r w:rsidR="000172A8" w:rsidRPr="000172A8">
        <w:rPr>
          <w:rFonts w:ascii="Courier New" w:hAnsi="Courier New" w:cs="Courier New"/>
          <w:b/>
          <w:bCs/>
          <w:noProof/>
          <w:color w:val="000000"/>
          <w:sz w:val="20"/>
          <w:szCs w:val="20"/>
          <w:highlight w:val="white"/>
          <w:lang w:val="en-US"/>
        </w:rPr>
        <w:t>);</w:t>
      </w:r>
    </w:p>
    <w:p w:rsidR="00085CC4"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085CC4" w:rsidRPr="0098582D" w:rsidRDefault="000172A8"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GetStorageBlockSize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noProof/>
          <w:color w:val="000000"/>
          <w:sz w:val="20"/>
          <w:szCs w:val="20"/>
          <w:highlight w:val="white"/>
          <w:lang w:val="en-US"/>
        </w:rPr>
        <w:tab/>
        <w:t xml:space="preserv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PGetStorageBlockSize</w:t>
      </w:r>
      <w:r w:rsidRPr="000172A8">
        <w:rPr>
          <w:rFonts w:ascii="Courier New" w:hAnsi="Courier New" w:cs="Courier New"/>
          <w:b/>
          <w:bCs/>
          <w:noProof/>
          <w:color w:val="000000"/>
          <w:sz w:val="20"/>
          <w:szCs w:val="20"/>
          <w:highlight w:val="white"/>
          <w:lang w:val="en-US"/>
        </w:rPr>
        <w:t>)</w:t>
      </w:r>
    </w:p>
    <w:p w:rsidR="000172A8"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98582D">
        <w:rPr>
          <w:rFonts w:ascii="Courier New" w:hAnsi="Courier New" w:cs="Courier New"/>
          <w:b/>
          <w:bCs/>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GetProcAddress</w:t>
      </w:r>
      <w:r w:rsidR="000172A8" w:rsidRPr="000172A8">
        <w:rPr>
          <w:rFonts w:ascii="Courier New" w:hAnsi="Courier New" w:cs="Courier New"/>
          <w:b/>
          <w:bCs/>
          <w:noProof/>
          <w:color w:val="000000"/>
          <w:sz w:val="20"/>
          <w:szCs w:val="20"/>
          <w:highlight w:val="white"/>
          <w:lang w:val="en-US"/>
        </w:rPr>
        <w:t>(</w:t>
      </w:r>
      <w:r w:rsidR="00142550" w:rsidRPr="00B156CC">
        <w:rPr>
          <w:rFonts w:ascii="Courier New" w:hAnsi="Courier New" w:cs="Courier New"/>
          <w:noProof/>
          <w:color w:val="000000"/>
          <w:sz w:val="20"/>
          <w:szCs w:val="20"/>
          <w:lang w:val="en-US"/>
        </w:rPr>
        <w:t>DataAccessLib</w:t>
      </w:r>
      <w:r w:rsidR="00142550" w:rsidRPr="000172A8">
        <w:rPr>
          <w:rFonts w:ascii="Courier New" w:hAnsi="Courier New" w:cs="Courier New"/>
          <w:noProof/>
          <w:color w:val="000000"/>
          <w:sz w:val="20"/>
          <w:szCs w:val="20"/>
          <w:highlight w:val="white"/>
          <w:lang w:val="en-US"/>
        </w:rPr>
        <w:t>Dll</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"GetStorageBlockSize"</w:t>
      </w:r>
      <w:r w:rsidR="000172A8" w:rsidRPr="000172A8">
        <w:rPr>
          <w:rFonts w:ascii="Courier New" w:hAnsi="Courier New" w:cs="Courier New"/>
          <w:b/>
          <w:bCs/>
          <w:noProof/>
          <w:color w:val="000000"/>
          <w:sz w:val="20"/>
          <w:szCs w:val="20"/>
          <w:highlight w:val="white"/>
          <w:lang w:val="en-US"/>
        </w:rPr>
        <w:t>);</w:t>
      </w:r>
    </w:p>
    <w:p w:rsidR="00085CC4"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085CC4" w:rsidRPr="0098582D" w:rsidRDefault="000172A8"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SetStorageBlockSize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noProof/>
          <w:color w:val="000000"/>
          <w:sz w:val="20"/>
          <w:szCs w:val="20"/>
          <w:highlight w:val="white"/>
          <w:lang w:val="en-US"/>
        </w:rPr>
        <w:tab/>
        <w:t xml:space="preserv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PSetStorageBlockSize</w:t>
      </w:r>
      <w:r w:rsidRPr="000172A8">
        <w:rPr>
          <w:rFonts w:ascii="Courier New" w:hAnsi="Courier New" w:cs="Courier New"/>
          <w:b/>
          <w:bCs/>
          <w:noProof/>
          <w:color w:val="000000"/>
          <w:sz w:val="20"/>
          <w:szCs w:val="20"/>
          <w:highlight w:val="white"/>
          <w:lang w:val="en-US"/>
        </w:rPr>
        <w:t>)</w:t>
      </w:r>
    </w:p>
    <w:p w:rsidR="000172A8"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98582D">
        <w:rPr>
          <w:rFonts w:ascii="Courier New" w:hAnsi="Courier New" w:cs="Courier New"/>
          <w:b/>
          <w:bCs/>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GetProcAddress</w:t>
      </w:r>
      <w:r w:rsidR="000172A8" w:rsidRPr="000172A8">
        <w:rPr>
          <w:rFonts w:ascii="Courier New" w:hAnsi="Courier New" w:cs="Courier New"/>
          <w:b/>
          <w:bCs/>
          <w:noProof/>
          <w:color w:val="000000"/>
          <w:sz w:val="20"/>
          <w:szCs w:val="20"/>
          <w:highlight w:val="white"/>
          <w:lang w:val="en-US"/>
        </w:rPr>
        <w:t>(</w:t>
      </w:r>
      <w:r w:rsidR="00142550" w:rsidRPr="00B156CC">
        <w:rPr>
          <w:rFonts w:ascii="Courier New" w:hAnsi="Courier New" w:cs="Courier New"/>
          <w:noProof/>
          <w:color w:val="000000"/>
          <w:sz w:val="20"/>
          <w:szCs w:val="20"/>
          <w:lang w:val="en-US"/>
        </w:rPr>
        <w:t>DataAccessLib</w:t>
      </w:r>
      <w:r w:rsidR="00142550" w:rsidRPr="000172A8">
        <w:rPr>
          <w:rFonts w:ascii="Courier New" w:hAnsi="Courier New" w:cs="Courier New"/>
          <w:noProof/>
          <w:color w:val="000000"/>
          <w:sz w:val="20"/>
          <w:szCs w:val="20"/>
          <w:highlight w:val="white"/>
          <w:lang w:val="en-US"/>
        </w:rPr>
        <w:t>Dll</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"SetStorageBlockSize"</w:t>
      </w:r>
      <w:r w:rsidR="000172A8" w:rsidRPr="000172A8">
        <w:rPr>
          <w:rFonts w:ascii="Courier New" w:hAnsi="Courier New" w:cs="Courier New"/>
          <w:b/>
          <w:bCs/>
          <w:noProof/>
          <w:color w:val="000000"/>
          <w:sz w:val="20"/>
          <w:szCs w:val="20"/>
          <w:highlight w:val="white"/>
          <w:lang w:val="en-US"/>
        </w:rPr>
        <w:t>);</w:t>
      </w:r>
    </w:p>
    <w:p w:rsidR="00085CC4"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085CC4" w:rsidRPr="0098582D" w:rsidRDefault="000172A8"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GetStorageIterator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noProof/>
          <w:color w:val="000000"/>
          <w:sz w:val="20"/>
          <w:szCs w:val="20"/>
          <w:highlight w:val="white"/>
          <w:lang w:val="en-US"/>
        </w:rPr>
        <w:tab/>
        <w:t xml:space="preserv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PGetStorageIterator</w:t>
      </w:r>
      <w:r w:rsidRPr="000172A8">
        <w:rPr>
          <w:rFonts w:ascii="Courier New" w:hAnsi="Courier New" w:cs="Courier New"/>
          <w:b/>
          <w:bCs/>
          <w:noProof/>
          <w:color w:val="000000"/>
          <w:sz w:val="20"/>
          <w:szCs w:val="20"/>
          <w:highlight w:val="white"/>
          <w:lang w:val="en-US"/>
        </w:rPr>
        <w:t>)</w:t>
      </w:r>
    </w:p>
    <w:p w:rsidR="000172A8"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98582D">
        <w:rPr>
          <w:rFonts w:ascii="Courier New" w:hAnsi="Courier New" w:cs="Courier New"/>
          <w:b/>
          <w:bCs/>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GetProcAddress</w:t>
      </w:r>
      <w:r w:rsidR="000172A8" w:rsidRPr="000172A8">
        <w:rPr>
          <w:rFonts w:ascii="Courier New" w:hAnsi="Courier New" w:cs="Courier New"/>
          <w:b/>
          <w:bCs/>
          <w:noProof/>
          <w:color w:val="000000"/>
          <w:sz w:val="20"/>
          <w:szCs w:val="20"/>
          <w:highlight w:val="white"/>
          <w:lang w:val="en-US"/>
        </w:rPr>
        <w:t>(</w:t>
      </w:r>
      <w:r w:rsidR="00142550" w:rsidRPr="00B156CC">
        <w:rPr>
          <w:rFonts w:ascii="Courier New" w:hAnsi="Courier New" w:cs="Courier New"/>
          <w:noProof/>
          <w:color w:val="000000"/>
          <w:sz w:val="20"/>
          <w:szCs w:val="20"/>
          <w:lang w:val="en-US"/>
        </w:rPr>
        <w:t>DataAccessLib</w:t>
      </w:r>
      <w:r w:rsidR="00142550" w:rsidRPr="000172A8">
        <w:rPr>
          <w:rFonts w:ascii="Courier New" w:hAnsi="Courier New" w:cs="Courier New"/>
          <w:noProof/>
          <w:color w:val="000000"/>
          <w:sz w:val="20"/>
          <w:szCs w:val="20"/>
          <w:highlight w:val="white"/>
          <w:lang w:val="en-US"/>
        </w:rPr>
        <w:t>Dll</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"GetStorageIterator"</w:t>
      </w:r>
      <w:r w:rsidR="000172A8" w:rsidRPr="000172A8">
        <w:rPr>
          <w:rFonts w:ascii="Courier New" w:hAnsi="Courier New" w:cs="Courier New"/>
          <w:b/>
          <w:bCs/>
          <w:noProof/>
          <w:color w:val="000000"/>
          <w:sz w:val="20"/>
          <w:szCs w:val="20"/>
          <w:highlight w:val="white"/>
          <w:lang w:val="en-US"/>
        </w:rPr>
        <w:t>);</w:t>
      </w:r>
    </w:p>
    <w:p w:rsidR="00085CC4"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085CC4" w:rsidRPr="0098582D" w:rsidRDefault="000172A8"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StorageBlockFirst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noProof/>
          <w:color w:val="000000"/>
          <w:sz w:val="20"/>
          <w:szCs w:val="20"/>
          <w:highlight w:val="white"/>
          <w:lang w:val="en-US"/>
        </w:rPr>
        <w:tab/>
        <w:t xml:space="preserv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PStorageBlockFirst</w:t>
      </w:r>
      <w:r w:rsidRPr="000172A8">
        <w:rPr>
          <w:rFonts w:ascii="Courier New" w:hAnsi="Courier New" w:cs="Courier New"/>
          <w:b/>
          <w:bCs/>
          <w:noProof/>
          <w:color w:val="000000"/>
          <w:sz w:val="20"/>
          <w:szCs w:val="20"/>
          <w:highlight w:val="white"/>
          <w:lang w:val="en-US"/>
        </w:rPr>
        <w:t>)</w:t>
      </w:r>
    </w:p>
    <w:p w:rsidR="000172A8"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98582D">
        <w:rPr>
          <w:rFonts w:ascii="Courier New" w:hAnsi="Courier New" w:cs="Courier New"/>
          <w:b/>
          <w:bCs/>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GetProcAddress</w:t>
      </w:r>
      <w:r w:rsidR="000172A8" w:rsidRPr="000172A8">
        <w:rPr>
          <w:rFonts w:ascii="Courier New" w:hAnsi="Courier New" w:cs="Courier New"/>
          <w:b/>
          <w:bCs/>
          <w:noProof/>
          <w:color w:val="000000"/>
          <w:sz w:val="20"/>
          <w:szCs w:val="20"/>
          <w:highlight w:val="white"/>
          <w:lang w:val="en-US"/>
        </w:rPr>
        <w:t>(</w:t>
      </w:r>
      <w:r w:rsidR="00142550" w:rsidRPr="00B156CC">
        <w:rPr>
          <w:rFonts w:ascii="Courier New" w:hAnsi="Courier New" w:cs="Courier New"/>
          <w:noProof/>
          <w:color w:val="000000"/>
          <w:sz w:val="20"/>
          <w:szCs w:val="20"/>
          <w:lang w:val="en-US"/>
        </w:rPr>
        <w:t>DataAccessLib</w:t>
      </w:r>
      <w:r w:rsidR="00142550" w:rsidRPr="000172A8">
        <w:rPr>
          <w:rFonts w:ascii="Courier New" w:hAnsi="Courier New" w:cs="Courier New"/>
          <w:noProof/>
          <w:color w:val="000000"/>
          <w:sz w:val="20"/>
          <w:szCs w:val="20"/>
          <w:highlight w:val="white"/>
          <w:lang w:val="en-US"/>
        </w:rPr>
        <w:t>Dll</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"StorageBlockFirst"</w:t>
      </w:r>
      <w:r w:rsidR="000172A8" w:rsidRPr="000172A8">
        <w:rPr>
          <w:rFonts w:ascii="Courier New" w:hAnsi="Courier New" w:cs="Courier New"/>
          <w:b/>
          <w:bCs/>
          <w:noProof/>
          <w:color w:val="000000"/>
          <w:sz w:val="20"/>
          <w:szCs w:val="20"/>
          <w:highlight w:val="white"/>
          <w:lang w:val="en-US"/>
        </w:rPr>
        <w:t>);</w:t>
      </w:r>
    </w:p>
    <w:p w:rsidR="00085CC4"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085CC4" w:rsidRPr="0098582D" w:rsidRDefault="000172A8" w:rsidP="00BF560E">
      <w:pPr>
        <w:keepNext/>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StorageBlockNext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noProof/>
          <w:color w:val="000000"/>
          <w:sz w:val="20"/>
          <w:szCs w:val="20"/>
          <w:highlight w:val="white"/>
          <w:lang w:val="en-US"/>
        </w:rPr>
        <w:tab/>
        <w:t xml:space="preserv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PStorageBlockNext</w:t>
      </w:r>
      <w:r w:rsidRPr="000172A8">
        <w:rPr>
          <w:rFonts w:ascii="Courier New" w:hAnsi="Courier New" w:cs="Courier New"/>
          <w:b/>
          <w:bCs/>
          <w:noProof/>
          <w:color w:val="000000"/>
          <w:sz w:val="20"/>
          <w:szCs w:val="20"/>
          <w:highlight w:val="white"/>
          <w:lang w:val="en-US"/>
        </w:rPr>
        <w:t>)</w:t>
      </w:r>
    </w:p>
    <w:p w:rsidR="000172A8"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98582D">
        <w:rPr>
          <w:rFonts w:ascii="Courier New" w:hAnsi="Courier New" w:cs="Courier New"/>
          <w:b/>
          <w:bCs/>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GetProcAddress</w:t>
      </w:r>
      <w:r w:rsidR="000172A8" w:rsidRPr="000172A8">
        <w:rPr>
          <w:rFonts w:ascii="Courier New" w:hAnsi="Courier New" w:cs="Courier New"/>
          <w:b/>
          <w:bCs/>
          <w:noProof/>
          <w:color w:val="000000"/>
          <w:sz w:val="20"/>
          <w:szCs w:val="20"/>
          <w:highlight w:val="white"/>
          <w:lang w:val="en-US"/>
        </w:rPr>
        <w:t>(</w:t>
      </w:r>
      <w:r w:rsidR="00142550" w:rsidRPr="00B156CC">
        <w:rPr>
          <w:rFonts w:ascii="Courier New" w:hAnsi="Courier New" w:cs="Courier New"/>
          <w:noProof/>
          <w:color w:val="000000"/>
          <w:sz w:val="20"/>
          <w:szCs w:val="20"/>
          <w:lang w:val="en-US"/>
        </w:rPr>
        <w:t>DataAccessLib</w:t>
      </w:r>
      <w:r w:rsidR="00142550" w:rsidRPr="000172A8">
        <w:rPr>
          <w:rFonts w:ascii="Courier New" w:hAnsi="Courier New" w:cs="Courier New"/>
          <w:noProof/>
          <w:color w:val="000000"/>
          <w:sz w:val="20"/>
          <w:szCs w:val="20"/>
          <w:highlight w:val="white"/>
          <w:lang w:val="en-US"/>
        </w:rPr>
        <w:t>Dll</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"StorageBlockNext"</w:t>
      </w:r>
      <w:r w:rsidR="000172A8" w:rsidRPr="000172A8">
        <w:rPr>
          <w:rFonts w:ascii="Courier New" w:hAnsi="Courier New" w:cs="Courier New"/>
          <w:b/>
          <w:bCs/>
          <w:noProof/>
          <w:color w:val="000000"/>
          <w:sz w:val="20"/>
          <w:szCs w:val="20"/>
          <w:highlight w:val="white"/>
          <w:lang w:val="en-US"/>
        </w:rPr>
        <w:t>);</w:t>
      </w:r>
    </w:p>
    <w:p w:rsidR="00085CC4"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085CC4" w:rsidRPr="0098582D" w:rsidRDefault="000172A8"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StorageBlockIsDone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noProof/>
          <w:color w:val="000000"/>
          <w:sz w:val="20"/>
          <w:szCs w:val="20"/>
          <w:highlight w:val="white"/>
          <w:lang w:val="en-US"/>
        </w:rPr>
        <w:tab/>
        <w:t xml:space="preserv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PStorageBlockIsDone</w:t>
      </w:r>
      <w:r w:rsidRPr="000172A8">
        <w:rPr>
          <w:rFonts w:ascii="Courier New" w:hAnsi="Courier New" w:cs="Courier New"/>
          <w:b/>
          <w:bCs/>
          <w:noProof/>
          <w:color w:val="000000"/>
          <w:sz w:val="20"/>
          <w:szCs w:val="20"/>
          <w:highlight w:val="white"/>
          <w:lang w:val="en-US"/>
        </w:rPr>
        <w:t>)</w:t>
      </w:r>
    </w:p>
    <w:p w:rsidR="000172A8"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98582D">
        <w:rPr>
          <w:rFonts w:ascii="Courier New" w:hAnsi="Courier New" w:cs="Courier New"/>
          <w:b/>
          <w:bCs/>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GetProcAddress</w:t>
      </w:r>
      <w:r w:rsidR="000172A8" w:rsidRPr="000172A8">
        <w:rPr>
          <w:rFonts w:ascii="Courier New" w:hAnsi="Courier New" w:cs="Courier New"/>
          <w:b/>
          <w:bCs/>
          <w:noProof/>
          <w:color w:val="000000"/>
          <w:sz w:val="20"/>
          <w:szCs w:val="20"/>
          <w:highlight w:val="white"/>
          <w:lang w:val="en-US"/>
        </w:rPr>
        <w:t>(</w:t>
      </w:r>
      <w:r w:rsidR="00142550" w:rsidRPr="00B156CC">
        <w:rPr>
          <w:rFonts w:ascii="Courier New" w:hAnsi="Courier New" w:cs="Courier New"/>
          <w:noProof/>
          <w:color w:val="000000"/>
          <w:sz w:val="20"/>
          <w:szCs w:val="20"/>
          <w:lang w:val="en-US"/>
        </w:rPr>
        <w:t>DataAccessLib</w:t>
      </w:r>
      <w:r w:rsidR="00142550" w:rsidRPr="000172A8">
        <w:rPr>
          <w:rFonts w:ascii="Courier New" w:hAnsi="Courier New" w:cs="Courier New"/>
          <w:noProof/>
          <w:color w:val="000000"/>
          <w:sz w:val="20"/>
          <w:szCs w:val="20"/>
          <w:highlight w:val="white"/>
          <w:lang w:val="en-US"/>
        </w:rPr>
        <w:t>Dll</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"StorageBlockIsDone"</w:t>
      </w:r>
      <w:r w:rsidR="000172A8" w:rsidRPr="000172A8">
        <w:rPr>
          <w:rFonts w:ascii="Courier New" w:hAnsi="Courier New" w:cs="Courier New"/>
          <w:b/>
          <w:bCs/>
          <w:noProof/>
          <w:color w:val="000000"/>
          <w:sz w:val="20"/>
          <w:szCs w:val="20"/>
          <w:highlight w:val="white"/>
          <w:lang w:val="en-US"/>
        </w:rPr>
        <w:t>);</w:t>
      </w:r>
    </w:p>
    <w:p w:rsidR="00085CC4"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085CC4" w:rsidRPr="0098582D" w:rsidRDefault="000172A8"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CloseStorageIterator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noProof/>
          <w:color w:val="000000"/>
          <w:sz w:val="20"/>
          <w:szCs w:val="20"/>
          <w:highlight w:val="white"/>
          <w:lang w:val="en-US"/>
        </w:rPr>
        <w:tab/>
        <w:t xml:space="preserv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PCloseStorageIterator</w:t>
      </w:r>
      <w:r w:rsidRPr="000172A8">
        <w:rPr>
          <w:rFonts w:ascii="Courier New" w:hAnsi="Courier New" w:cs="Courier New"/>
          <w:b/>
          <w:bCs/>
          <w:noProof/>
          <w:color w:val="000000"/>
          <w:sz w:val="20"/>
          <w:szCs w:val="20"/>
          <w:highlight w:val="white"/>
          <w:lang w:val="en-US"/>
        </w:rPr>
        <w:t>)</w:t>
      </w:r>
    </w:p>
    <w:p w:rsidR="000172A8"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98582D">
        <w:rPr>
          <w:rFonts w:ascii="Courier New" w:hAnsi="Courier New" w:cs="Courier New"/>
          <w:b/>
          <w:bCs/>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GetProcAddress</w:t>
      </w:r>
      <w:r w:rsidR="000172A8" w:rsidRPr="000172A8">
        <w:rPr>
          <w:rFonts w:ascii="Courier New" w:hAnsi="Courier New" w:cs="Courier New"/>
          <w:b/>
          <w:bCs/>
          <w:noProof/>
          <w:color w:val="000000"/>
          <w:sz w:val="20"/>
          <w:szCs w:val="20"/>
          <w:highlight w:val="white"/>
          <w:lang w:val="en-US"/>
        </w:rPr>
        <w:t>(</w:t>
      </w:r>
      <w:r w:rsidR="00142550" w:rsidRPr="00B156CC">
        <w:rPr>
          <w:rFonts w:ascii="Courier New" w:hAnsi="Courier New" w:cs="Courier New"/>
          <w:noProof/>
          <w:color w:val="000000"/>
          <w:sz w:val="20"/>
          <w:szCs w:val="20"/>
          <w:lang w:val="en-US"/>
        </w:rPr>
        <w:t>DataAccessLib</w:t>
      </w:r>
      <w:r w:rsidR="00142550" w:rsidRPr="000172A8">
        <w:rPr>
          <w:rFonts w:ascii="Courier New" w:hAnsi="Courier New" w:cs="Courier New"/>
          <w:noProof/>
          <w:color w:val="000000"/>
          <w:sz w:val="20"/>
          <w:szCs w:val="20"/>
          <w:highlight w:val="white"/>
          <w:lang w:val="en-US"/>
        </w:rPr>
        <w:t>Dll</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"CloseStorageIterator"</w:t>
      </w:r>
      <w:r w:rsidR="000172A8" w:rsidRPr="000172A8">
        <w:rPr>
          <w:rFonts w:ascii="Courier New" w:hAnsi="Courier New" w:cs="Courier New"/>
          <w:b/>
          <w:bCs/>
          <w:noProof/>
          <w:color w:val="000000"/>
          <w:sz w:val="20"/>
          <w:szCs w:val="20"/>
          <w:highlight w:val="white"/>
          <w:lang w:val="en-US"/>
        </w:rPr>
        <w:t>);</w:t>
      </w:r>
    </w:p>
    <w:p w:rsidR="00085CC4"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085CC4" w:rsidRPr="0098582D" w:rsidRDefault="000172A8"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SetStoragePosition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noProof/>
          <w:color w:val="000000"/>
          <w:sz w:val="20"/>
          <w:szCs w:val="20"/>
          <w:highlight w:val="white"/>
          <w:lang w:val="en-US"/>
        </w:rPr>
        <w:tab/>
        <w:t xml:space="preserv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PSetStoragePosition</w:t>
      </w:r>
      <w:r w:rsidRPr="000172A8">
        <w:rPr>
          <w:rFonts w:ascii="Courier New" w:hAnsi="Courier New" w:cs="Courier New"/>
          <w:b/>
          <w:bCs/>
          <w:noProof/>
          <w:color w:val="000000"/>
          <w:sz w:val="20"/>
          <w:szCs w:val="20"/>
          <w:highlight w:val="white"/>
          <w:lang w:val="en-US"/>
        </w:rPr>
        <w:t>)</w:t>
      </w:r>
    </w:p>
    <w:p w:rsidR="000172A8"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98582D">
        <w:rPr>
          <w:rFonts w:ascii="Courier New" w:hAnsi="Courier New" w:cs="Courier New"/>
          <w:b/>
          <w:bCs/>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GetProcAddress</w:t>
      </w:r>
      <w:r w:rsidR="000172A8" w:rsidRPr="000172A8">
        <w:rPr>
          <w:rFonts w:ascii="Courier New" w:hAnsi="Courier New" w:cs="Courier New"/>
          <w:b/>
          <w:bCs/>
          <w:noProof/>
          <w:color w:val="000000"/>
          <w:sz w:val="20"/>
          <w:szCs w:val="20"/>
          <w:highlight w:val="white"/>
          <w:lang w:val="en-US"/>
        </w:rPr>
        <w:t>(</w:t>
      </w:r>
      <w:r w:rsidR="00142550" w:rsidRPr="00B156CC">
        <w:rPr>
          <w:rFonts w:ascii="Courier New" w:hAnsi="Courier New" w:cs="Courier New"/>
          <w:noProof/>
          <w:color w:val="000000"/>
          <w:sz w:val="20"/>
          <w:szCs w:val="20"/>
          <w:lang w:val="en-US"/>
        </w:rPr>
        <w:t>DataAccessLib</w:t>
      </w:r>
      <w:r w:rsidR="00142550" w:rsidRPr="000172A8">
        <w:rPr>
          <w:rFonts w:ascii="Courier New" w:hAnsi="Courier New" w:cs="Courier New"/>
          <w:noProof/>
          <w:color w:val="000000"/>
          <w:sz w:val="20"/>
          <w:szCs w:val="20"/>
          <w:highlight w:val="white"/>
          <w:lang w:val="en-US"/>
        </w:rPr>
        <w:t>Dll</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"SetStoragePosition"</w:t>
      </w:r>
      <w:r w:rsidR="000172A8" w:rsidRPr="000172A8">
        <w:rPr>
          <w:rFonts w:ascii="Courier New" w:hAnsi="Courier New" w:cs="Courier New"/>
          <w:b/>
          <w:bCs/>
          <w:noProof/>
          <w:color w:val="000000"/>
          <w:sz w:val="20"/>
          <w:szCs w:val="20"/>
          <w:highlight w:val="white"/>
          <w:lang w:val="en-US"/>
        </w:rPr>
        <w:t>);</w:t>
      </w:r>
    </w:p>
    <w:p w:rsidR="00085CC4"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085CC4" w:rsidRPr="0098582D" w:rsidRDefault="000172A8"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ReadStorageData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noProof/>
          <w:color w:val="000000"/>
          <w:sz w:val="20"/>
          <w:szCs w:val="20"/>
          <w:highlight w:val="white"/>
          <w:lang w:val="en-US"/>
        </w:rPr>
        <w:tab/>
        <w:t xml:space="preserv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PReadStorageData</w:t>
      </w:r>
      <w:r w:rsidRPr="000172A8">
        <w:rPr>
          <w:rFonts w:ascii="Courier New" w:hAnsi="Courier New" w:cs="Courier New"/>
          <w:b/>
          <w:bCs/>
          <w:noProof/>
          <w:color w:val="000000"/>
          <w:sz w:val="20"/>
          <w:szCs w:val="20"/>
          <w:highlight w:val="white"/>
          <w:lang w:val="en-US"/>
        </w:rPr>
        <w:t>)</w:t>
      </w:r>
    </w:p>
    <w:p w:rsidR="000172A8"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98582D">
        <w:rPr>
          <w:rFonts w:ascii="Courier New" w:hAnsi="Courier New" w:cs="Courier New"/>
          <w:b/>
          <w:bCs/>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GetProcAddress</w:t>
      </w:r>
      <w:r w:rsidR="000172A8" w:rsidRPr="000172A8">
        <w:rPr>
          <w:rFonts w:ascii="Courier New" w:hAnsi="Courier New" w:cs="Courier New"/>
          <w:b/>
          <w:bCs/>
          <w:noProof/>
          <w:color w:val="000000"/>
          <w:sz w:val="20"/>
          <w:szCs w:val="20"/>
          <w:highlight w:val="white"/>
          <w:lang w:val="en-US"/>
        </w:rPr>
        <w:t>(</w:t>
      </w:r>
      <w:r w:rsidR="00142550" w:rsidRPr="00B156CC">
        <w:rPr>
          <w:rFonts w:ascii="Courier New" w:hAnsi="Courier New" w:cs="Courier New"/>
          <w:noProof/>
          <w:color w:val="000000"/>
          <w:sz w:val="20"/>
          <w:szCs w:val="20"/>
          <w:lang w:val="en-US"/>
        </w:rPr>
        <w:t>DataAccessLib</w:t>
      </w:r>
      <w:r w:rsidR="00142550" w:rsidRPr="000172A8">
        <w:rPr>
          <w:rFonts w:ascii="Courier New" w:hAnsi="Courier New" w:cs="Courier New"/>
          <w:noProof/>
          <w:color w:val="000000"/>
          <w:sz w:val="20"/>
          <w:szCs w:val="20"/>
          <w:highlight w:val="white"/>
          <w:lang w:val="en-US"/>
        </w:rPr>
        <w:t>Dll</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"ReadStorageData"</w:t>
      </w:r>
      <w:r w:rsidR="000172A8" w:rsidRPr="000172A8">
        <w:rPr>
          <w:rFonts w:ascii="Courier New" w:hAnsi="Courier New" w:cs="Courier New"/>
          <w:b/>
          <w:bCs/>
          <w:noProof/>
          <w:color w:val="000000"/>
          <w:sz w:val="20"/>
          <w:szCs w:val="20"/>
          <w:highlight w:val="white"/>
          <w:lang w:val="en-US"/>
        </w:rPr>
        <w:t>);</w:t>
      </w:r>
    </w:p>
    <w:p w:rsidR="00085CC4"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085CC4" w:rsidRPr="0098582D" w:rsidRDefault="000172A8"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RecognizeFileSystem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noProof/>
          <w:color w:val="000000"/>
          <w:sz w:val="20"/>
          <w:szCs w:val="20"/>
          <w:highlight w:val="white"/>
          <w:lang w:val="en-US"/>
        </w:rPr>
        <w:tab/>
        <w:t xml:space="preserv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PRecognizeFileSystem</w:t>
      </w:r>
      <w:r w:rsidRPr="000172A8">
        <w:rPr>
          <w:rFonts w:ascii="Courier New" w:hAnsi="Courier New" w:cs="Courier New"/>
          <w:b/>
          <w:bCs/>
          <w:noProof/>
          <w:color w:val="000000"/>
          <w:sz w:val="20"/>
          <w:szCs w:val="20"/>
          <w:highlight w:val="white"/>
          <w:lang w:val="en-US"/>
        </w:rPr>
        <w:t>)</w:t>
      </w:r>
    </w:p>
    <w:p w:rsidR="000172A8" w:rsidRPr="0098582D" w:rsidRDefault="00085CC4" w:rsidP="00085CC4">
      <w:pPr>
        <w:widowControl w:val="0"/>
        <w:tabs>
          <w:tab w:val="left" w:pos="567"/>
          <w:tab w:val="left" w:pos="1134"/>
          <w:tab w:val="left" w:pos="3544"/>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98582D">
        <w:rPr>
          <w:rFonts w:ascii="Courier New" w:hAnsi="Courier New" w:cs="Courier New"/>
          <w:b/>
          <w:bCs/>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GetProcAddress</w:t>
      </w:r>
      <w:r w:rsidR="000172A8" w:rsidRPr="000172A8">
        <w:rPr>
          <w:rFonts w:ascii="Courier New" w:hAnsi="Courier New" w:cs="Courier New"/>
          <w:b/>
          <w:bCs/>
          <w:noProof/>
          <w:color w:val="000000"/>
          <w:sz w:val="20"/>
          <w:szCs w:val="20"/>
          <w:highlight w:val="white"/>
          <w:lang w:val="en-US"/>
        </w:rPr>
        <w:t>(</w:t>
      </w:r>
      <w:r w:rsidR="00142550" w:rsidRPr="00B156CC">
        <w:rPr>
          <w:rFonts w:ascii="Courier New" w:hAnsi="Courier New" w:cs="Courier New"/>
          <w:noProof/>
          <w:color w:val="000000"/>
          <w:sz w:val="20"/>
          <w:szCs w:val="20"/>
          <w:lang w:val="en-US"/>
        </w:rPr>
        <w:t>DataAccessLib</w:t>
      </w:r>
      <w:r w:rsidR="00142550" w:rsidRPr="000172A8">
        <w:rPr>
          <w:rFonts w:ascii="Courier New" w:hAnsi="Courier New" w:cs="Courier New"/>
          <w:noProof/>
          <w:color w:val="000000"/>
          <w:sz w:val="20"/>
          <w:szCs w:val="20"/>
          <w:highlight w:val="white"/>
          <w:lang w:val="en-US"/>
        </w:rPr>
        <w:t>Dll</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"RecognizeFileSystem"</w:t>
      </w:r>
      <w:r w:rsidR="000172A8" w:rsidRPr="000172A8">
        <w:rPr>
          <w:rFonts w:ascii="Courier New" w:hAnsi="Courier New" w:cs="Courier New"/>
          <w:b/>
          <w:bCs/>
          <w:noProof/>
          <w:color w:val="000000"/>
          <w:sz w:val="20"/>
          <w:szCs w:val="20"/>
          <w:highlight w:val="white"/>
          <w:lang w:val="en-US"/>
        </w:rPr>
        <w:t>);</w:t>
      </w:r>
    </w:p>
    <w:p w:rsidR="000172A8" w:rsidRPr="00F20A46"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rPr>
      </w:pPr>
      <w:r w:rsidRPr="00F20A46">
        <w:rPr>
          <w:rFonts w:ascii="Courier New" w:hAnsi="Courier New" w:cs="Courier New"/>
          <w:b/>
          <w:bCs/>
          <w:noProof/>
          <w:color w:val="000000"/>
          <w:sz w:val="20"/>
          <w:szCs w:val="20"/>
          <w:highlight w:val="white"/>
        </w:rPr>
        <w:t>}</w:t>
      </w:r>
    </w:p>
    <w:p w:rsidR="000172A8" w:rsidRPr="00F20A46"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rPr>
      </w:pPr>
    </w:p>
    <w:p w:rsidR="00BF560E" w:rsidRPr="00F20A46" w:rsidRDefault="00BF560E" w:rsidP="00BF560E">
      <w:pPr>
        <w:widowControl w:val="0"/>
        <w:tabs>
          <w:tab w:val="left" w:pos="567"/>
          <w:tab w:val="left" w:pos="1134"/>
        </w:tabs>
        <w:autoSpaceDE w:val="0"/>
        <w:autoSpaceDN w:val="0"/>
        <w:adjustRightInd w:val="0"/>
        <w:spacing w:line="240" w:lineRule="auto"/>
        <w:ind w:firstLine="0"/>
        <w:rPr>
          <w:rFonts w:ascii="Courier New" w:hAnsi="Courier New" w:cs="Courier New"/>
          <w:b/>
          <w:bCs/>
          <w:noProof/>
          <w:color w:val="808080"/>
          <w:sz w:val="20"/>
          <w:szCs w:val="20"/>
          <w:highlight w:val="white"/>
        </w:rPr>
      </w:pPr>
      <w:r w:rsidRPr="00F20A46">
        <w:rPr>
          <w:rFonts w:ascii="Courier New" w:hAnsi="Courier New" w:cs="Courier New"/>
          <w:b/>
          <w:bCs/>
          <w:noProof/>
          <w:color w:val="808080"/>
          <w:sz w:val="20"/>
          <w:szCs w:val="20"/>
          <w:highlight w:val="white"/>
        </w:rPr>
        <w:t xml:space="preserve">// </w:t>
      </w:r>
      <w:r>
        <w:rPr>
          <w:rFonts w:ascii="Courier New" w:hAnsi="Courier New" w:cs="Courier New"/>
          <w:b/>
          <w:bCs/>
          <w:noProof/>
          <w:color w:val="808080"/>
          <w:sz w:val="20"/>
          <w:szCs w:val="20"/>
          <w:highlight w:val="white"/>
        </w:rPr>
        <w:t>Проверка</w:t>
      </w:r>
      <w:r w:rsidRPr="00F20A46">
        <w:rPr>
          <w:rFonts w:ascii="Courier New" w:hAnsi="Courier New" w:cs="Courier New"/>
          <w:b/>
          <w:bCs/>
          <w:noProof/>
          <w:color w:val="808080"/>
          <w:sz w:val="20"/>
          <w:szCs w:val="20"/>
          <w:highlight w:val="white"/>
        </w:rPr>
        <w:t xml:space="preserve"> </w:t>
      </w:r>
      <w:r>
        <w:rPr>
          <w:rFonts w:ascii="Courier New" w:hAnsi="Courier New" w:cs="Courier New"/>
          <w:b/>
          <w:bCs/>
          <w:noProof/>
          <w:color w:val="808080"/>
          <w:sz w:val="20"/>
          <w:szCs w:val="20"/>
          <w:highlight w:val="white"/>
        </w:rPr>
        <w:t>подключенных</w:t>
      </w:r>
      <w:r w:rsidRPr="00F20A46">
        <w:rPr>
          <w:rFonts w:ascii="Courier New" w:hAnsi="Courier New" w:cs="Courier New"/>
          <w:b/>
          <w:bCs/>
          <w:noProof/>
          <w:color w:val="808080"/>
          <w:sz w:val="20"/>
          <w:szCs w:val="20"/>
          <w:highlight w:val="white"/>
        </w:rPr>
        <w:t xml:space="preserve"> </w:t>
      </w:r>
      <w:r>
        <w:rPr>
          <w:rFonts w:ascii="Courier New" w:hAnsi="Courier New" w:cs="Courier New"/>
          <w:b/>
          <w:bCs/>
          <w:noProof/>
          <w:color w:val="808080"/>
          <w:sz w:val="20"/>
          <w:szCs w:val="20"/>
          <w:highlight w:val="white"/>
        </w:rPr>
        <w:t>функций</w:t>
      </w:r>
    </w:p>
    <w:p w:rsidR="000172A8" w:rsidRPr="00F20A46"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rPr>
      </w:pPr>
      <w:r w:rsidRPr="000172A8">
        <w:rPr>
          <w:rFonts w:ascii="Courier New" w:hAnsi="Courier New" w:cs="Courier New"/>
          <w:b/>
          <w:bCs/>
          <w:noProof/>
          <w:color w:val="000000"/>
          <w:sz w:val="20"/>
          <w:szCs w:val="20"/>
          <w:highlight w:val="white"/>
          <w:lang w:val="en-US"/>
        </w:rPr>
        <w:t>bool</w:t>
      </w:r>
      <w:r w:rsidRPr="00F20A46">
        <w:rPr>
          <w:rFonts w:ascii="Courier New" w:hAnsi="Courier New" w:cs="Courier New"/>
          <w:noProof/>
          <w:color w:val="000000"/>
          <w:sz w:val="20"/>
          <w:szCs w:val="20"/>
          <w:highlight w:val="white"/>
        </w:rPr>
        <w:t xml:space="preserve"> </w:t>
      </w:r>
      <w:r w:rsidRPr="000172A8">
        <w:rPr>
          <w:rFonts w:ascii="Courier New" w:hAnsi="Courier New" w:cs="Courier New"/>
          <w:noProof/>
          <w:color w:val="000000"/>
          <w:sz w:val="20"/>
          <w:szCs w:val="20"/>
          <w:highlight w:val="white"/>
          <w:lang w:val="en-US"/>
        </w:rPr>
        <w:t>HasNullFunctions</w:t>
      </w:r>
      <w:r w:rsidRPr="00F20A46">
        <w:rPr>
          <w:rFonts w:ascii="Courier New" w:hAnsi="Courier New" w:cs="Courier New"/>
          <w:b/>
          <w:bCs/>
          <w:noProof/>
          <w:color w:val="000000"/>
          <w:sz w:val="20"/>
          <w:szCs w:val="20"/>
          <w:highlight w:val="white"/>
        </w:rPr>
        <w:t>()</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w:t>
      </w:r>
    </w:p>
    <w:p w:rsidR="00085CC4" w:rsidRPr="0098582D"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lang w:val="en-US"/>
        </w:rPr>
      </w:pPr>
      <w:r w:rsidRPr="000172A8">
        <w:rPr>
          <w:rFonts w:ascii="Courier New" w:hAnsi="Courier New" w:cs="Courier New"/>
          <w:noProof/>
          <w:color w:val="000000"/>
          <w:sz w:val="20"/>
          <w:szCs w:val="20"/>
          <w:highlight w:val="white"/>
          <w:lang w:val="en-US"/>
        </w:rPr>
        <w:tab/>
      </w:r>
      <w:r w:rsidRPr="000172A8">
        <w:rPr>
          <w:rFonts w:ascii="Courier New" w:hAnsi="Courier New" w:cs="Courier New"/>
          <w:b/>
          <w:bCs/>
          <w:noProof/>
          <w:color w:val="000000"/>
          <w:sz w:val="20"/>
          <w:szCs w:val="20"/>
          <w:highlight w:val="white"/>
          <w:lang w:val="en-US"/>
        </w:rPr>
        <w:t>return</w:t>
      </w:r>
      <w:r w:rsidRPr="000172A8">
        <w:rPr>
          <w:rFonts w:ascii="Courier New" w:hAnsi="Courier New" w:cs="Courier New"/>
          <w:noProof/>
          <w:color w:val="000000"/>
          <w:sz w:val="20"/>
          <w:szCs w:val="20"/>
          <w:highlight w:val="white"/>
          <w:lang w:val="en-US"/>
        </w:rPr>
        <w:t xml:space="preserve"> </w:t>
      </w:r>
      <w:r w:rsidR="00085CC4" w:rsidRPr="0098582D">
        <w:rPr>
          <w:rFonts w:ascii="Courier New" w:hAnsi="Courier New" w:cs="Courier New"/>
          <w:noProof/>
          <w:color w:val="000000"/>
          <w:sz w:val="20"/>
          <w:szCs w:val="20"/>
          <w:lang w:val="en-US"/>
        </w:rPr>
        <w:t>(</w:t>
      </w:r>
    </w:p>
    <w:p w:rsidR="000172A8" w:rsidRPr="000172A8" w:rsidRDefault="00085CC4"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Pr>
          <w:rFonts w:ascii="Courier New" w:hAnsi="Courier New" w:cs="Courier New"/>
          <w:noProof/>
          <w:color w:val="000000"/>
          <w:sz w:val="20"/>
          <w:szCs w:val="20"/>
          <w:highlight w:val="white"/>
          <w:lang w:val="en-US"/>
        </w:rPr>
        <w:tab/>
      </w:r>
      <w:r>
        <w:rPr>
          <w:rFonts w:ascii="Courier New" w:hAnsi="Courier New" w:cs="Courier New"/>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 xml:space="preserve">CreateStorageHandle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NULL</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w:t>
      </w:r>
      <w:r>
        <w:rPr>
          <w:rFonts w:ascii="Courier New" w:hAnsi="Courier New" w:cs="Courier New"/>
          <w:noProof/>
          <w:color w:val="000000"/>
          <w:sz w:val="20"/>
          <w:szCs w:val="20"/>
          <w:highlight w:val="white"/>
          <w:lang w:val="en-US"/>
        </w:rPr>
        <w:tab/>
      </w:r>
      <w:r>
        <w:rPr>
          <w:rFonts w:ascii="Courier New" w:hAnsi="Courier New" w:cs="Courier New"/>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 xml:space="preserve">CloseStorageHandle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NULL</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w:t>
      </w:r>
    </w:p>
    <w:p w:rsidR="00085CC4" w:rsidRPr="00085CC4" w:rsidRDefault="00085CC4"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Pr>
          <w:rFonts w:ascii="Courier New" w:hAnsi="Courier New" w:cs="Courier New"/>
          <w:noProof/>
          <w:color w:val="000000"/>
          <w:sz w:val="20"/>
          <w:szCs w:val="20"/>
          <w:highlight w:val="white"/>
          <w:lang w:val="en-US"/>
        </w:rPr>
        <w:tab/>
      </w:r>
      <w:r>
        <w:rPr>
          <w:rFonts w:ascii="Courier New" w:hAnsi="Courier New" w:cs="Courier New"/>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 xml:space="preserve">GetStorageType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NULL</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w:t>
      </w:r>
      <w:r>
        <w:rPr>
          <w:rFonts w:ascii="Courier New" w:hAnsi="Courier New" w:cs="Courier New"/>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 xml:space="preserve">GetPhysicalDriveInfo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NULL</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w:t>
      </w:r>
    </w:p>
    <w:p w:rsidR="00085CC4" w:rsidRPr="00BF560E" w:rsidRDefault="00085CC4"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Pr>
          <w:rFonts w:ascii="Courier New" w:hAnsi="Courier New" w:cs="Courier New"/>
          <w:noProof/>
          <w:color w:val="000000"/>
          <w:sz w:val="20"/>
          <w:szCs w:val="20"/>
          <w:highlight w:val="white"/>
          <w:lang w:val="en-US"/>
        </w:rPr>
        <w:tab/>
      </w:r>
      <w:r>
        <w:rPr>
          <w:rFonts w:ascii="Courier New" w:hAnsi="Courier New" w:cs="Courier New"/>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 xml:space="preserve">GetNumberOfPartitions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NULL</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GetPartitionInfoByNumber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NULL</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w:t>
      </w:r>
    </w:p>
    <w:p w:rsidR="000172A8" w:rsidRPr="000172A8" w:rsidRDefault="00085CC4"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Pr>
          <w:rFonts w:ascii="Courier New" w:hAnsi="Courier New" w:cs="Courier New"/>
          <w:noProof/>
          <w:color w:val="000000"/>
          <w:sz w:val="20"/>
          <w:szCs w:val="20"/>
          <w:highlight w:val="white"/>
          <w:lang w:val="en-US"/>
        </w:rPr>
        <w:tab/>
      </w:r>
      <w:r>
        <w:rPr>
          <w:rFonts w:ascii="Courier New" w:hAnsi="Courier New" w:cs="Courier New"/>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 xml:space="preserve">GetStorageBlockSize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NULL</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SetStorageBlockSize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NULL</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w:t>
      </w:r>
    </w:p>
    <w:p w:rsidR="00085CC4" w:rsidRPr="00085CC4" w:rsidRDefault="00085CC4"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Pr>
          <w:rFonts w:ascii="Courier New" w:hAnsi="Courier New" w:cs="Courier New"/>
          <w:noProof/>
          <w:color w:val="000000"/>
          <w:sz w:val="20"/>
          <w:szCs w:val="20"/>
          <w:highlight w:val="white"/>
          <w:lang w:val="en-US"/>
        </w:rPr>
        <w:tab/>
      </w:r>
      <w:r>
        <w:rPr>
          <w:rFonts w:ascii="Courier New" w:hAnsi="Courier New" w:cs="Courier New"/>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 xml:space="preserve">GetStorageIterator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NULL</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w:t>
      </w:r>
      <w:r>
        <w:rPr>
          <w:rFonts w:ascii="Courier New" w:hAnsi="Courier New" w:cs="Courier New"/>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 xml:space="preserve">StorageBlockFirst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NULL</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w:t>
      </w:r>
    </w:p>
    <w:p w:rsidR="00085CC4" w:rsidRPr="00085CC4" w:rsidRDefault="00085CC4"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Pr>
          <w:rFonts w:ascii="Courier New" w:hAnsi="Courier New" w:cs="Courier New"/>
          <w:noProof/>
          <w:color w:val="000000"/>
          <w:sz w:val="20"/>
          <w:szCs w:val="20"/>
          <w:highlight w:val="white"/>
          <w:lang w:val="en-US"/>
        </w:rPr>
        <w:tab/>
      </w:r>
      <w:r>
        <w:rPr>
          <w:rFonts w:ascii="Courier New" w:hAnsi="Courier New" w:cs="Courier New"/>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 xml:space="preserve">StorageBlockNext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NULL</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w:t>
      </w:r>
      <w:r>
        <w:rPr>
          <w:rFonts w:ascii="Courier New" w:hAnsi="Courier New" w:cs="Courier New"/>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 xml:space="preserve">StorageBlockIsDone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NULL</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w:t>
      </w:r>
    </w:p>
    <w:p w:rsidR="000172A8" w:rsidRPr="000172A8" w:rsidRDefault="00085CC4"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Pr>
          <w:rFonts w:ascii="Courier New" w:hAnsi="Courier New" w:cs="Courier New"/>
          <w:noProof/>
          <w:color w:val="000000"/>
          <w:sz w:val="20"/>
          <w:szCs w:val="20"/>
          <w:highlight w:val="white"/>
          <w:lang w:val="en-US"/>
        </w:rPr>
        <w:tab/>
      </w:r>
      <w:r>
        <w:rPr>
          <w:rFonts w:ascii="Courier New" w:hAnsi="Courier New" w:cs="Courier New"/>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 xml:space="preserve">CloseStorageIterator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NULL</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w:t>
      </w:r>
      <w:r>
        <w:rPr>
          <w:rFonts w:ascii="Courier New" w:hAnsi="Courier New" w:cs="Courier New"/>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 xml:space="preserve">SetStoragePosition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NULL</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w:t>
      </w:r>
    </w:p>
    <w:p w:rsidR="00435009" w:rsidRPr="000172A8" w:rsidRDefault="00085CC4" w:rsidP="00435009">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lang w:val="en-US"/>
        </w:rPr>
      </w:pPr>
      <w:r>
        <w:rPr>
          <w:rFonts w:ascii="Courier New" w:hAnsi="Courier New" w:cs="Courier New"/>
          <w:noProof/>
          <w:color w:val="000000"/>
          <w:sz w:val="20"/>
          <w:szCs w:val="20"/>
          <w:highlight w:val="white"/>
          <w:lang w:val="en-US"/>
        </w:rPr>
        <w:tab/>
      </w:r>
      <w:r>
        <w:rPr>
          <w:rFonts w:ascii="Courier New" w:hAnsi="Courier New" w:cs="Courier New"/>
          <w:noProof/>
          <w:color w:val="000000"/>
          <w:sz w:val="20"/>
          <w:szCs w:val="20"/>
          <w:highlight w:val="white"/>
          <w:lang w:val="en-US"/>
        </w:rPr>
        <w:tab/>
      </w:r>
      <w:r w:rsidR="000172A8" w:rsidRPr="000172A8">
        <w:rPr>
          <w:rFonts w:ascii="Courier New" w:hAnsi="Courier New" w:cs="Courier New"/>
          <w:noProof/>
          <w:color w:val="000000"/>
          <w:sz w:val="20"/>
          <w:szCs w:val="20"/>
          <w:highlight w:val="white"/>
          <w:lang w:val="en-US"/>
        </w:rPr>
        <w:t xml:space="preserve">ReadStorageData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NULL</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RecognizeFileSystem </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NULL</w:t>
      </w:r>
      <w:r w:rsidR="000172A8" w:rsidRPr="000172A8">
        <w:rPr>
          <w:rFonts w:ascii="Courier New" w:hAnsi="Courier New" w:cs="Courier New"/>
          <w:noProof/>
          <w:color w:val="000000"/>
          <w:sz w:val="20"/>
          <w:szCs w:val="20"/>
          <w:highlight w:val="white"/>
          <w:lang w:val="en-US"/>
        </w:rPr>
        <w:t xml:space="preserve"> </w:t>
      </w:r>
    </w:p>
    <w:p w:rsidR="00085CC4" w:rsidRPr="000172A8" w:rsidRDefault="00085CC4"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lang w:val="en-US"/>
        </w:rPr>
      </w:pPr>
    </w:p>
    <w:p w:rsidR="000172A8" w:rsidRPr="00085CC4" w:rsidRDefault="00085CC4"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Pr>
          <w:rFonts w:ascii="Courier New" w:hAnsi="Courier New" w:cs="Courier New"/>
          <w:noProof/>
          <w:color w:val="000000"/>
          <w:sz w:val="20"/>
          <w:szCs w:val="20"/>
          <w:highlight w:val="white"/>
          <w:lang w:val="en-US"/>
        </w:rPr>
        <w:tab/>
      </w:r>
      <w:r w:rsidRPr="00085CC4">
        <w:rPr>
          <w:rFonts w:ascii="Courier New" w:hAnsi="Courier New" w:cs="Courier New"/>
          <w:noProof/>
          <w:color w:val="000000"/>
          <w:sz w:val="20"/>
          <w:szCs w:val="20"/>
          <w:highlight w:val="white"/>
          <w:lang w:val="en-US"/>
        </w:rPr>
        <w:t>)</w:t>
      </w:r>
      <w:r>
        <w:rPr>
          <w:rFonts w:ascii="Courier New" w:hAnsi="Courier New" w:cs="Courier New"/>
          <w:noProof/>
          <w:color w:val="000000"/>
          <w:sz w:val="20"/>
          <w:szCs w:val="20"/>
          <w:highlight w:val="white"/>
          <w:lang w:val="en-US"/>
        </w:rPr>
        <w:t>;</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w:t>
      </w:r>
    </w:p>
    <w:p w:rsidR="000172A8" w:rsidRPr="0098582D"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BF560E" w:rsidRPr="0098582D" w:rsidRDefault="00BF560E" w:rsidP="00BF560E">
      <w:pPr>
        <w:widowControl w:val="0"/>
        <w:tabs>
          <w:tab w:val="left" w:pos="567"/>
          <w:tab w:val="left" w:pos="1134"/>
        </w:tabs>
        <w:autoSpaceDE w:val="0"/>
        <w:autoSpaceDN w:val="0"/>
        <w:adjustRightInd w:val="0"/>
        <w:spacing w:line="240" w:lineRule="auto"/>
        <w:ind w:firstLine="0"/>
        <w:rPr>
          <w:rFonts w:ascii="Courier New" w:hAnsi="Courier New" w:cs="Courier New"/>
          <w:b/>
          <w:bCs/>
          <w:noProof/>
          <w:color w:val="808080"/>
          <w:sz w:val="20"/>
          <w:szCs w:val="20"/>
          <w:highlight w:val="white"/>
          <w:lang w:val="en-US"/>
        </w:rPr>
      </w:pPr>
      <w:r w:rsidRPr="0098582D">
        <w:rPr>
          <w:rFonts w:ascii="Courier New" w:hAnsi="Courier New" w:cs="Courier New"/>
          <w:b/>
          <w:bCs/>
          <w:noProof/>
          <w:color w:val="808080"/>
          <w:sz w:val="20"/>
          <w:szCs w:val="20"/>
          <w:highlight w:val="white"/>
          <w:lang w:val="en-US"/>
        </w:rPr>
        <w:t xml:space="preserve">// </w:t>
      </w:r>
      <w:r>
        <w:rPr>
          <w:rFonts w:ascii="Courier New" w:hAnsi="Courier New" w:cs="Courier New"/>
          <w:b/>
          <w:bCs/>
          <w:noProof/>
          <w:color w:val="808080"/>
          <w:sz w:val="20"/>
          <w:szCs w:val="20"/>
          <w:highlight w:val="white"/>
        </w:rPr>
        <w:t>Функция</w:t>
      </w:r>
      <w:r w:rsidRPr="0098582D">
        <w:rPr>
          <w:rFonts w:ascii="Courier New" w:hAnsi="Courier New" w:cs="Courier New"/>
          <w:b/>
          <w:bCs/>
          <w:noProof/>
          <w:color w:val="808080"/>
          <w:sz w:val="20"/>
          <w:szCs w:val="20"/>
          <w:highlight w:val="white"/>
          <w:lang w:val="en-US"/>
        </w:rPr>
        <w:t xml:space="preserve"> </w:t>
      </w:r>
      <w:r>
        <w:rPr>
          <w:rFonts w:ascii="Courier New" w:hAnsi="Courier New" w:cs="Courier New"/>
          <w:b/>
          <w:bCs/>
          <w:noProof/>
          <w:color w:val="808080"/>
          <w:sz w:val="20"/>
          <w:szCs w:val="20"/>
          <w:highlight w:val="white"/>
        </w:rPr>
        <w:t>общей</w:t>
      </w:r>
      <w:r w:rsidRPr="0098582D">
        <w:rPr>
          <w:rFonts w:ascii="Courier New" w:hAnsi="Courier New" w:cs="Courier New"/>
          <w:b/>
          <w:bCs/>
          <w:noProof/>
          <w:color w:val="808080"/>
          <w:sz w:val="20"/>
          <w:szCs w:val="20"/>
          <w:highlight w:val="white"/>
          <w:lang w:val="en-US"/>
        </w:rPr>
        <w:t xml:space="preserve"> </w:t>
      </w:r>
      <w:r>
        <w:rPr>
          <w:rFonts w:ascii="Courier New" w:hAnsi="Courier New" w:cs="Courier New"/>
          <w:b/>
          <w:bCs/>
          <w:noProof/>
          <w:color w:val="808080"/>
          <w:sz w:val="20"/>
          <w:szCs w:val="20"/>
          <w:highlight w:val="white"/>
        </w:rPr>
        <w:t>инициализации</w:t>
      </w:r>
      <w:r w:rsidRPr="0098582D">
        <w:rPr>
          <w:rFonts w:ascii="Courier New" w:hAnsi="Courier New" w:cs="Courier New"/>
          <w:b/>
          <w:bCs/>
          <w:noProof/>
          <w:color w:val="808080"/>
          <w:sz w:val="20"/>
          <w:szCs w:val="20"/>
          <w:highlight w:val="white"/>
          <w:lang w:val="en-US"/>
        </w:rPr>
        <w:t xml:space="preserve"> </w:t>
      </w:r>
      <w:r>
        <w:rPr>
          <w:rFonts w:ascii="Courier New" w:hAnsi="Courier New" w:cs="Courier New"/>
          <w:b/>
          <w:bCs/>
          <w:noProof/>
          <w:color w:val="808080"/>
          <w:sz w:val="20"/>
          <w:szCs w:val="20"/>
          <w:highlight w:val="white"/>
        </w:rPr>
        <w:t>библиотеки</w:t>
      </w:r>
    </w:p>
    <w:p w:rsidR="000172A8" w:rsidRPr="0098582D"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bool</w:t>
      </w:r>
      <w:r w:rsidRPr="0098582D">
        <w:rPr>
          <w:rFonts w:ascii="Courier New" w:hAnsi="Courier New" w:cs="Courier New"/>
          <w:noProof/>
          <w:color w:val="000000"/>
          <w:sz w:val="20"/>
          <w:szCs w:val="20"/>
          <w:highlight w:val="white"/>
          <w:lang w:val="en-US"/>
        </w:rPr>
        <w:t xml:space="preserve"> __</w:t>
      </w:r>
      <w:r w:rsidRPr="000172A8">
        <w:rPr>
          <w:rFonts w:ascii="Courier New" w:hAnsi="Courier New" w:cs="Courier New"/>
          <w:noProof/>
          <w:color w:val="000000"/>
          <w:sz w:val="20"/>
          <w:szCs w:val="20"/>
          <w:highlight w:val="white"/>
          <w:lang w:val="en-US"/>
        </w:rPr>
        <w:t>fastcall</w:t>
      </w:r>
      <w:r w:rsidRPr="0098582D">
        <w:rPr>
          <w:rFonts w:ascii="Courier New" w:hAnsi="Courier New" w:cs="Courier New"/>
          <w:noProof/>
          <w:color w:val="000000"/>
          <w:sz w:val="20"/>
          <w:szCs w:val="20"/>
          <w:highlight w:val="white"/>
          <w:lang w:val="en-US"/>
        </w:rPr>
        <w:t xml:space="preserve"> </w:t>
      </w:r>
      <w:r w:rsidR="00B156CC" w:rsidRPr="00B156CC">
        <w:rPr>
          <w:rFonts w:ascii="Courier New" w:hAnsi="Courier New" w:cs="Courier New"/>
          <w:noProof/>
          <w:color w:val="000000"/>
          <w:sz w:val="20"/>
          <w:szCs w:val="20"/>
          <w:lang w:val="en-US"/>
        </w:rPr>
        <w:t>DataAccessLib</w:t>
      </w:r>
      <w:r w:rsidRPr="000172A8">
        <w:rPr>
          <w:rFonts w:ascii="Courier New" w:hAnsi="Courier New" w:cs="Courier New"/>
          <w:noProof/>
          <w:color w:val="000000"/>
          <w:sz w:val="20"/>
          <w:szCs w:val="20"/>
          <w:highlight w:val="white"/>
          <w:lang w:val="en-US"/>
        </w:rPr>
        <w:t>Init</w:t>
      </w:r>
      <w:r w:rsidRPr="0098582D">
        <w:rPr>
          <w:rFonts w:ascii="Courier New" w:hAnsi="Courier New" w:cs="Courier New"/>
          <w:b/>
          <w:bCs/>
          <w:noProof/>
          <w:color w:val="000000"/>
          <w:sz w:val="20"/>
          <w:szCs w:val="20"/>
          <w:highlight w:val="white"/>
          <w:lang w:val="en-US"/>
        </w:rPr>
        <w:t>()</w:t>
      </w:r>
    </w:p>
    <w:p w:rsidR="000172A8" w:rsidRPr="0098582D"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ab/>
      </w:r>
    </w:p>
    <w:p w:rsidR="00085CC4" w:rsidRPr="0098582D" w:rsidRDefault="00085CC4" w:rsidP="00085CC4">
      <w:pPr>
        <w:widowControl w:val="0"/>
        <w:tabs>
          <w:tab w:val="left" w:pos="567"/>
          <w:tab w:val="left" w:pos="1134"/>
        </w:tabs>
        <w:autoSpaceDE w:val="0"/>
        <w:autoSpaceDN w:val="0"/>
        <w:adjustRightInd w:val="0"/>
        <w:spacing w:line="240" w:lineRule="auto"/>
        <w:ind w:firstLine="0"/>
        <w:rPr>
          <w:rFonts w:ascii="Courier New" w:hAnsi="Courier New" w:cs="Courier New"/>
          <w:b/>
          <w:bCs/>
          <w:noProof/>
          <w:color w:val="808080"/>
          <w:sz w:val="20"/>
          <w:szCs w:val="20"/>
          <w:highlight w:val="white"/>
          <w:lang w:val="en-US"/>
        </w:rPr>
      </w:pPr>
      <w:r w:rsidRPr="0098582D">
        <w:rPr>
          <w:rFonts w:ascii="Courier New" w:hAnsi="Courier New" w:cs="Courier New"/>
          <w:noProof/>
          <w:color w:val="000000"/>
          <w:sz w:val="20"/>
          <w:szCs w:val="20"/>
          <w:highlight w:val="white"/>
          <w:lang w:val="en-US"/>
        </w:rPr>
        <w:tab/>
      </w:r>
      <w:r>
        <w:rPr>
          <w:rFonts w:ascii="Courier New" w:hAnsi="Courier New" w:cs="Courier New"/>
          <w:b/>
          <w:bCs/>
          <w:noProof/>
          <w:color w:val="808080"/>
          <w:sz w:val="20"/>
          <w:szCs w:val="20"/>
          <w:highlight w:val="white"/>
          <w:lang w:val="en-US"/>
        </w:rPr>
        <w:t xml:space="preserve">// </w:t>
      </w:r>
      <w:r>
        <w:rPr>
          <w:rFonts w:ascii="Courier New" w:hAnsi="Courier New" w:cs="Courier New"/>
          <w:b/>
          <w:bCs/>
          <w:noProof/>
          <w:color w:val="808080"/>
          <w:sz w:val="20"/>
          <w:szCs w:val="20"/>
          <w:highlight w:val="white"/>
        </w:rPr>
        <w:t>Загрузить</w:t>
      </w:r>
      <w:r w:rsidRPr="0098582D">
        <w:rPr>
          <w:rFonts w:ascii="Courier New" w:hAnsi="Courier New" w:cs="Courier New"/>
          <w:b/>
          <w:bCs/>
          <w:noProof/>
          <w:color w:val="808080"/>
          <w:sz w:val="20"/>
          <w:szCs w:val="20"/>
          <w:highlight w:val="white"/>
          <w:lang w:val="en-US"/>
        </w:rPr>
        <w:t xml:space="preserve"> </w:t>
      </w:r>
      <w:r>
        <w:rPr>
          <w:rFonts w:ascii="Courier New" w:hAnsi="Courier New" w:cs="Courier New"/>
          <w:b/>
          <w:bCs/>
          <w:noProof/>
          <w:color w:val="808080"/>
          <w:sz w:val="20"/>
          <w:szCs w:val="20"/>
          <w:highlight w:val="white"/>
        </w:rPr>
        <w:t>файл</w:t>
      </w:r>
      <w:r w:rsidRPr="0098582D">
        <w:rPr>
          <w:rFonts w:ascii="Courier New" w:hAnsi="Courier New" w:cs="Courier New"/>
          <w:b/>
          <w:bCs/>
          <w:noProof/>
          <w:color w:val="808080"/>
          <w:sz w:val="20"/>
          <w:szCs w:val="20"/>
          <w:highlight w:val="white"/>
          <w:lang w:val="en-US"/>
        </w:rPr>
        <w:t xml:space="preserve"> </w:t>
      </w:r>
      <w:r>
        <w:rPr>
          <w:rFonts w:ascii="Courier New" w:hAnsi="Courier New" w:cs="Courier New"/>
          <w:b/>
          <w:bCs/>
          <w:noProof/>
          <w:color w:val="808080"/>
          <w:sz w:val="20"/>
          <w:szCs w:val="20"/>
          <w:highlight w:val="white"/>
        </w:rPr>
        <w:t>библиотеки</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r>
      <w:r w:rsidR="00B156CC" w:rsidRPr="00B156CC">
        <w:rPr>
          <w:rFonts w:ascii="Courier New" w:hAnsi="Courier New" w:cs="Courier New"/>
          <w:noProof/>
          <w:color w:val="000000"/>
          <w:sz w:val="20"/>
          <w:szCs w:val="20"/>
          <w:lang w:val="en-US"/>
        </w:rPr>
        <w:t>DataAccessLib</w:t>
      </w:r>
      <w:r w:rsidRPr="000172A8">
        <w:rPr>
          <w:rFonts w:ascii="Courier New" w:hAnsi="Courier New" w:cs="Courier New"/>
          <w:noProof/>
          <w:color w:val="000000"/>
          <w:sz w:val="20"/>
          <w:szCs w:val="20"/>
          <w:highlight w:val="white"/>
          <w:lang w:val="en-US"/>
        </w:rPr>
        <w:t xml:space="preserve">Dll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LoadLibraryW</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L"</w:t>
      </w:r>
      <w:r w:rsidR="00B156CC" w:rsidRPr="00B156CC">
        <w:rPr>
          <w:rFonts w:ascii="Courier New" w:hAnsi="Courier New" w:cs="Courier New"/>
          <w:noProof/>
          <w:color w:val="000000"/>
          <w:sz w:val="20"/>
          <w:szCs w:val="20"/>
          <w:lang w:val="en-US"/>
        </w:rPr>
        <w:t>DataAccessLib</w:t>
      </w:r>
      <w:r w:rsidRPr="000172A8">
        <w:rPr>
          <w:rFonts w:ascii="Courier New" w:hAnsi="Courier New" w:cs="Courier New"/>
          <w:noProof/>
          <w:color w:val="000000"/>
          <w:sz w:val="20"/>
          <w:szCs w:val="20"/>
          <w:highlight w:val="white"/>
          <w:lang w:val="en-US"/>
        </w:rPr>
        <w:t>.dll"</w:t>
      </w:r>
      <w:r w:rsidRPr="000172A8">
        <w:rPr>
          <w:rFonts w:ascii="Courier New" w:hAnsi="Courier New" w:cs="Courier New"/>
          <w:b/>
          <w:bCs/>
          <w:noProof/>
          <w:color w:val="000000"/>
          <w:sz w:val="20"/>
          <w:szCs w:val="20"/>
          <w:highlight w:val="white"/>
          <w:lang w:val="en-US"/>
        </w:rPr>
        <w:t>);</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085CC4" w:rsidRPr="00085CC4"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b/>
          <w:bCs/>
          <w:noProof/>
          <w:color w:val="808080"/>
          <w:sz w:val="20"/>
          <w:szCs w:val="20"/>
          <w:highlight w:val="white"/>
        </w:rPr>
      </w:pPr>
      <w:r w:rsidRPr="000172A8">
        <w:rPr>
          <w:rFonts w:ascii="Courier New" w:hAnsi="Courier New" w:cs="Courier New"/>
          <w:noProof/>
          <w:color w:val="000000"/>
          <w:sz w:val="20"/>
          <w:szCs w:val="20"/>
          <w:highlight w:val="white"/>
          <w:lang w:val="en-US"/>
        </w:rPr>
        <w:tab/>
      </w:r>
      <w:r w:rsidR="00085CC4" w:rsidRPr="0098582D">
        <w:rPr>
          <w:rFonts w:ascii="Courier New" w:hAnsi="Courier New" w:cs="Courier New"/>
          <w:b/>
          <w:bCs/>
          <w:noProof/>
          <w:color w:val="808080"/>
          <w:sz w:val="20"/>
          <w:szCs w:val="20"/>
          <w:highlight w:val="white"/>
        </w:rPr>
        <w:t xml:space="preserve">// </w:t>
      </w:r>
      <w:r w:rsidR="00085CC4">
        <w:rPr>
          <w:rFonts w:ascii="Courier New" w:hAnsi="Courier New" w:cs="Courier New"/>
          <w:b/>
          <w:bCs/>
          <w:noProof/>
          <w:color w:val="808080"/>
          <w:sz w:val="20"/>
          <w:szCs w:val="20"/>
          <w:highlight w:val="white"/>
        </w:rPr>
        <w:t>Присвоить указателям на функции значения</w:t>
      </w:r>
    </w:p>
    <w:p w:rsidR="000172A8" w:rsidRPr="0098582D" w:rsidRDefault="00085CC4"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ab/>
      </w:r>
      <w:r w:rsidR="000172A8" w:rsidRPr="000172A8">
        <w:rPr>
          <w:rFonts w:ascii="Courier New" w:hAnsi="Courier New" w:cs="Courier New"/>
          <w:noProof/>
          <w:color w:val="000000"/>
          <w:sz w:val="20"/>
          <w:szCs w:val="20"/>
          <w:highlight w:val="white"/>
          <w:lang w:val="en-US"/>
        </w:rPr>
        <w:t>InitFunctionsFromLib</w:t>
      </w:r>
      <w:r w:rsidR="000172A8" w:rsidRPr="0098582D">
        <w:rPr>
          <w:rFonts w:ascii="Courier New" w:hAnsi="Courier New" w:cs="Courier New"/>
          <w:b/>
          <w:bCs/>
          <w:noProof/>
          <w:color w:val="000000"/>
          <w:sz w:val="20"/>
          <w:szCs w:val="20"/>
          <w:highlight w:val="white"/>
        </w:rPr>
        <w:t>();</w:t>
      </w:r>
    </w:p>
    <w:p w:rsidR="000172A8" w:rsidRPr="00085CC4"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rPr>
        <w:tab/>
      </w:r>
    </w:p>
    <w:p w:rsidR="00085CC4" w:rsidRPr="00085CC4"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b/>
          <w:bCs/>
          <w:noProof/>
          <w:color w:val="808080"/>
          <w:sz w:val="20"/>
          <w:szCs w:val="20"/>
          <w:highlight w:val="white"/>
        </w:rPr>
      </w:pPr>
      <w:r w:rsidRPr="0098582D">
        <w:rPr>
          <w:rFonts w:ascii="Courier New" w:hAnsi="Courier New" w:cs="Courier New"/>
          <w:noProof/>
          <w:color w:val="000000"/>
          <w:sz w:val="20"/>
          <w:szCs w:val="20"/>
          <w:highlight w:val="white"/>
        </w:rPr>
        <w:tab/>
      </w:r>
      <w:r w:rsidR="00085CC4" w:rsidRPr="00085CC4">
        <w:rPr>
          <w:rFonts w:ascii="Courier New" w:hAnsi="Courier New" w:cs="Courier New"/>
          <w:b/>
          <w:bCs/>
          <w:noProof/>
          <w:color w:val="808080"/>
          <w:sz w:val="20"/>
          <w:szCs w:val="20"/>
          <w:highlight w:val="white"/>
        </w:rPr>
        <w:t xml:space="preserve">// </w:t>
      </w:r>
      <w:r w:rsidR="00085CC4">
        <w:rPr>
          <w:rFonts w:ascii="Courier New" w:hAnsi="Courier New" w:cs="Courier New"/>
          <w:b/>
          <w:bCs/>
          <w:noProof/>
          <w:color w:val="808080"/>
          <w:sz w:val="20"/>
          <w:szCs w:val="20"/>
          <w:highlight w:val="white"/>
        </w:rPr>
        <w:t>Проверить, все ли функции успешно подключены</w:t>
      </w:r>
    </w:p>
    <w:p w:rsidR="000172A8" w:rsidRPr="000172A8" w:rsidRDefault="00085CC4"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Pr>
          <w:rFonts w:ascii="Courier New" w:hAnsi="Courier New" w:cs="Courier New"/>
          <w:noProof/>
          <w:color w:val="000000"/>
          <w:sz w:val="20"/>
          <w:szCs w:val="20"/>
          <w:highlight w:val="white"/>
        </w:rPr>
        <w:tab/>
      </w:r>
      <w:r w:rsidR="000172A8" w:rsidRPr="000172A8">
        <w:rPr>
          <w:rFonts w:ascii="Courier New" w:hAnsi="Courier New" w:cs="Courier New"/>
          <w:b/>
          <w:bCs/>
          <w:noProof/>
          <w:color w:val="000000"/>
          <w:sz w:val="20"/>
          <w:szCs w:val="20"/>
          <w:highlight w:val="white"/>
          <w:lang w:val="en-US"/>
        </w:rPr>
        <w:t>if</w:t>
      </w:r>
      <w:r w:rsidR="000172A8" w:rsidRPr="0098582D">
        <w:rPr>
          <w:rFonts w:ascii="Courier New" w:hAnsi="Courier New" w:cs="Courier New"/>
          <w:b/>
          <w:bCs/>
          <w:noProof/>
          <w:color w:val="000000"/>
          <w:sz w:val="20"/>
          <w:szCs w:val="20"/>
          <w:highlight w:val="white"/>
          <w:lang w:val="en-US"/>
        </w:rPr>
        <w:t>(</w:t>
      </w:r>
      <w:r w:rsidR="000172A8" w:rsidRPr="0098582D">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noProof/>
          <w:color w:val="000000"/>
          <w:sz w:val="20"/>
          <w:szCs w:val="20"/>
          <w:highlight w:val="white"/>
          <w:lang w:val="en-US"/>
        </w:rPr>
        <w:t>HasNullFunctions</w:t>
      </w:r>
      <w:r w:rsidR="000172A8" w:rsidRPr="000172A8">
        <w:rPr>
          <w:rFonts w:ascii="Courier New" w:hAnsi="Courier New" w:cs="Courier New"/>
          <w:b/>
          <w:bCs/>
          <w:noProof/>
          <w:color w:val="000000"/>
          <w:sz w:val="20"/>
          <w:szCs w:val="20"/>
          <w:highlight w:val="white"/>
          <w:lang w:val="en-US"/>
        </w:rPr>
        <w:t>()</w:t>
      </w:r>
      <w:r w:rsidR="000172A8" w:rsidRPr="000172A8">
        <w:rPr>
          <w:rFonts w:ascii="Courier New" w:hAnsi="Courier New" w:cs="Courier New"/>
          <w:noProof/>
          <w:color w:val="000000"/>
          <w:sz w:val="20"/>
          <w:szCs w:val="20"/>
          <w:highlight w:val="white"/>
          <w:lang w:val="en-US"/>
        </w:rPr>
        <w:t xml:space="preserve"> </w:t>
      </w:r>
      <w:r w:rsidR="000172A8" w:rsidRPr="000172A8">
        <w:rPr>
          <w:rFonts w:ascii="Courier New" w:hAnsi="Courier New" w:cs="Courier New"/>
          <w:b/>
          <w:bCs/>
          <w:noProof/>
          <w:color w:val="000000"/>
          <w:sz w:val="20"/>
          <w:szCs w:val="20"/>
          <w:highlight w:val="white"/>
          <w:lang w:val="en-US"/>
        </w:rPr>
        <w:t>)</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r>
      <w:r w:rsidRPr="000172A8">
        <w:rPr>
          <w:rFonts w:ascii="Courier New" w:hAnsi="Courier New" w:cs="Courier New"/>
          <w:b/>
          <w:bCs/>
          <w:noProof/>
          <w:color w:val="000000"/>
          <w:sz w:val="20"/>
          <w:szCs w:val="20"/>
          <w:highlight w:val="white"/>
          <w:lang w:val="en-US"/>
        </w:rPr>
        <w:t>{</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r>
      <w:r w:rsidRPr="000172A8">
        <w:rPr>
          <w:rFonts w:ascii="Courier New" w:hAnsi="Courier New" w:cs="Courier New"/>
          <w:noProof/>
          <w:color w:val="000000"/>
          <w:sz w:val="20"/>
          <w:szCs w:val="20"/>
          <w:highlight w:val="white"/>
          <w:lang w:val="en-US"/>
        </w:rPr>
        <w:tab/>
        <w:t xml:space="preserve">FreeLibrary </w:t>
      </w:r>
      <w:r w:rsidRPr="000172A8">
        <w:rPr>
          <w:rFonts w:ascii="Courier New" w:hAnsi="Courier New" w:cs="Courier New"/>
          <w:b/>
          <w:bCs/>
          <w:noProof/>
          <w:color w:val="000000"/>
          <w:sz w:val="20"/>
          <w:szCs w:val="20"/>
          <w:highlight w:val="white"/>
          <w:lang w:val="en-US"/>
        </w:rPr>
        <w:t>(</w:t>
      </w:r>
      <w:r w:rsidR="00B156CC" w:rsidRPr="00B156CC">
        <w:rPr>
          <w:rFonts w:ascii="Courier New" w:hAnsi="Courier New" w:cs="Courier New"/>
          <w:noProof/>
          <w:color w:val="000000"/>
          <w:sz w:val="20"/>
          <w:szCs w:val="20"/>
          <w:lang w:val="en-US"/>
        </w:rPr>
        <w:t>DataAccessLib</w:t>
      </w:r>
      <w:r w:rsidRPr="000172A8">
        <w:rPr>
          <w:rFonts w:ascii="Courier New" w:hAnsi="Courier New" w:cs="Courier New"/>
          <w:noProof/>
          <w:color w:val="000000"/>
          <w:sz w:val="20"/>
          <w:szCs w:val="20"/>
          <w:highlight w:val="white"/>
          <w:lang w:val="en-US"/>
        </w:rPr>
        <w:t>Dll</w:t>
      </w:r>
      <w:r w:rsidRPr="000172A8">
        <w:rPr>
          <w:rFonts w:ascii="Courier New" w:hAnsi="Courier New" w:cs="Courier New"/>
          <w:b/>
          <w:bCs/>
          <w:noProof/>
          <w:color w:val="000000"/>
          <w:sz w:val="20"/>
          <w:szCs w:val="20"/>
          <w:highlight w:val="white"/>
          <w:lang w:val="en-US"/>
        </w:rPr>
        <w:t>);</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r>
      <w:r w:rsidRPr="000172A8">
        <w:rPr>
          <w:rFonts w:ascii="Courier New" w:hAnsi="Courier New" w:cs="Courier New"/>
          <w:noProof/>
          <w:color w:val="000000"/>
          <w:sz w:val="20"/>
          <w:szCs w:val="20"/>
          <w:highlight w:val="white"/>
          <w:lang w:val="en-US"/>
        </w:rPr>
        <w:tab/>
      </w:r>
      <w:r w:rsidRPr="000172A8">
        <w:rPr>
          <w:rFonts w:ascii="Courier New" w:hAnsi="Courier New" w:cs="Courier New"/>
          <w:b/>
          <w:bCs/>
          <w:noProof/>
          <w:color w:val="000000"/>
          <w:sz w:val="20"/>
          <w:szCs w:val="20"/>
          <w:highlight w:val="white"/>
          <w:lang w:val="en-US"/>
        </w:rPr>
        <w:t>return</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false;</w:t>
      </w:r>
    </w:p>
    <w:p w:rsidR="000172A8" w:rsidRPr="0098582D"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rPr>
      </w:pPr>
      <w:r w:rsidRPr="000172A8">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rPr>
        <w:t>}</w:t>
      </w:r>
    </w:p>
    <w:p w:rsidR="000172A8" w:rsidRPr="0098582D" w:rsidRDefault="000172A8" w:rsidP="00BF560E">
      <w:pPr>
        <w:keepNext/>
        <w:widowControl w:val="0"/>
        <w:tabs>
          <w:tab w:val="left" w:pos="567"/>
          <w:tab w:val="left" w:pos="1134"/>
        </w:tabs>
        <w:autoSpaceDE w:val="0"/>
        <w:autoSpaceDN w:val="0"/>
        <w:adjustRightInd w:val="0"/>
        <w:spacing w:line="240" w:lineRule="auto"/>
        <w:ind w:firstLine="0"/>
        <w:rPr>
          <w:rFonts w:ascii="Courier New" w:hAnsi="Courier New" w:cs="Courier New"/>
          <w:b/>
          <w:bCs/>
          <w:noProof/>
          <w:color w:val="000000"/>
          <w:sz w:val="20"/>
          <w:szCs w:val="20"/>
          <w:highlight w:val="white"/>
        </w:rPr>
      </w:pPr>
      <w:r w:rsidRPr="0098582D">
        <w:rPr>
          <w:rFonts w:ascii="Courier New" w:hAnsi="Courier New" w:cs="Courier New"/>
          <w:noProof/>
          <w:color w:val="000000"/>
          <w:sz w:val="20"/>
          <w:szCs w:val="20"/>
          <w:highlight w:val="white"/>
        </w:rPr>
        <w:tab/>
      </w:r>
      <w:r w:rsidRPr="000172A8">
        <w:rPr>
          <w:rFonts w:ascii="Courier New" w:hAnsi="Courier New" w:cs="Courier New"/>
          <w:b/>
          <w:bCs/>
          <w:noProof/>
          <w:color w:val="000000"/>
          <w:sz w:val="20"/>
          <w:szCs w:val="20"/>
          <w:highlight w:val="white"/>
          <w:lang w:val="en-US"/>
        </w:rPr>
        <w:t>else</w:t>
      </w:r>
    </w:p>
    <w:p w:rsidR="00085CC4" w:rsidRPr="0098582D" w:rsidRDefault="00085CC4" w:rsidP="00085CC4">
      <w:pPr>
        <w:widowControl w:val="0"/>
        <w:tabs>
          <w:tab w:val="left" w:pos="567"/>
          <w:tab w:val="left" w:pos="1134"/>
        </w:tabs>
        <w:autoSpaceDE w:val="0"/>
        <w:autoSpaceDN w:val="0"/>
        <w:adjustRightInd w:val="0"/>
        <w:spacing w:line="240" w:lineRule="auto"/>
        <w:ind w:firstLine="0"/>
        <w:rPr>
          <w:rFonts w:ascii="Courier New" w:hAnsi="Courier New" w:cs="Courier New"/>
          <w:b/>
          <w:noProof/>
          <w:color w:val="000000"/>
          <w:sz w:val="20"/>
          <w:szCs w:val="20"/>
          <w:highlight w:val="white"/>
        </w:rPr>
      </w:pPr>
      <w:r w:rsidRPr="0098582D">
        <w:rPr>
          <w:rFonts w:ascii="Courier New" w:hAnsi="Courier New" w:cs="Courier New"/>
          <w:noProof/>
          <w:color w:val="000000"/>
          <w:sz w:val="20"/>
          <w:szCs w:val="20"/>
          <w:highlight w:val="white"/>
        </w:rPr>
        <w:tab/>
      </w:r>
      <w:r w:rsidRPr="0098582D">
        <w:rPr>
          <w:rFonts w:ascii="Courier New" w:hAnsi="Courier New" w:cs="Courier New"/>
          <w:b/>
          <w:noProof/>
          <w:color w:val="000000"/>
          <w:sz w:val="20"/>
          <w:szCs w:val="20"/>
          <w:highlight w:val="white"/>
        </w:rPr>
        <w:t>{</w:t>
      </w:r>
    </w:p>
    <w:p w:rsidR="000172A8" w:rsidRPr="0098582D"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b/>
          <w:bCs/>
          <w:noProof/>
          <w:color w:val="000000"/>
          <w:sz w:val="20"/>
          <w:szCs w:val="20"/>
          <w:highlight w:val="white"/>
        </w:rPr>
      </w:pP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0172A8">
        <w:rPr>
          <w:rFonts w:ascii="Courier New" w:hAnsi="Courier New" w:cs="Courier New"/>
          <w:b/>
          <w:bCs/>
          <w:noProof/>
          <w:color w:val="000000"/>
          <w:sz w:val="20"/>
          <w:szCs w:val="20"/>
          <w:highlight w:val="white"/>
          <w:lang w:val="en-US"/>
        </w:rPr>
        <w:t>return</w:t>
      </w:r>
      <w:r w:rsidRPr="0098582D">
        <w:rPr>
          <w:rFonts w:ascii="Courier New" w:hAnsi="Courier New" w:cs="Courier New"/>
          <w:noProof/>
          <w:color w:val="000000"/>
          <w:sz w:val="20"/>
          <w:szCs w:val="20"/>
          <w:highlight w:val="white"/>
        </w:rPr>
        <w:t xml:space="preserve"> </w:t>
      </w:r>
      <w:r w:rsidRPr="000172A8">
        <w:rPr>
          <w:rFonts w:ascii="Courier New" w:hAnsi="Courier New" w:cs="Courier New"/>
          <w:b/>
          <w:bCs/>
          <w:noProof/>
          <w:color w:val="000000"/>
          <w:sz w:val="20"/>
          <w:szCs w:val="20"/>
          <w:highlight w:val="white"/>
          <w:lang w:val="en-US"/>
        </w:rPr>
        <w:t>true</w:t>
      </w:r>
      <w:r w:rsidRPr="0098582D">
        <w:rPr>
          <w:rFonts w:ascii="Courier New" w:hAnsi="Courier New" w:cs="Courier New"/>
          <w:b/>
          <w:bCs/>
          <w:noProof/>
          <w:color w:val="000000"/>
          <w:sz w:val="20"/>
          <w:szCs w:val="20"/>
          <w:highlight w:val="white"/>
        </w:rPr>
        <w:t>;</w:t>
      </w:r>
    </w:p>
    <w:p w:rsidR="00085CC4" w:rsidRPr="0098582D" w:rsidRDefault="00085CC4"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b/>
          <w:bCs/>
          <w:noProof/>
          <w:color w:val="000000"/>
          <w:sz w:val="20"/>
          <w:szCs w:val="20"/>
          <w:highlight w:val="white"/>
        </w:rPr>
        <w:tab/>
        <w:t>}</w:t>
      </w:r>
    </w:p>
    <w:p w:rsidR="000172A8" w:rsidRPr="0098582D"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b/>
          <w:bCs/>
          <w:noProof/>
          <w:color w:val="000000"/>
          <w:sz w:val="20"/>
          <w:szCs w:val="20"/>
          <w:highlight w:val="white"/>
        </w:rPr>
        <w:t>}</w:t>
      </w:r>
    </w:p>
    <w:p w:rsid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rPr>
      </w:pPr>
    </w:p>
    <w:p w:rsidR="00085CC4" w:rsidRPr="00085CC4" w:rsidRDefault="00085CC4" w:rsidP="00BF560E">
      <w:pPr>
        <w:keepNext/>
        <w:widowControl w:val="0"/>
        <w:tabs>
          <w:tab w:val="left" w:pos="567"/>
          <w:tab w:val="left" w:pos="1134"/>
        </w:tabs>
        <w:autoSpaceDE w:val="0"/>
        <w:autoSpaceDN w:val="0"/>
        <w:adjustRightInd w:val="0"/>
        <w:spacing w:line="240" w:lineRule="auto"/>
        <w:ind w:firstLine="0"/>
        <w:rPr>
          <w:rFonts w:ascii="Courier New" w:hAnsi="Courier New" w:cs="Courier New"/>
          <w:b/>
          <w:bCs/>
          <w:noProof/>
          <w:color w:val="808080"/>
          <w:sz w:val="20"/>
          <w:szCs w:val="20"/>
          <w:highlight w:val="white"/>
        </w:rPr>
      </w:pPr>
      <w:r w:rsidRPr="00085CC4">
        <w:rPr>
          <w:rFonts w:ascii="Courier New" w:hAnsi="Courier New" w:cs="Courier New"/>
          <w:b/>
          <w:bCs/>
          <w:noProof/>
          <w:color w:val="808080"/>
          <w:sz w:val="20"/>
          <w:szCs w:val="20"/>
          <w:highlight w:val="white"/>
        </w:rPr>
        <w:t xml:space="preserve">// </w:t>
      </w:r>
      <w:r>
        <w:rPr>
          <w:rFonts w:ascii="Courier New" w:hAnsi="Courier New" w:cs="Courier New"/>
          <w:b/>
          <w:bCs/>
          <w:noProof/>
          <w:color w:val="808080"/>
          <w:sz w:val="20"/>
          <w:szCs w:val="20"/>
          <w:highlight w:val="white"/>
        </w:rPr>
        <w:t>Инициализировать указатели на функции</w:t>
      </w:r>
    </w:p>
    <w:p w:rsidR="000172A8" w:rsidRPr="0098582D" w:rsidRDefault="000172A8" w:rsidP="00085CC4">
      <w:pPr>
        <w:keepNext/>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void</w:t>
      </w:r>
      <w:r w:rsidRPr="0098582D">
        <w:rPr>
          <w:rFonts w:ascii="Courier New" w:hAnsi="Courier New" w:cs="Courier New"/>
          <w:noProof/>
          <w:color w:val="000000"/>
          <w:sz w:val="20"/>
          <w:szCs w:val="20"/>
          <w:highlight w:val="white"/>
          <w:lang w:val="en-US"/>
        </w:rPr>
        <w:t xml:space="preserve"> </w:t>
      </w:r>
      <w:r w:rsidRPr="000172A8">
        <w:rPr>
          <w:rFonts w:ascii="Courier New" w:hAnsi="Courier New" w:cs="Courier New"/>
          <w:noProof/>
          <w:color w:val="000000"/>
          <w:sz w:val="20"/>
          <w:szCs w:val="20"/>
          <w:highlight w:val="white"/>
          <w:lang w:val="en-US"/>
        </w:rPr>
        <w:t>SetFunctionsAsNull</w:t>
      </w:r>
      <w:r w:rsidRPr="0098582D">
        <w:rPr>
          <w:rFonts w:ascii="Courier New" w:hAnsi="Courier New" w:cs="Courier New"/>
          <w:b/>
          <w:bCs/>
          <w:noProof/>
          <w:color w:val="000000"/>
          <w:sz w:val="20"/>
          <w:szCs w:val="20"/>
          <w:highlight w:val="white"/>
          <w:lang w:val="en-US"/>
        </w:rPr>
        <w:t>()</w:t>
      </w:r>
    </w:p>
    <w:p w:rsidR="000172A8" w:rsidRPr="000172A8" w:rsidRDefault="000172A8" w:rsidP="00085CC4">
      <w:pPr>
        <w:keepNext/>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ab/>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CreateStorageHandle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CloseStorageHandle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GetStorageType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GetPhysicalDriveInfo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lastRenderedPageBreak/>
        <w:tab/>
        <w:t xml:space="preserve">GetNumberOfPartitions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GetPartitionInfoByNumber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GetStorageBlockSize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SetStorageBlockSize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GetStorageIterator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StorageBlockFirst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StorageBlockNext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StorageBlockIsDone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CloseStorageIterator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SetStoragePosition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ReadStorageData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 xml:space="preserve">RecognizeFileSystem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w:t>
      </w:r>
    </w:p>
    <w:p w:rsidR="000172A8" w:rsidRPr="0098582D"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BF560E" w:rsidRPr="0098582D" w:rsidRDefault="00BF560E" w:rsidP="00BF560E">
      <w:pPr>
        <w:widowControl w:val="0"/>
        <w:tabs>
          <w:tab w:val="left" w:pos="567"/>
          <w:tab w:val="left" w:pos="1134"/>
        </w:tabs>
        <w:autoSpaceDE w:val="0"/>
        <w:autoSpaceDN w:val="0"/>
        <w:adjustRightInd w:val="0"/>
        <w:spacing w:line="240" w:lineRule="auto"/>
        <w:ind w:firstLine="0"/>
        <w:rPr>
          <w:rFonts w:ascii="Courier New" w:hAnsi="Courier New" w:cs="Courier New"/>
          <w:b/>
          <w:bCs/>
          <w:noProof/>
          <w:color w:val="808080"/>
          <w:sz w:val="20"/>
          <w:szCs w:val="20"/>
          <w:highlight w:val="white"/>
          <w:lang w:val="en-US"/>
        </w:rPr>
      </w:pPr>
      <w:r w:rsidRPr="0098582D">
        <w:rPr>
          <w:rFonts w:ascii="Courier New" w:hAnsi="Courier New" w:cs="Courier New"/>
          <w:b/>
          <w:bCs/>
          <w:noProof/>
          <w:color w:val="808080"/>
          <w:sz w:val="20"/>
          <w:szCs w:val="20"/>
          <w:highlight w:val="white"/>
          <w:lang w:val="en-US"/>
        </w:rPr>
        <w:t xml:space="preserve">// </w:t>
      </w:r>
      <w:r>
        <w:rPr>
          <w:rFonts w:ascii="Courier New" w:hAnsi="Courier New" w:cs="Courier New"/>
          <w:b/>
          <w:bCs/>
          <w:noProof/>
          <w:color w:val="808080"/>
          <w:sz w:val="20"/>
          <w:szCs w:val="20"/>
          <w:highlight w:val="white"/>
        </w:rPr>
        <w:t>Функция</w:t>
      </w:r>
      <w:r w:rsidRPr="0098582D">
        <w:rPr>
          <w:rFonts w:ascii="Courier New" w:hAnsi="Courier New" w:cs="Courier New"/>
          <w:b/>
          <w:bCs/>
          <w:noProof/>
          <w:color w:val="808080"/>
          <w:sz w:val="20"/>
          <w:szCs w:val="20"/>
          <w:highlight w:val="white"/>
          <w:lang w:val="en-US"/>
        </w:rPr>
        <w:t xml:space="preserve"> </w:t>
      </w:r>
      <w:r>
        <w:rPr>
          <w:rFonts w:ascii="Courier New" w:hAnsi="Courier New" w:cs="Courier New"/>
          <w:b/>
          <w:bCs/>
          <w:noProof/>
          <w:color w:val="808080"/>
          <w:sz w:val="20"/>
          <w:szCs w:val="20"/>
          <w:highlight w:val="white"/>
        </w:rPr>
        <w:t>отключения</w:t>
      </w:r>
      <w:r w:rsidRPr="0098582D">
        <w:rPr>
          <w:rFonts w:ascii="Courier New" w:hAnsi="Courier New" w:cs="Courier New"/>
          <w:b/>
          <w:bCs/>
          <w:noProof/>
          <w:color w:val="808080"/>
          <w:sz w:val="20"/>
          <w:szCs w:val="20"/>
          <w:highlight w:val="white"/>
          <w:lang w:val="en-US"/>
        </w:rPr>
        <w:t xml:space="preserve"> </w:t>
      </w:r>
      <w:r>
        <w:rPr>
          <w:rFonts w:ascii="Courier New" w:hAnsi="Courier New" w:cs="Courier New"/>
          <w:b/>
          <w:bCs/>
          <w:noProof/>
          <w:color w:val="808080"/>
          <w:sz w:val="20"/>
          <w:szCs w:val="20"/>
          <w:highlight w:val="white"/>
        </w:rPr>
        <w:t>библиотеки</w:t>
      </w:r>
    </w:p>
    <w:p w:rsidR="000172A8" w:rsidRPr="0098582D"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void</w:t>
      </w:r>
      <w:r w:rsidRPr="0098582D">
        <w:rPr>
          <w:rFonts w:ascii="Courier New" w:hAnsi="Courier New" w:cs="Courier New"/>
          <w:noProof/>
          <w:color w:val="000000"/>
          <w:sz w:val="20"/>
          <w:szCs w:val="20"/>
          <w:highlight w:val="white"/>
          <w:lang w:val="en-US"/>
        </w:rPr>
        <w:t xml:space="preserve"> __</w:t>
      </w:r>
      <w:r w:rsidRPr="000172A8">
        <w:rPr>
          <w:rFonts w:ascii="Courier New" w:hAnsi="Courier New" w:cs="Courier New"/>
          <w:noProof/>
          <w:color w:val="000000"/>
          <w:sz w:val="20"/>
          <w:szCs w:val="20"/>
          <w:highlight w:val="white"/>
          <w:lang w:val="en-US"/>
        </w:rPr>
        <w:t>fastcall</w:t>
      </w:r>
      <w:r w:rsidRPr="0098582D">
        <w:rPr>
          <w:rFonts w:ascii="Courier New" w:hAnsi="Courier New" w:cs="Courier New"/>
          <w:noProof/>
          <w:color w:val="000000"/>
          <w:sz w:val="20"/>
          <w:szCs w:val="20"/>
          <w:highlight w:val="white"/>
          <w:lang w:val="en-US"/>
        </w:rPr>
        <w:t xml:space="preserve"> </w:t>
      </w:r>
      <w:r w:rsidR="00B156CC" w:rsidRPr="00B156CC">
        <w:rPr>
          <w:rFonts w:ascii="Courier New" w:hAnsi="Courier New" w:cs="Courier New"/>
          <w:noProof/>
          <w:color w:val="000000"/>
          <w:sz w:val="20"/>
          <w:szCs w:val="20"/>
          <w:lang w:val="en-US"/>
        </w:rPr>
        <w:t>DataAccessLib</w:t>
      </w:r>
      <w:r w:rsidRPr="000172A8">
        <w:rPr>
          <w:rFonts w:ascii="Courier New" w:hAnsi="Courier New" w:cs="Courier New"/>
          <w:noProof/>
          <w:color w:val="000000"/>
          <w:sz w:val="20"/>
          <w:szCs w:val="20"/>
          <w:highlight w:val="white"/>
          <w:lang w:val="en-US"/>
        </w:rPr>
        <w:t>Cleanup</w:t>
      </w:r>
      <w:r w:rsidRPr="0098582D">
        <w:rPr>
          <w:rFonts w:ascii="Courier New" w:hAnsi="Courier New" w:cs="Courier New"/>
          <w:b/>
          <w:bCs/>
          <w:noProof/>
          <w:color w:val="000000"/>
          <w:sz w:val="20"/>
          <w:szCs w:val="20"/>
          <w:highlight w:val="white"/>
          <w:lang w:val="en-US"/>
        </w:rPr>
        <w:t>()</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b/>
          <w:bCs/>
          <w:noProof/>
          <w:color w:val="000000"/>
          <w:sz w:val="20"/>
          <w:szCs w:val="20"/>
          <w:highlight w:val="white"/>
          <w:lang w:val="en-US"/>
        </w:rPr>
        <w:t>{</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r>
      <w:r w:rsidRPr="000172A8">
        <w:rPr>
          <w:rFonts w:ascii="Courier New" w:hAnsi="Courier New" w:cs="Courier New"/>
          <w:b/>
          <w:bCs/>
          <w:noProof/>
          <w:color w:val="000000"/>
          <w:sz w:val="20"/>
          <w:szCs w:val="20"/>
          <w:highlight w:val="white"/>
          <w:lang w:val="en-US"/>
        </w:rPr>
        <w:t>if(</w:t>
      </w:r>
      <w:r w:rsidR="00B156CC" w:rsidRPr="00B156CC">
        <w:rPr>
          <w:rFonts w:ascii="Courier New" w:hAnsi="Courier New" w:cs="Courier New"/>
          <w:noProof/>
          <w:color w:val="000000"/>
          <w:sz w:val="20"/>
          <w:szCs w:val="20"/>
          <w:lang w:val="en-US"/>
        </w:rPr>
        <w:t>DataAccessLib</w:t>
      </w:r>
      <w:r w:rsidRPr="000172A8">
        <w:rPr>
          <w:rFonts w:ascii="Courier New" w:hAnsi="Courier New" w:cs="Courier New"/>
          <w:noProof/>
          <w:color w:val="000000"/>
          <w:sz w:val="20"/>
          <w:szCs w:val="20"/>
          <w:highlight w:val="white"/>
          <w:lang w:val="en-US"/>
        </w:rPr>
        <w:t xml:space="preserve">Dll </w:t>
      </w:r>
      <w:r w:rsidRPr="000172A8">
        <w:rPr>
          <w:rFonts w:ascii="Courier New" w:hAnsi="Courier New" w:cs="Courier New"/>
          <w:b/>
          <w:bCs/>
          <w:noProof/>
          <w:color w:val="000000"/>
          <w:sz w:val="20"/>
          <w:szCs w:val="20"/>
          <w:highlight w:val="white"/>
          <w:lang w:val="en-US"/>
        </w:rPr>
        <w:t>!=</w:t>
      </w:r>
      <w:r w:rsidRPr="000172A8">
        <w:rPr>
          <w:rFonts w:ascii="Courier New" w:hAnsi="Courier New" w:cs="Courier New"/>
          <w:noProof/>
          <w:color w:val="000000"/>
          <w:sz w:val="20"/>
          <w:szCs w:val="20"/>
          <w:highlight w:val="white"/>
          <w:lang w:val="en-US"/>
        </w:rPr>
        <w:t xml:space="preserve"> </w:t>
      </w:r>
      <w:r w:rsidRPr="000172A8">
        <w:rPr>
          <w:rFonts w:ascii="Courier New" w:hAnsi="Courier New" w:cs="Courier New"/>
          <w:b/>
          <w:bCs/>
          <w:noProof/>
          <w:color w:val="000000"/>
          <w:sz w:val="20"/>
          <w:szCs w:val="20"/>
          <w:highlight w:val="white"/>
          <w:lang w:val="en-US"/>
        </w:rPr>
        <w:t>NULL)</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r>
      <w:r w:rsidRPr="000172A8">
        <w:rPr>
          <w:rFonts w:ascii="Courier New" w:hAnsi="Courier New" w:cs="Courier New"/>
          <w:noProof/>
          <w:color w:val="000000"/>
          <w:sz w:val="20"/>
          <w:szCs w:val="20"/>
          <w:highlight w:val="white"/>
          <w:lang w:val="en-US"/>
        </w:rPr>
        <w:tab/>
        <w:t>FreeLibrary</w:t>
      </w:r>
      <w:r w:rsidRPr="000172A8">
        <w:rPr>
          <w:rFonts w:ascii="Courier New" w:hAnsi="Courier New" w:cs="Courier New"/>
          <w:b/>
          <w:bCs/>
          <w:noProof/>
          <w:color w:val="000000"/>
          <w:sz w:val="20"/>
          <w:szCs w:val="20"/>
          <w:highlight w:val="white"/>
          <w:lang w:val="en-US"/>
        </w:rPr>
        <w:t>(</w:t>
      </w:r>
      <w:r w:rsidR="0022715F" w:rsidRPr="00B156CC">
        <w:rPr>
          <w:rFonts w:ascii="Courier New" w:hAnsi="Courier New" w:cs="Courier New"/>
          <w:noProof/>
          <w:color w:val="000000"/>
          <w:sz w:val="20"/>
          <w:szCs w:val="20"/>
          <w:lang w:val="en-US"/>
        </w:rPr>
        <w:t>DataAccessLib</w:t>
      </w:r>
      <w:r w:rsidRPr="000172A8">
        <w:rPr>
          <w:rFonts w:ascii="Courier New" w:hAnsi="Courier New" w:cs="Courier New"/>
          <w:noProof/>
          <w:color w:val="000000"/>
          <w:sz w:val="20"/>
          <w:szCs w:val="20"/>
          <w:highlight w:val="white"/>
          <w:lang w:val="en-US"/>
        </w:rPr>
        <w:t>Dll</w:t>
      </w:r>
      <w:r w:rsidRPr="000172A8">
        <w:rPr>
          <w:rFonts w:ascii="Courier New" w:hAnsi="Courier New" w:cs="Courier New"/>
          <w:b/>
          <w:bCs/>
          <w:noProof/>
          <w:color w:val="000000"/>
          <w:sz w:val="20"/>
          <w:szCs w:val="20"/>
          <w:highlight w:val="white"/>
          <w:lang w:val="en-US"/>
        </w:rPr>
        <w:t>);</w:t>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r>
    </w:p>
    <w:p w:rsidR="000172A8" w:rsidRPr="000172A8" w:rsidRDefault="000172A8" w:rsidP="00085CC4">
      <w:pPr>
        <w:widowControl w:val="0"/>
        <w:tabs>
          <w:tab w:val="left" w:pos="567"/>
          <w:tab w:val="left" w:pos="1134"/>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0172A8">
        <w:rPr>
          <w:rFonts w:ascii="Courier New" w:hAnsi="Courier New" w:cs="Courier New"/>
          <w:noProof/>
          <w:color w:val="000000"/>
          <w:sz w:val="20"/>
          <w:szCs w:val="20"/>
          <w:highlight w:val="white"/>
          <w:lang w:val="en-US"/>
        </w:rPr>
        <w:tab/>
        <w:t>SetFunctionsAsNull</w:t>
      </w:r>
      <w:r w:rsidRPr="000172A8">
        <w:rPr>
          <w:rFonts w:ascii="Courier New" w:hAnsi="Courier New" w:cs="Courier New"/>
          <w:b/>
          <w:bCs/>
          <w:noProof/>
          <w:color w:val="000000"/>
          <w:sz w:val="20"/>
          <w:szCs w:val="20"/>
          <w:highlight w:val="white"/>
          <w:lang w:val="en-US"/>
        </w:rPr>
        <w:t>();</w:t>
      </w:r>
    </w:p>
    <w:p w:rsidR="000172A8" w:rsidRPr="000172A8" w:rsidRDefault="000172A8" w:rsidP="00085CC4">
      <w:pPr>
        <w:widowControl w:val="0"/>
        <w:tabs>
          <w:tab w:val="left" w:pos="567"/>
          <w:tab w:val="left" w:pos="1134"/>
        </w:tabs>
        <w:autoSpaceDE w:val="0"/>
        <w:autoSpaceDN w:val="0"/>
        <w:adjustRightInd w:val="0"/>
        <w:spacing w:line="240" w:lineRule="auto"/>
        <w:ind w:firstLine="0"/>
        <w:rPr>
          <w:noProof/>
          <w:lang w:val="en-US"/>
        </w:rPr>
      </w:pPr>
      <w:r w:rsidRPr="000172A8">
        <w:rPr>
          <w:rFonts w:ascii="Courier New" w:hAnsi="Courier New" w:cs="Courier New"/>
          <w:b/>
          <w:bCs/>
          <w:noProof/>
          <w:color w:val="000000"/>
          <w:sz w:val="20"/>
          <w:szCs w:val="20"/>
          <w:highlight w:val="white"/>
          <w:lang w:val="en-US"/>
        </w:rPr>
        <w:t>}</w:t>
      </w:r>
    </w:p>
    <w:p w:rsidR="000172A8" w:rsidRPr="000172A8" w:rsidRDefault="000172A8" w:rsidP="000172A8">
      <w:pPr>
        <w:ind w:firstLine="0"/>
      </w:pPr>
    </w:p>
    <w:p w:rsidR="000A1F5B" w:rsidRDefault="000A1F5B" w:rsidP="00697944">
      <w:pPr>
        <w:pStyle w:val="10"/>
        <w:sectPr w:rsidR="000A1F5B" w:rsidSect="00937CDE">
          <w:pgSz w:w="11907" w:h="16839" w:code="9"/>
          <w:pgMar w:top="1134" w:right="851" w:bottom="1701" w:left="1701" w:header="709" w:footer="397" w:gutter="0"/>
          <w:cols w:space="708"/>
          <w:docGrid w:linePitch="381"/>
        </w:sectPr>
      </w:pPr>
    </w:p>
    <w:p w:rsidR="007E186E" w:rsidRDefault="007E186E" w:rsidP="00697944">
      <w:pPr>
        <w:pStyle w:val="10"/>
      </w:pPr>
      <w:bookmarkStart w:id="9" w:name="_Toc177920545"/>
      <w:r>
        <w:lastRenderedPageBreak/>
        <w:t>Операции с хранилищами</w:t>
      </w:r>
      <w:bookmarkEnd w:id="9"/>
    </w:p>
    <w:p w:rsidR="007E186E"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808080"/>
          <w:sz w:val="20"/>
          <w:szCs w:val="20"/>
          <w:highlight w:val="white"/>
          <w:lang w:val="en-US"/>
        </w:rPr>
      </w:pPr>
      <w:r w:rsidRPr="000172A8">
        <w:rPr>
          <w:rFonts w:ascii="Courier New" w:hAnsi="Courier New" w:cs="Courier New"/>
          <w:b/>
          <w:bCs/>
          <w:noProof/>
          <w:color w:val="808080"/>
          <w:sz w:val="20"/>
          <w:szCs w:val="20"/>
          <w:highlight w:val="white"/>
          <w:lang w:val="en-US"/>
        </w:rPr>
        <w:t>//-----------------------------------------</w:t>
      </w:r>
    </w:p>
    <w:p w:rsidR="007E186E"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808080"/>
          <w:sz w:val="20"/>
          <w:szCs w:val="20"/>
          <w:highlight w:val="white"/>
          <w:lang w:val="en-US"/>
        </w:rPr>
      </w:pPr>
      <w:r w:rsidRPr="000172A8">
        <w:rPr>
          <w:rFonts w:ascii="Courier New" w:hAnsi="Courier New" w:cs="Courier New"/>
          <w:b/>
          <w:bCs/>
          <w:noProof/>
          <w:color w:val="808080"/>
          <w:sz w:val="20"/>
          <w:szCs w:val="20"/>
          <w:highlight w:val="white"/>
          <w:lang w:val="en-US"/>
        </w:rPr>
        <w:t>#</w:t>
      </w:r>
      <w:r>
        <w:rPr>
          <w:rFonts w:ascii="Courier New" w:hAnsi="Courier New" w:cs="Courier New"/>
          <w:b/>
          <w:bCs/>
          <w:noProof/>
          <w:color w:val="808080"/>
          <w:sz w:val="20"/>
          <w:szCs w:val="20"/>
          <w:highlight w:val="white"/>
          <w:lang w:val="en-US"/>
        </w:rPr>
        <w:t>include &lt;iostream&gt;</w:t>
      </w:r>
    </w:p>
    <w:p w:rsidR="007E186E"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808080"/>
          <w:sz w:val="20"/>
          <w:szCs w:val="20"/>
          <w:highlight w:val="white"/>
          <w:lang w:val="en-US"/>
        </w:rPr>
      </w:pPr>
      <w:r>
        <w:rPr>
          <w:rFonts w:ascii="Courier New" w:hAnsi="Courier New" w:cs="Courier New"/>
          <w:b/>
          <w:bCs/>
          <w:noProof/>
          <w:color w:val="808080"/>
          <w:sz w:val="20"/>
          <w:szCs w:val="20"/>
          <w:highlight w:val="white"/>
          <w:lang w:val="en-US"/>
        </w:rPr>
        <w:t>using namespace std;</w:t>
      </w:r>
    </w:p>
    <w:p w:rsidR="007E186E"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808080"/>
          <w:sz w:val="20"/>
          <w:szCs w:val="20"/>
          <w:highlight w:val="white"/>
          <w:lang w:val="en-US"/>
        </w:rPr>
      </w:pPr>
      <w:r w:rsidRPr="000172A8">
        <w:rPr>
          <w:rFonts w:ascii="Courier New" w:hAnsi="Courier New" w:cs="Courier New"/>
          <w:b/>
          <w:bCs/>
          <w:noProof/>
          <w:color w:val="808080"/>
          <w:sz w:val="20"/>
          <w:szCs w:val="20"/>
          <w:highlight w:val="white"/>
          <w:lang w:val="en-US"/>
        </w:rPr>
        <w:t>//-----------------------------------------</w:t>
      </w:r>
    </w:p>
    <w:p w:rsidR="007E186E"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808080"/>
          <w:sz w:val="20"/>
          <w:szCs w:val="20"/>
          <w:highlight w:val="white"/>
          <w:lang w:val="en-US"/>
        </w:rPr>
      </w:pPr>
      <w:r w:rsidRPr="00056B2C">
        <w:rPr>
          <w:rFonts w:ascii="Courier New" w:hAnsi="Courier New" w:cs="Courier New"/>
          <w:b/>
          <w:bCs/>
          <w:noProof/>
          <w:color w:val="808080"/>
          <w:sz w:val="20"/>
          <w:szCs w:val="20"/>
          <w:lang w:val="en-US"/>
        </w:rPr>
        <w:t>#include "FileSystemExport.h"</w:t>
      </w:r>
    </w:p>
    <w:p w:rsidR="007E186E"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0172A8">
        <w:rPr>
          <w:rFonts w:ascii="Courier New" w:hAnsi="Courier New" w:cs="Courier New"/>
          <w:b/>
          <w:bCs/>
          <w:noProof/>
          <w:color w:val="80808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b/>
          <w:bCs/>
          <w:noProof/>
          <w:color w:val="000000"/>
          <w:sz w:val="20"/>
          <w:szCs w:val="20"/>
          <w:highlight w:val="white"/>
          <w:lang w:val="en-US"/>
        </w:rPr>
        <w:t>void</w:t>
      </w:r>
      <w:r w:rsidRPr="0098582D">
        <w:rPr>
          <w:rFonts w:ascii="Courier New" w:hAnsi="Courier New" w:cs="Courier New"/>
          <w:noProof/>
          <w:color w:val="000000"/>
          <w:sz w:val="20"/>
          <w:szCs w:val="20"/>
          <w:highlight w:val="white"/>
          <w:lang w:val="en-US"/>
        </w:rPr>
        <w:t xml:space="preserve"> StorageTest</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80808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808080"/>
          <w:sz w:val="20"/>
          <w:szCs w:val="20"/>
          <w:highlight w:val="white"/>
          <w:lang w:val="en-US"/>
        </w:rPr>
        <w:t>// Открытие физического диска</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t>wstring physicalStoragePath</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L"\\\\.\\PhysicalDrive0"</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t xml:space="preserve">StorageHandle physicalStorage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CreateStorageHandle</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physicalStoragePath</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c_str</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if(</w:t>
      </w:r>
      <w:r w:rsidRPr="0098582D">
        <w:rPr>
          <w:rFonts w:ascii="Courier New" w:hAnsi="Courier New" w:cs="Courier New"/>
          <w:noProof/>
          <w:color w:val="000000"/>
          <w:sz w:val="20"/>
          <w:szCs w:val="20"/>
          <w:highlight w:val="white"/>
          <w:lang w:val="en-US"/>
        </w:rPr>
        <w:t xml:space="preserve">physicalStorage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STORAGE_ERROR</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ab/>
        <w:t>wcout</w:t>
      </w:r>
      <w:r w:rsidRPr="0020309C">
        <w:rPr>
          <w:rFonts w:ascii="Courier New" w:hAnsi="Courier New" w:cs="Courier New"/>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w:t>
      </w:r>
      <w:r w:rsidRPr="0098582D">
        <w:rPr>
          <w:rFonts w:ascii="Courier New" w:hAnsi="Courier New" w:cs="Courier New"/>
          <w:noProof/>
          <w:color w:val="000000"/>
          <w:sz w:val="20"/>
          <w:szCs w:val="20"/>
          <w:highlight w:val="white"/>
          <w:lang w:val="en-US"/>
        </w:rPr>
        <w:t>L</w:t>
      </w:r>
      <w:r w:rsidRPr="0020309C">
        <w:rPr>
          <w:rFonts w:ascii="Courier New" w:hAnsi="Courier New" w:cs="Courier New"/>
          <w:noProof/>
          <w:color w:val="000000"/>
          <w:sz w:val="20"/>
          <w:szCs w:val="20"/>
          <w:highlight w:val="white"/>
          <w:lang w:val="en-US"/>
        </w:rPr>
        <w:t>"</w:t>
      </w:r>
      <w:r w:rsidRPr="00D8604B">
        <w:rPr>
          <w:rFonts w:ascii="Courier New" w:hAnsi="Courier New" w:cs="Courier New"/>
          <w:noProof/>
          <w:color w:val="000000"/>
          <w:sz w:val="20"/>
          <w:szCs w:val="20"/>
          <w:highlight w:val="white"/>
        </w:rPr>
        <w:t>Ошибка</w:t>
      </w:r>
      <w:r w:rsidRPr="0020309C">
        <w:rPr>
          <w:rFonts w:ascii="Courier New" w:hAnsi="Courier New" w:cs="Courier New"/>
          <w:noProof/>
          <w:color w:val="000000"/>
          <w:sz w:val="20"/>
          <w:szCs w:val="20"/>
          <w:highlight w:val="white"/>
          <w:lang w:val="en-US"/>
        </w:rPr>
        <w:t xml:space="preserve"> </w:t>
      </w:r>
      <w:r w:rsidRPr="00D8604B">
        <w:rPr>
          <w:rFonts w:ascii="Courier New" w:hAnsi="Courier New" w:cs="Courier New"/>
          <w:noProof/>
          <w:color w:val="000000"/>
          <w:sz w:val="20"/>
          <w:szCs w:val="20"/>
        </w:rPr>
        <w:t>открытия</w:t>
      </w:r>
      <w:r w:rsidRPr="0020309C">
        <w:rPr>
          <w:rFonts w:ascii="Courier New" w:hAnsi="Courier New" w:cs="Courier New"/>
          <w:noProof/>
          <w:color w:val="000000"/>
          <w:sz w:val="20"/>
          <w:szCs w:val="20"/>
          <w:lang w:val="en-US"/>
        </w:rPr>
        <w:t xml:space="preserve"> </w:t>
      </w:r>
      <w:r w:rsidRPr="00D8604B">
        <w:rPr>
          <w:rFonts w:ascii="Courier New" w:hAnsi="Courier New" w:cs="Courier New"/>
          <w:noProof/>
          <w:color w:val="000000"/>
          <w:sz w:val="20"/>
          <w:szCs w:val="20"/>
          <w:highlight w:val="white"/>
        </w:rPr>
        <w:t>физического</w:t>
      </w:r>
      <w:r w:rsidRPr="0020309C">
        <w:rPr>
          <w:rFonts w:ascii="Courier New" w:hAnsi="Courier New" w:cs="Courier New"/>
          <w:noProof/>
          <w:color w:val="000000"/>
          <w:sz w:val="20"/>
          <w:szCs w:val="20"/>
          <w:highlight w:val="white"/>
          <w:lang w:val="en-US"/>
        </w:rPr>
        <w:t xml:space="preserve"> </w:t>
      </w:r>
      <w:r w:rsidRPr="00D8604B">
        <w:rPr>
          <w:rFonts w:ascii="Courier New" w:hAnsi="Courier New" w:cs="Courier New"/>
          <w:noProof/>
          <w:color w:val="000000"/>
          <w:sz w:val="20"/>
          <w:szCs w:val="20"/>
          <w:highlight w:val="white"/>
        </w:rPr>
        <w:t>диска</w:t>
      </w:r>
      <w:r w:rsidRPr="0020309C">
        <w:rPr>
          <w:rFonts w:ascii="Courier New" w:hAnsi="Courier New" w:cs="Courier New"/>
          <w:noProof/>
          <w:color w:val="000000"/>
          <w:sz w:val="20"/>
          <w:szCs w:val="20"/>
          <w:highlight w:val="white"/>
          <w:lang w:val="en-US"/>
        </w:rPr>
        <w:t xml:space="preserve">!" </w:t>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endl</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return;</w:t>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80808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808080"/>
          <w:sz w:val="20"/>
          <w:szCs w:val="20"/>
          <w:highlight w:val="white"/>
          <w:lang w:val="en-US"/>
        </w:rPr>
        <w:t>// Проверка типа хранилища</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t xml:space="preserve">StorageType storageType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GetStorageType</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physicalStorage</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if(</w:t>
      </w:r>
      <w:r w:rsidRPr="0098582D">
        <w:rPr>
          <w:rFonts w:ascii="Courier New" w:hAnsi="Courier New" w:cs="Courier New"/>
          <w:noProof/>
          <w:color w:val="000000"/>
          <w:sz w:val="20"/>
          <w:szCs w:val="20"/>
          <w:highlight w:val="white"/>
          <w:lang w:val="en-US"/>
        </w:rPr>
        <w:t xml:space="preserve">storageType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StorageType</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PhysicalDrive</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80808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808080"/>
          <w:sz w:val="20"/>
          <w:szCs w:val="20"/>
          <w:highlight w:val="white"/>
          <w:lang w:val="en-US"/>
        </w:rPr>
        <w:t>// Вывод информации об устройстве</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t xml:space="preserve">PhysicalDriveInfoStruct driveInfo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GetPhysicalDriveInfo</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physicalStorage</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t xml:space="preserve">wcout </w:t>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L"Устройство: " </w:t>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driveInfo</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Device </w:t>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endl</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t xml:space="preserve">wcout </w:t>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L"Модель: " </w:t>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driveInfo</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ProductId </w:t>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endl</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t xml:space="preserve">wcout </w:t>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L"Серийный номер: " </w:t>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driveInfo</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Serial </w:t>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endl</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t xml:space="preserve">wcout </w:t>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L"Размер: " </w:t>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driveInfo</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Size </w:t>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endl</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t xml:space="preserve">wcout </w:t>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endl</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7E186E" w:rsidRPr="0098582D"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80808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808080"/>
          <w:sz w:val="20"/>
          <w:szCs w:val="20"/>
          <w:highlight w:val="white"/>
          <w:lang w:val="en-US"/>
        </w:rPr>
        <w:t>// Определение размера сектора</w:t>
      </w:r>
    </w:p>
    <w:p w:rsidR="007E186E" w:rsidRPr="0098582D"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t xml:space="preserve">DWORD sectorSize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GetStorageBlockSize</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physicalStorage</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t xml:space="preserve">wcout </w:t>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L"Размер сектора: "</w:t>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sectorSize </w:t>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L" байт" </w:t>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endl </w:t>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endl</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7E186E" w:rsidRPr="0098582D"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808080"/>
          <w:sz w:val="20"/>
          <w:szCs w:val="20"/>
          <w:highlight w:val="white"/>
          <w:lang w:val="en-US"/>
        </w:rPr>
      </w:pPr>
      <w:r w:rsidRPr="0098582D">
        <w:rPr>
          <w:rFonts w:ascii="Courier New" w:hAnsi="Courier New" w:cs="Courier New"/>
          <w:noProof/>
          <w:color w:val="000000"/>
          <w:sz w:val="20"/>
          <w:szCs w:val="20"/>
          <w:highlight w:val="white"/>
          <w:lang w:val="en-US"/>
        </w:rPr>
        <w:lastRenderedPageBreak/>
        <w:tab/>
      </w:r>
      <w:r w:rsidRPr="0098582D">
        <w:rPr>
          <w:rFonts w:ascii="Courier New" w:hAnsi="Courier New" w:cs="Courier New"/>
          <w:b/>
          <w:bCs/>
          <w:noProof/>
          <w:color w:val="808080"/>
          <w:sz w:val="20"/>
          <w:szCs w:val="20"/>
          <w:highlight w:val="white"/>
          <w:lang w:val="en-US"/>
        </w:rPr>
        <w:t>// Вывод таблицы разделов</w:t>
      </w:r>
    </w:p>
    <w:p w:rsidR="007E186E" w:rsidRPr="0098582D"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if(</w:t>
      </w:r>
      <w:r w:rsidRPr="0098582D">
        <w:rPr>
          <w:rFonts w:ascii="Courier New" w:hAnsi="Courier New" w:cs="Courier New"/>
          <w:noProof/>
          <w:color w:val="000000"/>
          <w:sz w:val="20"/>
          <w:szCs w:val="20"/>
          <w:highlight w:val="white"/>
          <w:lang w:val="en-US"/>
        </w:rPr>
        <w:t xml:space="preserve">storageType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StorageType</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PhysicalDrive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storageType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StorageType</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ImageFile</w:t>
      </w:r>
      <w:r w:rsidRPr="0098582D">
        <w:rPr>
          <w:rFonts w:ascii="Courier New" w:hAnsi="Courier New" w:cs="Courier New"/>
          <w:b/>
          <w:bCs/>
          <w:noProof/>
          <w:color w:val="000000"/>
          <w:sz w:val="20"/>
          <w:szCs w:val="20"/>
          <w:highlight w:val="white"/>
          <w:lang w:val="en-US"/>
        </w:rPr>
        <w:t>)</w:t>
      </w:r>
    </w:p>
    <w:p w:rsidR="007E186E" w:rsidRPr="0098582D"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w:t>
      </w:r>
    </w:p>
    <w:p w:rsidR="007E186E" w:rsidRPr="0098582D" w:rsidRDefault="007E186E" w:rsidP="004C3B60">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80808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808080"/>
          <w:sz w:val="20"/>
          <w:szCs w:val="20"/>
          <w:highlight w:val="white"/>
          <w:lang w:val="en-US"/>
        </w:rPr>
        <w:t>// Определить количество разделов</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unsigned</w:t>
      </w:r>
      <w:r w:rsidRPr="0098582D">
        <w:rPr>
          <w:rFonts w:ascii="Courier New" w:hAnsi="Courier New" w:cs="Courier New"/>
          <w:noProof/>
          <w:color w:val="000000"/>
          <w:sz w:val="20"/>
          <w:szCs w:val="20"/>
          <w:highlight w:val="white"/>
          <w:lang w:val="en-US"/>
        </w:rPr>
        <w:t xml:space="preserve"> </w:t>
      </w:r>
      <w:r w:rsidRPr="0098582D">
        <w:rPr>
          <w:rFonts w:ascii="Courier New" w:hAnsi="Courier New" w:cs="Courier New"/>
          <w:b/>
          <w:bCs/>
          <w:noProof/>
          <w:color w:val="000000"/>
          <w:sz w:val="20"/>
          <w:szCs w:val="20"/>
          <w:highlight w:val="white"/>
          <w:lang w:val="en-US"/>
        </w:rPr>
        <w:t>int</w:t>
      </w:r>
      <w:r w:rsidRPr="0098582D">
        <w:rPr>
          <w:rFonts w:ascii="Courier New" w:hAnsi="Courier New" w:cs="Courier New"/>
          <w:noProof/>
          <w:color w:val="000000"/>
          <w:sz w:val="20"/>
          <w:szCs w:val="20"/>
          <w:highlight w:val="white"/>
          <w:lang w:val="en-US"/>
        </w:rPr>
        <w:t xml:space="preserve"> numberOfPartitions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GetNumberOfPartitions</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physicalStorage</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t xml:space="preserve">wcout </w:t>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L"Всего разделов: " </w:t>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numberOfPartitions </w:t>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endl</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for(unsigned</w:t>
      </w:r>
      <w:r w:rsidRPr="0098582D">
        <w:rPr>
          <w:rFonts w:ascii="Courier New" w:hAnsi="Courier New" w:cs="Courier New"/>
          <w:noProof/>
          <w:color w:val="000000"/>
          <w:sz w:val="20"/>
          <w:szCs w:val="20"/>
          <w:highlight w:val="white"/>
          <w:lang w:val="en-US"/>
        </w:rPr>
        <w:t xml:space="preserve"> </w:t>
      </w:r>
      <w:r w:rsidRPr="0098582D">
        <w:rPr>
          <w:rFonts w:ascii="Courier New" w:hAnsi="Courier New" w:cs="Courier New"/>
          <w:b/>
          <w:bCs/>
          <w:noProof/>
          <w:color w:val="000000"/>
          <w:sz w:val="20"/>
          <w:szCs w:val="20"/>
          <w:highlight w:val="white"/>
          <w:lang w:val="en-US"/>
        </w:rPr>
        <w:t>int</w:t>
      </w:r>
      <w:r w:rsidRPr="0098582D">
        <w:rPr>
          <w:rFonts w:ascii="Courier New" w:hAnsi="Courier New" w:cs="Courier New"/>
          <w:noProof/>
          <w:color w:val="000000"/>
          <w:sz w:val="20"/>
          <w:szCs w:val="20"/>
          <w:highlight w:val="white"/>
          <w:lang w:val="en-US"/>
        </w:rPr>
        <w:t xml:space="preserve"> i</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1</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i</w:t>
      </w:r>
      <w:r w:rsidRPr="0098582D">
        <w:rPr>
          <w:rFonts w:ascii="Courier New" w:hAnsi="Courier New" w:cs="Courier New"/>
          <w:b/>
          <w:bCs/>
          <w:noProof/>
          <w:color w:val="000000"/>
          <w:sz w:val="20"/>
          <w:szCs w:val="20"/>
          <w:highlight w:val="white"/>
          <w:lang w:val="en-US"/>
        </w:rPr>
        <w:t>&lt;=</w:t>
      </w:r>
      <w:r w:rsidRPr="0098582D">
        <w:rPr>
          <w:rFonts w:ascii="Courier New" w:hAnsi="Courier New" w:cs="Courier New"/>
          <w:noProof/>
          <w:color w:val="000000"/>
          <w:sz w:val="20"/>
          <w:szCs w:val="20"/>
          <w:highlight w:val="white"/>
          <w:lang w:val="en-US"/>
        </w:rPr>
        <w:t>numberOfPartitions</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i</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80808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808080"/>
          <w:sz w:val="20"/>
          <w:szCs w:val="20"/>
          <w:highlight w:val="white"/>
          <w:lang w:val="en-US"/>
        </w:rPr>
        <w:t>// Получить информацию о разделе</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t>PartitionInfoStruct currentPartition</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if(</w:t>
      </w:r>
      <w:r w:rsidRPr="0098582D">
        <w:rPr>
          <w:rFonts w:ascii="Courier New" w:hAnsi="Courier New" w:cs="Courier New"/>
          <w:noProof/>
          <w:color w:val="000000"/>
          <w:sz w:val="20"/>
          <w:szCs w:val="20"/>
          <w:highlight w:val="white"/>
          <w:lang w:val="en-US"/>
        </w:rPr>
        <w:t>GetPartitionInfoByNumber</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physicalStorage</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i</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w:t>
      </w:r>
      <w:r w:rsidRPr="0098582D">
        <w:rPr>
          <w:rFonts w:ascii="Courier New" w:hAnsi="Courier New" w:cs="Courier New"/>
          <w:b/>
          <w:bCs/>
          <w:noProof/>
          <w:color w:val="000000"/>
          <w:sz w:val="20"/>
          <w:szCs w:val="20"/>
          <w:highlight w:val="white"/>
          <w:lang w:val="en-US"/>
        </w:rPr>
        <w:t>&amp;</w:t>
      </w:r>
      <w:r w:rsidRPr="0098582D">
        <w:rPr>
          <w:rFonts w:ascii="Courier New" w:hAnsi="Courier New" w:cs="Courier New"/>
          <w:noProof/>
          <w:color w:val="000000"/>
          <w:sz w:val="20"/>
          <w:szCs w:val="20"/>
          <w:highlight w:val="white"/>
          <w:lang w:val="en-US"/>
        </w:rPr>
        <w:t>currentPartition</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t xml:space="preserve">FileSystemTypeEnum fsType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currentPartition</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RecognizedType</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t xml:space="preserve">ULONGLONG startOffset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currentPartition</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FirstSector</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sectorSize</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t xml:space="preserve">ULONGLONG partitionSize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currentPartition</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SizeInSectors</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sectorSize</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t>wcout</w:t>
      </w:r>
      <w:r w:rsidRPr="0098582D">
        <w:rPr>
          <w:rFonts w:ascii="Courier New" w:hAnsi="Courier New" w:cs="Courier New"/>
          <w:noProof/>
          <w:color w:val="000000"/>
          <w:sz w:val="20"/>
          <w:szCs w:val="20"/>
          <w:highlight w:val="white"/>
        </w:rPr>
        <w:t xml:space="preserve"> </w:t>
      </w:r>
      <w:r w:rsidRPr="0098582D">
        <w:rPr>
          <w:rFonts w:ascii="Courier New" w:hAnsi="Courier New" w:cs="Courier New"/>
          <w:b/>
          <w:bCs/>
          <w:noProof/>
          <w:color w:val="000000"/>
          <w:sz w:val="20"/>
          <w:szCs w:val="20"/>
          <w:highlight w:val="white"/>
        </w:rPr>
        <w:t>&lt;&lt;</w:t>
      </w:r>
      <w:r w:rsidRPr="0098582D">
        <w:rPr>
          <w:rFonts w:ascii="Courier New" w:hAnsi="Courier New" w:cs="Courier New"/>
          <w:noProof/>
          <w:color w:val="000000"/>
          <w:sz w:val="20"/>
          <w:szCs w:val="20"/>
          <w:highlight w:val="white"/>
        </w:rPr>
        <w:t xml:space="preserve"> </w:t>
      </w:r>
      <w:r w:rsidRPr="0098582D">
        <w:rPr>
          <w:rFonts w:ascii="Courier New" w:hAnsi="Courier New" w:cs="Courier New"/>
          <w:noProof/>
          <w:color w:val="000000"/>
          <w:sz w:val="20"/>
          <w:szCs w:val="20"/>
          <w:highlight w:val="white"/>
          <w:lang w:val="en-US"/>
        </w:rPr>
        <w:t>L</w:t>
      </w:r>
      <w:r w:rsidRPr="0098582D">
        <w:rPr>
          <w:rFonts w:ascii="Courier New" w:hAnsi="Courier New" w:cs="Courier New"/>
          <w:noProof/>
          <w:color w:val="000000"/>
          <w:sz w:val="20"/>
          <w:szCs w:val="20"/>
          <w:highlight w:val="white"/>
        </w:rPr>
        <w:t xml:space="preserve">"Порядковый номер: " </w:t>
      </w:r>
      <w:r w:rsidRPr="0098582D">
        <w:rPr>
          <w:rFonts w:ascii="Courier New" w:hAnsi="Courier New" w:cs="Courier New"/>
          <w:noProof/>
          <w:color w:val="000000"/>
          <w:sz w:val="20"/>
          <w:szCs w:val="20"/>
          <w:highlight w:val="white"/>
        </w:rPr>
        <w:tab/>
      </w:r>
      <w:r w:rsidRPr="0098582D">
        <w:rPr>
          <w:rFonts w:ascii="Courier New" w:hAnsi="Courier New" w:cs="Courier New"/>
          <w:b/>
          <w:bCs/>
          <w:noProof/>
          <w:color w:val="000000"/>
          <w:sz w:val="20"/>
          <w:szCs w:val="20"/>
          <w:highlight w:val="white"/>
        </w:rPr>
        <w:t>&lt;&lt;</w:t>
      </w:r>
      <w:r w:rsidRPr="0098582D">
        <w:rPr>
          <w:rFonts w:ascii="Courier New" w:hAnsi="Courier New" w:cs="Courier New"/>
          <w:noProof/>
          <w:color w:val="000000"/>
          <w:sz w:val="20"/>
          <w:szCs w:val="20"/>
          <w:highlight w:val="white"/>
        </w:rPr>
        <w:t xml:space="preserve"> </w:t>
      </w:r>
      <w:r w:rsidRPr="0098582D">
        <w:rPr>
          <w:rFonts w:ascii="Courier New" w:hAnsi="Courier New" w:cs="Courier New"/>
          <w:noProof/>
          <w:color w:val="000000"/>
          <w:sz w:val="20"/>
          <w:szCs w:val="20"/>
          <w:highlight w:val="white"/>
          <w:lang w:val="en-US"/>
        </w:rPr>
        <w:t>i</w:t>
      </w:r>
      <w:r w:rsidRPr="0098582D">
        <w:rPr>
          <w:rFonts w:ascii="Courier New" w:hAnsi="Courier New" w:cs="Courier New"/>
          <w:noProof/>
          <w:color w:val="000000"/>
          <w:sz w:val="20"/>
          <w:szCs w:val="20"/>
          <w:highlight w:val="white"/>
        </w:rPr>
        <w:t xml:space="preserve"> </w:t>
      </w:r>
      <w:r w:rsidRPr="0098582D">
        <w:rPr>
          <w:rFonts w:ascii="Courier New" w:hAnsi="Courier New" w:cs="Courier New"/>
          <w:b/>
          <w:bCs/>
          <w:noProof/>
          <w:color w:val="000000"/>
          <w:sz w:val="20"/>
          <w:szCs w:val="20"/>
          <w:highlight w:val="white"/>
        </w:rPr>
        <w:t>&lt;&lt;</w:t>
      </w:r>
      <w:r w:rsidRPr="0098582D">
        <w:rPr>
          <w:rFonts w:ascii="Courier New" w:hAnsi="Courier New" w:cs="Courier New"/>
          <w:noProof/>
          <w:color w:val="000000"/>
          <w:sz w:val="20"/>
          <w:szCs w:val="20"/>
          <w:highlight w:val="white"/>
        </w:rPr>
        <w:t xml:space="preserve"> </w:t>
      </w:r>
      <w:r w:rsidRPr="0098582D">
        <w:rPr>
          <w:rFonts w:ascii="Courier New" w:hAnsi="Courier New" w:cs="Courier New"/>
          <w:noProof/>
          <w:color w:val="000000"/>
          <w:sz w:val="20"/>
          <w:szCs w:val="20"/>
          <w:highlight w:val="white"/>
          <w:lang w:val="en-US"/>
        </w:rPr>
        <w:t>endl</w:t>
      </w:r>
      <w:r w:rsidRPr="0098582D">
        <w:rPr>
          <w:rFonts w:ascii="Courier New" w:hAnsi="Courier New" w:cs="Courier New"/>
          <w:b/>
          <w:bCs/>
          <w:noProof/>
          <w:color w:val="000000"/>
          <w:sz w:val="20"/>
          <w:szCs w:val="20"/>
          <w:highlight w:val="white"/>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lang w:val="en-US"/>
        </w:rPr>
        <w:t>wcout</w:t>
      </w:r>
      <w:r w:rsidRPr="0098582D">
        <w:rPr>
          <w:rFonts w:ascii="Courier New" w:hAnsi="Courier New" w:cs="Courier New"/>
          <w:noProof/>
          <w:color w:val="000000"/>
          <w:sz w:val="20"/>
          <w:szCs w:val="20"/>
          <w:highlight w:val="white"/>
        </w:rPr>
        <w:t xml:space="preserve"> </w:t>
      </w:r>
      <w:r w:rsidRPr="0098582D">
        <w:rPr>
          <w:rFonts w:ascii="Courier New" w:hAnsi="Courier New" w:cs="Courier New"/>
          <w:b/>
          <w:bCs/>
          <w:noProof/>
          <w:color w:val="000000"/>
          <w:sz w:val="20"/>
          <w:szCs w:val="20"/>
          <w:highlight w:val="white"/>
        </w:rPr>
        <w:t>&lt;&lt;</w:t>
      </w:r>
      <w:r w:rsidRPr="0098582D">
        <w:rPr>
          <w:rFonts w:ascii="Courier New" w:hAnsi="Courier New" w:cs="Courier New"/>
          <w:noProof/>
          <w:color w:val="000000"/>
          <w:sz w:val="20"/>
          <w:szCs w:val="20"/>
          <w:highlight w:val="white"/>
        </w:rPr>
        <w:t xml:space="preserve"> </w:t>
      </w:r>
      <w:r w:rsidRPr="0098582D">
        <w:rPr>
          <w:rFonts w:ascii="Courier New" w:hAnsi="Courier New" w:cs="Courier New"/>
          <w:noProof/>
          <w:color w:val="000000"/>
          <w:sz w:val="20"/>
          <w:szCs w:val="20"/>
          <w:highlight w:val="white"/>
          <w:lang w:val="en-US"/>
        </w:rPr>
        <w:t>L</w:t>
      </w:r>
      <w:r w:rsidRPr="0098582D">
        <w:rPr>
          <w:rFonts w:ascii="Courier New" w:hAnsi="Courier New" w:cs="Courier New"/>
          <w:noProof/>
          <w:color w:val="000000"/>
          <w:sz w:val="20"/>
          <w:szCs w:val="20"/>
          <w:highlight w:val="white"/>
        </w:rPr>
        <w:t xml:space="preserve">"Идентификатор файловой системы: " </w:t>
      </w:r>
      <w:r w:rsidRPr="0098582D">
        <w:rPr>
          <w:rFonts w:ascii="Courier New" w:hAnsi="Courier New" w:cs="Courier New"/>
          <w:b/>
          <w:bCs/>
          <w:noProof/>
          <w:color w:val="000000"/>
          <w:sz w:val="20"/>
          <w:szCs w:val="20"/>
          <w:highlight w:val="white"/>
        </w:rPr>
        <w:t>&lt;&lt;</w:t>
      </w:r>
      <w:r w:rsidRPr="0098582D">
        <w:rPr>
          <w:rFonts w:ascii="Courier New" w:hAnsi="Courier New" w:cs="Courier New"/>
          <w:noProof/>
          <w:color w:val="000000"/>
          <w:sz w:val="20"/>
          <w:szCs w:val="20"/>
          <w:highlight w:val="white"/>
        </w:rPr>
        <w:t xml:space="preserve"> </w:t>
      </w:r>
      <w:r w:rsidRPr="0098582D">
        <w:rPr>
          <w:rFonts w:ascii="Courier New" w:hAnsi="Courier New" w:cs="Courier New"/>
          <w:b/>
          <w:bCs/>
          <w:noProof/>
          <w:color w:val="000000"/>
          <w:sz w:val="20"/>
          <w:szCs w:val="20"/>
          <w:highlight w:val="white"/>
          <w:lang w:val="en-US"/>
        </w:rPr>
        <w:t>int</w:t>
      </w:r>
      <w:r w:rsidRPr="0098582D">
        <w:rPr>
          <w:rFonts w:ascii="Courier New" w:hAnsi="Courier New" w:cs="Courier New"/>
          <w:b/>
          <w:bCs/>
          <w:noProof/>
          <w:color w:val="000000"/>
          <w:sz w:val="20"/>
          <w:szCs w:val="20"/>
          <w:highlight w:val="white"/>
        </w:rPr>
        <w:t>(</w:t>
      </w:r>
      <w:r w:rsidRPr="0098582D">
        <w:rPr>
          <w:rFonts w:ascii="Courier New" w:hAnsi="Courier New" w:cs="Courier New"/>
          <w:noProof/>
          <w:color w:val="000000"/>
          <w:sz w:val="20"/>
          <w:szCs w:val="20"/>
          <w:highlight w:val="white"/>
          <w:lang w:val="en-US"/>
        </w:rPr>
        <w:t>fsType</w:t>
      </w:r>
      <w:r w:rsidRPr="0098582D">
        <w:rPr>
          <w:rFonts w:ascii="Courier New" w:hAnsi="Courier New" w:cs="Courier New"/>
          <w:b/>
          <w:bCs/>
          <w:noProof/>
          <w:color w:val="000000"/>
          <w:sz w:val="20"/>
          <w:szCs w:val="20"/>
          <w:highlight w:val="white"/>
        </w:rPr>
        <w:t>)</w:t>
      </w:r>
      <w:r w:rsidRPr="0098582D">
        <w:rPr>
          <w:rFonts w:ascii="Courier New" w:hAnsi="Courier New" w:cs="Courier New"/>
          <w:noProof/>
          <w:color w:val="000000"/>
          <w:sz w:val="20"/>
          <w:szCs w:val="20"/>
          <w:highlight w:val="white"/>
        </w:rPr>
        <w:t xml:space="preserve">  </w:t>
      </w:r>
      <w:r w:rsidRPr="0098582D">
        <w:rPr>
          <w:rFonts w:ascii="Courier New" w:hAnsi="Courier New" w:cs="Courier New"/>
          <w:b/>
          <w:bCs/>
          <w:noProof/>
          <w:color w:val="000000"/>
          <w:sz w:val="20"/>
          <w:szCs w:val="20"/>
          <w:highlight w:val="white"/>
        </w:rPr>
        <w:t>&lt;&lt;</w:t>
      </w:r>
      <w:r w:rsidRPr="0098582D">
        <w:rPr>
          <w:rFonts w:ascii="Courier New" w:hAnsi="Courier New" w:cs="Courier New"/>
          <w:noProof/>
          <w:color w:val="000000"/>
          <w:sz w:val="20"/>
          <w:szCs w:val="20"/>
          <w:highlight w:val="white"/>
        </w:rPr>
        <w:t xml:space="preserve"> </w:t>
      </w:r>
      <w:r w:rsidRPr="0098582D">
        <w:rPr>
          <w:rFonts w:ascii="Courier New" w:hAnsi="Courier New" w:cs="Courier New"/>
          <w:noProof/>
          <w:color w:val="000000"/>
          <w:sz w:val="20"/>
          <w:szCs w:val="20"/>
          <w:highlight w:val="white"/>
          <w:lang w:val="en-US"/>
        </w:rPr>
        <w:t>endl</w:t>
      </w:r>
      <w:r w:rsidRPr="0098582D">
        <w:rPr>
          <w:rFonts w:ascii="Courier New" w:hAnsi="Courier New" w:cs="Courier New"/>
          <w:b/>
          <w:bCs/>
          <w:noProof/>
          <w:color w:val="000000"/>
          <w:sz w:val="20"/>
          <w:szCs w:val="20"/>
          <w:highlight w:val="white"/>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lang w:val="en-US"/>
        </w:rPr>
        <w:t>wcout</w:t>
      </w:r>
      <w:r w:rsidRPr="0098582D">
        <w:rPr>
          <w:rFonts w:ascii="Courier New" w:hAnsi="Courier New" w:cs="Courier New"/>
          <w:noProof/>
          <w:color w:val="000000"/>
          <w:sz w:val="20"/>
          <w:szCs w:val="20"/>
          <w:highlight w:val="white"/>
        </w:rPr>
        <w:t xml:space="preserve"> </w:t>
      </w:r>
      <w:r w:rsidRPr="0098582D">
        <w:rPr>
          <w:rFonts w:ascii="Courier New" w:hAnsi="Courier New" w:cs="Courier New"/>
          <w:b/>
          <w:bCs/>
          <w:noProof/>
          <w:color w:val="000000"/>
          <w:sz w:val="20"/>
          <w:szCs w:val="20"/>
          <w:highlight w:val="white"/>
        </w:rPr>
        <w:t>&lt;&lt;</w:t>
      </w:r>
      <w:r w:rsidRPr="0098582D">
        <w:rPr>
          <w:rFonts w:ascii="Courier New" w:hAnsi="Courier New" w:cs="Courier New"/>
          <w:noProof/>
          <w:color w:val="000000"/>
          <w:sz w:val="20"/>
          <w:szCs w:val="20"/>
          <w:highlight w:val="white"/>
        </w:rPr>
        <w:t xml:space="preserve"> </w:t>
      </w:r>
      <w:r w:rsidRPr="0098582D">
        <w:rPr>
          <w:rFonts w:ascii="Courier New" w:hAnsi="Courier New" w:cs="Courier New"/>
          <w:noProof/>
          <w:color w:val="000000"/>
          <w:sz w:val="20"/>
          <w:szCs w:val="20"/>
          <w:highlight w:val="white"/>
          <w:lang w:val="en-US"/>
        </w:rPr>
        <w:t>L</w:t>
      </w:r>
      <w:r w:rsidRPr="0098582D">
        <w:rPr>
          <w:rFonts w:ascii="Courier New" w:hAnsi="Courier New" w:cs="Courier New"/>
          <w:noProof/>
          <w:color w:val="000000"/>
          <w:sz w:val="20"/>
          <w:szCs w:val="20"/>
          <w:highlight w:val="white"/>
        </w:rPr>
        <w:t xml:space="preserve">"Смещение раздела: " </w:t>
      </w:r>
      <w:r w:rsidRPr="0098582D">
        <w:rPr>
          <w:rFonts w:ascii="Courier New" w:hAnsi="Courier New" w:cs="Courier New"/>
          <w:noProof/>
          <w:color w:val="000000"/>
          <w:sz w:val="20"/>
          <w:szCs w:val="20"/>
          <w:highlight w:val="white"/>
        </w:rPr>
        <w:tab/>
      </w:r>
      <w:r w:rsidRPr="0098582D">
        <w:rPr>
          <w:rFonts w:ascii="Courier New" w:hAnsi="Courier New" w:cs="Courier New"/>
          <w:b/>
          <w:bCs/>
          <w:noProof/>
          <w:color w:val="000000"/>
          <w:sz w:val="20"/>
          <w:szCs w:val="20"/>
          <w:highlight w:val="white"/>
        </w:rPr>
        <w:t>&lt;&lt;</w:t>
      </w:r>
      <w:r w:rsidRPr="0098582D">
        <w:rPr>
          <w:rFonts w:ascii="Courier New" w:hAnsi="Courier New" w:cs="Courier New"/>
          <w:noProof/>
          <w:color w:val="000000"/>
          <w:sz w:val="20"/>
          <w:szCs w:val="20"/>
          <w:highlight w:val="white"/>
        </w:rPr>
        <w:t xml:space="preserve"> </w:t>
      </w:r>
      <w:r w:rsidRPr="0098582D">
        <w:rPr>
          <w:rFonts w:ascii="Courier New" w:hAnsi="Courier New" w:cs="Courier New"/>
          <w:noProof/>
          <w:color w:val="000000"/>
          <w:sz w:val="20"/>
          <w:szCs w:val="20"/>
          <w:highlight w:val="white"/>
          <w:lang w:val="en-US"/>
        </w:rPr>
        <w:t>startOffset</w:t>
      </w:r>
      <w:r w:rsidRPr="0098582D">
        <w:rPr>
          <w:rFonts w:ascii="Courier New" w:hAnsi="Courier New" w:cs="Courier New"/>
          <w:noProof/>
          <w:color w:val="000000"/>
          <w:sz w:val="20"/>
          <w:szCs w:val="20"/>
          <w:highlight w:val="white"/>
        </w:rPr>
        <w:t xml:space="preserve"> </w:t>
      </w:r>
      <w:r w:rsidRPr="0098582D">
        <w:rPr>
          <w:rFonts w:ascii="Courier New" w:hAnsi="Courier New" w:cs="Courier New"/>
          <w:noProof/>
          <w:color w:val="000000"/>
          <w:sz w:val="20"/>
          <w:szCs w:val="20"/>
          <w:highlight w:val="white"/>
        </w:rPr>
        <w:tab/>
        <w:t xml:space="preserve"> </w:t>
      </w:r>
      <w:r w:rsidRPr="0098582D">
        <w:rPr>
          <w:rFonts w:ascii="Courier New" w:hAnsi="Courier New" w:cs="Courier New"/>
          <w:b/>
          <w:bCs/>
          <w:noProof/>
          <w:color w:val="000000"/>
          <w:sz w:val="20"/>
          <w:szCs w:val="20"/>
          <w:highlight w:val="white"/>
        </w:rPr>
        <w:t>&lt;&lt;</w:t>
      </w:r>
      <w:r w:rsidRPr="0098582D">
        <w:rPr>
          <w:rFonts w:ascii="Courier New" w:hAnsi="Courier New" w:cs="Courier New"/>
          <w:noProof/>
          <w:color w:val="000000"/>
          <w:sz w:val="20"/>
          <w:szCs w:val="20"/>
          <w:highlight w:val="white"/>
        </w:rPr>
        <w:t xml:space="preserve"> </w:t>
      </w:r>
      <w:r w:rsidRPr="0098582D">
        <w:rPr>
          <w:rFonts w:ascii="Courier New" w:hAnsi="Courier New" w:cs="Courier New"/>
          <w:noProof/>
          <w:color w:val="000000"/>
          <w:sz w:val="20"/>
          <w:szCs w:val="20"/>
          <w:highlight w:val="white"/>
          <w:lang w:val="en-US"/>
        </w:rPr>
        <w:t>L</w:t>
      </w:r>
      <w:r w:rsidRPr="0098582D">
        <w:rPr>
          <w:rFonts w:ascii="Courier New" w:hAnsi="Courier New" w:cs="Courier New"/>
          <w:noProof/>
          <w:color w:val="000000"/>
          <w:sz w:val="20"/>
          <w:szCs w:val="20"/>
          <w:highlight w:val="white"/>
        </w:rPr>
        <w:t xml:space="preserve">" байт" </w:t>
      </w:r>
      <w:r w:rsidRPr="0098582D">
        <w:rPr>
          <w:rFonts w:ascii="Courier New" w:hAnsi="Courier New" w:cs="Courier New"/>
          <w:b/>
          <w:bCs/>
          <w:noProof/>
          <w:color w:val="000000"/>
          <w:sz w:val="20"/>
          <w:szCs w:val="20"/>
          <w:highlight w:val="white"/>
        </w:rPr>
        <w:t>&lt;&lt;</w:t>
      </w:r>
      <w:r w:rsidRPr="0098582D">
        <w:rPr>
          <w:rFonts w:ascii="Courier New" w:hAnsi="Courier New" w:cs="Courier New"/>
          <w:noProof/>
          <w:color w:val="000000"/>
          <w:sz w:val="20"/>
          <w:szCs w:val="20"/>
          <w:highlight w:val="white"/>
        </w:rPr>
        <w:t xml:space="preserve"> </w:t>
      </w:r>
      <w:r w:rsidRPr="0098582D">
        <w:rPr>
          <w:rFonts w:ascii="Courier New" w:hAnsi="Courier New" w:cs="Courier New"/>
          <w:noProof/>
          <w:color w:val="000000"/>
          <w:sz w:val="20"/>
          <w:szCs w:val="20"/>
          <w:highlight w:val="white"/>
          <w:lang w:val="en-US"/>
        </w:rPr>
        <w:t>endl</w:t>
      </w:r>
      <w:r w:rsidRPr="0098582D">
        <w:rPr>
          <w:rFonts w:ascii="Courier New" w:hAnsi="Courier New" w:cs="Courier New"/>
          <w:b/>
          <w:bCs/>
          <w:noProof/>
          <w:color w:val="000000"/>
          <w:sz w:val="20"/>
          <w:szCs w:val="20"/>
          <w:highlight w:val="white"/>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lang w:val="en-US"/>
        </w:rPr>
        <w:t>wcout</w:t>
      </w:r>
      <w:r w:rsidRPr="0098582D">
        <w:rPr>
          <w:rFonts w:ascii="Courier New" w:hAnsi="Courier New" w:cs="Courier New"/>
          <w:noProof/>
          <w:color w:val="000000"/>
          <w:sz w:val="20"/>
          <w:szCs w:val="20"/>
          <w:highlight w:val="white"/>
        </w:rPr>
        <w:t xml:space="preserve"> </w:t>
      </w:r>
      <w:r w:rsidRPr="0098582D">
        <w:rPr>
          <w:rFonts w:ascii="Courier New" w:hAnsi="Courier New" w:cs="Courier New"/>
          <w:b/>
          <w:bCs/>
          <w:noProof/>
          <w:color w:val="000000"/>
          <w:sz w:val="20"/>
          <w:szCs w:val="20"/>
          <w:highlight w:val="white"/>
        </w:rPr>
        <w:t>&lt;&lt;</w:t>
      </w:r>
      <w:r w:rsidRPr="0098582D">
        <w:rPr>
          <w:rFonts w:ascii="Courier New" w:hAnsi="Courier New" w:cs="Courier New"/>
          <w:noProof/>
          <w:color w:val="000000"/>
          <w:sz w:val="20"/>
          <w:szCs w:val="20"/>
          <w:highlight w:val="white"/>
        </w:rPr>
        <w:t xml:space="preserve"> </w:t>
      </w:r>
      <w:r w:rsidRPr="0098582D">
        <w:rPr>
          <w:rFonts w:ascii="Courier New" w:hAnsi="Courier New" w:cs="Courier New"/>
          <w:noProof/>
          <w:color w:val="000000"/>
          <w:sz w:val="20"/>
          <w:szCs w:val="20"/>
          <w:highlight w:val="white"/>
          <w:lang w:val="en-US"/>
        </w:rPr>
        <w:t>L</w:t>
      </w:r>
      <w:r w:rsidRPr="0098582D">
        <w:rPr>
          <w:rFonts w:ascii="Courier New" w:hAnsi="Courier New" w:cs="Courier New"/>
          <w:noProof/>
          <w:color w:val="000000"/>
          <w:sz w:val="20"/>
          <w:szCs w:val="20"/>
          <w:highlight w:val="white"/>
        </w:rPr>
        <w:t xml:space="preserve">"Размер раздела: " </w:t>
      </w: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b/>
          <w:bCs/>
          <w:noProof/>
          <w:color w:val="000000"/>
          <w:sz w:val="20"/>
          <w:szCs w:val="20"/>
          <w:highlight w:val="white"/>
        </w:rPr>
        <w:t>&lt;&lt;</w:t>
      </w:r>
      <w:r w:rsidRPr="0098582D">
        <w:rPr>
          <w:rFonts w:ascii="Courier New" w:hAnsi="Courier New" w:cs="Courier New"/>
          <w:noProof/>
          <w:color w:val="000000"/>
          <w:sz w:val="20"/>
          <w:szCs w:val="20"/>
          <w:highlight w:val="white"/>
        </w:rPr>
        <w:t xml:space="preserve"> </w:t>
      </w:r>
      <w:r w:rsidRPr="0098582D">
        <w:rPr>
          <w:rFonts w:ascii="Courier New" w:hAnsi="Courier New" w:cs="Courier New"/>
          <w:noProof/>
          <w:color w:val="000000"/>
          <w:sz w:val="20"/>
          <w:szCs w:val="20"/>
          <w:highlight w:val="white"/>
          <w:lang w:val="en-US"/>
        </w:rPr>
        <w:t>partitionSize</w:t>
      </w:r>
      <w:r w:rsidRPr="0098582D">
        <w:rPr>
          <w:rFonts w:ascii="Courier New" w:hAnsi="Courier New" w:cs="Courier New"/>
          <w:noProof/>
          <w:color w:val="000000"/>
          <w:sz w:val="20"/>
          <w:szCs w:val="20"/>
          <w:highlight w:val="white"/>
        </w:rPr>
        <w:t xml:space="preserve"> </w:t>
      </w:r>
      <w:r w:rsidRPr="0098582D">
        <w:rPr>
          <w:rFonts w:ascii="Courier New" w:hAnsi="Courier New" w:cs="Courier New"/>
          <w:b/>
          <w:bCs/>
          <w:noProof/>
          <w:color w:val="000000"/>
          <w:sz w:val="20"/>
          <w:szCs w:val="20"/>
          <w:highlight w:val="white"/>
        </w:rPr>
        <w:t>&lt;&lt;</w:t>
      </w:r>
      <w:r w:rsidRPr="0098582D">
        <w:rPr>
          <w:rFonts w:ascii="Courier New" w:hAnsi="Courier New" w:cs="Courier New"/>
          <w:noProof/>
          <w:color w:val="000000"/>
          <w:sz w:val="20"/>
          <w:szCs w:val="20"/>
          <w:highlight w:val="white"/>
        </w:rPr>
        <w:t xml:space="preserve"> </w:t>
      </w:r>
      <w:r w:rsidRPr="0098582D">
        <w:rPr>
          <w:rFonts w:ascii="Courier New" w:hAnsi="Courier New" w:cs="Courier New"/>
          <w:noProof/>
          <w:color w:val="000000"/>
          <w:sz w:val="20"/>
          <w:szCs w:val="20"/>
          <w:highlight w:val="white"/>
          <w:lang w:val="en-US"/>
        </w:rPr>
        <w:t>L</w:t>
      </w:r>
      <w:r w:rsidRPr="0098582D">
        <w:rPr>
          <w:rFonts w:ascii="Courier New" w:hAnsi="Courier New" w:cs="Courier New"/>
          <w:noProof/>
          <w:color w:val="000000"/>
          <w:sz w:val="20"/>
          <w:szCs w:val="20"/>
          <w:highlight w:val="white"/>
        </w:rPr>
        <w:t xml:space="preserve">" байт" </w:t>
      </w:r>
      <w:r w:rsidRPr="0098582D">
        <w:rPr>
          <w:rFonts w:ascii="Courier New" w:hAnsi="Courier New" w:cs="Courier New"/>
          <w:b/>
          <w:bCs/>
          <w:noProof/>
          <w:color w:val="000000"/>
          <w:sz w:val="20"/>
          <w:szCs w:val="20"/>
          <w:highlight w:val="white"/>
        </w:rPr>
        <w:t>&lt;&lt;</w:t>
      </w:r>
      <w:r w:rsidRPr="0098582D">
        <w:rPr>
          <w:rFonts w:ascii="Courier New" w:hAnsi="Courier New" w:cs="Courier New"/>
          <w:noProof/>
          <w:color w:val="000000"/>
          <w:sz w:val="20"/>
          <w:szCs w:val="20"/>
          <w:highlight w:val="white"/>
        </w:rPr>
        <w:t xml:space="preserve"> </w:t>
      </w:r>
      <w:r w:rsidRPr="0098582D">
        <w:rPr>
          <w:rFonts w:ascii="Courier New" w:hAnsi="Courier New" w:cs="Courier New"/>
          <w:noProof/>
          <w:color w:val="000000"/>
          <w:sz w:val="20"/>
          <w:szCs w:val="20"/>
          <w:highlight w:val="white"/>
          <w:lang w:val="en-US"/>
        </w:rPr>
        <w:t>endl</w:t>
      </w:r>
      <w:r w:rsidRPr="0098582D">
        <w:rPr>
          <w:rFonts w:ascii="Courier New" w:hAnsi="Courier New" w:cs="Courier New"/>
          <w:b/>
          <w:bCs/>
          <w:noProof/>
          <w:color w:val="000000"/>
          <w:sz w:val="20"/>
          <w:szCs w:val="20"/>
          <w:highlight w:val="white"/>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lang w:val="en-US"/>
        </w:rPr>
        <w:t>wcout</w:t>
      </w:r>
      <w:r w:rsidRPr="0098582D">
        <w:rPr>
          <w:rFonts w:ascii="Courier New" w:hAnsi="Courier New" w:cs="Courier New"/>
          <w:noProof/>
          <w:color w:val="000000"/>
          <w:sz w:val="20"/>
          <w:szCs w:val="20"/>
          <w:highlight w:val="white"/>
        </w:rPr>
        <w:t xml:space="preserve"> </w:t>
      </w:r>
      <w:r w:rsidRPr="0098582D">
        <w:rPr>
          <w:rFonts w:ascii="Courier New" w:hAnsi="Courier New" w:cs="Courier New"/>
          <w:b/>
          <w:bCs/>
          <w:noProof/>
          <w:color w:val="000000"/>
          <w:sz w:val="20"/>
          <w:szCs w:val="20"/>
          <w:highlight w:val="white"/>
        </w:rPr>
        <w:t>&lt;&lt;</w:t>
      </w:r>
      <w:r w:rsidRPr="0098582D">
        <w:rPr>
          <w:rFonts w:ascii="Courier New" w:hAnsi="Courier New" w:cs="Courier New"/>
          <w:noProof/>
          <w:color w:val="000000"/>
          <w:sz w:val="20"/>
          <w:szCs w:val="20"/>
          <w:highlight w:val="white"/>
        </w:rPr>
        <w:t xml:space="preserve"> </w:t>
      </w:r>
      <w:r w:rsidRPr="0098582D">
        <w:rPr>
          <w:rFonts w:ascii="Courier New" w:hAnsi="Courier New" w:cs="Courier New"/>
          <w:noProof/>
          <w:color w:val="000000"/>
          <w:sz w:val="20"/>
          <w:szCs w:val="20"/>
          <w:highlight w:val="white"/>
          <w:lang w:val="en-US"/>
        </w:rPr>
        <w:t>endl</w:t>
      </w:r>
      <w:r w:rsidRPr="0098582D">
        <w:rPr>
          <w:rFonts w:ascii="Courier New" w:hAnsi="Courier New" w:cs="Courier New"/>
          <w:b/>
          <w:bCs/>
          <w:noProof/>
          <w:color w:val="000000"/>
          <w:sz w:val="20"/>
          <w:szCs w:val="20"/>
          <w:highlight w:val="white"/>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b/>
          <w:bCs/>
          <w:noProof/>
          <w:color w:val="000000"/>
          <w:sz w:val="20"/>
          <w:szCs w:val="20"/>
          <w:highlight w:val="white"/>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b/>
          <w:bCs/>
          <w:noProof/>
          <w:color w:val="000000"/>
          <w:sz w:val="20"/>
          <w:szCs w:val="20"/>
          <w:highlight w:val="white"/>
        </w:rPr>
        <w:t>}</w:t>
      </w:r>
    </w:p>
    <w:p w:rsidR="007E186E"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000000"/>
          <w:sz w:val="20"/>
          <w:szCs w:val="20"/>
          <w:highlight w:val="white"/>
        </w:rPr>
      </w:pPr>
      <w:r w:rsidRPr="0098582D">
        <w:rPr>
          <w:rFonts w:ascii="Courier New" w:hAnsi="Courier New" w:cs="Courier New"/>
          <w:noProof/>
          <w:color w:val="000000"/>
          <w:sz w:val="20"/>
          <w:szCs w:val="20"/>
          <w:highlight w:val="white"/>
        </w:rPr>
        <w:tab/>
      </w:r>
      <w:r w:rsidRPr="0098582D">
        <w:rPr>
          <w:rFonts w:ascii="Courier New" w:hAnsi="Courier New" w:cs="Courier New"/>
          <w:b/>
          <w:bCs/>
          <w:noProof/>
          <w:color w:val="000000"/>
          <w:sz w:val="20"/>
          <w:szCs w:val="20"/>
          <w:highlight w:val="white"/>
        </w:rPr>
        <w:t>}</w:t>
      </w:r>
    </w:p>
    <w:p w:rsidR="007E186E"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000000"/>
          <w:sz w:val="20"/>
          <w:szCs w:val="20"/>
          <w:highlight w:val="white"/>
        </w:rPr>
      </w:pPr>
      <w:r>
        <w:rPr>
          <w:rFonts w:ascii="Courier New" w:hAnsi="Courier New" w:cs="Courier New"/>
          <w:b/>
          <w:bCs/>
          <w:noProof/>
          <w:color w:val="000000"/>
          <w:sz w:val="20"/>
          <w:szCs w:val="20"/>
          <w:highlight w:val="white"/>
        </w:rPr>
        <w:tab/>
      </w:r>
    </w:p>
    <w:p w:rsidR="007E186E"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000000"/>
          <w:sz w:val="20"/>
          <w:szCs w:val="20"/>
          <w:highlight w:val="white"/>
        </w:rPr>
      </w:pPr>
      <w:r>
        <w:rPr>
          <w:rFonts w:ascii="Courier New" w:hAnsi="Courier New" w:cs="Courier New"/>
          <w:b/>
          <w:bCs/>
          <w:noProof/>
          <w:color w:val="808080"/>
          <w:sz w:val="20"/>
          <w:szCs w:val="20"/>
          <w:highlight w:val="white"/>
        </w:rPr>
        <w:tab/>
      </w:r>
      <w:r w:rsidRPr="0098582D">
        <w:rPr>
          <w:rFonts w:ascii="Courier New" w:hAnsi="Courier New" w:cs="Courier New"/>
          <w:b/>
          <w:bCs/>
          <w:noProof/>
          <w:color w:val="808080"/>
          <w:sz w:val="20"/>
          <w:szCs w:val="20"/>
          <w:highlight w:val="white"/>
        </w:rPr>
        <w:t xml:space="preserve">// Закрытие </w:t>
      </w:r>
      <w:r>
        <w:rPr>
          <w:rFonts w:ascii="Courier New" w:hAnsi="Courier New" w:cs="Courier New"/>
          <w:b/>
          <w:bCs/>
          <w:noProof/>
          <w:color w:val="808080"/>
          <w:sz w:val="20"/>
          <w:szCs w:val="20"/>
          <w:highlight w:val="white"/>
        </w:rPr>
        <w:t>физического диска</w:t>
      </w:r>
    </w:p>
    <w:p w:rsidR="007E186E" w:rsidRPr="0020309C"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000000"/>
          <w:sz w:val="20"/>
          <w:szCs w:val="20"/>
          <w:highlight w:val="white"/>
        </w:rPr>
      </w:pPr>
      <w:r>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lang w:val="en-US"/>
        </w:rPr>
        <w:t>CloseStorageHandle</w:t>
      </w:r>
      <w:r w:rsidRPr="0020309C">
        <w:rPr>
          <w:rFonts w:ascii="Courier New" w:hAnsi="Courier New" w:cs="Courier New"/>
          <w:b/>
          <w:bCs/>
          <w:noProof/>
          <w:color w:val="000000"/>
          <w:sz w:val="20"/>
          <w:szCs w:val="20"/>
          <w:highlight w:val="white"/>
        </w:rPr>
        <w:t>(</w:t>
      </w:r>
      <w:r w:rsidRPr="0098582D">
        <w:rPr>
          <w:rFonts w:ascii="Courier New" w:hAnsi="Courier New" w:cs="Courier New"/>
          <w:noProof/>
          <w:color w:val="000000"/>
          <w:sz w:val="20"/>
          <w:szCs w:val="20"/>
          <w:highlight w:val="white"/>
          <w:lang w:val="en-US"/>
        </w:rPr>
        <w:t>physicalStorage</w:t>
      </w:r>
      <w:r w:rsidRPr="0020309C">
        <w:rPr>
          <w:rFonts w:ascii="Courier New" w:hAnsi="Courier New" w:cs="Courier New"/>
          <w:b/>
          <w:bCs/>
          <w:noProof/>
          <w:color w:val="000000"/>
          <w:sz w:val="20"/>
          <w:szCs w:val="20"/>
          <w:highlight w:val="white"/>
        </w:rPr>
        <w:t>);</w:t>
      </w:r>
    </w:p>
    <w:p w:rsidR="007E186E" w:rsidRPr="0020309C"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000000"/>
          <w:sz w:val="20"/>
          <w:szCs w:val="20"/>
          <w:highlight w:val="white"/>
        </w:rPr>
      </w:pP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808080"/>
          <w:sz w:val="20"/>
          <w:szCs w:val="20"/>
          <w:highlight w:val="white"/>
        </w:rPr>
      </w:pPr>
      <w:r w:rsidRPr="0098582D">
        <w:rPr>
          <w:rFonts w:ascii="Courier New" w:hAnsi="Courier New" w:cs="Courier New"/>
          <w:noProof/>
          <w:color w:val="000000"/>
          <w:sz w:val="20"/>
          <w:szCs w:val="20"/>
          <w:highlight w:val="white"/>
        </w:rPr>
        <w:tab/>
      </w:r>
      <w:r w:rsidRPr="0098582D">
        <w:rPr>
          <w:rFonts w:ascii="Courier New" w:hAnsi="Courier New" w:cs="Courier New"/>
          <w:b/>
          <w:bCs/>
          <w:noProof/>
          <w:color w:val="808080"/>
          <w:sz w:val="20"/>
          <w:szCs w:val="20"/>
          <w:highlight w:val="white"/>
        </w:rPr>
        <w:t>// Открытие логического диска</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lang w:val="en-US"/>
        </w:rPr>
        <w:t>wstring</w:t>
      </w:r>
      <w:r w:rsidRPr="0098582D">
        <w:rPr>
          <w:rFonts w:ascii="Courier New" w:hAnsi="Courier New" w:cs="Courier New"/>
          <w:noProof/>
          <w:color w:val="000000"/>
          <w:sz w:val="20"/>
          <w:szCs w:val="20"/>
          <w:highlight w:val="white"/>
        </w:rPr>
        <w:t xml:space="preserve"> </w:t>
      </w:r>
      <w:r w:rsidRPr="0098582D">
        <w:rPr>
          <w:rFonts w:ascii="Courier New" w:hAnsi="Courier New" w:cs="Courier New"/>
          <w:noProof/>
          <w:color w:val="000000"/>
          <w:sz w:val="20"/>
          <w:szCs w:val="20"/>
          <w:highlight w:val="white"/>
          <w:lang w:val="en-US"/>
        </w:rPr>
        <w:t>logicalStoragePath</w:t>
      </w:r>
      <w:r w:rsidRPr="0098582D">
        <w:rPr>
          <w:rFonts w:ascii="Courier New" w:hAnsi="Courier New" w:cs="Courier New"/>
          <w:b/>
          <w:bCs/>
          <w:noProof/>
          <w:color w:val="000000"/>
          <w:sz w:val="20"/>
          <w:szCs w:val="20"/>
          <w:highlight w:val="white"/>
        </w:rPr>
        <w:t>(</w:t>
      </w:r>
      <w:r w:rsidRPr="0098582D">
        <w:rPr>
          <w:rFonts w:ascii="Courier New" w:hAnsi="Courier New" w:cs="Courier New"/>
          <w:noProof/>
          <w:color w:val="000000"/>
          <w:sz w:val="20"/>
          <w:szCs w:val="20"/>
          <w:highlight w:val="white"/>
          <w:lang w:val="en-US"/>
        </w:rPr>
        <w:t>L</w:t>
      </w:r>
      <w:r w:rsidRPr="0098582D">
        <w:rPr>
          <w:rFonts w:ascii="Courier New" w:hAnsi="Courier New" w:cs="Courier New"/>
          <w:noProof/>
          <w:color w:val="000000"/>
          <w:sz w:val="20"/>
          <w:szCs w:val="20"/>
          <w:highlight w:val="white"/>
        </w:rPr>
        <w:t>"\\\\.\\</w:t>
      </w:r>
      <w:r w:rsidRPr="0098582D">
        <w:rPr>
          <w:rFonts w:ascii="Courier New" w:hAnsi="Courier New" w:cs="Courier New"/>
          <w:noProof/>
          <w:color w:val="000000"/>
          <w:sz w:val="20"/>
          <w:szCs w:val="20"/>
          <w:highlight w:val="white"/>
          <w:lang w:val="en-US"/>
        </w:rPr>
        <w:t>C</w:t>
      </w:r>
      <w:r w:rsidRPr="0098582D">
        <w:rPr>
          <w:rFonts w:ascii="Courier New" w:hAnsi="Courier New" w:cs="Courier New"/>
          <w:noProof/>
          <w:color w:val="000000"/>
          <w:sz w:val="20"/>
          <w:szCs w:val="20"/>
          <w:highlight w:val="white"/>
        </w:rPr>
        <w:t>:"</w:t>
      </w:r>
      <w:r w:rsidRPr="0098582D">
        <w:rPr>
          <w:rFonts w:ascii="Courier New" w:hAnsi="Courier New" w:cs="Courier New"/>
          <w:b/>
          <w:bCs/>
          <w:noProof/>
          <w:color w:val="000000"/>
          <w:sz w:val="20"/>
          <w:szCs w:val="20"/>
          <w:highlight w:val="white"/>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lang w:val="en-US"/>
        </w:rPr>
        <w:t xml:space="preserve">StorageHandle logicalStorage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CreateStorageHandle</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logicalStoragePath</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c_str</w:t>
      </w:r>
      <w:r w:rsidRPr="0098582D">
        <w:rPr>
          <w:rFonts w:ascii="Courier New" w:hAnsi="Courier New" w:cs="Courier New"/>
          <w:b/>
          <w:bCs/>
          <w:noProof/>
          <w:color w:val="000000"/>
          <w:sz w:val="20"/>
          <w:szCs w:val="20"/>
          <w:highlight w:val="white"/>
          <w:lang w:val="en-US"/>
        </w:rPr>
        <w:t>());</w:t>
      </w:r>
    </w:p>
    <w:p w:rsidR="007E186E" w:rsidRPr="0020309C"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noProof/>
          <w:color w:val="000000"/>
          <w:sz w:val="20"/>
          <w:szCs w:val="20"/>
          <w:lang w:val="en-US"/>
        </w:rPr>
      </w:pPr>
      <w:r w:rsidRPr="0020309C">
        <w:rPr>
          <w:rFonts w:ascii="Courier New" w:hAnsi="Courier New" w:cs="Courier New"/>
          <w:b/>
          <w:noProof/>
          <w:color w:val="000000"/>
          <w:sz w:val="20"/>
          <w:szCs w:val="20"/>
          <w:lang w:val="en-US"/>
        </w:rPr>
        <w:tab/>
      </w:r>
    </w:p>
    <w:p w:rsidR="007E186E" w:rsidRPr="0020309C"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noProof/>
          <w:color w:val="000000"/>
          <w:sz w:val="20"/>
          <w:szCs w:val="20"/>
          <w:lang w:val="en-US"/>
        </w:rPr>
      </w:pPr>
      <w:r w:rsidRPr="0020309C">
        <w:rPr>
          <w:rFonts w:ascii="Courier New" w:hAnsi="Courier New" w:cs="Courier New"/>
          <w:b/>
          <w:noProof/>
          <w:color w:val="000000"/>
          <w:sz w:val="20"/>
          <w:szCs w:val="20"/>
          <w:lang w:val="en-US"/>
        </w:rPr>
        <w:tab/>
      </w:r>
      <w:r w:rsidRPr="00D8604B">
        <w:rPr>
          <w:rFonts w:ascii="Courier New" w:hAnsi="Courier New" w:cs="Courier New"/>
          <w:b/>
          <w:noProof/>
          <w:color w:val="000000"/>
          <w:sz w:val="20"/>
          <w:szCs w:val="20"/>
          <w:lang w:val="en-US"/>
        </w:rPr>
        <w:t>if</w:t>
      </w:r>
      <w:r w:rsidRPr="0020309C">
        <w:rPr>
          <w:rFonts w:ascii="Courier New" w:hAnsi="Courier New" w:cs="Courier New"/>
          <w:b/>
          <w:noProof/>
          <w:color w:val="000000"/>
          <w:sz w:val="20"/>
          <w:szCs w:val="20"/>
          <w:lang w:val="en-US"/>
        </w:rPr>
        <w:t>(</w:t>
      </w:r>
      <w:r w:rsidRPr="0098582D">
        <w:rPr>
          <w:rFonts w:ascii="Courier New" w:hAnsi="Courier New" w:cs="Courier New"/>
          <w:noProof/>
          <w:color w:val="000000"/>
          <w:sz w:val="20"/>
          <w:szCs w:val="20"/>
          <w:highlight w:val="white"/>
          <w:lang w:val="en-US"/>
        </w:rPr>
        <w:t>logicalStorage</w:t>
      </w:r>
      <w:r w:rsidRPr="0020309C">
        <w:rPr>
          <w:rFonts w:ascii="Courier New" w:hAnsi="Courier New" w:cs="Courier New"/>
          <w:b/>
          <w:noProof/>
          <w:color w:val="000000"/>
          <w:sz w:val="20"/>
          <w:szCs w:val="20"/>
          <w:lang w:val="en-US"/>
        </w:rPr>
        <w:t xml:space="preserve"> ==</w:t>
      </w:r>
      <w:r w:rsidRPr="0020309C">
        <w:rPr>
          <w:rFonts w:ascii="Courier New" w:hAnsi="Courier New" w:cs="Courier New"/>
          <w:noProof/>
          <w:color w:val="000000"/>
          <w:sz w:val="20"/>
          <w:szCs w:val="20"/>
          <w:lang w:val="en-US"/>
        </w:rPr>
        <w:t xml:space="preserve"> </w:t>
      </w:r>
      <w:r w:rsidRPr="00D8604B">
        <w:rPr>
          <w:rFonts w:ascii="Courier New" w:hAnsi="Courier New" w:cs="Courier New"/>
          <w:noProof/>
          <w:color w:val="000000"/>
          <w:sz w:val="20"/>
          <w:szCs w:val="20"/>
          <w:lang w:val="en-US"/>
        </w:rPr>
        <w:t>STORAGE</w:t>
      </w:r>
      <w:r w:rsidRPr="0020309C">
        <w:rPr>
          <w:rFonts w:ascii="Courier New" w:hAnsi="Courier New" w:cs="Courier New"/>
          <w:noProof/>
          <w:color w:val="000000"/>
          <w:sz w:val="20"/>
          <w:szCs w:val="20"/>
          <w:lang w:val="en-US"/>
        </w:rPr>
        <w:t>_</w:t>
      </w:r>
      <w:r w:rsidRPr="00D8604B">
        <w:rPr>
          <w:rFonts w:ascii="Courier New" w:hAnsi="Courier New" w:cs="Courier New"/>
          <w:noProof/>
          <w:color w:val="000000"/>
          <w:sz w:val="20"/>
          <w:szCs w:val="20"/>
          <w:lang w:val="en-US"/>
        </w:rPr>
        <w:t>ERROR</w:t>
      </w:r>
      <w:r w:rsidRPr="0020309C">
        <w:rPr>
          <w:rFonts w:ascii="Courier New" w:hAnsi="Courier New" w:cs="Courier New"/>
          <w:b/>
          <w:noProof/>
          <w:color w:val="000000"/>
          <w:sz w:val="20"/>
          <w:szCs w:val="20"/>
          <w:lang w:val="en-US"/>
        </w:rPr>
        <w:t xml:space="preserve">) { </w:t>
      </w:r>
      <w:r w:rsidRPr="0098582D">
        <w:rPr>
          <w:rFonts w:ascii="Courier New" w:hAnsi="Courier New" w:cs="Courier New"/>
          <w:noProof/>
          <w:color w:val="000000"/>
          <w:sz w:val="20"/>
          <w:szCs w:val="20"/>
          <w:highlight w:val="white"/>
          <w:lang w:val="en-US"/>
        </w:rPr>
        <w:t>wcout</w:t>
      </w:r>
      <w:r w:rsidRPr="0020309C">
        <w:rPr>
          <w:rFonts w:ascii="Courier New" w:hAnsi="Courier New" w:cs="Courier New"/>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w:t>
      </w:r>
      <w:r w:rsidRPr="0098582D">
        <w:rPr>
          <w:rFonts w:ascii="Courier New" w:hAnsi="Courier New" w:cs="Courier New"/>
          <w:noProof/>
          <w:color w:val="000000"/>
          <w:sz w:val="20"/>
          <w:szCs w:val="20"/>
          <w:highlight w:val="white"/>
          <w:lang w:val="en-US"/>
        </w:rPr>
        <w:t>L</w:t>
      </w:r>
      <w:r w:rsidRPr="0020309C">
        <w:rPr>
          <w:rFonts w:ascii="Courier New" w:hAnsi="Courier New" w:cs="Courier New"/>
          <w:noProof/>
          <w:color w:val="000000"/>
          <w:sz w:val="20"/>
          <w:szCs w:val="20"/>
          <w:highlight w:val="white"/>
          <w:lang w:val="en-US"/>
        </w:rPr>
        <w:t>"</w:t>
      </w:r>
      <w:r w:rsidRPr="00D8604B">
        <w:rPr>
          <w:rFonts w:ascii="Courier New" w:hAnsi="Courier New" w:cs="Courier New"/>
          <w:noProof/>
          <w:color w:val="000000"/>
          <w:sz w:val="20"/>
          <w:szCs w:val="20"/>
          <w:highlight w:val="white"/>
        </w:rPr>
        <w:t>Ошибка</w:t>
      </w:r>
      <w:r w:rsidRPr="0020309C">
        <w:rPr>
          <w:rFonts w:ascii="Courier New" w:hAnsi="Courier New" w:cs="Courier New"/>
          <w:noProof/>
          <w:color w:val="000000"/>
          <w:sz w:val="20"/>
          <w:szCs w:val="20"/>
          <w:highlight w:val="white"/>
          <w:lang w:val="en-US"/>
        </w:rPr>
        <w:t xml:space="preserve"> </w:t>
      </w:r>
      <w:r w:rsidRPr="00D8604B">
        <w:rPr>
          <w:rFonts w:ascii="Courier New" w:hAnsi="Courier New" w:cs="Courier New"/>
          <w:noProof/>
          <w:color w:val="000000"/>
          <w:sz w:val="20"/>
          <w:szCs w:val="20"/>
        </w:rPr>
        <w:t>открытия</w:t>
      </w:r>
      <w:r w:rsidRPr="0020309C">
        <w:rPr>
          <w:rFonts w:ascii="Courier New" w:hAnsi="Courier New" w:cs="Courier New"/>
          <w:noProof/>
          <w:color w:val="000000"/>
          <w:sz w:val="20"/>
          <w:szCs w:val="20"/>
          <w:lang w:val="en-US"/>
        </w:rPr>
        <w:t xml:space="preserve"> </w:t>
      </w:r>
      <w:r>
        <w:rPr>
          <w:rFonts w:ascii="Courier New" w:hAnsi="Courier New" w:cs="Courier New"/>
          <w:noProof/>
          <w:color w:val="000000"/>
          <w:sz w:val="20"/>
          <w:szCs w:val="20"/>
          <w:highlight w:val="white"/>
        </w:rPr>
        <w:t>логического</w:t>
      </w:r>
      <w:r w:rsidRPr="0020309C">
        <w:rPr>
          <w:rFonts w:ascii="Courier New" w:hAnsi="Courier New" w:cs="Courier New"/>
          <w:noProof/>
          <w:color w:val="000000"/>
          <w:sz w:val="20"/>
          <w:szCs w:val="20"/>
          <w:highlight w:val="white"/>
          <w:lang w:val="en-US"/>
        </w:rPr>
        <w:t xml:space="preserve"> </w:t>
      </w:r>
      <w:r>
        <w:rPr>
          <w:rFonts w:ascii="Courier New" w:hAnsi="Courier New" w:cs="Courier New"/>
          <w:noProof/>
          <w:color w:val="000000"/>
          <w:sz w:val="20"/>
          <w:szCs w:val="20"/>
          <w:highlight w:val="white"/>
        </w:rPr>
        <w:t>диска</w:t>
      </w:r>
      <w:r w:rsidRPr="0020309C">
        <w:rPr>
          <w:rFonts w:ascii="Courier New" w:hAnsi="Courier New" w:cs="Courier New"/>
          <w:noProof/>
          <w:color w:val="000000"/>
          <w:sz w:val="20"/>
          <w:szCs w:val="20"/>
          <w:highlight w:val="white"/>
          <w:lang w:val="en-US"/>
        </w:rPr>
        <w:t xml:space="preserve">!" </w:t>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endl</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return;</w:t>
      </w:r>
      <w:r w:rsidRPr="00D8604B">
        <w:rPr>
          <w:rFonts w:ascii="Courier New" w:hAnsi="Courier New" w:cs="Courier New"/>
          <w:noProof/>
          <w:color w:val="000000"/>
          <w:sz w:val="20"/>
          <w:szCs w:val="20"/>
          <w:lang w:val="en-US"/>
        </w:rPr>
        <w:tab/>
      </w:r>
      <w:r w:rsidRPr="00D8604B">
        <w:rPr>
          <w:rFonts w:ascii="Courier New" w:hAnsi="Courier New" w:cs="Courier New"/>
          <w:b/>
          <w:noProof/>
          <w:color w:val="000000"/>
          <w:sz w:val="20"/>
          <w:szCs w:val="20"/>
          <w:lang w:val="en-US"/>
        </w:rPr>
        <w:t>}</w:t>
      </w:r>
    </w:p>
    <w:p w:rsidR="007E186E" w:rsidRPr="0020309C"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7E186E" w:rsidRPr="0020309C"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808080"/>
          <w:sz w:val="20"/>
          <w:szCs w:val="20"/>
          <w:highlight w:val="white"/>
          <w:lang w:val="en-US"/>
        </w:rPr>
      </w:pPr>
      <w:r w:rsidRPr="0098582D">
        <w:rPr>
          <w:rFonts w:ascii="Courier New" w:hAnsi="Courier New" w:cs="Courier New"/>
          <w:noProof/>
          <w:color w:val="000000"/>
          <w:sz w:val="20"/>
          <w:szCs w:val="20"/>
          <w:highlight w:val="white"/>
          <w:lang w:val="en-US"/>
        </w:rPr>
        <w:lastRenderedPageBreak/>
        <w:tab/>
      </w:r>
      <w:r w:rsidRPr="0020309C">
        <w:rPr>
          <w:rFonts w:ascii="Courier New" w:hAnsi="Courier New" w:cs="Courier New"/>
          <w:b/>
          <w:bCs/>
          <w:noProof/>
          <w:color w:val="808080"/>
          <w:sz w:val="20"/>
          <w:szCs w:val="20"/>
          <w:highlight w:val="white"/>
          <w:lang w:val="en-US"/>
        </w:rPr>
        <w:t xml:space="preserve">// </w:t>
      </w:r>
      <w:r w:rsidRPr="0098582D">
        <w:rPr>
          <w:rFonts w:ascii="Courier New" w:hAnsi="Courier New" w:cs="Courier New"/>
          <w:b/>
          <w:bCs/>
          <w:noProof/>
          <w:color w:val="808080"/>
          <w:sz w:val="20"/>
          <w:szCs w:val="20"/>
          <w:highlight w:val="white"/>
        </w:rPr>
        <w:t>Произвольное</w:t>
      </w:r>
      <w:r w:rsidRPr="0020309C">
        <w:rPr>
          <w:rFonts w:ascii="Courier New" w:hAnsi="Courier New" w:cs="Courier New"/>
          <w:b/>
          <w:bCs/>
          <w:noProof/>
          <w:color w:val="808080"/>
          <w:sz w:val="20"/>
          <w:szCs w:val="20"/>
          <w:highlight w:val="white"/>
          <w:lang w:val="en-US"/>
        </w:rPr>
        <w:t xml:space="preserve"> </w:t>
      </w:r>
      <w:r w:rsidRPr="0098582D">
        <w:rPr>
          <w:rFonts w:ascii="Courier New" w:hAnsi="Courier New" w:cs="Courier New"/>
          <w:b/>
          <w:bCs/>
          <w:noProof/>
          <w:color w:val="808080"/>
          <w:sz w:val="20"/>
          <w:szCs w:val="20"/>
          <w:highlight w:val="white"/>
        </w:rPr>
        <w:t>чтение</w:t>
      </w:r>
      <w:r w:rsidRPr="0020309C">
        <w:rPr>
          <w:rFonts w:ascii="Courier New" w:hAnsi="Courier New" w:cs="Courier New"/>
          <w:b/>
          <w:bCs/>
          <w:noProof/>
          <w:color w:val="808080"/>
          <w:sz w:val="20"/>
          <w:szCs w:val="20"/>
          <w:highlight w:val="white"/>
          <w:lang w:val="en-US"/>
        </w:rPr>
        <w:t xml:space="preserve"> </w:t>
      </w:r>
      <w:r w:rsidRPr="0098582D">
        <w:rPr>
          <w:rFonts w:ascii="Courier New" w:hAnsi="Courier New" w:cs="Courier New"/>
          <w:b/>
          <w:bCs/>
          <w:noProof/>
          <w:color w:val="808080"/>
          <w:sz w:val="20"/>
          <w:szCs w:val="20"/>
          <w:highlight w:val="white"/>
        </w:rPr>
        <w:t>данных</w:t>
      </w:r>
      <w:r w:rsidRPr="0020309C">
        <w:rPr>
          <w:rFonts w:ascii="Courier New" w:hAnsi="Courier New" w:cs="Courier New"/>
          <w:b/>
          <w:bCs/>
          <w:noProof/>
          <w:color w:val="808080"/>
          <w:sz w:val="20"/>
          <w:szCs w:val="20"/>
          <w:highlight w:val="white"/>
          <w:lang w:val="en-US"/>
        </w:rPr>
        <w:t xml:space="preserve"> </w:t>
      </w:r>
      <w:r w:rsidRPr="0098582D">
        <w:rPr>
          <w:rFonts w:ascii="Courier New" w:hAnsi="Courier New" w:cs="Courier New"/>
          <w:b/>
          <w:bCs/>
          <w:noProof/>
          <w:color w:val="808080"/>
          <w:sz w:val="20"/>
          <w:szCs w:val="20"/>
          <w:highlight w:val="white"/>
        </w:rPr>
        <w:t>из</w:t>
      </w:r>
      <w:r w:rsidRPr="0020309C">
        <w:rPr>
          <w:rFonts w:ascii="Courier New" w:hAnsi="Courier New" w:cs="Courier New"/>
          <w:b/>
          <w:bCs/>
          <w:noProof/>
          <w:color w:val="808080"/>
          <w:sz w:val="20"/>
          <w:szCs w:val="20"/>
          <w:highlight w:val="white"/>
          <w:lang w:val="en-US"/>
        </w:rPr>
        <w:t xml:space="preserve"> </w:t>
      </w:r>
      <w:r w:rsidRPr="0098582D">
        <w:rPr>
          <w:rFonts w:ascii="Courier New" w:hAnsi="Courier New" w:cs="Courier New"/>
          <w:b/>
          <w:bCs/>
          <w:noProof/>
          <w:color w:val="808080"/>
          <w:sz w:val="20"/>
          <w:szCs w:val="20"/>
          <w:highlight w:val="white"/>
        </w:rPr>
        <w:t>хранилища</w:t>
      </w:r>
    </w:p>
    <w:p w:rsidR="007E186E" w:rsidRPr="0020309C"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LONGLONG</w:t>
      </w:r>
      <w:r w:rsidRPr="0020309C">
        <w:rPr>
          <w:rFonts w:ascii="Courier New" w:hAnsi="Courier New" w:cs="Courier New"/>
          <w:noProof/>
          <w:color w:val="000000"/>
          <w:sz w:val="20"/>
          <w:szCs w:val="20"/>
          <w:highlight w:val="white"/>
          <w:lang w:val="en-US"/>
        </w:rPr>
        <w:t xml:space="preserve"> </w:t>
      </w:r>
      <w:r w:rsidRPr="0098582D">
        <w:rPr>
          <w:rFonts w:ascii="Courier New" w:hAnsi="Courier New" w:cs="Courier New"/>
          <w:noProof/>
          <w:color w:val="000000"/>
          <w:sz w:val="20"/>
          <w:szCs w:val="20"/>
          <w:highlight w:val="white"/>
          <w:lang w:val="en-US"/>
        </w:rPr>
        <w:t>storageOffset</w:t>
      </w:r>
      <w:r w:rsidRPr="0020309C">
        <w:rPr>
          <w:rFonts w:ascii="Courier New" w:hAnsi="Courier New" w:cs="Courier New"/>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3</w:t>
      </w:r>
      <w:r w:rsidRPr="0020309C">
        <w:rPr>
          <w:rFonts w:ascii="Courier New" w:hAnsi="Courier New" w:cs="Courier New"/>
          <w:b/>
          <w:bCs/>
          <w:noProof/>
          <w:color w:val="000000"/>
          <w:sz w:val="20"/>
          <w:szCs w:val="20"/>
          <w:highlight w:val="white"/>
          <w:lang w:val="en-US"/>
        </w:rPr>
        <w:t>;</w:t>
      </w:r>
    </w:p>
    <w:p w:rsidR="007E186E" w:rsidRPr="0098582D"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if(</w:t>
      </w:r>
      <w:r w:rsidRPr="0098582D">
        <w:rPr>
          <w:rFonts w:ascii="Courier New" w:hAnsi="Courier New" w:cs="Courier New"/>
          <w:noProof/>
          <w:color w:val="000000"/>
          <w:sz w:val="20"/>
          <w:szCs w:val="20"/>
          <w:highlight w:val="white"/>
          <w:lang w:val="en-US"/>
        </w:rPr>
        <w:t>SetStoragePosition</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logicalStorage</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storageOffset</w:t>
      </w:r>
      <w:r w:rsidRPr="0098582D">
        <w:rPr>
          <w:rFonts w:ascii="Courier New" w:hAnsi="Courier New" w:cs="Courier New"/>
          <w:b/>
          <w:bCs/>
          <w:noProof/>
          <w:color w:val="000000"/>
          <w:sz w:val="20"/>
          <w:szCs w:val="20"/>
          <w:highlight w:val="white"/>
          <w:lang w:val="en-US"/>
        </w:rPr>
        <w:t>))</w:t>
      </w:r>
    </w:p>
    <w:p w:rsidR="007E186E" w:rsidRPr="0098582D"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w:t>
      </w:r>
    </w:p>
    <w:p w:rsidR="007E186E" w:rsidRPr="0098582D"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t xml:space="preserve">LONGLONG bytesToRead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4</w:t>
      </w:r>
      <w:r w:rsidRPr="0098582D">
        <w:rPr>
          <w:rFonts w:ascii="Courier New" w:hAnsi="Courier New" w:cs="Courier New"/>
          <w:b/>
          <w:bCs/>
          <w:noProof/>
          <w:color w:val="000000"/>
          <w:sz w:val="20"/>
          <w:szCs w:val="20"/>
          <w:highlight w:val="white"/>
          <w:lang w:val="en-US"/>
        </w:rPr>
        <w:t>;</w:t>
      </w:r>
    </w:p>
    <w:p w:rsidR="007E186E" w:rsidRPr="0098582D"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t xml:space="preserve">BYTE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dataBuffer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w:t>
      </w:r>
      <w:r w:rsidRPr="0098582D">
        <w:rPr>
          <w:rFonts w:ascii="Courier New" w:hAnsi="Courier New" w:cs="Courier New"/>
          <w:b/>
          <w:bCs/>
          <w:noProof/>
          <w:color w:val="000000"/>
          <w:sz w:val="20"/>
          <w:szCs w:val="20"/>
          <w:highlight w:val="white"/>
          <w:lang w:val="en-US"/>
        </w:rPr>
        <w:t>new</w:t>
      </w:r>
      <w:r w:rsidRPr="0098582D">
        <w:rPr>
          <w:rFonts w:ascii="Courier New" w:hAnsi="Courier New" w:cs="Courier New"/>
          <w:noProof/>
          <w:color w:val="000000"/>
          <w:sz w:val="20"/>
          <w:szCs w:val="20"/>
          <w:highlight w:val="white"/>
          <w:lang w:val="en-US"/>
        </w:rPr>
        <w:t xml:space="preserve"> BYTE</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bytesToRead</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1</w:t>
      </w:r>
      <w:r w:rsidRPr="0098582D">
        <w:rPr>
          <w:rFonts w:ascii="Courier New" w:hAnsi="Courier New" w:cs="Courier New"/>
          <w:b/>
          <w:bCs/>
          <w:noProof/>
          <w:color w:val="000000"/>
          <w:sz w:val="20"/>
          <w:szCs w:val="20"/>
          <w:highlight w:val="white"/>
          <w:lang w:val="en-US"/>
        </w:rPr>
        <w:t>];</w:t>
      </w:r>
    </w:p>
    <w:p w:rsidR="007E186E" w:rsidRPr="0098582D"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t>memset</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dataBuffer</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0</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bytesToRead</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1</w:t>
      </w:r>
      <w:r w:rsidRPr="0098582D">
        <w:rPr>
          <w:rFonts w:ascii="Courier New" w:hAnsi="Courier New" w:cs="Courier New"/>
          <w:b/>
          <w:bCs/>
          <w:noProof/>
          <w:color w:val="000000"/>
          <w:sz w:val="20"/>
          <w:szCs w:val="20"/>
          <w:highlight w:val="white"/>
          <w:lang w:val="en-US"/>
        </w:rPr>
        <w:t>);</w:t>
      </w:r>
    </w:p>
    <w:p w:rsidR="007E186E" w:rsidRPr="0098582D"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7E186E" w:rsidRPr="0098582D"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t xml:space="preserve">LONGLONG readSize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ReadStorageData</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logicalStorage</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bytesToRead</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dataBuffer</w:t>
      </w:r>
      <w:r w:rsidRPr="0098582D">
        <w:rPr>
          <w:rFonts w:ascii="Courier New" w:hAnsi="Courier New" w:cs="Courier New"/>
          <w:b/>
          <w:bCs/>
          <w:noProof/>
          <w:color w:val="000000"/>
          <w:sz w:val="20"/>
          <w:szCs w:val="20"/>
          <w:highlight w:val="white"/>
          <w:lang w:val="en-US"/>
        </w:rPr>
        <w:t>);</w:t>
      </w:r>
    </w:p>
    <w:p w:rsidR="007E186E" w:rsidRPr="0098582D"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if(</w:t>
      </w:r>
      <w:r w:rsidRPr="0098582D">
        <w:rPr>
          <w:rFonts w:ascii="Courier New" w:hAnsi="Courier New" w:cs="Courier New"/>
          <w:noProof/>
          <w:color w:val="000000"/>
          <w:sz w:val="20"/>
          <w:szCs w:val="20"/>
          <w:highlight w:val="white"/>
          <w:lang w:val="en-US"/>
        </w:rPr>
        <w:t xml:space="preserve">readSize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bytesToRead</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t xml:space="preserve">cout </w:t>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dataBuffer </w:t>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endl </w:t>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endl</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b/>
          <w:bCs/>
          <w:noProof/>
          <w:color w:val="000000"/>
          <w:sz w:val="20"/>
          <w:szCs w:val="20"/>
          <w:highlight w:val="white"/>
          <w:lang w:val="en-US"/>
        </w:rPr>
        <w:t>else</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b/>
          <w:bCs/>
          <w:noProof/>
          <w:color w:val="000000"/>
          <w:sz w:val="20"/>
          <w:szCs w:val="20"/>
          <w:highlight w:val="white"/>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lang w:val="en-US"/>
        </w:rPr>
        <w:t>wcout</w:t>
      </w:r>
      <w:r w:rsidRPr="0098582D">
        <w:rPr>
          <w:rFonts w:ascii="Courier New" w:hAnsi="Courier New" w:cs="Courier New"/>
          <w:noProof/>
          <w:color w:val="000000"/>
          <w:sz w:val="20"/>
          <w:szCs w:val="20"/>
          <w:highlight w:val="white"/>
        </w:rPr>
        <w:t xml:space="preserve"> </w:t>
      </w:r>
      <w:r w:rsidRPr="0098582D">
        <w:rPr>
          <w:rFonts w:ascii="Courier New" w:hAnsi="Courier New" w:cs="Courier New"/>
          <w:b/>
          <w:bCs/>
          <w:noProof/>
          <w:color w:val="000000"/>
          <w:sz w:val="20"/>
          <w:szCs w:val="20"/>
          <w:highlight w:val="white"/>
        </w:rPr>
        <w:t>&lt;&lt;</w:t>
      </w:r>
      <w:r w:rsidRPr="0098582D">
        <w:rPr>
          <w:rFonts w:ascii="Courier New" w:hAnsi="Courier New" w:cs="Courier New"/>
          <w:noProof/>
          <w:color w:val="000000"/>
          <w:sz w:val="20"/>
          <w:szCs w:val="20"/>
          <w:highlight w:val="white"/>
        </w:rPr>
        <w:t xml:space="preserve"> </w:t>
      </w:r>
      <w:r w:rsidRPr="0098582D">
        <w:rPr>
          <w:rFonts w:ascii="Courier New" w:hAnsi="Courier New" w:cs="Courier New"/>
          <w:noProof/>
          <w:color w:val="000000"/>
          <w:sz w:val="20"/>
          <w:szCs w:val="20"/>
          <w:highlight w:val="white"/>
          <w:lang w:val="en-US"/>
        </w:rPr>
        <w:t>L</w:t>
      </w:r>
      <w:r w:rsidRPr="0098582D">
        <w:rPr>
          <w:rFonts w:ascii="Courier New" w:hAnsi="Courier New" w:cs="Courier New"/>
          <w:noProof/>
          <w:color w:val="000000"/>
          <w:sz w:val="20"/>
          <w:szCs w:val="20"/>
          <w:highlight w:val="white"/>
        </w:rPr>
        <w:t xml:space="preserve">"Ошибка чтения носителя!" </w:t>
      </w:r>
      <w:r w:rsidRPr="0098582D">
        <w:rPr>
          <w:rFonts w:ascii="Courier New" w:hAnsi="Courier New" w:cs="Courier New"/>
          <w:b/>
          <w:bCs/>
          <w:noProof/>
          <w:color w:val="000000"/>
          <w:sz w:val="20"/>
          <w:szCs w:val="20"/>
          <w:highlight w:val="white"/>
        </w:rPr>
        <w:t>&lt;&lt;</w:t>
      </w:r>
      <w:r w:rsidRPr="0098582D">
        <w:rPr>
          <w:rFonts w:ascii="Courier New" w:hAnsi="Courier New" w:cs="Courier New"/>
          <w:noProof/>
          <w:color w:val="000000"/>
          <w:sz w:val="20"/>
          <w:szCs w:val="20"/>
          <w:highlight w:val="white"/>
        </w:rPr>
        <w:t xml:space="preserve"> </w:t>
      </w:r>
      <w:r w:rsidRPr="0098582D">
        <w:rPr>
          <w:rFonts w:ascii="Courier New" w:hAnsi="Courier New" w:cs="Courier New"/>
          <w:noProof/>
          <w:color w:val="000000"/>
          <w:sz w:val="20"/>
          <w:szCs w:val="20"/>
          <w:highlight w:val="white"/>
          <w:lang w:val="en-US"/>
        </w:rPr>
        <w:t>endl</w:t>
      </w:r>
      <w:r w:rsidRPr="0098582D">
        <w:rPr>
          <w:rFonts w:ascii="Courier New" w:hAnsi="Courier New" w:cs="Courier New"/>
          <w:b/>
          <w:bCs/>
          <w:noProof/>
          <w:color w:val="000000"/>
          <w:sz w:val="20"/>
          <w:szCs w:val="20"/>
          <w:highlight w:val="white"/>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b/>
          <w:bCs/>
          <w:noProof/>
          <w:color w:val="000000"/>
          <w:sz w:val="20"/>
          <w:szCs w:val="20"/>
          <w:highlight w:val="white"/>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b/>
          <w:bCs/>
          <w:noProof/>
          <w:color w:val="000000"/>
          <w:sz w:val="20"/>
          <w:szCs w:val="20"/>
          <w:highlight w:val="white"/>
          <w:lang w:val="en-US"/>
        </w:rPr>
        <w:t>delete</w:t>
      </w:r>
      <w:r w:rsidRPr="0098582D">
        <w:rPr>
          <w:rFonts w:ascii="Courier New" w:hAnsi="Courier New" w:cs="Courier New"/>
          <w:b/>
          <w:bCs/>
          <w:noProof/>
          <w:color w:val="000000"/>
          <w:sz w:val="20"/>
          <w:szCs w:val="20"/>
          <w:highlight w:val="white"/>
        </w:rPr>
        <w:t>[]</w:t>
      </w:r>
      <w:r w:rsidRPr="0098582D">
        <w:rPr>
          <w:rFonts w:ascii="Courier New" w:hAnsi="Courier New" w:cs="Courier New"/>
          <w:noProof/>
          <w:color w:val="000000"/>
          <w:sz w:val="20"/>
          <w:szCs w:val="20"/>
          <w:highlight w:val="white"/>
        </w:rPr>
        <w:t xml:space="preserve"> </w:t>
      </w:r>
      <w:r w:rsidRPr="0098582D">
        <w:rPr>
          <w:rFonts w:ascii="Courier New" w:hAnsi="Courier New" w:cs="Courier New"/>
          <w:noProof/>
          <w:color w:val="000000"/>
          <w:sz w:val="20"/>
          <w:szCs w:val="20"/>
          <w:highlight w:val="white"/>
          <w:lang w:val="en-US"/>
        </w:rPr>
        <w:t>dataBuffer</w:t>
      </w:r>
      <w:r w:rsidRPr="0098582D">
        <w:rPr>
          <w:rFonts w:ascii="Courier New" w:hAnsi="Courier New" w:cs="Courier New"/>
          <w:b/>
          <w:bCs/>
          <w:noProof/>
          <w:color w:val="000000"/>
          <w:sz w:val="20"/>
          <w:szCs w:val="20"/>
          <w:highlight w:val="white"/>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rPr>
        <w:tab/>
      </w:r>
      <w:r w:rsidRPr="0098582D">
        <w:rPr>
          <w:rFonts w:ascii="Courier New" w:hAnsi="Courier New" w:cs="Courier New"/>
          <w:b/>
          <w:bCs/>
          <w:noProof/>
          <w:color w:val="000000"/>
          <w:sz w:val="20"/>
          <w:szCs w:val="20"/>
          <w:highlight w:val="white"/>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rPr>
        <w:tab/>
      </w:r>
      <w:r w:rsidRPr="0098582D">
        <w:rPr>
          <w:rFonts w:ascii="Courier New" w:hAnsi="Courier New" w:cs="Courier New"/>
          <w:b/>
          <w:bCs/>
          <w:noProof/>
          <w:color w:val="000000"/>
          <w:sz w:val="20"/>
          <w:szCs w:val="20"/>
          <w:highlight w:val="white"/>
          <w:lang w:val="en-US"/>
        </w:rPr>
        <w:t>else</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rPr>
        <w:tab/>
      </w:r>
      <w:r w:rsidRPr="0098582D">
        <w:rPr>
          <w:rFonts w:ascii="Courier New" w:hAnsi="Courier New" w:cs="Courier New"/>
          <w:b/>
          <w:bCs/>
          <w:noProof/>
          <w:color w:val="000000"/>
          <w:sz w:val="20"/>
          <w:szCs w:val="20"/>
          <w:highlight w:val="white"/>
        </w:rPr>
        <w:t>{</w:t>
      </w:r>
    </w:p>
    <w:p w:rsidR="007E186E" w:rsidRPr="0020309C"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lang w:val="en-US"/>
        </w:rPr>
        <w:t>wcout</w:t>
      </w:r>
      <w:r w:rsidRPr="0098582D">
        <w:rPr>
          <w:rFonts w:ascii="Courier New" w:hAnsi="Courier New" w:cs="Courier New"/>
          <w:noProof/>
          <w:color w:val="000000"/>
          <w:sz w:val="20"/>
          <w:szCs w:val="20"/>
          <w:highlight w:val="white"/>
        </w:rPr>
        <w:t xml:space="preserve"> </w:t>
      </w:r>
      <w:r w:rsidRPr="0098582D">
        <w:rPr>
          <w:rFonts w:ascii="Courier New" w:hAnsi="Courier New" w:cs="Courier New"/>
          <w:b/>
          <w:bCs/>
          <w:noProof/>
          <w:color w:val="000000"/>
          <w:sz w:val="20"/>
          <w:szCs w:val="20"/>
          <w:highlight w:val="white"/>
        </w:rPr>
        <w:t>&lt;&lt;</w:t>
      </w:r>
      <w:r w:rsidRPr="0098582D">
        <w:rPr>
          <w:rFonts w:ascii="Courier New" w:hAnsi="Courier New" w:cs="Courier New"/>
          <w:noProof/>
          <w:color w:val="000000"/>
          <w:sz w:val="20"/>
          <w:szCs w:val="20"/>
          <w:highlight w:val="white"/>
        </w:rPr>
        <w:t xml:space="preserve"> </w:t>
      </w:r>
      <w:r w:rsidRPr="0098582D">
        <w:rPr>
          <w:rFonts w:ascii="Courier New" w:hAnsi="Courier New" w:cs="Courier New"/>
          <w:noProof/>
          <w:color w:val="000000"/>
          <w:sz w:val="20"/>
          <w:szCs w:val="20"/>
          <w:highlight w:val="white"/>
          <w:lang w:val="en-US"/>
        </w:rPr>
        <w:t>L</w:t>
      </w:r>
      <w:r w:rsidRPr="0098582D">
        <w:rPr>
          <w:rFonts w:ascii="Courier New" w:hAnsi="Courier New" w:cs="Courier New"/>
          <w:noProof/>
          <w:color w:val="000000"/>
          <w:sz w:val="20"/>
          <w:szCs w:val="20"/>
          <w:highlight w:val="white"/>
        </w:rPr>
        <w:t xml:space="preserve">"Ошибка позиционирования на носителе!" </w:t>
      </w:r>
      <w:r w:rsidRPr="0020309C">
        <w:rPr>
          <w:rFonts w:ascii="Courier New" w:hAnsi="Courier New" w:cs="Courier New"/>
          <w:b/>
          <w:bCs/>
          <w:noProof/>
          <w:color w:val="000000"/>
          <w:sz w:val="20"/>
          <w:szCs w:val="20"/>
          <w:highlight w:val="white"/>
        </w:rPr>
        <w:t>&lt;&lt;</w:t>
      </w:r>
      <w:r w:rsidRPr="0020309C">
        <w:rPr>
          <w:rFonts w:ascii="Courier New" w:hAnsi="Courier New" w:cs="Courier New"/>
          <w:noProof/>
          <w:color w:val="000000"/>
          <w:sz w:val="20"/>
          <w:szCs w:val="20"/>
          <w:highlight w:val="white"/>
        </w:rPr>
        <w:t xml:space="preserve"> </w:t>
      </w:r>
      <w:r w:rsidRPr="0098582D">
        <w:rPr>
          <w:rFonts w:ascii="Courier New" w:hAnsi="Courier New" w:cs="Courier New"/>
          <w:noProof/>
          <w:color w:val="000000"/>
          <w:sz w:val="20"/>
          <w:szCs w:val="20"/>
          <w:highlight w:val="white"/>
          <w:lang w:val="en-US"/>
        </w:rPr>
        <w:t>endl</w:t>
      </w:r>
      <w:r w:rsidRPr="0020309C">
        <w:rPr>
          <w:rFonts w:ascii="Courier New" w:hAnsi="Courier New" w:cs="Courier New"/>
          <w:b/>
          <w:bCs/>
          <w:noProof/>
          <w:color w:val="000000"/>
          <w:sz w:val="20"/>
          <w:szCs w:val="20"/>
          <w:highlight w:val="white"/>
        </w:rPr>
        <w:t>;</w:t>
      </w:r>
    </w:p>
    <w:p w:rsidR="007E186E"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000000"/>
          <w:sz w:val="20"/>
          <w:szCs w:val="20"/>
          <w:highlight w:val="white"/>
        </w:rPr>
      </w:pPr>
      <w:r w:rsidRPr="0020309C">
        <w:rPr>
          <w:rFonts w:ascii="Courier New" w:hAnsi="Courier New" w:cs="Courier New"/>
          <w:noProof/>
          <w:color w:val="000000"/>
          <w:sz w:val="20"/>
          <w:szCs w:val="20"/>
          <w:highlight w:val="white"/>
        </w:rPr>
        <w:tab/>
      </w:r>
      <w:r w:rsidRPr="0020309C">
        <w:rPr>
          <w:rFonts w:ascii="Courier New" w:hAnsi="Courier New" w:cs="Courier New"/>
          <w:b/>
          <w:bCs/>
          <w:noProof/>
          <w:color w:val="000000"/>
          <w:sz w:val="20"/>
          <w:szCs w:val="20"/>
          <w:highlight w:val="white"/>
        </w:rPr>
        <w:t>}</w:t>
      </w:r>
    </w:p>
    <w:p w:rsidR="007E186E"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000000"/>
          <w:sz w:val="20"/>
          <w:szCs w:val="20"/>
          <w:highlight w:val="white"/>
        </w:rPr>
      </w:pPr>
    </w:p>
    <w:p w:rsidR="007E186E"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000000"/>
          <w:sz w:val="20"/>
          <w:szCs w:val="20"/>
          <w:highlight w:val="white"/>
        </w:rPr>
      </w:pPr>
      <w:r>
        <w:rPr>
          <w:rFonts w:ascii="Courier New" w:hAnsi="Courier New" w:cs="Courier New"/>
          <w:b/>
          <w:bCs/>
          <w:noProof/>
          <w:color w:val="000000"/>
          <w:sz w:val="20"/>
          <w:szCs w:val="20"/>
          <w:highlight w:val="white"/>
        </w:rPr>
        <w:tab/>
      </w:r>
      <w:r w:rsidRPr="0098582D">
        <w:rPr>
          <w:rFonts w:ascii="Courier New" w:hAnsi="Courier New" w:cs="Courier New"/>
          <w:b/>
          <w:bCs/>
          <w:noProof/>
          <w:color w:val="808080"/>
          <w:sz w:val="20"/>
          <w:szCs w:val="20"/>
          <w:highlight w:val="white"/>
        </w:rPr>
        <w:t xml:space="preserve">// Закрытие </w:t>
      </w:r>
      <w:r>
        <w:rPr>
          <w:rFonts w:ascii="Courier New" w:hAnsi="Courier New" w:cs="Courier New"/>
          <w:b/>
          <w:bCs/>
          <w:noProof/>
          <w:color w:val="808080"/>
          <w:sz w:val="20"/>
          <w:szCs w:val="20"/>
          <w:highlight w:val="white"/>
        </w:rPr>
        <w:t>логического диска</w:t>
      </w:r>
    </w:p>
    <w:p w:rsidR="007E186E" w:rsidRPr="00A934E4"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lang w:val="en-US"/>
        </w:rPr>
        <w:t>CloseStorageHandle</w:t>
      </w:r>
      <w:r w:rsidRPr="0020309C">
        <w:rPr>
          <w:rFonts w:ascii="Courier New" w:hAnsi="Courier New" w:cs="Courier New"/>
          <w:b/>
          <w:bCs/>
          <w:noProof/>
          <w:color w:val="000000"/>
          <w:sz w:val="20"/>
          <w:szCs w:val="20"/>
          <w:highlight w:val="white"/>
        </w:rPr>
        <w:t>(</w:t>
      </w:r>
      <w:r w:rsidRPr="0098582D">
        <w:rPr>
          <w:rFonts w:ascii="Courier New" w:hAnsi="Courier New" w:cs="Courier New"/>
          <w:noProof/>
          <w:color w:val="000000"/>
          <w:sz w:val="20"/>
          <w:szCs w:val="20"/>
          <w:highlight w:val="white"/>
          <w:lang w:val="en-US"/>
        </w:rPr>
        <w:t>logicalStorage</w:t>
      </w:r>
      <w:r w:rsidRPr="0020309C">
        <w:rPr>
          <w:rFonts w:ascii="Courier New" w:hAnsi="Courier New" w:cs="Courier New"/>
          <w:b/>
          <w:bCs/>
          <w:noProof/>
          <w:color w:val="000000"/>
          <w:sz w:val="20"/>
          <w:szCs w:val="20"/>
          <w:highlight w:val="white"/>
        </w:rPr>
        <w:t>);</w:t>
      </w:r>
    </w:p>
    <w:p w:rsidR="007E186E" w:rsidRPr="0020309C"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p>
    <w:p w:rsidR="007E186E" w:rsidRPr="0020309C"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808080"/>
          <w:sz w:val="20"/>
          <w:szCs w:val="20"/>
          <w:highlight w:val="white"/>
          <w:lang w:val="en-US"/>
        </w:rPr>
      </w:pPr>
      <w:r w:rsidRPr="0020309C">
        <w:rPr>
          <w:rFonts w:ascii="Courier New" w:hAnsi="Courier New" w:cs="Courier New"/>
          <w:noProof/>
          <w:color w:val="000000"/>
          <w:sz w:val="20"/>
          <w:szCs w:val="20"/>
          <w:highlight w:val="white"/>
        </w:rPr>
        <w:tab/>
      </w:r>
      <w:r w:rsidRPr="0098582D">
        <w:rPr>
          <w:rFonts w:ascii="Courier New" w:hAnsi="Courier New" w:cs="Courier New"/>
          <w:b/>
          <w:bCs/>
          <w:noProof/>
          <w:color w:val="808080"/>
          <w:sz w:val="20"/>
          <w:szCs w:val="20"/>
          <w:highlight w:val="white"/>
          <w:lang w:val="en-US"/>
        </w:rPr>
        <w:t>// Открытие файла-образа</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t>wstring imageStoragePath</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L"S:\\Disk Images\\Demo\\Demo.001"</w:t>
      </w:r>
      <w:r w:rsidRPr="0098582D">
        <w:rPr>
          <w:rFonts w:ascii="Courier New" w:hAnsi="Courier New" w:cs="Courier New"/>
          <w:b/>
          <w:bCs/>
          <w:noProof/>
          <w:color w:val="000000"/>
          <w:sz w:val="20"/>
          <w:szCs w:val="20"/>
          <w:highlight w:val="white"/>
          <w:lang w:val="en-US"/>
        </w:rPr>
        <w:t>);</w:t>
      </w:r>
    </w:p>
    <w:p w:rsidR="007E186E"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t xml:space="preserve">StorageHandle imageStorage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CreateStorageHandle</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imageStoragePath</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c_str</w:t>
      </w:r>
      <w:r w:rsidRPr="0098582D">
        <w:rPr>
          <w:rFonts w:ascii="Courier New" w:hAnsi="Courier New" w:cs="Courier New"/>
          <w:b/>
          <w:bCs/>
          <w:noProof/>
          <w:color w:val="000000"/>
          <w:sz w:val="20"/>
          <w:szCs w:val="20"/>
          <w:highlight w:val="white"/>
          <w:lang w:val="en-US"/>
        </w:rPr>
        <w:t>());</w:t>
      </w:r>
    </w:p>
    <w:p w:rsidR="007E186E"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p>
    <w:p w:rsidR="007E186E" w:rsidRPr="00D8604B"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noProof/>
          <w:color w:val="000000"/>
          <w:sz w:val="20"/>
          <w:szCs w:val="20"/>
          <w:highlight w:val="white"/>
          <w:lang w:val="en-US"/>
        </w:rPr>
      </w:pPr>
      <w:r>
        <w:rPr>
          <w:rFonts w:ascii="Courier New" w:hAnsi="Courier New" w:cs="Courier New"/>
          <w:noProof/>
          <w:color w:val="000000"/>
          <w:sz w:val="20"/>
          <w:szCs w:val="20"/>
          <w:lang w:val="en-US"/>
        </w:rPr>
        <w:tab/>
      </w:r>
      <w:r w:rsidRPr="00D8604B">
        <w:rPr>
          <w:rFonts w:ascii="Courier New" w:hAnsi="Courier New" w:cs="Courier New"/>
          <w:b/>
          <w:noProof/>
          <w:color w:val="000000"/>
          <w:sz w:val="20"/>
          <w:szCs w:val="20"/>
          <w:lang w:val="en-US"/>
        </w:rPr>
        <w:t>if(</w:t>
      </w:r>
      <w:r w:rsidRPr="00D8604B">
        <w:rPr>
          <w:rFonts w:ascii="Courier New" w:hAnsi="Courier New" w:cs="Courier New"/>
          <w:noProof/>
          <w:color w:val="000000"/>
          <w:sz w:val="20"/>
          <w:szCs w:val="20"/>
          <w:lang w:val="en-US"/>
        </w:rPr>
        <w:t xml:space="preserve">imageStorage </w:t>
      </w:r>
      <w:r w:rsidRPr="00D8604B">
        <w:rPr>
          <w:rFonts w:ascii="Courier New" w:hAnsi="Courier New" w:cs="Courier New"/>
          <w:b/>
          <w:noProof/>
          <w:color w:val="000000"/>
          <w:sz w:val="20"/>
          <w:szCs w:val="20"/>
          <w:lang w:val="en-US"/>
        </w:rPr>
        <w:t>==</w:t>
      </w:r>
      <w:r w:rsidRPr="00D8604B">
        <w:rPr>
          <w:rFonts w:ascii="Courier New" w:hAnsi="Courier New" w:cs="Courier New"/>
          <w:noProof/>
          <w:color w:val="000000"/>
          <w:sz w:val="20"/>
          <w:szCs w:val="20"/>
          <w:lang w:val="en-US"/>
        </w:rPr>
        <w:t xml:space="preserve"> STORAGE_ERROR</w:t>
      </w:r>
      <w:r w:rsidRPr="00D8604B">
        <w:rPr>
          <w:rFonts w:ascii="Courier New" w:hAnsi="Courier New" w:cs="Courier New"/>
          <w:b/>
          <w:noProof/>
          <w:color w:val="000000"/>
          <w:sz w:val="20"/>
          <w:szCs w:val="20"/>
          <w:lang w:val="en-US"/>
        </w:rPr>
        <w:t>)</w:t>
      </w:r>
      <w:r>
        <w:rPr>
          <w:rFonts w:ascii="Courier New" w:hAnsi="Courier New" w:cs="Courier New"/>
          <w:b/>
          <w:noProof/>
          <w:color w:val="000000"/>
          <w:sz w:val="20"/>
          <w:szCs w:val="20"/>
          <w:lang w:val="en-US"/>
        </w:rPr>
        <w:t xml:space="preserve"> </w:t>
      </w:r>
      <w:r w:rsidRPr="00D8604B">
        <w:rPr>
          <w:rFonts w:ascii="Courier New" w:hAnsi="Courier New" w:cs="Courier New"/>
          <w:b/>
          <w:noProof/>
          <w:color w:val="000000"/>
          <w:sz w:val="20"/>
          <w:szCs w:val="20"/>
          <w:lang w:val="en-US"/>
        </w:rPr>
        <w:t>{</w:t>
      </w:r>
      <w:r w:rsidRPr="00D8604B">
        <w:rPr>
          <w:rFonts w:ascii="Courier New" w:hAnsi="Courier New" w:cs="Courier New"/>
          <w:noProof/>
          <w:color w:val="000000"/>
          <w:sz w:val="20"/>
          <w:szCs w:val="20"/>
          <w:lang w:val="en-US"/>
        </w:rPr>
        <w:tab/>
      </w:r>
      <w:r w:rsidRPr="0098582D">
        <w:rPr>
          <w:rFonts w:ascii="Courier New" w:hAnsi="Courier New" w:cs="Courier New"/>
          <w:noProof/>
          <w:color w:val="000000"/>
          <w:sz w:val="20"/>
          <w:szCs w:val="20"/>
          <w:highlight w:val="white"/>
          <w:lang w:val="en-US"/>
        </w:rPr>
        <w:t>wcout</w:t>
      </w:r>
      <w:r w:rsidRPr="00E117AD">
        <w:rPr>
          <w:rFonts w:ascii="Courier New" w:hAnsi="Courier New" w:cs="Courier New"/>
          <w:noProof/>
          <w:color w:val="000000"/>
          <w:sz w:val="20"/>
          <w:szCs w:val="20"/>
          <w:highlight w:val="white"/>
          <w:lang w:val="en-US"/>
        </w:rPr>
        <w:t xml:space="preserve"> </w:t>
      </w:r>
      <w:r w:rsidRPr="00E117AD">
        <w:rPr>
          <w:rFonts w:ascii="Courier New" w:hAnsi="Courier New" w:cs="Courier New"/>
          <w:b/>
          <w:bCs/>
          <w:noProof/>
          <w:color w:val="000000"/>
          <w:sz w:val="20"/>
          <w:szCs w:val="20"/>
          <w:highlight w:val="white"/>
          <w:lang w:val="en-US"/>
        </w:rPr>
        <w:t>&lt;&lt;</w:t>
      </w:r>
      <w:r w:rsidRPr="00E117AD">
        <w:rPr>
          <w:rFonts w:ascii="Courier New" w:hAnsi="Courier New" w:cs="Courier New"/>
          <w:noProof/>
          <w:color w:val="000000"/>
          <w:sz w:val="20"/>
          <w:szCs w:val="20"/>
          <w:highlight w:val="white"/>
          <w:lang w:val="en-US"/>
        </w:rPr>
        <w:t xml:space="preserve"> </w:t>
      </w:r>
      <w:r w:rsidRPr="0098582D">
        <w:rPr>
          <w:rFonts w:ascii="Courier New" w:hAnsi="Courier New" w:cs="Courier New"/>
          <w:noProof/>
          <w:color w:val="000000"/>
          <w:sz w:val="20"/>
          <w:szCs w:val="20"/>
          <w:highlight w:val="white"/>
          <w:lang w:val="en-US"/>
        </w:rPr>
        <w:t>L</w:t>
      </w:r>
      <w:r w:rsidRPr="00E117AD">
        <w:rPr>
          <w:rFonts w:ascii="Courier New" w:hAnsi="Courier New" w:cs="Courier New"/>
          <w:noProof/>
          <w:color w:val="000000"/>
          <w:sz w:val="20"/>
          <w:szCs w:val="20"/>
          <w:highlight w:val="white"/>
          <w:lang w:val="en-US"/>
        </w:rPr>
        <w:t>"</w:t>
      </w:r>
      <w:r w:rsidRPr="00D8604B">
        <w:rPr>
          <w:rFonts w:ascii="Courier New" w:hAnsi="Courier New" w:cs="Courier New"/>
          <w:noProof/>
          <w:color w:val="000000"/>
          <w:sz w:val="20"/>
          <w:szCs w:val="20"/>
          <w:highlight w:val="white"/>
        </w:rPr>
        <w:t>Ошибка</w:t>
      </w:r>
      <w:r w:rsidRPr="00E117AD">
        <w:rPr>
          <w:rFonts w:ascii="Courier New" w:hAnsi="Courier New" w:cs="Courier New"/>
          <w:noProof/>
          <w:color w:val="000000"/>
          <w:sz w:val="20"/>
          <w:szCs w:val="20"/>
          <w:highlight w:val="white"/>
          <w:lang w:val="en-US"/>
        </w:rPr>
        <w:t xml:space="preserve"> </w:t>
      </w:r>
      <w:r w:rsidRPr="00D8604B">
        <w:rPr>
          <w:rFonts w:ascii="Courier New" w:hAnsi="Courier New" w:cs="Courier New"/>
          <w:noProof/>
          <w:color w:val="000000"/>
          <w:sz w:val="20"/>
          <w:szCs w:val="20"/>
        </w:rPr>
        <w:t>открытия</w:t>
      </w:r>
      <w:r w:rsidRPr="00E117AD">
        <w:rPr>
          <w:rFonts w:ascii="Courier New" w:hAnsi="Courier New" w:cs="Courier New"/>
          <w:noProof/>
          <w:color w:val="000000"/>
          <w:sz w:val="20"/>
          <w:szCs w:val="20"/>
          <w:lang w:val="en-US"/>
        </w:rPr>
        <w:t xml:space="preserve"> </w:t>
      </w:r>
      <w:r>
        <w:rPr>
          <w:rFonts w:ascii="Courier New" w:hAnsi="Courier New" w:cs="Courier New"/>
          <w:noProof/>
          <w:color w:val="000000"/>
          <w:sz w:val="20"/>
          <w:szCs w:val="20"/>
          <w:highlight w:val="white"/>
        </w:rPr>
        <w:t>файла</w:t>
      </w:r>
      <w:r w:rsidRPr="00E117AD">
        <w:rPr>
          <w:rFonts w:ascii="Courier New" w:hAnsi="Courier New" w:cs="Courier New"/>
          <w:noProof/>
          <w:color w:val="000000"/>
          <w:sz w:val="20"/>
          <w:szCs w:val="20"/>
          <w:highlight w:val="white"/>
          <w:lang w:val="en-US"/>
        </w:rPr>
        <w:t>-</w:t>
      </w:r>
      <w:r>
        <w:rPr>
          <w:rFonts w:ascii="Courier New" w:hAnsi="Courier New" w:cs="Courier New"/>
          <w:noProof/>
          <w:color w:val="000000"/>
          <w:sz w:val="20"/>
          <w:szCs w:val="20"/>
          <w:highlight w:val="white"/>
        </w:rPr>
        <w:t>образа</w:t>
      </w:r>
      <w:r w:rsidRPr="00E117AD">
        <w:rPr>
          <w:rFonts w:ascii="Courier New" w:hAnsi="Courier New" w:cs="Courier New"/>
          <w:noProof/>
          <w:color w:val="000000"/>
          <w:sz w:val="20"/>
          <w:szCs w:val="20"/>
          <w:highlight w:val="white"/>
          <w:lang w:val="en-US"/>
        </w:rPr>
        <w:t xml:space="preserve">!" </w:t>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endl</w:t>
      </w:r>
      <w:r w:rsidRPr="0098582D">
        <w:rPr>
          <w:rFonts w:ascii="Courier New" w:hAnsi="Courier New" w:cs="Courier New"/>
          <w:b/>
          <w:bCs/>
          <w:noProof/>
          <w:color w:val="000000"/>
          <w:sz w:val="20"/>
          <w:szCs w:val="20"/>
          <w:highlight w:val="white"/>
          <w:lang w:val="en-US"/>
        </w:rPr>
        <w:t>;</w:t>
      </w:r>
      <w:r w:rsidRPr="00E117AD">
        <w:rPr>
          <w:rFonts w:ascii="Courier New" w:hAnsi="Courier New" w:cs="Courier New"/>
          <w:b/>
          <w:bCs/>
          <w:noProof/>
          <w:color w:val="000000"/>
          <w:sz w:val="20"/>
          <w:szCs w:val="20"/>
          <w:highlight w:val="white"/>
          <w:lang w:val="en-US"/>
        </w:rPr>
        <w:t xml:space="preserve"> </w:t>
      </w:r>
      <w:r w:rsidRPr="0098582D">
        <w:rPr>
          <w:rFonts w:ascii="Courier New" w:hAnsi="Courier New" w:cs="Courier New"/>
          <w:b/>
          <w:bCs/>
          <w:noProof/>
          <w:color w:val="000000"/>
          <w:sz w:val="20"/>
          <w:szCs w:val="20"/>
          <w:highlight w:val="white"/>
          <w:lang w:val="en-US"/>
        </w:rPr>
        <w:t>return;</w:t>
      </w:r>
      <w:r>
        <w:rPr>
          <w:rFonts w:ascii="Courier New" w:hAnsi="Courier New" w:cs="Courier New"/>
          <w:b/>
          <w:bCs/>
          <w:noProof/>
          <w:color w:val="000000"/>
          <w:sz w:val="20"/>
          <w:szCs w:val="20"/>
          <w:lang w:val="en-US"/>
        </w:rPr>
        <w:t xml:space="preserve"> </w:t>
      </w:r>
      <w:r w:rsidRPr="00D8604B">
        <w:rPr>
          <w:rFonts w:ascii="Courier New" w:hAnsi="Courier New" w:cs="Courier New"/>
          <w:b/>
          <w:noProof/>
          <w:color w:val="000000"/>
          <w:sz w:val="20"/>
          <w:szCs w:val="20"/>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7E186E" w:rsidRPr="0020309C"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808080"/>
          <w:sz w:val="20"/>
          <w:szCs w:val="20"/>
          <w:highlight w:val="white"/>
          <w:lang w:val="en-US"/>
        </w:rPr>
      </w:pPr>
      <w:r w:rsidRPr="0098582D">
        <w:rPr>
          <w:rFonts w:ascii="Courier New" w:hAnsi="Courier New" w:cs="Courier New"/>
          <w:noProof/>
          <w:color w:val="000000"/>
          <w:sz w:val="20"/>
          <w:szCs w:val="20"/>
          <w:highlight w:val="white"/>
          <w:lang w:val="en-US"/>
        </w:rPr>
        <w:lastRenderedPageBreak/>
        <w:tab/>
      </w:r>
      <w:r w:rsidRPr="0020309C">
        <w:rPr>
          <w:rFonts w:ascii="Courier New" w:hAnsi="Courier New" w:cs="Courier New"/>
          <w:b/>
          <w:bCs/>
          <w:noProof/>
          <w:color w:val="808080"/>
          <w:sz w:val="20"/>
          <w:szCs w:val="20"/>
          <w:highlight w:val="white"/>
          <w:lang w:val="en-US"/>
        </w:rPr>
        <w:t xml:space="preserve">// </w:t>
      </w:r>
      <w:r w:rsidRPr="0098582D">
        <w:rPr>
          <w:rFonts w:ascii="Courier New" w:hAnsi="Courier New" w:cs="Courier New"/>
          <w:b/>
          <w:bCs/>
          <w:noProof/>
          <w:color w:val="808080"/>
          <w:sz w:val="20"/>
          <w:szCs w:val="20"/>
          <w:highlight w:val="white"/>
        </w:rPr>
        <w:t>Задание</w:t>
      </w:r>
      <w:r w:rsidRPr="0020309C">
        <w:rPr>
          <w:rFonts w:ascii="Courier New" w:hAnsi="Courier New" w:cs="Courier New"/>
          <w:b/>
          <w:bCs/>
          <w:noProof/>
          <w:color w:val="808080"/>
          <w:sz w:val="20"/>
          <w:szCs w:val="20"/>
          <w:highlight w:val="white"/>
          <w:lang w:val="en-US"/>
        </w:rPr>
        <w:t xml:space="preserve"> </w:t>
      </w:r>
      <w:r w:rsidRPr="0098582D">
        <w:rPr>
          <w:rFonts w:ascii="Courier New" w:hAnsi="Courier New" w:cs="Courier New"/>
          <w:b/>
          <w:bCs/>
          <w:noProof/>
          <w:color w:val="808080"/>
          <w:sz w:val="20"/>
          <w:szCs w:val="20"/>
          <w:highlight w:val="white"/>
        </w:rPr>
        <w:t>размера</w:t>
      </w:r>
      <w:r w:rsidRPr="0020309C">
        <w:rPr>
          <w:rFonts w:ascii="Courier New" w:hAnsi="Courier New" w:cs="Courier New"/>
          <w:b/>
          <w:bCs/>
          <w:noProof/>
          <w:color w:val="808080"/>
          <w:sz w:val="20"/>
          <w:szCs w:val="20"/>
          <w:highlight w:val="white"/>
          <w:lang w:val="en-US"/>
        </w:rPr>
        <w:t xml:space="preserve"> </w:t>
      </w:r>
      <w:r w:rsidRPr="0098582D">
        <w:rPr>
          <w:rFonts w:ascii="Courier New" w:hAnsi="Courier New" w:cs="Courier New"/>
          <w:b/>
          <w:bCs/>
          <w:noProof/>
          <w:color w:val="808080"/>
          <w:sz w:val="20"/>
          <w:szCs w:val="20"/>
          <w:highlight w:val="white"/>
        </w:rPr>
        <w:t>блока</w:t>
      </w:r>
    </w:p>
    <w:p w:rsidR="007E186E" w:rsidRPr="0020309C"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808080"/>
          <w:sz w:val="20"/>
          <w:szCs w:val="20"/>
          <w:highlight w:val="white"/>
          <w:lang w:val="en-US"/>
        </w:rPr>
      </w:pPr>
      <w:r w:rsidRPr="0020309C">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DWORD</w:t>
      </w:r>
      <w:r w:rsidRPr="0020309C">
        <w:rPr>
          <w:rFonts w:ascii="Courier New" w:hAnsi="Courier New" w:cs="Courier New"/>
          <w:noProof/>
          <w:color w:val="000000"/>
          <w:sz w:val="20"/>
          <w:szCs w:val="20"/>
          <w:highlight w:val="white"/>
          <w:lang w:val="en-US"/>
        </w:rPr>
        <w:t xml:space="preserve"> </w:t>
      </w:r>
      <w:r w:rsidRPr="0098582D">
        <w:rPr>
          <w:rFonts w:ascii="Courier New" w:hAnsi="Courier New" w:cs="Courier New"/>
          <w:noProof/>
          <w:color w:val="000000"/>
          <w:sz w:val="20"/>
          <w:szCs w:val="20"/>
          <w:highlight w:val="white"/>
          <w:lang w:val="en-US"/>
        </w:rPr>
        <w:t>blockSize</w:t>
      </w:r>
      <w:r w:rsidRPr="0020309C">
        <w:rPr>
          <w:rFonts w:ascii="Courier New" w:hAnsi="Courier New" w:cs="Courier New"/>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0</w:t>
      </w:r>
      <w:r w:rsidRPr="0098582D">
        <w:rPr>
          <w:rFonts w:ascii="Courier New" w:hAnsi="Courier New" w:cs="Courier New"/>
          <w:noProof/>
          <w:color w:val="000000"/>
          <w:sz w:val="20"/>
          <w:szCs w:val="20"/>
          <w:highlight w:val="white"/>
          <w:lang w:val="en-US"/>
        </w:rPr>
        <w:t>x</w:t>
      </w:r>
      <w:r w:rsidRPr="0020309C">
        <w:rPr>
          <w:rFonts w:ascii="Courier New" w:hAnsi="Courier New" w:cs="Courier New"/>
          <w:noProof/>
          <w:color w:val="000000"/>
          <w:sz w:val="20"/>
          <w:szCs w:val="20"/>
          <w:highlight w:val="white"/>
          <w:lang w:val="en-US"/>
        </w:rPr>
        <w:t>100000</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w:t>
      </w:r>
      <w:r w:rsidRPr="0020309C">
        <w:rPr>
          <w:rFonts w:ascii="Courier New" w:hAnsi="Courier New" w:cs="Courier New"/>
          <w:b/>
          <w:bCs/>
          <w:noProof/>
          <w:color w:val="808080"/>
          <w:sz w:val="20"/>
          <w:szCs w:val="20"/>
          <w:highlight w:val="white"/>
          <w:lang w:val="en-US"/>
        </w:rPr>
        <w:t xml:space="preserve">// 1 </w:t>
      </w:r>
      <w:r w:rsidRPr="0098582D">
        <w:rPr>
          <w:rFonts w:ascii="Courier New" w:hAnsi="Courier New" w:cs="Courier New"/>
          <w:b/>
          <w:bCs/>
          <w:noProof/>
          <w:color w:val="808080"/>
          <w:sz w:val="20"/>
          <w:szCs w:val="20"/>
          <w:highlight w:val="white"/>
        </w:rPr>
        <w:t>МБ</w:t>
      </w:r>
    </w:p>
    <w:p w:rsidR="007E186E" w:rsidRPr="0098582D"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 xml:space="preserve">BYTE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blockBuffer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w:t>
      </w:r>
      <w:r w:rsidRPr="0098582D">
        <w:rPr>
          <w:rFonts w:ascii="Courier New" w:hAnsi="Courier New" w:cs="Courier New"/>
          <w:b/>
          <w:bCs/>
          <w:noProof/>
          <w:color w:val="000000"/>
          <w:sz w:val="20"/>
          <w:szCs w:val="20"/>
          <w:highlight w:val="white"/>
          <w:lang w:val="en-US"/>
        </w:rPr>
        <w:t>new</w:t>
      </w:r>
      <w:r w:rsidRPr="0098582D">
        <w:rPr>
          <w:rFonts w:ascii="Courier New" w:hAnsi="Courier New" w:cs="Courier New"/>
          <w:noProof/>
          <w:color w:val="000000"/>
          <w:sz w:val="20"/>
          <w:szCs w:val="20"/>
          <w:highlight w:val="white"/>
          <w:lang w:val="en-US"/>
        </w:rPr>
        <w:t xml:space="preserve"> BYTE</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blockSize</w:t>
      </w:r>
      <w:r w:rsidRPr="0098582D">
        <w:rPr>
          <w:rFonts w:ascii="Courier New" w:hAnsi="Courier New" w:cs="Courier New"/>
          <w:b/>
          <w:bCs/>
          <w:noProof/>
          <w:color w:val="000000"/>
          <w:sz w:val="20"/>
          <w:szCs w:val="20"/>
          <w:highlight w:val="white"/>
          <w:lang w:val="en-US"/>
        </w:rPr>
        <w:t>];</w:t>
      </w:r>
    </w:p>
    <w:p w:rsidR="007E186E" w:rsidRPr="0098582D"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if(</w:t>
      </w:r>
      <w:r w:rsidRPr="0098582D">
        <w:rPr>
          <w:rFonts w:ascii="Courier New" w:hAnsi="Courier New" w:cs="Courier New"/>
          <w:noProof/>
          <w:color w:val="000000"/>
          <w:sz w:val="20"/>
          <w:szCs w:val="20"/>
          <w:highlight w:val="white"/>
          <w:lang w:val="en-US"/>
        </w:rPr>
        <w:t>GetStorageType</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imageStorage</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StorageType</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ImageFile</w:t>
      </w:r>
      <w:r w:rsidRPr="0098582D">
        <w:rPr>
          <w:rFonts w:ascii="Courier New" w:hAnsi="Courier New" w:cs="Courier New"/>
          <w:b/>
          <w:bCs/>
          <w:noProof/>
          <w:color w:val="000000"/>
          <w:sz w:val="20"/>
          <w:szCs w:val="20"/>
          <w:highlight w:val="white"/>
          <w:lang w:val="en-US"/>
        </w:rPr>
        <w:t>)</w:t>
      </w:r>
    </w:p>
    <w:p w:rsidR="007E186E" w:rsidRPr="0098582D"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w:t>
      </w:r>
    </w:p>
    <w:p w:rsidR="007E186E" w:rsidRPr="0098582D"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if(!</w:t>
      </w:r>
      <w:r w:rsidRPr="0098582D">
        <w:rPr>
          <w:rFonts w:ascii="Courier New" w:hAnsi="Courier New" w:cs="Courier New"/>
          <w:noProof/>
          <w:color w:val="000000"/>
          <w:sz w:val="20"/>
          <w:szCs w:val="20"/>
          <w:highlight w:val="white"/>
          <w:lang w:val="en-US"/>
        </w:rPr>
        <w:t>SetStorageBlockSize</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imageStorage</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blockSize</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t xml:space="preserve">wcout </w:t>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L"Ошибка задания размера блока!" </w:t>
      </w:r>
      <w:r w:rsidRPr="0098582D">
        <w:rPr>
          <w:rFonts w:ascii="Courier New" w:hAnsi="Courier New" w:cs="Courier New"/>
          <w:b/>
          <w:bCs/>
          <w:noProof/>
          <w:color w:val="000000"/>
          <w:sz w:val="20"/>
          <w:szCs w:val="20"/>
          <w:highlight w:val="white"/>
        </w:rPr>
        <w:t>&lt;&lt;</w:t>
      </w:r>
      <w:r w:rsidRPr="0098582D">
        <w:rPr>
          <w:rFonts w:ascii="Courier New" w:hAnsi="Courier New" w:cs="Courier New"/>
          <w:noProof/>
          <w:color w:val="000000"/>
          <w:sz w:val="20"/>
          <w:szCs w:val="20"/>
          <w:highlight w:val="white"/>
        </w:rPr>
        <w:t xml:space="preserve"> </w:t>
      </w:r>
      <w:r w:rsidRPr="0098582D">
        <w:rPr>
          <w:rFonts w:ascii="Courier New" w:hAnsi="Courier New" w:cs="Courier New"/>
          <w:noProof/>
          <w:color w:val="000000"/>
          <w:sz w:val="20"/>
          <w:szCs w:val="20"/>
          <w:highlight w:val="white"/>
          <w:lang w:val="en-US"/>
        </w:rPr>
        <w:t>endl</w:t>
      </w:r>
      <w:r w:rsidRPr="0098582D">
        <w:rPr>
          <w:rFonts w:ascii="Courier New" w:hAnsi="Courier New" w:cs="Courier New"/>
          <w:b/>
          <w:bCs/>
          <w:noProof/>
          <w:color w:val="000000"/>
          <w:sz w:val="20"/>
          <w:szCs w:val="20"/>
          <w:highlight w:val="white"/>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b/>
          <w:bCs/>
          <w:noProof/>
          <w:color w:val="000000"/>
          <w:sz w:val="20"/>
          <w:szCs w:val="20"/>
          <w:highlight w:val="white"/>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rPr>
        <w:tab/>
      </w:r>
      <w:r w:rsidRPr="0098582D">
        <w:rPr>
          <w:rFonts w:ascii="Courier New" w:hAnsi="Courier New" w:cs="Courier New"/>
          <w:b/>
          <w:bCs/>
          <w:noProof/>
          <w:color w:val="000000"/>
          <w:sz w:val="20"/>
          <w:szCs w:val="20"/>
          <w:highlight w:val="white"/>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p>
    <w:p w:rsidR="007E186E" w:rsidRPr="0098582D"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808080"/>
          <w:sz w:val="20"/>
          <w:szCs w:val="20"/>
          <w:highlight w:val="white"/>
        </w:rPr>
      </w:pPr>
      <w:r w:rsidRPr="0098582D">
        <w:rPr>
          <w:rFonts w:ascii="Courier New" w:hAnsi="Courier New" w:cs="Courier New"/>
          <w:noProof/>
          <w:color w:val="000000"/>
          <w:sz w:val="20"/>
          <w:szCs w:val="20"/>
          <w:highlight w:val="white"/>
        </w:rPr>
        <w:tab/>
      </w:r>
      <w:r w:rsidRPr="0098582D">
        <w:rPr>
          <w:rFonts w:ascii="Courier New" w:hAnsi="Courier New" w:cs="Courier New"/>
          <w:b/>
          <w:bCs/>
          <w:noProof/>
          <w:color w:val="808080"/>
          <w:sz w:val="20"/>
          <w:szCs w:val="20"/>
          <w:highlight w:val="white"/>
        </w:rPr>
        <w:t>// Последовательный обход блоков хранилища</w:t>
      </w:r>
    </w:p>
    <w:p w:rsidR="007E186E" w:rsidRPr="0098582D"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rPr>
        <w:tab/>
      </w:r>
      <w:r>
        <w:rPr>
          <w:rFonts w:ascii="Courier New" w:hAnsi="Courier New" w:cs="Courier New"/>
          <w:noProof/>
          <w:color w:val="000000"/>
          <w:sz w:val="20"/>
          <w:szCs w:val="20"/>
          <w:highlight w:val="white"/>
          <w:lang w:val="en-US"/>
        </w:rPr>
        <w:t>U</w:t>
      </w:r>
      <w:r w:rsidRPr="0098582D">
        <w:rPr>
          <w:rFonts w:ascii="Courier New" w:hAnsi="Courier New" w:cs="Courier New"/>
          <w:noProof/>
          <w:color w:val="000000"/>
          <w:sz w:val="20"/>
          <w:szCs w:val="20"/>
          <w:highlight w:val="white"/>
          <w:lang w:val="en-US"/>
        </w:rPr>
        <w:t>LONGLONG</w:t>
      </w:r>
      <w:r w:rsidRPr="0098582D">
        <w:rPr>
          <w:rFonts w:ascii="Courier New" w:hAnsi="Courier New" w:cs="Courier New"/>
          <w:noProof/>
          <w:color w:val="000000"/>
          <w:sz w:val="20"/>
          <w:szCs w:val="20"/>
          <w:highlight w:val="white"/>
        </w:rPr>
        <w:t xml:space="preserve"> </w:t>
      </w:r>
      <w:r w:rsidRPr="0098582D">
        <w:rPr>
          <w:rFonts w:ascii="Courier New" w:hAnsi="Courier New" w:cs="Courier New"/>
          <w:noProof/>
          <w:color w:val="000000"/>
          <w:sz w:val="20"/>
          <w:szCs w:val="20"/>
          <w:highlight w:val="white"/>
          <w:lang w:val="en-US"/>
        </w:rPr>
        <w:t>totalReadSize</w:t>
      </w:r>
      <w:r w:rsidRPr="0098582D">
        <w:rPr>
          <w:rFonts w:ascii="Courier New" w:hAnsi="Courier New" w:cs="Courier New"/>
          <w:noProof/>
          <w:color w:val="000000"/>
          <w:sz w:val="20"/>
          <w:szCs w:val="20"/>
          <w:highlight w:val="white"/>
        </w:rPr>
        <w:t xml:space="preserve"> </w:t>
      </w:r>
      <w:r w:rsidRPr="0098582D">
        <w:rPr>
          <w:rFonts w:ascii="Courier New" w:hAnsi="Courier New" w:cs="Courier New"/>
          <w:b/>
          <w:bCs/>
          <w:noProof/>
          <w:color w:val="000000"/>
          <w:sz w:val="20"/>
          <w:szCs w:val="20"/>
          <w:highlight w:val="white"/>
        </w:rPr>
        <w:t>=</w:t>
      </w:r>
      <w:r w:rsidRPr="0098582D">
        <w:rPr>
          <w:rFonts w:ascii="Courier New" w:hAnsi="Courier New" w:cs="Courier New"/>
          <w:noProof/>
          <w:color w:val="000000"/>
          <w:sz w:val="20"/>
          <w:szCs w:val="20"/>
          <w:highlight w:val="white"/>
        </w:rPr>
        <w:t xml:space="preserve"> 0</w:t>
      </w:r>
      <w:r w:rsidRPr="0098582D">
        <w:rPr>
          <w:rFonts w:ascii="Courier New" w:hAnsi="Courier New" w:cs="Courier New"/>
          <w:b/>
          <w:bCs/>
          <w:noProof/>
          <w:color w:val="000000"/>
          <w:sz w:val="20"/>
          <w:szCs w:val="20"/>
          <w:highlight w:val="white"/>
        </w:rPr>
        <w:t>;</w:t>
      </w:r>
    </w:p>
    <w:p w:rsidR="007E186E" w:rsidRPr="0098582D"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lang w:val="en-US"/>
        </w:rPr>
        <w:t xml:space="preserve">StorageIteratorHandle storageIterator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GetStorageIterator</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imageStorage</w:t>
      </w:r>
      <w:r w:rsidRPr="0098582D">
        <w:rPr>
          <w:rFonts w:ascii="Courier New" w:hAnsi="Courier New" w:cs="Courier New"/>
          <w:b/>
          <w:bCs/>
          <w:noProof/>
          <w:color w:val="000000"/>
          <w:sz w:val="20"/>
          <w:szCs w:val="20"/>
          <w:highlight w:val="white"/>
          <w:lang w:val="en-US"/>
        </w:rPr>
        <w:t>);</w:t>
      </w:r>
    </w:p>
    <w:p w:rsidR="007E186E" w:rsidRPr="0098582D"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for(</w:t>
      </w:r>
      <w:r w:rsidRPr="0098582D">
        <w:rPr>
          <w:rFonts w:ascii="Courier New" w:hAnsi="Courier New" w:cs="Courier New"/>
          <w:noProof/>
          <w:color w:val="000000"/>
          <w:sz w:val="20"/>
          <w:szCs w:val="20"/>
          <w:highlight w:val="white"/>
          <w:lang w:val="en-US"/>
        </w:rPr>
        <w:t>StorageBlockFirst</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storageIterator</w:t>
      </w:r>
      <w:r w:rsidRPr="0098582D">
        <w:rPr>
          <w:rFonts w:ascii="Courier New" w:hAnsi="Courier New" w:cs="Courier New"/>
          <w:b/>
          <w:bCs/>
          <w:noProof/>
          <w:color w:val="000000"/>
          <w:sz w:val="20"/>
          <w:szCs w:val="20"/>
          <w:highlight w:val="white"/>
          <w:lang w:val="en-US"/>
        </w:rPr>
        <w:t>);</w:t>
      </w:r>
    </w:p>
    <w:p w:rsidR="007E186E" w:rsidRPr="0098582D"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b/>
          <w:bCs/>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ab/>
        <w:t>!</w:t>
      </w:r>
      <w:r w:rsidRPr="0098582D">
        <w:rPr>
          <w:rFonts w:ascii="Courier New" w:hAnsi="Courier New" w:cs="Courier New"/>
          <w:noProof/>
          <w:color w:val="000000"/>
          <w:sz w:val="20"/>
          <w:szCs w:val="20"/>
          <w:highlight w:val="white"/>
          <w:lang w:val="en-US"/>
        </w:rPr>
        <w:t>StorageBlockIsDone</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storageIterator</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w:t>
      </w:r>
    </w:p>
    <w:p w:rsidR="007E186E" w:rsidRPr="0098582D"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t>StorageBlockNext</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storageIterator</w:t>
      </w:r>
      <w:r w:rsidRPr="0098582D">
        <w:rPr>
          <w:rFonts w:ascii="Courier New" w:hAnsi="Courier New" w:cs="Courier New"/>
          <w:b/>
          <w:bCs/>
          <w:noProof/>
          <w:color w:val="000000"/>
          <w:sz w:val="20"/>
          <w:szCs w:val="20"/>
          <w:highlight w:val="white"/>
          <w:lang w:val="en-US"/>
        </w:rPr>
        <w:t>))</w:t>
      </w:r>
    </w:p>
    <w:p w:rsidR="007E186E" w:rsidRPr="0098582D"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w:t>
      </w:r>
    </w:p>
    <w:p w:rsidR="007E186E" w:rsidRPr="0098582D" w:rsidRDefault="007E186E" w:rsidP="007E186E">
      <w:pPr>
        <w:keepNext/>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t xml:space="preserve">LONGLONG readSize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ReadStorageData</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storageIterator</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blockSize</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blockBuffer</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if(</w:t>
      </w:r>
      <w:r w:rsidRPr="0098582D">
        <w:rPr>
          <w:rFonts w:ascii="Courier New" w:hAnsi="Courier New" w:cs="Courier New"/>
          <w:noProof/>
          <w:color w:val="000000"/>
          <w:sz w:val="20"/>
          <w:szCs w:val="20"/>
          <w:highlight w:val="white"/>
          <w:lang w:val="en-US"/>
        </w:rPr>
        <w:t xml:space="preserve">readSize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blockSize</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t xml:space="preserve">totalReadSize </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 xml:space="preserve"> readSize</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b/>
          <w:bCs/>
          <w:noProof/>
          <w:color w:val="000000"/>
          <w:sz w:val="20"/>
          <w:szCs w:val="20"/>
          <w:highlight w:val="white"/>
          <w:lang w:val="en-US"/>
        </w:rPr>
        <w:t>else</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b/>
          <w:bCs/>
          <w:noProof/>
          <w:color w:val="000000"/>
          <w:sz w:val="20"/>
          <w:szCs w:val="20"/>
          <w:highlight w:val="white"/>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lang w:val="en-US"/>
        </w:rPr>
        <w:t>wcout</w:t>
      </w:r>
      <w:r w:rsidRPr="0098582D">
        <w:rPr>
          <w:rFonts w:ascii="Courier New" w:hAnsi="Courier New" w:cs="Courier New"/>
          <w:noProof/>
          <w:color w:val="000000"/>
          <w:sz w:val="20"/>
          <w:szCs w:val="20"/>
          <w:highlight w:val="white"/>
        </w:rPr>
        <w:t xml:space="preserve"> </w:t>
      </w:r>
      <w:r w:rsidRPr="0098582D">
        <w:rPr>
          <w:rFonts w:ascii="Courier New" w:hAnsi="Courier New" w:cs="Courier New"/>
          <w:b/>
          <w:bCs/>
          <w:noProof/>
          <w:color w:val="000000"/>
          <w:sz w:val="20"/>
          <w:szCs w:val="20"/>
          <w:highlight w:val="white"/>
        </w:rPr>
        <w:t>&lt;&lt;</w:t>
      </w:r>
      <w:r w:rsidRPr="0098582D">
        <w:rPr>
          <w:rFonts w:ascii="Courier New" w:hAnsi="Courier New" w:cs="Courier New"/>
          <w:noProof/>
          <w:color w:val="000000"/>
          <w:sz w:val="20"/>
          <w:szCs w:val="20"/>
          <w:highlight w:val="white"/>
        </w:rPr>
        <w:t xml:space="preserve"> </w:t>
      </w:r>
      <w:r w:rsidRPr="0098582D">
        <w:rPr>
          <w:rFonts w:ascii="Courier New" w:hAnsi="Courier New" w:cs="Courier New"/>
          <w:noProof/>
          <w:color w:val="000000"/>
          <w:sz w:val="20"/>
          <w:szCs w:val="20"/>
          <w:highlight w:val="white"/>
          <w:lang w:val="en-US"/>
        </w:rPr>
        <w:t>L</w:t>
      </w:r>
      <w:r w:rsidRPr="0098582D">
        <w:rPr>
          <w:rFonts w:ascii="Courier New" w:hAnsi="Courier New" w:cs="Courier New"/>
          <w:noProof/>
          <w:color w:val="000000"/>
          <w:sz w:val="20"/>
          <w:szCs w:val="20"/>
          <w:highlight w:val="white"/>
        </w:rPr>
        <w:t xml:space="preserve">"Ошибка чтения!" </w:t>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endl</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t>CloseStorageIterator</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storageIterator</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noProof/>
          <w:color w:val="000000"/>
          <w:sz w:val="20"/>
          <w:szCs w:val="20"/>
          <w:highlight w:val="white"/>
          <w:lang w:val="en-US"/>
        </w:rPr>
        <w:tab/>
        <w:t xml:space="preserve">wcout </w:t>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L"Всего прочитано: " </w:t>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totalReadSize </w:t>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L" байт" </w:t>
      </w:r>
      <w:r w:rsidRPr="0098582D">
        <w:rPr>
          <w:rFonts w:ascii="Courier New" w:hAnsi="Courier New" w:cs="Courier New"/>
          <w:b/>
          <w:bCs/>
          <w:noProof/>
          <w:color w:val="000000"/>
          <w:sz w:val="20"/>
          <w:szCs w:val="20"/>
          <w:highlight w:val="white"/>
          <w:lang w:val="en-US"/>
        </w:rPr>
        <w:t>&lt;&lt;</w:t>
      </w:r>
      <w:r w:rsidRPr="0098582D">
        <w:rPr>
          <w:rFonts w:ascii="Courier New" w:hAnsi="Courier New" w:cs="Courier New"/>
          <w:noProof/>
          <w:color w:val="000000"/>
          <w:sz w:val="20"/>
          <w:szCs w:val="20"/>
          <w:highlight w:val="white"/>
          <w:lang w:val="en-US"/>
        </w:rPr>
        <w:t xml:space="preserve"> endl</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r w:rsidRPr="0098582D">
        <w:rPr>
          <w:rFonts w:ascii="Courier New" w:hAnsi="Courier New" w:cs="Courier New"/>
          <w:noProof/>
          <w:color w:val="000000"/>
          <w:sz w:val="20"/>
          <w:szCs w:val="20"/>
          <w:highlight w:val="white"/>
          <w:lang w:val="en-US"/>
        </w:rPr>
        <w:tab/>
      </w:r>
      <w:r w:rsidRPr="0098582D">
        <w:rPr>
          <w:rFonts w:ascii="Courier New" w:hAnsi="Courier New" w:cs="Courier New"/>
          <w:b/>
          <w:bCs/>
          <w:noProof/>
          <w:color w:val="000000"/>
          <w:sz w:val="20"/>
          <w:szCs w:val="20"/>
          <w:highlight w:val="white"/>
          <w:lang w:val="en-US"/>
        </w:rPr>
        <w:t>delete</w:t>
      </w:r>
      <w:r w:rsidRPr="0098582D">
        <w:rPr>
          <w:rFonts w:ascii="Courier New" w:hAnsi="Courier New" w:cs="Courier New"/>
          <w:b/>
          <w:bCs/>
          <w:noProof/>
          <w:color w:val="000000"/>
          <w:sz w:val="20"/>
          <w:szCs w:val="20"/>
          <w:highlight w:val="white"/>
        </w:rPr>
        <w:t>[]</w:t>
      </w:r>
      <w:r w:rsidRPr="0098582D">
        <w:rPr>
          <w:rFonts w:ascii="Courier New" w:hAnsi="Courier New" w:cs="Courier New"/>
          <w:noProof/>
          <w:color w:val="000000"/>
          <w:sz w:val="20"/>
          <w:szCs w:val="20"/>
          <w:highlight w:val="white"/>
        </w:rPr>
        <w:t xml:space="preserve"> </w:t>
      </w:r>
      <w:r w:rsidRPr="0098582D">
        <w:rPr>
          <w:rFonts w:ascii="Courier New" w:hAnsi="Courier New" w:cs="Courier New"/>
          <w:noProof/>
          <w:color w:val="000000"/>
          <w:sz w:val="20"/>
          <w:szCs w:val="20"/>
          <w:highlight w:val="white"/>
          <w:lang w:val="en-US"/>
        </w:rPr>
        <w:t>blockBuffer</w:t>
      </w:r>
      <w:r w:rsidRPr="0098582D">
        <w:rPr>
          <w:rFonts w:ascii="Courier New" w:hAnsi="Courier New" w:cs="Courier New"/>
          <w:b/>
          <w:bCs/>
          <w:noProof/>
          <w:color w:val="000000"/>
          <w:sz w:val="20"/>
          <w:szCs w:val="20"/>
          <w:highlight w:val="white"/>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rPr>
      </w:pPr>
    </w:p>
    <w:p w:rsidR="007E186E" w:rsidRPr="00A934E4"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808080"/>
          <w:sz w:val="20"/>
          <w:szCs w:val="20"/>
          <w:highlight w:val="white"/>
        </w:rPr>
      </w:pPr>
      <w:r w:rsidRPr="0098582D">
        <w:rPr>
          <w:rFonts w:ascii="Courier New" w:hAnsi="Courier New" w:cs="Courier New"/>
          <w:noProof/>
          <w:color w:val="000000"/>
          <w:sz w:val="20"/>
          <w:szCs w:val="20"/>
          <w:highlight w:val="white"/>
        </w:rPr>
        <w:tab/>
      </w:r>
      <w:r w:rsidRPr="0098582D">
        <w:rPr>
          <w:rFonts w:ascii="Courier New" w:hAnsi="Courier New" w:cs="Courier New"/>
          <w:b/>
          <w:bCs/>
          <w:noProof/>
          <w:color w:val="808080"/>
          <w:sz w:val="20"/>
          <w:szCs w:val="20"/>
          <w:highlight w:val="white"/>
        </w:rPr>
        <w:t xml:space="preserve">// Закрытие </w:t>
      </w:r>
      <w:r>
        <w:rPr>
          <w:rFonts w:ascii="Courier New" w:hAnsi="Courier New" w:cs="Courier New"/>
          <w:b/>
          <w:bCs/>
          <w:noProof/>
          <w:color w:val="808080"/>
          <w:sz w:val="20"/>
          <w:szCs w:val="20"/>
          <w:highlight w:val="white"/>
        </w:rPr>
        <w:t>файла-образа</w:t>
      </w:r>
      <w:r w:rsidRPr="0020309C">
        <w:rPr>
          <w:rFonts w:ascii="Courier New" w:hAnsi="Courier New" w:cs="Courier New"/>
          <w:noProof/>
          <w:color w:val="000000"/>
          <w:sz w:val="20"/>
          <w:szCs w:val="20"/>
          <w:highlight w:val="white"/>
        </w:rPr>
        <w:tab/>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rPr>
        <w:tab/>
      </w:r>
      <w:r w:rsidRPr="0098582D">
        <w:rPr>
          <w:rFonts w:ascii="Courier New" w:hAnsi="Courier New" w:cs="Courier New"/>
          <w:noProof/>
          <w:color w:val="000000"/>
          <w:sz w:val="20"/>
          <w:szCs w:val="20"/>
          <w:highlight w:val="white"/>
          <w:lang w:val="en-US"/>
        </w:rPr>
        <w:t>CloseStorageHandle</w:t>
      </w:r>
      <w:r w:rsidRPr="0098582D">
        <w:rPr>
          <w:rFonts w:ascii="Courier New" w:hAnsi="Courier New" w:cs="Courier New"/>
          <w:b/>
          <w:bCs/>
          <w:noProof/>
          <w:color w:val="000000"/>
          <w:sz w:val="20"/>
          <w:szCs w:val="20"/>
          <w:highlight w:val="white"/>
          <w:lang w:val="en-US"/>
        </w:rPr>
        <w:t>(</w:t>
      </w:r>
      <w:r w:rsidRPr="0098582D">
        <w:rPr>
          <w:rFonts w:ascii="Courier New" w:hAnsi="Courier New" w:cs="Courier New"/>
          <w:noProof/>
          <w:color w:val="000000"/>
          <w:sz w:val="20"/>
          <w:szCs w:val="20"/>
          <w:highlight w:val="white"/>
          <w:lang w:val="en-US"/>
        </w:rPr>
        <w:t>imageStorage</w:t>
      </w:r>
      <w:r w:rsidRPr="0098582D">
        <w:rPr>
          <w:rFonts w:ascii="Courier New" w:hAnsi="Courier New" w:cs="Courier New"/>
          <w:b/>
          <w:bCs/>
          <w:noProof/>
          <w:color w:val="000000"/>
          <w:sz w:val="20"/>
          <w:szCs w:val="20"/>
          <w:highlight w:val="white"/>
          <w:lang w:val="en-US"/>
        </w:rPr>
        <w:t>);</w:t>
      </w:r>
    </w:p>
    <w:p w:rsidR="007E186E" w:rsidRPr="0098582D" w:rsidRDefault="007E186E" w:rsidP="007E186E">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98582D">
        <w:rPr>
          <w:rFonts w:ascii="Courier New" w:hAnsi="Courier New" w:cs="Courier New"/>
          <w:b/>
          <w:bCs/>
          <w:noProof/>
          <w:color w:val="000000"/>
          <w:sz w:val="20"/>
          <w:szCs w:val="20"/>
          <w:highlight w:val="white"/>
          <w:lang w:val="en-US"/>
        </w:rPr>
        <w:t>}</w:t>
      </w:r>
    </w:p>
    <w:p w:rsidR="007E186E" w:rsidRPr="0098582D" w:rsidRDefault="007E186E" w:rsidP="007E186E">
      <w:pPr>
        <w:ind w:firstLine="0"/>
        <w:rPr>
          <w:lang w:val="en-US"/>
        </w:rPr>
      </w:pPr>
    </w:p>
    <w:p w:rsidR="00697944" w:rsidRDefault="00697944" w:rsidP="00697944">
      <w:pPr>
        <w:pStyle w:val="10"/>
      </w:pPr>
      <w:bookmarkStart w:id="10" w:name="_Toc177920546"/>
      <w:r>
        <w:lastRenderedPageBreak/>
        <w:t>Операции с файловыми системами, файлами и каталогами</w:t>
      </w:r>
      <w:bookmarkEnd w:id="10"/>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b/>
          <w:bCs/>
          <w:noProof/>
          <w:color w:val="000000"/>
          <w:sz w:val="20"/>
          <w:szCs w:val="20"/>
          <w:highlight w:val="white"/>
          <w:lang w:val="en-US"/>
        </w:rPr>
        <w:t>void</w:t>
      </w:r>
      <w:r w:rsidRPr="0020309C">
        <w:rPr>
          <w:rFonts w:ascii="Courier New" w:hAnsi="Courier New" w:cs="Courier New"/>
          <w:noProof/>
          <w:color w:val="000000"/>
          <w:sz w:val="20"/>
          <w:szCs w:val="20"/>
          <w:highlight w:val="white"/>
          <w:lang w:val="en-US"/>
        </w:rPr>
        <w:t xml:space="preserve"> FileSystemTest</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t>wstring imageStoragePath</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L"Z:\\Disk Images\\Demo\\Demo.001"</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t xml:space="preserve">StorageHandle dataStorage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CreateStorageHandle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imageStoragePath</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c_str</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if(</w:t>
      </w:r>
      <w:r w:rsidRPr="0020309C">
        <w:rPr>
          <w:rFonts w:ascii="Courier New" w:hAnsi="Courier New" w:cs="Courier New"/>
          <w:noProof/>
          <w:color w:val="000000"/>
          <w:sz w:val="20"/>
          <w:szCs w:val="20"/>
          <w:highlight w:val="white"/>
          <w:lang w:val="en-US"/>
        </w:rPr>
        <w:t xml:space="preserve">dataStorage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STORAGE_ERROR</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ab/>
        <w:t xml:space="preserve">wcout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L"Ошибка открытия файла-образа!"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endl</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return;</w:t>
      </w:r>
      <w:r w:rsidRPr="0020309C">
        <w:rPr>
          <w:rFonts w:ascii="Courier New" w:hAnsi="Courier New" w:cs="Courier New"/>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unsigned</w:t>
      </w:r>
      <w:r w:rsidRPr="0020309C">
        <w:rPr>
          <w:rFonts w:ascii="Courier New" w:hAnsi="Courier New" w:cs="Courier New"/>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int</w:t>
      </w:r>
      <w:r w:rsidRPr="0020309C">
        <w:rPr>
          <w:rFonts w:ascii="Courier New" w:hAnsi="Courier New" w:cs="Courier New"/>
          <w:noProof/>
          <w:color w:val="000000"/>
          <w:sz w:val="20"/>
          <w:szCs w:val="20"/>
          <w:highlight w:val="white"/>
          <w:lang w:val="en-US"/>
        </w:rPr>
        <w:t xml:space="preserve"> selectedNumber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2</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t>PartitionInfoStruct selectedPartitionInfo</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if(!</w:t>
      </w:r>
      <w:r w:rsidRPr="0020309C">
        <w:rPr>
          <w:rFonts w:ascii="Courier New" w:hAnsi="Courier New" w:cs="Courier New"/>
          <w:noProof/>
          <w:color w:val="000000"/>
          <w:sz w:val="20"/>
          <w:szCs w:val="20"/>
          <w:highlight w:val="white"/>
          <w:lang w:val="en-US"/>
        </w:rPr>
        <w:t>GetPartitionInfoByNumber</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dataStorage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selectedNumber</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&amp;</w:t>
      </w:r>
      <w:r w:rsidRPr="0020309C">
        <w:rPr>
          <w:rFonts w:ascii="Courier New" w:hAnsi="Courier New" w:cs="Courier New"/>
          <w:noProof/>
          <w:color w:val="000000"/>
          <w:sz w:val="20"/>
          <w:szCs w:val="20"/>
          <w:highlight w:val="white"/>
          <w:lang w:val="en-US"/>
        </w:rPr>
        <w:t>selectedPartitionInfo</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w:t>
      </w: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wcout</w:t>
      </w:r>
      <w:r w:rsidRPr="000C1539">
        <w:rPr>
          <w:rFonts w:ascii="Courier New" w:hAnsi="Courier New" w:cs="Courier New"/>
          <w:noProof/>
          <w:color w:val="000000"/>
          <w:sz w:val="20"/>
          <w:szCs w:val="20"/>
          <w:highlight w:val="white"/>
        </w:rPr>
        <w:t xml:space="preserve">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L</w:t>
      </w:r>
      <w:r w:rsidRPr="000C1539">
        <w:rPr>
          <w:rFonts w:ascii="Courier New" w:hAnsi="Courier New" w:cs="Courier New"/>
          <w:noProof/>
          <w:color w:val="000000"/>
          <w:sz w:val="20"/>
          <w:szCs w:val="20"/>
          <w:highlight w:val="white"/>
        </w:rPr>
        <w:t xml:space="preserve">"Ошибка получения информации о разделе!"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endl</w:t>
      </w:r>
      <w:r w:rsidRPr="000C1539">
        <w:rPr>
          <w:rFonts w:ascii="Courier New" w:hAnsi="Courier New" w:cs="Courier New"/>
          <w:b/>
          <w:bCs/>
          <w:noProof/>
          <w:color w:val="000000"/>
          <w:sz w:val="20"/>
          <w:szCs w:val="20"/>
          <w:highlight w:val="white"/>
        </w:rPr>
        <w:t>;</w:t>
      </w:r>
      <w:r w:rsidRPr="000C1539">
        <w:rPr>
          <w:rFonts w:ascii="Courier New" w:hAnsi="Courier New" w:cs="Courier New"/>
          <w:noProof/>
          <w:color w:val="000000"/>
          <w:sz w:val="20"/>
          <w:szCs w:val="20"/>
          <w:highlight w:val="white"/>
        </w:rPr>
        <w:tab/>
      </w:r>
      <w:r w:rsidRPr="0020309C">
        <w:rPr>
          <w:rFonts w:ascii="Courier New" w:hAnsi="Courier New" w:cs="Courier New"/>
          <w:b/>
          <w:bCs/>
          <w:noProof/>
          <w:color w:val="000000"/>
          <w:sz w:val="20"/>
          <w:szCs w:val="20"/>
          <w:highlight w:val="white"/>
          <w:lang w:val="en-US"/>
        </w:rPr>
        <w:t>return</w:t>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p>
    <w:p w:rsidR="00697944" w:rsidRPr="0036778F"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b/>
          <w:bCs/>
          <w:noProof/>
          <w:color w:val="808080"/>
          <w:sz w:val="20"/>
          <w:szCs w:val="20"/>
          <w:highlight w:val="white"/>
        </w:rPr>
      </w:pPr>
      <w:r w:rsidRPr="000C1539">
        <w:rPr>
          <w:rFonts w:ascii="Courier New" w:hAnsi="Courier New" w:cs="Courier New"/>
          <w:noProof/>
          <w:color w:val="000000"/>
          <w:sz w:val="20"/>
          <w:szCs w:val="20"/>
          <w:highlight w:val="white"/>
        </w:rPr>
        <w:tab/>
      </w:r>
      <w:r w:rsidRPr="0036778F">
        <w:rPr>
          <w:rFonts w:ascii="Courier New" w:hAnsi="Courier New" w:cs="Courier New"/>
          <w:b/>
          <w:bCs/>
          <w:noProof/>
          <w:color w:val="808080"/>
          <w:sz w:val="20"/>
          <w:szCs w:val="20"/>
          <w:highlight w:val="white"/>
        </w:rPr>
        <w:t>// Установка размера блока чтения равным 1 сектор физического диска (</w:t>
      </w:r>
      <w:r w:rsidRPr="0020309C">
        <w:rPr>
          <w:rFonts w:ascii="Courier New" w:hAnsi="Courier New" w:cs="Courier New"/>
          <w:b/>
          <w:bCs/>
          <w:noProof/>
          <w:color w:val="808080"/>
          <w:sz w:val="20"/>
          <w:szCs w:val="20"/>
          <w:highlight w:val="white"/>
          <w:lang w:val="en-US"/>
        </w:rPr>
        <w:t>DefaultSectorSize</w:t>
      </w:r>
      <w:r w:rsidRPr="0036778F">
        <w:rPr>
          <w:rFonts w:ascii="Courier New" w:hAnsi="Courier New" w:cs="Courier New"/>
          <w:b/>
          <w:bCs/>
          <w:noProof/>
          <w:color w:val="808080"/>
          <w:sz w:val="20"/>
          <w:szCs w:val="20"/>
          <w:highlight w:val="white"/>
        </w:rPr>
        <w:t xml:space="preserve"> == 512)</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36778F">
        <w:rPr>
          <w:rFonts w:ascii="Courier New" w:hAnsi="Courier New" w:cs="Courier New"/>
          <w:noProof/>
          <w:color w:val="000000"/>
          <w:sz w:val="20"/>
          <w:szCs w:val="20"/>
          <w:highlight w:val="white"/>
        </w:rPr>
        <w:tab/>
      </w:r>
      <w:r w:rsidRPr="0020309C">
        <w:rPr>
          <w:rFonts w:ascii="Courier New" w:hAnsi="Courier New" w:cs="Courier New"/>
          <w:b/>
          <w:bCs/>
          <w:noProof/>
          <w:color w:val="000000"/>
          <w:sz w:val="20"/>
          <w:szCs w:val="20"/>
          <w:highlight w:val="white"/>
          <w:lang w:val="en-US"/>
        </w:rPr>
        <w:t>if</w:t>
      </w:r>
      <w:r w:rsidRPr="000C1539">
        <w:rPr>
          <w:rFonts w:ascii="Courier New" w:hAnsi="Courier New" w:cs="Courier New"/>
          <w:b/>
          <w:bCs/>
          <w:noProof/>
          <w:color w:val="000000"/>
          <w:sz w:val="20"/>
          <w:szCs w:val="20"/>
          <w:highlight w:val="white"/>
        </w:rPr>
        <w:t>(!</w:t>
      </w:r>
      <w:r w:rsidRPr="0020309C">
        <w:rPr>
          <w:rFonts w:ascii="Courier New" w:hAnsi="Courier New" w:cs="Courier New"/>
          <w:noProof/>
          <w:color w:val="000000"/>
          <w:sz w:val="20"/>
          <w:szCs w:val="20"/>
          <w:highlight w:val="white"/>
          <w:lang w:val="en-US"/>
        </w:rPr>
        <w:t>SetStorageBlockSize</w:t>
      </w:r>
      <w:r w:rsidRPr="000C1539">
        <w:rPr>
          <w:rFonts w:ascii="Courier New" w:hAnsi="Courier New" w:cs="Courier New"/>
          <w:b/>
          <w:bCs/>
          <w:noProof/>
          <w:color w:val="000000"/>
          <w:sz w:val="20"/>
          <w:szCs w:val="20"/>
          <w:highlight w:val="white"/>
        </w:rPr>
        <w:t>(</w:t>
      </w:r>
      <w:r w:rsidRPr="0020309C">
        <w:rPr>
          <w:rFonts w:ascii="Courier New" w:hAnsi="Courier New" w:cs="Courier New"/>
          <w:noProof/>
          <w:color w:val="000000"/>
          <w:sz w:val="20"/>
          <w:szCs w:val="20"/>
          <w:highlight w:val="white"/>
          <w:lang w:val="en-US"/>
        </w:rPr>
        <w:t>dataStorage</w:t>
      </w:r>
      <w:r w:rsidRPr="000C1539">
        <w:rPr>
          <w:rFonts w:ascii="Courier New" w:hAnsi="Courier New" w:cs="Courier New"/>
          <w:b/>
          <w:bCs/>
          <w:noProof/>
          <w:color w:val="000000"/>
          <w:sz w:val="20"/>
          <w:szCs w:val="20"/>
          <w:highlight w:val="white"/>
        </w:rPr>
        <w: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DefaultSectorSize</w:t>
      </w:r>
      <w:r w:rsidRPr="000C1539">
        <w:rPr>
          <w:rFonts w:ascii="Courier New" w:hAnsi="Courier New" w:cs="Courier New"/>
          <w:b/>
          <w:bCs/>
          <w:noProof/>
          <w:color w:val="000000"/>
          <w:sz w:val="20"/>
          <w:szCs w:val="20"/>
          <w:highlight w:val="white"/>
        </w:rPr>
        <w:t>))</w:t>
      </w:r>
      <w:r w:rsidRPr="000C1539">
        <w:rPr>
          <w:rFonts w:ascii="Courier New" w:hAnsi="Courier New" w:cs="Courier New"/>
          <w:noProof/>
          <w:color w:val="000000"/>
          <w:sz w:val="20"/>
          <w:szCs w:val="20"/>
          <w:highlight w:val="white"/>
        </w:rPr>
        <w:t xml:space="preserve"> </w:t>
      </w:r>
      <w:r w:rsidRPr="000C1539">
        <w:rPr>
          <w:rFonts w:ascii="Courier New" w:hAnsi="Courier New" w:cs="Courier New"/>
          <w:b/>
          <w:bCs/>
          <w:noProof/>
          <w:color w:val="000000"/>
          <w:sz w:val="20"/>
          <w:szCs w:val="20"/>
          <w:highlight w:val="white"/>
        </w:rPr>
        <w: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wcout</w:t>
      </w:r>
      <w:r w:rsidRPr="000C1539">
        <w:rPr>
          <w:rFonts w:ascii="Courier New" w:hAnsi="Courier New" w:cs="Courier New"/>
          <w:noProof/>
          <w:color w:val="000000"/>
          <w:sz w:val="20"/>
          <w:szCs w:val="20"/>
          <w:highlight w:val="white"/>
        </w:rPr>
        <w:t xml:space="preserve">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L</w:t>
      </w:r>
      <w:r w:rsidRPr="000C1539">
        <w:rPr>
          <w:rFonts w:ascii="Courier New" w:hAnsi="Courier New" w:cs="Courier New"/>
          <w:noProof/>
          <w:color w:val="000000"/>
          <w:sz w:val="20"/>
          <w:szCs w:val="20"/>
          <w:highlight w:val="white"/>
        </w:rPr>
        <w:t xml:space="preserve">"Ошибка задания размера блока!"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endl</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t xml:space="preserve">ULONGLONG startOffset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selectedPartitionInfo</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FirstSector</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DefaultSectorSize</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t xml:space="preserve">ULONGLONG partitionSize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selectedPartitionInfo</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SizeInSectors</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DefaultSectorSize</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b/>
          <w:bCs/>
          <w:noProof/>
          <w:color w:val="80808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808080"/>
          <w:sz w:val="20"/>
          <w:szCs w:val="20"/>
          <w:highlight w:val="white"/>
          <w:lang w:val="en-US"/>
        </w:rPr>
        <w:t>// Распознавание типа файловой системы (альтернатива selectedPartitionInfo.RecognizedType)</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t xml:space="preserve">FileSystemTypeEnum fsType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RecognizeFileSystem</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dataStorage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startOffset</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if(</w:t>
      </w:r>
      <w:r w:rsidRPr="0020309C">
        <w:rPr>
          <w:rFonts w:ascii="Courier New" w:hAnsi="Courier New" w:cs="Courier New"/>
          <w:noProof/>
          <w:color w:val="000000"/>
          <w:sz w:val="20"/>
          <w:szCs w:val="20"/>
          <w:highlight w:val="white"/>
          <w:lang w:val="en-US"/>
        </w:rPr>
        <w:t xml:space="preserve">fsType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FileSystemTypeEnum</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FS_Error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fsType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FileSystemTypeEnum</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FS_None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wcout</w:t>
      </w:r>
      <w:r w:rsidRPr="000C1539">
        <w:rPr>
          <w:rFonts w:ascii="Courier New" w:hAnsi="Courier New" w:cs="Courier New"/>
          <w:noProof/>
          <w:color w:val="000000"/>
          <w:sz w:val="20"/>
          <w:szCs w:val="20"/>
          <w:highlight w:val="white"/>
        </w:rPr>
        <w:t xml:space="preserve">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L</w:t>
      </w:r>
      <w:r w:rsidRPr="000C1539">
        <w:rPr>
          <w:rFonts w:ascii="Courier New" w:hAnsi="Courier New" w:cs="Courier New"/>
          <w:noProof/>
          <w:color w:val="000000"/>
          <w:sz w:val="20"/>
          <w:szCs w:val="20"/>
          <w:highlight w:val="white"/>
        </w:rPr>
        <w:t xml:space="preserve">"Файловая система не распознана!"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endl</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CloseStorageHandle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dataStorage</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return;</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20309C" w:rsidRDefault="00697944" w:rsidP="00224A54">
      <w:pPr>
        <w:keepNext/>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b/>
          <w:bCs/>
          <w:noProof/>
          <w:color w:val="80808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808080"/>
          <w:sz w:val="20"/>
          <w:szCs w:val="20"/>
          <w:highlight w:val="white"/>
          <w:lang w:val="en-US"/>
        </w:rPr>
        <w:t>// Открытие файловой системы</w:t>
      </w:r>
    </w:p>
    <w:p w:rsidR="00697944" w:rsidRDefault="00697944" w:rsidP="00224A54">
      <w:pPr>
        <w:keepNext/>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b/>
          <w:bCs/>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t xml:space="preserve">FileSystemHandle fileSystem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CreateFileSystemHandle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fsType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ab/>
        <w:t>dataStorage</w:t>
      </w:r>
      <w:r w:rsidRPr="0020309C">
        <w:rPr>
          <w:rFonts w:ascii="Courier New" w:hAnsi="Courier New" w:cs="Courier New"/>
          <w:b/>
          <w:bCs/>
          <w:noProof/>
          <w:color w:val="000000"/>
          <w:sz w:val="20"/>
          <w:szCs w:val="20"/>
          <w:highlight w:val="white"/>
          <w:lang w:val="en-US"/>
        </w:rPr>
        <w:t>,</w:t>
      </w:r>
      <w:r>
        <w:rPr>
          <w:rFonts w:ascii="Courier New" w:hAnsi="Courier New" w:cs="Courier New"/>
          <w:b/>
          <w:bCs/>
          <w:noProof/>
          <w:color w:val="000000"/>
          <w:sz w:val="20"/>
          <w:szCs w:val="20"/>
          <w:highlight w:val="white"/>
          <w:lang w:val="en-US"/>
        </w:rPr>
        <w:t xml:space="preserve"> </w:t>
      </w:r>
    </w:p>
    <w:p w:rsidR="00697944" w:rsidRPr="0020309C" w:rsidRDefault="00697944" w:rsidP="00224A54">
      <w:pPr>
        <w:keepNext/>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Pr>
          <w:rFonts w:ascii="Courier New" w:hAnsi="Courier New" w:cs="Courier New"/>
          <w:b/>
          <w:bCs/>
          <w:noProof/>
          <w:color w:val="000000"/>
          <w:sz w:val="20"/>
          <w:szCs w:val="20"/>
          <w:highlight w:val="white"/>
          <w:lang w:val="en-US"/>
        </w:rPr>
        <w:tab/>
      </w:r>
      <w:r>
        <w:rPr>
          <w:rFonts w:ascii="Courier New" w:hAnsi="Courier New" w:cs="Courier New"/>
          <w:b/>
          <w:bCs/>
          <w:noProof/>
          <w:color w:val="000000"/>
          <w:sz w:val="20"/>
          <w:szCs w:val="20"/>
          <w:highlight w:val="white"/>
          <w:lang w:val="en-US"/>
        </w:rPr>
        <w:tab/>
      </w:r>
      <w:r w:rsidRPr="0020309C">
        <w:rPr>
          <w:rFonts w:ascii="Courier New" w:hAnsi="Courier New" w:cs="Courier New"/>
          <w:noProof/>
          <w:color w:val="000000"/>
          <w:sz w:val="20"/>
          <w:szCs w:val="20"/>
          <w:highlight w:val="white"/>
          <w:lang w:val="en-US"/>
        </w:rPr>
        <w:t>startOffset</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ab/>
        <w:t>partitionSize</w:t>
      </w:r>
      <w:r w:rsidRPr="0020309C">
        <w:rPr>
          <w:rFonts w:ascii="Courier New" w:hAnsi="Courier New" w:cs="Courier New"/>
          <w:b/>
          <w:bCs/>
          <w:noProof/>
          <w:color w:val="000000"/>
          <w:sz w:val="20"/>
          <w:szCs w:val="20"/>
          <w:highlight w:val="white"/>
          <w:lang w:val="en-US"/>
        </w:rPr>
        <w:t>,</w:t>
      </w:r>
      <w:r>
        <w:rPr>
          <w:rFonts w:ascii="Courier New" w:hAnsi="Courier New" w:cs="Courier New"/>
          <w:b/>
          <w:bCs/>
          <w:noProof/>
          <w:color w:val="000000"/>
          <w:sz w:val="20"/>
          <w:szCs w:val="20"/>
          <w:highlight w:val="white"/>
          <w:lang w:val="en-US"/>
        </w:rPr>
        <w:t xml:space="preserve"> </w:t>
      </w:r>
      <w:r w:rsidRPr="0020309C">
        <w:rPr>
          <w:rFonts w:ascii="Courier New" w:hAnsi="Courier New" w:cs="Courier New"/>
          <w:noProof/>
          <w:color w:val="000000"/>
          <w:sz w:val="20"/>
          <w:szCs w:val="20"/>
          <w:highlight w:val="white"/>
          <w:lang w:val="en-US"/>
        </w:rPr>
        <w:t>DefaultSectorSize</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if(</w:t>
      </w:r>
      <w:r w:rsidRPr="0020309C">
        <w:rPr>
          <w:rFonts w:ascii="Courier New" w:hAnsi="Courier New" w:cs="Courier New"/>
          <w:noProof/>
          <w:color w:val="000000"/>
          <w:sz w:val="20"/>
          <w:szCs w:val="20"/>
          <w:highlight w:val="white"/>
          <w:lang w:val="en-US"/>
        </w:rPr>
        <w:t xml:space="preserve">fileSystem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FILESYSTEM_ERROR</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w:t>
      </w: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wcout</w:t>
      </w:r>
      <w:r w:rsidRPr="000C1539">
        <w:rPr>
          <w:rFonts w:ascii="Courier New" w:hAnsi="Courier New" w:cs="Courier New"/>
          <w:noProof/>
          <w:color w:val="000000"/>
          <w:sz w:val="20"/>
          <w:szCs w:val="20"/>
          <w:highlight w:val="white"/>
        </w:rPr>
        <w:t xml:space="preserve">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L</w:t>
      </w:r>
      <w:r w:rsidRPr="000C1539">
        <w:rPr>
          <w:rFonts w:ascii="Courier New" w:hAnsi="Courier New" w:cs="Courier New"/>
          <w:noProof/>
          <w:color w:val="000000"/>
          <w:sz w:val="20"/>
          <w:szCs w:val="20"/>
          <w:highlight w:val="white"/>
        </w:rPr>
        <w:t xml:space="preserve">"Ошибка открытия файловой системы!"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endl</w:t>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20309C">
        <w:rPr>
          <w:rFonts w:ascii="Courier New" w:hAnsi="Courier New" w:cs="Courier New"/>
          <w:noProof/>
          <w:color w:val="000000"/>
          <w:sz w:val="20"/>
          <w:szCs w:val="20"/>
          <w:highlight w:val="white"/>
          <w:lang w:val="en-US"/>
        </w:rPr>
        <w:t>CloseStorageHandle</w:t>
      </w:r>
      <w:r w:rsidRPr="000C1539">
        <w:rPr>
          <w:rFonts w:ascii="Courier New" w:hAnsi="Courier New" w:cs="Courier New"/>
          <w:b/>
          <w:bCs/>
          <w:noProof/>
          <w:color w:val="000000"/>
          <w:sz w:val="20"/>
          <w:szCs w:val="20"/>
          <w:highlight w:val="white"/>
        </w:rPr>
        <w:t>(</w:t>
      </w:r>
      <w:r w:rsidRPr="0020309C">
        <w:rPr>
          <w:rFonts w:ascii="Courier New" w:hAnsi="Courier New" w:cs="Courier New"/>
          <w:noProof/>
          <w:color w:val="000000"/>
          <w:sz w:val="20"/>
          <w:szCs w:val="20"/>
          <w:highlight w:val="white"/>
          <w:lang w:val="en-US"/>
        </w:rPr>
        <w:t>dataStorage</w:t>
      </w:r>
      <w:r w:rsidRPr="000C1539">
        <w:rPr>
          <w:rFonts w:ascii="Courier New" w:hAnsi="Courier New" w:cs="Courier New"/>
          <w:b/>
          <w:bCs/>
          <w:noProof/>
          <w:color w:val="000000"/>
          <w:sz w:val="20"/>
          <w:szCs w:val="20"/>
          <w:highlight w:val="white"/>
        </w:rPr>
        <w:t xml:space="preserve">); </w:t>
      </w:r>
      <w:r w:rsidRPr="000C1539">
        <w:rPr>
          <w:rFonts w:ascii="Courier New" w:hAnsi="Courier New" w:cs="Courier New"/>
          <w:noProof/>
          <w:color w:val="000000"/>
          <w:sz w:val="20"/>
          <w:szCs w:val="20"/>
          <w:highlight w:val="white"/>
        </w:rPr>
        <w:tab/>
      </w:r>
      <w:r w:rsidRPr="0020309C">
        <w:rPr>
          <w:rFonts w:ascii="Courier New" w:hAnsi="Courier New" w:cs="Courier New"/>
          <w:b/>
          <w:bCs/>
          <w:noProof/>
          <w:color w:val="000000"/>
          <w:sz w:val="20"/>
          <w:szCs w:val="20"/>
          <w:highlight w:val="white"/>
          <w:lang w:val="en-US"/>
        </w:rPr>
        <w:t>return</w:t>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b/>
          <w:bCs/>
          <w:noProof/>
          <w:color w:val="808080"/>
          <w:sz w:val="20"/>
          <w:szCs w:val="20"/>
          <w:highlight w:val="white"/>
        </w:rPr>
      </w:pPr>
      <w:r w:rsidRPr="000C1539">
        <w:rPr>
          <w:rFonts w:ascii="Courier New" w:hAnsi="Courier New" w:cs="Courier New"/>
          <w:noProof/>
          <w:color w:val="000000"/>
          <w:sz w:val="20"/>
          <w:szCs w:val="20"/>
          <w:highlight w:val="white"/>
        </w:rPr>
        <w:lastRenderedPageBreak/>
        <w:tab/>
      </w:r>
      <w:r w:rsidRPr="000C1539">
        <w:rPr>
          <w:rFonts w:ascii="Courier New" w:hAnsi="Courier New" w:cs="Courier New"/>
          <w:b/>
          <w:bCs/>
          <w:noProof/>
          <w:color w:val="808080"/>
          <w:sz w:val="20"/>
          <w:szCs w:val="20"/>
          <w:highlight w:val="white"/>
        </w:rPr>
        <w:t>// Определение и вывод внутреннего типа файловой системы</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0C1539">
        <w:rPr>
          <w:rFonts w:ascii="Courier New" w:hAnsi="Courier New" w:cs="Courier New"/>
          <w:noProof/>
          <w:color w:val="000000"/>
          <w:sz w:val="20"/>
          <w:szCs w:val="20"/>
          <w:highlight w:val="white"/>
        </w:rPr>
        <w:tab/>
      </w:r>
      <w:r w:rsidRPr="0020309C">
        <w:rPr>
          <w:rFonts w:ascii="Courier New" w:hAnsi="Courier New" w:cs="Courier New"/>
          <w:noProof/>
          <w:color w:val="000000"/>
          <w:sz w:val="20"/>
          <w:szCs w:val="20"/>
          <w:highlight w:val="white"/>
          <w:lang w:val="en-US"/>
        </w:rPr>
        <w:t>WCHAR fsTypeStr</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20</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t>GetFileSystemTypeStringW</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fileSystem</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fsTypeStr</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t xml:space="preserve">wcout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L"Тип файловой системы: "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fsTypeStr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endl</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b/>
          <w:bCs/>
          <w:noProof/>
          <w:color w:val="80808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808080"/>
          <w:sz w:val="20"/>
          <w:szCs w:val="20"/>
          <w:highlight w:val="white"/>
          <w:lang w:val="en-US"/>
        </w:rPr>
        <w:t>// Определение размера кластера</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t xml:space="preserve">DWORD clusterSize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GetFileSystemClusterSize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fileSystem</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t xml:space="preserve">BYTE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clusterBuffer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new</w:t>
      </w:r>
      <w:r w:rsidRPr="0020309C">
        <w:rPr>
          <w:rFonts w:ascii="Courier New" w:hAnsi="Courier New" w:cs="Courier New"/>
          <w:noProof/>
          <w:color w:val="000000"/>
          <w:sz w:val="20"/>
          <w:szCs w:val="20"/>
          <w:highlight w:val="white"/>
          <w:lang w:val="en-US"/>
        </w:rPr>
        <w:t xml:space="preserve"> BYTE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clusterSize</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b/>
          <w:bCs/>
          <w:noProof/>
          <w:color w:val="808080"/>
          <w:sz w:val="20"/>
          <w:szCs w:val="20"/>
          <w:highlight w:val="white"/>
        </w:rPr>
      </w:pPr>
      <w:r w:rsidRPr="0020309C">
        <w:rPr>
          <w:rFonts w:ascii="Courier New" w:hAnsi="Courier New" w:cs="Courier New"/>
          <w:noProof/>
          <w:color w:val="000000"/>
          <w:sz w:val="20"/>
          <w:szCs w:val="20"/>
          <w:highlight w:val="white"/>
          <w:lang w:val="en-US"/>
        </w:rPr>
        <w:tab/>
      </w:r>
      <w:r w:rsidRPr="000C1539">
        <w:rPr>
          <w:rFonts w:ascii="Courier New" w:hAnsi="Courier New" w:cs="Courier New"/>
          <w:b/>
          <w:bCs/>
          <w:noProof/>
          <w:color w:val="808080"/>
          <w:sz w:val="20"/>
          <w:szCs w:val="20"/>
          <w:highlight w:val="white"/>
        </w:rPr>
        <w:t>// Обход файловой системы с использованием итератора</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0C1539">
        <w:rPr>
          <w:rFonts w:ascii="Courier New" w:hAnsi="Courier New" w:cs="Courier New"/>
          <w:noProof/>
          <w:color w:val="000000"/>
          <w:sz w:val="20"/>
          <w:szCs w:val="20"/>
          <w:highlight w:val="white"/>
        </w:rPr>
        <w:tab/>
      </w:r>
      <w:r w:rsidRPr="0020309C">
        <w:rPr>
          <w:rFonts w:ascii="Courier New" w:hAnsi="Courier New" w:cs="Courier New"/>
          <w:noProof/>
          <w:color w:val="000000"/>
          <w:sz w:val="20"/>
          <w:szCs w:val="20"/>
          <w:highlight w:val="white"/>
          <w:lang w:val="en-US"/>
        </w:rPr>
        <w:t xml:space="preserve">ULONGLONG totalReadSize1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0</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t xml:space="preserve">ULONGLONG usedSpace1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0</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t xml:space="preserve">ClusterIteratorHandle clusterIterator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GetClusterIterator</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fileSystem</w:t>
      </w:r>
      <w:r w:rsidRPr="0020309C">
        <w:rPr>
          <w:rFonts w:ascii="Courier New" w:hAnsi="Courier New" w:cs="Courier New"/>
          <w:b/>
          <w:bCs/>
          <w:noProof/>
          <w:color w:val="000000"/>
          <w:sz w:val="20"/>
          <w:szCs w:val="20"/>
          <w:highlight w:val="white"/>
          <w:lang w:val="en-US"/>
        </w:rPr>
        <w:t>);</w:t>
      </w:r>
    </w:p>
    <w:p w:rsidR="00697944" w:rsidRPr="0020309C" w:rsidRDefault="00697944" w:rsidP="00224A54">
      <w:pPr>
        <w:keepNext/>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if(</w:t>
      </w:r>
      <w:r w:rsidRPr="0020309C">
        <w:rPr>
          <w:rFonts w:ascii="Courier New" w:hAnsi="Courier New" w:cs="Courier New"/>
          <w:noProof/>
          <w:color w:val="000000"/>
          <w:sz w:val="20"/>
          <w:szCs w:val="20"/>
          <w:highlight w:val="white"/>
          <w:lang w:val="en-US"/>
        </w:rPr>
        <w:t xml:space="preserve">clusterIterator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CLUSTER_ITERATOR_ERROR</w:t>
      </w:r>
      <w:r w:rsidRPr="0020309C">
        <w:rPr>
          <w:rFonts w:ascii="Courier New" w:hAnsi="Courier New" w:cs="Courier New"/>
          <w:b/>
          <w:bCs/>
          <w:noProof/>
          <w:color w:val="000000"/>
          <w:sz w:val="20"/>
          <w:szCs w:val="20"/>
          <w:highlight w:val="white"/>
          <w:lang w:val="en-US"/>
        </w:rPr>
        <w:t>)</w:t>
      </w:r>
    </w:p>
    <w:p w:rsidR="00697944" w:rsidRPr="0020309C" w:rsidRDefault="00697944" w:rsidP="00224A54">
      <w:pPr>
        <w:keepNext/>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w:t>
      </w:r>
    </w:p>
    <w:p w:rsidR="00697944" w:rsidRPr="0020309C" w:rsidRDefault="00697944" w:rsidP="00224A54">
      <w:pPr>
        <w:keepNext/>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for(</w:t>
      </w:r>
      <w:r w:rsidRPr="0020309C">
        <w:rPr>
          <w:rFonts w:ascii="Courier New" w:hAnsi="Courier New" w:cs="Courier New"/>
          <w:noProof/>
          <w:color w:val="000000"/>
          <w:sz w:val="20"/>
          <w:szCs w:val="20"/>
          <w:highlight w:val="white"/>
          <w:lang w:val="en-US"/>
        </w:rPr>
        <w:t>ClusterFirst</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clusterIterator</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ClusterIsDone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clusterIterator</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ClusterNext</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clusterIterator</w:t>
      </w:r>
      <w:r w:rsidRPr="0020309C">
        <w:rPr>
          <w:rFonts w:ascii="Courier New" w:hAnsi="Courier New" w:cs="Courier New"/>
          <w:b/>
          <w:bCs/>
          <w:noProof/>
          <w:color w:val="000000"/>
          <w:sz w:val="20"/>
          <w:szCs w:val="20"/>
          <w:highlight w:val="white"/>
          <w:lang w:val="en-US"/>
        </w:rPr>
        <w:t>))</w:t>
      </w:r>
    </w:p>
    <w:p w:rsidR="00697944" w:rsidRPr="0020309C" w:rsidRDefault="00697944" w:rsidP="00224A54">
      <w:pPr>
        <w:keepNext/>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w:t>
      </w:r>
    </w:p>
    <w:p w:rsidR="00697944" w:rsidRPr="0020309C" w:rsidRDefault="00697944" w:rsidP="00224A54">
      <w:pPr>
        <w:keepNext/>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 xml:space="preserve">LONGLONG readSize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GetCurrentCluster</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clusterIterator</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clusterBuffer</w:t>
      </w:r>
      <w:r w:rsidRPr="0020309C">
        <w:rPr>
          <w:rFonts w:ascii="Courier New" w:hAnsi="Courier New" w:cs="Courier New"/>
          <w:b/>
          <w:bCs/>
          <w:noProof/>
          <w:color w:val="000000"/>
          <w:sz w:val="20"/>
          <w:szCs w:val="20"/>
          <w:highlight w:val="white"/>
          <w:lang w:val="en-US"/>
        </w:rPr>
        <w:t>);</w:t>
      </w:r>
    </w:p>
    <w:p w:rsidR="00697944" w:rsidRPr="000C1539" w:rsidRDefault="00697944" w:rsidP="00224A54">
      <w:pPr>
        <w:keepNext/>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if</w:t>
      </w:r>
      <w:r w:rsidRPr="000C1539">
        <w:rPr>
          <w:rFonts w:ascii="Courier New" w:hAnsi="Courier New" w:cs="Courier New"/>
          <w:b/>
          <w:bCs/>
          <w:noProof/>
          <w:color w:val="000000"/>
          <w:sz w:val="20"/>
          <w:szCs w:val="20"/>
          <w:highlight w:val="white"/>
        </w:rPr>
        <w:t>(</w:t>
      </w:r>
      <w:r w:rsidRPr="0020309C">
        <w:rPr>
          <w:rFonts w:ascii="Courier New" w:hAnsi="Courier New" w:cs="Courier New"/>
          <w:noProof/>
          <w:color w:val="000000"/>
          <w:sz w:val="20"/>
          <w:szCs w:val="20"/>
          <w:highlight w:val="white"/>
          <w:lang w:val="en-US"/>
        </w:rPr>
        <w:t>readSize</w:t>
      </w:r>
      <w:r w:rsidRPr="000C1539">
        <w:rPr>
          <w:rFonts w:ascii="Courier New" w:hAnsi="Courier New" w:cs="Courier New"/>
          <w:noProof/>
          <w:color w:val="000000"/>
          <w:sz w:val="20"/>
          <w:szCs w:val="20"/>
          <w:highlight w:val="white"/>
        </w:rPr>
        <w:t xml:space="preserve"> </w:t>
      </w:r>
      <w:r w:rsidRPr="000C1539">
        <w:rPr>
          <w:rFonts w:ascii="Courier New" w:hAnsi="Courier New" w:cs="Courier New"/>
          <w:b/>
          <w:bCs/>
          <w:noProof/>
          <w:color w:val="000000"/>
          <w:sz w:val="20"/>
          <w:szCs w:val="20"/>
          <w:highlight w:val="white"/>
        </w:rPr>
        <w: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clusterSize</w:t>
      </w:r>
      <w:r w:rsidRPr="000C1539">
        <w:rPr>
          <w:rFonts w:ascii="Courier New" w:hAnsi="Courier New" w:cs="Courier New"/>
          <w:b/>
          <w:bCs/>
          <w:noProof/>
          <w:color w:val="000000"/>
          <w:sz w:val="20"/>
          <w:szCs w:val="20"/>
          <w:highlight w:val="white"/>
        </w:rPr>
        <w:t>)</w:t>
      </w: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000000"/>
          <w:sz w:val="20"/>
          <w:szCs w:val="20"/>
          <w:highlight w:val="white"/>
        </w:rPr>
        <w:t>{</w:t>
      </w:r>
    </w:p>
    <w:p w:rsidR="00697944" w:rsidRPr="000C1539" w:rsidRDefault="00697944" w:rsidP="00224A54">
      <w:pPr>
        <w:keepNext/>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20309C">
        <w:rPr>
          <w:rFonts w:ascii="Courier New" w:hAnsi="Courier New" w:cs="Courier New"/>
          <w:noProof/>
          <w:color w:val="000000"/>
          <w:sz w:val="20"/>
          <w:szCs w:val="20"/>
          <w:highlight w:val="white"/>
          <w:lang w:val="en-US"/>
        </w:rPr>
        <w:t>wcout</w:t>
      </w:r>
      <w:r w:rsidRPr="000C1539">
        <w:rPr>
          <w:rFonts w:ascii="Courier New" w:hAnsi="Courier New" w:cs="Courier New"/>
          <w:noProof/>
          <w:color w:val="000000"/>
          <w:sz w:val="20"/>
          <w:szCs w:val="20"/>
          <w:highlight w:val="white"/>
        </w:rPr>
        <w:t xml:space="preserve">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L</w:t>
      </w:r>
      <w:r w:rsidRPr="000C1539">
        <w:rPr>
          <w:rFonts w:ascii="Courier New" w:hAnsi="Courier New" w:cs="Courier New"/>
          <w:noProof/>
          <w:color w:val="000000"/>
          <w:sz w:val="20"/>
          <w:szCs w:val="20"/>
          <w:highlight w:val="white"/>
        </w:rPr>
        <w:t xml:space="preserve">"Ошибка чтения кластера с использованием итератора!"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endl</w:t>
      </w:r>
      <w:r w:rsidRPr="000C1539">
        <w:rPr>
          <w:rFonts w:ascii="Courier New" w:hAnsi="Courier New" w:cs="Courier New"/>
          <w:b/>
          <w:bCs/>
          <w:noProof/>
          <w:color w:val="000000"/>
          <w:sz w:val="20"/>
          <w:szCs w:val="20"/>
          <w:highlight w:val="white"/>
        </w:rPr>
        <w:t>;</w:t>
      </w:r>
    </w:p>
    <w:p w:rsidR="00697944" w:rsidRPr="000C1539" w:rsidRDefault="00697944" w:rsidP="00224A54">
      <w:pPr>
        <w:keepNext/>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20309C">
        <w:rPr>
          <w:rFonts w:ascii="Courier New" w:hAnsi="Courier New" w:cs="Courier New"/>
          <w:b/>
          <w:bCs/>
          <w:noProof/>
          <w:color w:val="000000"/>
          <w:sz w:val="20"/>
          <w:szCs w:val="20"/>
          <w:highlight w:val="white"/>
          <w:lang w:val="en-US"/>
        </w:rPr>
        <w:t>break</w:t>
      </w:r>
      <w:r w:rsidRPr="000C1539">
        <w:rPr>
          <w:rFonts w:ascii="Courier New" w:hAnsi="Courier New" w:cs="Courier New"/>
          <w:b/>
          <w:bCs/>
          <w:noProof/>
          <w:color w:val="000000"/>
          <w:sz w:val="20"/>
          <w:szCs w:val="20"/>
          <w:highlight w:val="white"/>
        </w:rPr>
        <w:t>;</w:t>
      </w:r>
    </w:p>
    <w:p w:rsidR="00697944" w:rsidRPr="000C1539" w:rsidRDefault="00697944" w:rsidP="00224A54">
      <w:pPr>
        <w:keepNext/>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20309C">
        <w:rPr>
          <w:rFonts w:ascii="Courier New" w:hAnsi="Courier New" w:cs="Courier New"/>
          <w:noProof/>
          <w:color w:val="000000"/>
          <w:sz w:val="20"/>
          <w:szCs w:val="20"/>
          <w:highlight w:val="white"/>
          <w:lang w:val="en-US"/>
        </w:rPr>
        <w:t>totalReadSize</w:t>
      </w:r>
      <w:r w:rsidRPr="000C1539">
        <w:rPr>
          <w:rFonts w:ascii="Courier New" w:hAnsi="Courier New" w:cs="Courier New"/>
          <w:noProof/>
          <w:color w:val="000000"/>
          <w:sz w:val="20"/>
          <w:szCs w:val="20"/>
          <w:highlight w:val="white"/>
        </w:rPr>
        <w:t xml:space="preserve">1 </w:t>
      </w:r>
      <w:r w:rsidRPr="000C1539">
        <w:rPr>
          <w:rFonts w:ascii="Courier New" w:hAnsi="Courier New" w:cs="Courier New"/>
          <w:b/>
          <w:bCs/>
          <w:noProof/>
          <w:color w:val="000000"/>
          <w:sz w:val="20"/>
          <w:szCs w:val="20"/>
          <w:highlight w:val="white"/>
        </w:rPr>
        <w: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readSize</w:t>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b/>
          <w:bCs/>
          <w:noProof/>
          <w:color w:val="80808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808080"/>
          <w:sz w:val="20"/>
          <w:szCs w:val="20"/>
          <w:highlight w:val="white"/>
        </w:rPr>
        <w:t>// В качестве ПРИМЕРА - подсчет количества занятого пространства (НЕОПТИМАЛЬНЫЙ СПОСОБ!)</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20309C">
        <w:rPr>
          <w:rFonts w:ascii="Courier New" w:hAnsi="Courier New" w:cs="Courier New"/>
          <w:b/>
          <w:bCs/>
          <w:noProof/>
          <w:color w:val="000000"/>
          <w:sz w:val="20"/>
          <w:szCs w:val="20"/>
          <w:highlight w:val="white"/>
          <w:lang w:val="en-US"/>
        </w:rPr>
        <w:t>if(</w:t>
      </w:r>
      <w:r w:rsidRPr="0020309C">
        <w:rPr>
          <w:rFonts w:ascii="Courier New" w:hAnsi="Courier New" w:cs="Courier New"/>
          <w:noProof/>
          <w:color w:val="000000"/>
          <w:sz w:val="20"/>
          <w:szCs w:val="20"/>
          <w:highlight w:val="white"/>
          <w:lang w:val="en-US"/>
        </w:rPr>
        <w:t>ClusterIsUsed</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clusterIterator</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 xml:space="preserve">usedSpace1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clusterSize</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b/>
          <w:bCs/>
          <w:noProof/>
          <w:color w:val="80808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if(</w:t>
      </w:r>
      <w:r w:rsidRPr="0020309C">
        <w:rPr>
          <w:rFonts w:ascii="Courier New" w:hAnsi="Courier New" w:cs="Courier New"/>
          <w:noProof/>
          <w:color w:val="000000"/>
          <w:sz w:val="20"/>
          <w:szCs w:val="20"/>
          <w:highlight w:val="white"/>
          <w:lang w:val="en-US"/>
        </w:rPr>
        <w:t xml:space="preserve">totalReadSize1 </w:t>
      </w:r>
      <w:r w:rsidRPr="0020309C">
        <w:rPr>
          <w:rFonts w:ascii="Courier New" w:hAnsi="Courier New" w:cs="Courier New"/>
          <w:b/>
          <w:bCs/>
          <w:noProof/>
          <w:color w:val="000000"/>
          <w:sz w:val="20"/>
          <w:szCs w:val="20"/>
          <w:highlight w:val="white"/>
          <w:lang w:val="en-US"/>
        </w:rPr>
        <w:t>&gt;</w:t>
      </w:r>
      <w:r w:rsidRPr="0020309C">
        <w:rPr>
          <w:rFonts w:ascii="Courier New" w:hAnsi="Courier New" w:cs="Courier New"/>
          <w:noProof/>
          <w:color w:val="000000"/>
          <w:sz w:val="20"/>
          <w:szCs w:val="20"/>
          <w:highlight w:val="white"/>
          <w:lang w:val="en-US"/>
        </w:rPr>
        <w:t xml:space="preserve"> 0x8000000</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break;</w:t>
      </w:r>
      <w:r w:rsidRPr="0020309C">
        <w:rPr>
          <w:rFonts w:ascii="Courier New" w:hAnsi="Courier New" w:cs="Courier New"/>
          <w:noProof/>
          <w:color w:val="000000"/>
          <w:sz w:val="20"/>
          <w:szCs w:val="20"/>
          <w:highlight w:val="white"/>
          <w:lang w:val="en-US"/>
        </w:rPr>
        <w:t xml:space="preserve"> </w:t>
      </w:r>
      <w:r w:rsidRPr="0020309C">
        <w:rPr>
          <w:rFonts w:ascii="Courier New" w:hAnsi="Courier New" w:cs="Courier New"/>
          <w:b/>
          <w:bCs/>
          <w:noProof/>
          <w:color w:val="808080"/>
          <w:sz w:val="20"/>
          <w:szCs w:val="20"/>
          <w:highlight w:val="white"/>
          <w:lang w:val="en-US"/>
        </w:rPr>
        <w:t>// 12</w:t>
      </w:r>
      <w:r>
        <w:rPr>
          <w:rFonts w:ascii="Courier New" w:hAnsi="Courier New" w:cs="Courier New"/>
          <w:b/>
          <w:bCs/>
          <w:noProof/>
          <w:color w:val="808080"/>
          <w:sz w:val="20"/>
          <w:szCs w:val="20"/>
          <w:highlight w:val="white"/>
          <w:lang w:val="en-US"/>
        </w:rPr>
        <w:t>8</w:t>
      </w:r>
      <w:r w:rsidRPr="0020309C">
        <w:rPr>
          <w:rFonts w:ascii="Courier New" w:hAnsi="Courier New" w:cs="Courier New"/>
          <w:b/>
          <w:bCs/>
          <w:noProof/>
          <w:color w:val="808080"/>
          <w:sz w:val="20"/>
          <w:szCs w:val="20"/>
          <w:highlight w:val="white"/>
          <w:lang w:val="en-US"/>
        </w:rPr>
        <w:t xml:space="preserve"> МБ</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 xml:space="preserve">wcout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L"Всего прочитано: "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totalReadSize1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L" байт"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endl</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 xml:space="preserve">wcout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L"Всего занято: "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usedSpace1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L" байт"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endl</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CloseClusterIterator</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clusterIterator</w:t>
      </w:r>
      <w:r w:rsidRPr="0020309C">
        <w:rPr>
          <w:rFonts w:ascii="Courier New" w:hAnsi="Courier New" w:cs="Courier New"/>
          <w:b/>
          <w:bCs/>
          <w:noProof/>
          <w:color w:val="000000"/>
          <w:sz w:val="20"/>
          <w:szCs w:val="20"/>
          <w:highlight w:val="white"/>
          <w:lang w:val="en-US"/>
        </w:rPr>
        <w:t>);</w:t>
      </w:r>
    </w:p>
    <w:p w:rsidR="00697944"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b/>
          <w:bCs/>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w:t>
      </w:r>
      <w:r>
        <w:rPr>
          <w:rFonts w:ascii="Courier New" w:hAnsi="Courier New" w:cs="Courier New"/>
          <w:b/>
          <w:bCs/>
          <w:noProof/>
          <w:color w:val="000000"/>
          <w:sz w:val="20"/>
          <w:szCs w:val="20"/>
          <w:highlight w:val="white"/>
          <w:lang w:val="en-US"/>
        </w:rPr>
        <w:t xml:space="preserve"> </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Pr>
          <w:rFonts w:ascii="Courier New" w:hAnsi="Courier New" w:cs="Courier New"/>
          <w:b/>
          <w:bCs/>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else</w:t>
      </w:r>
      <w:r w:rsidRPr="000C1539">
        <w:rPr>
          <w:rFonts w:ascii="Courier New" w:hAnsi="Courier New" w:cs="Courier New"/>
          <w:b/>
          <w:bCs/>
          <w:noProof/>
          <w:color w:val="000000"/>
          <w:sz w:val="20"/>
          <w:szCs w:val="20"/>
          <w:highlight w:val="white"/>
          <w:lang w:val="en-US"/>
        </w:rPr>
        <w:t xml:space="preserve"> { </w:t>
      </w:r>
      <w:r w:rsidRPr="0020309C">
        <w:rPr>
          <w:rFonts w:ascii="Courier New" w:hAnsi="Courier New" w:cs="Courier New"/>
          <w:noProof/>
          <w:color w:val="000000"/>
          <w:sz w:val="20"/>
          <w:szCs w:val="20"/>
          <w:highlight w:val="white"/>
          <w:lang w:val="en-US"/>
        </w:rPr>
        <w:t>wcout</w:t>
      </w:r>
      <w:r w:rsidRPr="000C1539">
        <w:rPr>
          <w:rFonts w:ascii="Courier New" w:hAnsi="Courier New" w:cs="Courier New"/>
          <w:noProof/>
          <w:color w:val="000000"/>
          <w:sz w:val="20"/>
          <w:szCs w:val="20"/>
          <w:highlight w:val="white"/>
          <w:lang w:val="en-US"/>
        </w:rPr>
        <w:t xml:space="preserve"> </w:t>
      </w:r>
      <w:r w:rsidRPr="000C1539">
        <w:rPr>
          <w:rFonts w:ascii="Courier New" w:hAnsi="Courier New" w:cs="Courier New"/>
          <w:b/>
          <w:bCs/>
          <w:noProof/>
          <w:color w:val="000000"/>
          <w:sz w:val="20"/>
          <w:szCs w:val="20"/>
          <w:highlight w:val="white"/>
          <w:lang w:val="en-US"/>
        </w:rPr>
        <w:t>&lt;&lt;</w:t>
      </w:r>
      <w:r w:rsidRPr="000C1539">
        <w:rPr>
          <w:rFonts w:ascii="Courier New" w:hAnsi="Courier New" w:cs="Courier New"/>
          <w:noProof/>
          <w:color w:val="000000"/>
          <w:sz w:val="20"/>
          <w:szCs w:val="20"/>
          <w:highlight w:val="white"/>
          <w:lang w:val="en-US"/>
        </w:rPr>
        <w:t xml:space="preserve"> </w:t>
      </w:r>
      <w:r w:rsidRPr="0020309C">
        <w:rPr>
          <w:rFonts w:ascii="Courier New" w:hAnsi="Courier New" w:cs="Courier New"/>
          <w:noProof/>
          <w:color w:val="000000"/>
          <w:sz w:val="20"/>
          <w:szCs w:val="20"/>
          <w:highlight w:val="white"/>
          <w:lang w:val="en-US"/>
        </w:rPr>
        <w:t>L</w:t>
      </w:r>
      <w:r w:rsidRPr="000C1539">
        <w:rPr>
          <w:rFonts w:ascii="Courier New" w:hAnsi="Courier New" w:cs="Courier New"/>
          <w:noProof/>
          <w:color w:val="000000"/>
          <w:sz w:val="20"/>
          <w:szCs w:val="20"/>
          <w:highlight w:val="white"/>
          <w:lang w:val="en-US"/>
        </w:rPr>
        <w:t>"</w:t>
      </w:r>
      <w:r w:rsidRPr="0036778F">
        <w:rPr>
          <w:rFonts w:ascii="Courier New" w:hAnsi="Courier New" w:cs="Courier New"/>
          <w:noProof/>
          <w:color w:val="000000"/>
          <w:sz w:val="20"/>
          <w:szCs w:val="20"/>
          <w:highlight w:val="white"/>
        </w:rPr>
        <w:t>Ошибка</w:t>
      </w:r>
      <w:r w:rsidRPr="000C1539">
        <w:rPr>
          <w:rFonts w:ascii="Courier New" w:hAnsi="Courier New" w:cs="Courier New"/>
          <w:noProof/>
          <w:color w:val="000000"/>
          <w:sz w:val="20"/>
          <w:szCs w:val="20"/>
          <w:highlight w:val="white"/>
          <w:lang w:val="en-US"/>
        </w:rPr>
        <w:t xml:space="preserve"> </w:t>
      </w:r>
      <w:r w:rsidRPr="0036778F">
        <w:rPr>
          <w:rFonts w:ascii="Courier New" w:hAnsi="Courier New" w:cs="Courier New"/>
          <w:noProof/>
          <w:color w:val="000000"/>
          <w:sz w:val="20"/>
          <w:szCs w:val="20"/>
          <w:highlight w:val="white"/>
        </w:rPr>
        <w:t>создания</w:t>
      </w:r>
      <w:r w:rsidRPr="000C1539">
        <w:rPr>
          <w:rFonts w:ascii="Courier New" w:hAnsi="Courier New" w:cs="Courier New"/>
          <w:noProof/>
          <w:color w:val="000000"/>
          <w:sz w:val="20"/>
          <w:szCs w:val="20"/>
          <w:highlight w:val="white"/>
          <w:lang w:val="en-US"/>
        </w:rPr>
        <w:t xml:space="preserve"> </w:t>
      </w:r>
      <w:r w:rsidRPr="0036778F">
        <w:rPr>
          <w:rFonts w:ascii="Courier New" w:hAnsi="Courier New" w:cs="Courier New"/>
          <w:noProof/>
          <w:color w:val="000000"/>
          <w:sz w:val="20"/>
          <w:szCs w:val="20"/>
          <w:highlight w:val="white"/>
        </w:rPr>
        <w:t>итератора</w:t>
      </w:r>
      <w:r w:rsidRPr="000C1539">
        <w:rPr>
          <w:rFonts w:ascii="Courier New" w:hAnsi="Courier New" w:cs="Courier New"/>
          <w:noProof/>
          <w:color w:val="000000"/>
          <w:sz w:val="20"/>
          <w:szCs w:val="20"/>
          <w:highlight w:val="white"/>
          <w:lang w:val="en-US"/>
        </w:rPr>
        <w:t xml:space="preserve"> </w:t>
      </w:r>
      <w:r w:rsidRPr="0036778F">
        <w:rPr>
          <w:rFonts w:ascii="Courier New" w:hAnsi="Courier New" w:cs="Courier New"/>
          <w:noProof/>
          <w:color w:val="000000"/>
          <w:sz w:val="20"/>
          <w:szCs w:val="20"/>
          <w:highlight w:val="white"/>
        </w:rPr>
        <w:t>по</w:t>
      </w:r>
      <w:r w:rsidRPr="000C1539">
        <w:rPr>
          <w:rFonts w:ascii="Courier New" w:hAnsi="Courier New" w:cs="Courier New"/>
          <w:noProof/>
          <w:color w:val="000000"/>
          <w:sz w:val="20"/>
          <w:szCs w:val="20"/>
          <w:highlight w:val="white"/>
          <w:lang w:val="en-US"/>
        </w:rPr>
        <w:t xml:space="preserve"> </w:t>
      </w:r>
      <w:r w:rsidRPr="0036778F">
        <w:rPr>
          <w:rFonts w:ascii="Courier New" w:hAnsi="Courier New" w:cs="Courier New"/>
          <w:noProof/>
          <w:color w:val="000000"/>
          <w:sz w:val="20"/>
          <w:szCs w:val="20"/>
          <w:highlight w:val="white"/>
        </w:rPr>
        <w:t>кластерам</w:t>
      </w:r>
      <w:r w:rsidRPr="000C1539">
        <w:rPr>
          <w:rFonts w:ascii="Courier New" w:hAnsi="Courier New" w:cs="Courier New"/>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endl</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b/>
          <w:bCs/>
          <w:noProof/>
          <w:color w:val="808080"/>
          <w:sz w:val="20"/>
          <w:szCs w:val="20"/>
          <w:highlight w:val="white"/>
        </w:rPr>
      </w:pPr>
      <w:r w:rsidRPr="0020309C">
        <w:rPr>
          <w:rFonts w:ascii="Courier New" w:hAnsi="Courier New" w:cs="Courier New"/>
          <w:noProof/>
          <w:color w:val="000000"/>
          <w:sz w:val="20"/>
          <w:szCs w:val="20"/>
          <w:highlight w:val="white"/>
          <w:lang w:val="en-US"/>
        </w:rPr>
        <w:tab/>
      </w:r>
      <w:r w:rsidRPr="000C1539">
        <w:rPr>
          <w:rFonts w:ascii="Courier New" w:hAnsi="Courier New" w:cs="Courier New"/>
          <w:b/>
          <w:bCs/>
          <w:noProof/>
          <w:color w:val="808080"/>
          <w:sz w:val="20"/>
          <w:szCs w:val="20"/>
          <w:highlight w:val="white"/>
        </w:rPr>
        <w:t>// Обход файловой системы в цикле по номерам кластеров</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0C1539">
        <w:rPr>
          <w:rFonts w:ascii="Courier New" w:hAnsi="Courier New" w:cs="Courier New"/>
          <w:noProof/>
          <w:color w:val="000000"/>
          <w:sz w:val="20"/>
          <w:szCs w:val="20"/>
          <w:highlight w:val="white"/>
        </w:rPr>
        <w:tab/>
      </w:r>
      <w:r w:rsidRPr="0020309C">
        <w:rPr>
          <w:rFonts w:ascii="Courier New" w:hAnsi="Courier New" w:cs="Courier New"/>
          <w:noProof/>
          <w:color w:val="000000"/>
          <w:sz w:val="20"/>
          <w:szCs w:val="20"/>
          <w:highlight w:val="white"/>
          <w:lang w:val="en-US"/>
        </w:rPr>
        <w:t xml:space="preserve">ULONGLONG totalReadSize2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0</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t xml:space="preserve">ULONGLONG usedSpace2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0</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t xml:space="preserve">ULONGLONG numberOfClusters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GetNumberOfClusters</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fileSystem</w:t>
      </w:r>
      <w:r w:rsidRPr="0020309C">
        <w:rPr>
          <w:rFonts w:ascii="Courier New" w:hAnsi="Courier New" w:cs="Courier New"/>
          <w:b/>
          <w:bCs/>
          <w:noProof/>
          <w:color w:val="000000"/>
          <w:sz w:val="20"/>
          <w:szCs w:val="20"/>
          <w:highlight w:val="white"/>
          <w:lang w:val="en-US"/>
        </w:rPr>
        <w:t>);</w:t>
      </w:r>
    </w:p>
    <w:p w:rsidR="00697944" w:rsidRPr="0020309C" w:rsidRDefault="00697944" w:rsidP="00224A54">
      <w:pPr>
        <w:keepNext/>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for(</w:t>
      </w:r>
      <w:r w:rsidRPr="0020309C">
        <w:rPr>
          <w:rFonts w:ascii="Courier New" w:hAnsi="Courier New" w:cs="Courier New"/>
          <w:noProof/>
          <w:color w:val="000000"/>
          <w:sz w:val="20"/>
          <w:szCs w:val="20"/>
          <w:highlight w:val="white"/>
          <w:lang w:val="en-US"/>
        </w:rPr>
        <w:t>ULONGLONG i</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0</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i</w:t>
      </w:r>
      <w:r w:rsidRPr="0020309C">
        <w:rPr>
          <w:rFonts w:ascii="Courier New" w:hAnsi="Courier New" w:cs="Courier New"/>
          <w:b/>
          <w:bCs/>
          <w:noProof/>
          <w:color w:val="000000"/>
          <w:sz w:val="20"/>
          <w:szCs w:val="20"/>
          <w:highlight w:val="white"/>
          <w:lang w:val="en-US"/>
        </w:rPr>
        <w:t>&lt;</w:t>
      </w:r>
      <w:r w:rsidRPr="0020309C">
        <w:rPr>
          <w:rFonts w:ascii="Courier New" w:hAnsi="Courier New" w:cs="Courier New"/>
          <w:noProof/>
          <w:color w:val="000000"/>
          <w:sz w:val="20"/>
          <w:szCs w:val="20"/>
          <w:highlight w:val="white"/>
          <w:lang w:val="en-US"/>
        </w:rPr>
        <w:t>numberOfClusters</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i</w:t>
      </w:r>
      <w:r w:rsidRPr="0020309C">
        <w:rPr>
          <w:rFonts w:ascii="Courier New" w:hAnsi="Courier New" w:cs="Courier New"/>
          <w:b/>
          <w:bCs/>
          <w:noProof/>
          <w:color w:val="000000"/>
          <w:sz w:val="20"/>
          <w:szCs w:val="20"/>
          <w:highlight w:val="white"/>
          <w:lang w:val="en-US"/>
        </w:rPr>
        <w:t>++)</w:t>
      </w:r>
    </w:p>
    <w:p w:rsidR="00697944" w:rsidRPr="0020309C" w:rsidRDefault="00697944" w:rsidP="00224A54">
      <w:pPr>
        <w:keepNext/>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w:t>
      </w:r>
    </w:p>
    <w:p w:rsidR="00697944" w:rsidRPr="0020309C" w:rsidRDefault="00697944" w:rsidP="00224A54">
      <w:pPr>
        <w:keepNext/>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 xml:space="preserve">LONGLONG readSize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ReadClustersByNumber</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fileSystem</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i</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1</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clusterBuffer</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clusterSize</w:t>
      </w:r>
      <w:r w:rsidRPr="0020309C">
        <w:rPr>
          <w:rFonts w:ascii="Courier New" w:hAnsi="Courier New" w:cs="Courier New"/>
          <w:b/>
          <w:bCs/>
          <w:noProof/>
          <w:color w:val="000000"/>
          <w:sz w:val="20"/>
          <w:szCs w:val="20"/>
          <w:highlight w:val="white"/>
          <w:lang w:val="en-US"/>
        </w:rPr>
        <w:t>);</w:t>
      </w:r>
    </w:p>
    <w:p w:rsidR="00697944" w:rsidRPr="000C1539" w:rsidRDefault="00697944" w:rsidP="00224A54">
      <w:pPr>
        <w:keepNext/>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if</w:t>
      </w:r>
      <w:r w:rsidRPr="000C1539">
        <w:rPr>
          <w:rFonts w:ascii="Courier New" w:hAnsi="Courier New" w:cs="Courier New"/>
          <w:b/>
          <w:bCs/>
          <w:noProof/>
          <w:color w:val="000000"/>
          <w:sz w:val="20"/>
          <w:szCs w:val="20"/>
          <w:highlight w:val="white"/>
        </w:rPr>
        <w:t>(</w:t>
      </w:r>
      <w:r w:rsidRPr="0020309C">
        <w:rPr>
          <w:rFonts w:ascii="Courier New" w:hAnsi="Courier New" w:cs="Courier New"/>
          <w:noProof/>
          <w:color w:val="000000"/>
          <w:sz w:val="20"/>
          <w:szCs w:val="20"/>
          <w:highlight w:val="white"/>
          <w:lang w:val="en-US"/>
        </w:rPr>
        <w:t>readSize</w:t>
      </w:r>
      <w:r w:rsidRPr="000C1539">
        <w:rPr>
          <w:rFonts w:ascii="Courier New" w:hAnsi="Courier New" w:cs="Courier New"/>
          <w:noProof/>
          <w:color w:val="000000"/>
          <w:sz w:val="20"/>
          <w:szCs w:val="20"/>
          <w:highlight w:val="white"/>
        </w:rPr>
        <w:t xml:space="preserve"> </w:t>
      </w:r>
      <w:r w:rsidRPr="000C1539">
        <w:rPr>
          <w:rFonts w:ascii="Courier New" w:hAnsi="Courier New" w:cs="Courier New"/>
          <w:b/>
          <w:bCs/>
          <w:noProof/>
          <w:color w:val="000000"/>
          <w:sz w:val="20"/>
          <w:szCs w:val="20"/>
          <w:highlight w:val="white"/>
        </w:rPr>
        <w: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clusterSize</w:t>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000000"/>
          <w:sz w:val="20"/>
          <w:szCs w:val="20"/>
          <w:highlight w:val="white"/>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20309C">
        <w:rPr>
          <w:rFonts w:ascii="Courier New" w:hAnsi="Courier New" w:cs="Courier New"/>
          <w:noProof/>
          <w:color w:val="000000"/>
          <w:sz w:val="20"/>
          <w:szCs w:val="20"/>
          <w:highlight w:val="white"/>
          <w:lang w:val="en-US"/>
        </w:rPr>
        <w:t>wcout</w:t>
      </w:r>
      <w:r w:rsidRPr="000C1539">
        <w:rPr>
          <w:rFonts w:ascii="Courier New" w:hAnsi="Courier New" w:cs="Courier New"/>
          <w:noProof/>
          <w:color w:val="000000"/>
          <w:sz w:val="20"/>
          <w:szCs w:val="20"/>
          <w:highlight w:val="white"/>
        </w:rPr>
        <w:t xml:space="preserve">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L</w:t>
      </w:r>
      <w:r w:rsidRPr="000C1539">
        <w:rPr>
          <w:rFonts w:ascii="Courier New" w:hAnsi="Courier New" w:cs="Courier New"/>
          <w:noProof/>
          <w:color w:val="000000"/>
          <w:sz w:val="20"/>
          <w:szCs w:val="20"/>
          <w:highlight w:val="white"/>
        </w:rPr>
        <w:t xml:space="preserve">"Ошибка чтения кластера с использованием цикла!"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endl</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break;</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 xml:space="preserve">totalReadSize2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readSize</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if(</w:t>
      </w:r>
      <w:r w:rsidRPr="0020309C">
        <w:rPr>
          <w:rFonts w:ascii="Courier New" w:hAnsi="Courier New" w:cs="Courier New"/>
          <w:noProof/>
          <w:color w:val="000000"/>
          <w:sz w:val="20"/>
          <w:szCs w:val="20"/>
          <w:highlight w:val="white"/>
          <w:lang w:val="en-US"/>
        </w:rPr>
        <w:t xml:space="preserve">totalReadSize2 </w:t>
      </w:r>
      <w:r w:rsidRPr="0020309C">
        <w:rPr>
          <w:rFonts w:ascii="Courier New" w:hAnsi="Courier New" w:cs="Courier New"/>
          <w:b/>
          <w:bCs/>
          <w:noProof/>
          <w:color w:val="000000"/>
          <w:sz w:val="20"/>
          <w:szCs w:val="20"/>
          <w:highlight w:val="white"/>
          <w:lang w:val="en-US"/>
        </w:rPr>
        <w:t>&gt;</w:t>
      </w:r>
      <w:r w:rsidRPr="0020309C">
        <w:rPr>
          <w:rFonts w:ascii="Courier New" w:hAnsi="Courier New" w:cs="Courier New"/>
          <w:noProof/>
          <w:color w:val="000000"/>
          <w:sz w:val="20"/>
          <w:szCs w:val="20"/>
          <w:highlight w:val="white"/>
          <w:lang w:val="en-US"/>
        </w:rPr>
        <w:t xml:space="preserve"> 0x8000000</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break;</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t xml:space="preserve">wcout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L"Всего прочитано: "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totalReadSize2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L" байт"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endl</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delete[]</w:t>
      </w:r>
      <w:r w:rsidRPr="0020309C">
        <w:rPr>
          <w:rFonts w:ascii="Courier New" w:hAnsi="Courier New" w:cs="Courier New"/>
          <w:noProof/>
          <w:color w:val="000000"/>
          <w:sz w:val="20"/>
          <w:szCs w:val="20"/>
          <w:highlight w:val="white"/>
          <w:lang w:val="en-US"/>
        </w:rPr>
        <w:t xml:space="preserve"> clusterBuffer</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t xml:space="preserve">BYTE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fileSystemBuffer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new</w:t>
      </w:r>
      <w:r w:rsidRPr="0020309C">
        <w:rPr>
          <w:rFonts w:ascii="Courier New" w:hAnsi="Courier New" w:cs="Courier New"/>
          <w:noProof/>
          <w:color w:val="000000"/>
          <w:sz w:val="20"/>
          <w:szCs w:val="20"/>
          <w:highlight w:val="white"/>
          <w:lang w:val="en-US"/>
        </w:rPr>
        <w:t xml:space="preserve"> BYTE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0x8000000</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b/>
          <w:bCs/>
          <w:noProof/>
          <w:color w:val="80808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808080"/>
          <w:sz w:val="20"/>
          <w:szCs w:val="20"/>
          <w:highlight w:val="white"/>
          <w:lang w:val="en-US"/>
        </w:rPr>
        <w:t>// Чтение первых 128 МБ файловой системы</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t>SetFileSystemPosition</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fileSystem</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0</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t xml:space="preserve">LONGLONG fileSystemReadSize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ReadFileSystemData</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fileSystem</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0x8000000</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fileSystemBuffer</w:t>
      </w:r>
      <w:r w:rsidRPr="0020309C">
        <w:rPr>
          <w:rFonts w:ascii="Courier New" w:hAnsi="Courier New" w:cs="Courier New"/>
          <w:b/>
          <w:bCs/>
          <w:noProof/>
          <w:color w:val="000000"/>
          <w:sz w:val="20"/>
          <w:szCs w:val="20"/>
          <w:highlight w:val="white"/>
          <w:lang w:val="en-US"/>
        </w:rPr>
        <w:t>);</w:t>
      </w: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if</w:t>
      </w:r>
      <w:r w:rsidRPr="000C1539">
        <w:rPr>
          <w:rFonts w:ascii="Courier New" w:hAnsi="Courier New" w:cs="Courier New"/>
          <w:b/>
          <w:bCs/>
          <w:noProof/>
          <w:color w:val="000000"/>
          <w:sz w:val="20"/>
          <w:szCs w:val="20"/>
          <w:highlight w:val="white"/>
        </w:rPr>
        <w:t>(</w:t>
      </w:r>
      <w:r w:rsidRPr="0020309C">
        <w:rPr>
          <w:rFonts w:ascii="Courier New" w:hAnsi="Courier New" w:cs="Courier New"/>
          <w:noProof/>
          <w:color w:val="000000"/>
          <w:sz w:val="20"/>
          <w:szCs w:val="20"/>
          <w:highlight w:val="white"/>
          <w:lang w:val="en-US"/>
        </w:rPr>
        <w:t>fileSystemReadSize</w:t>
      </w:r>
      <w:r w:rsidRPr="000C1539">
        <w:rPr>
          <w:rFonts w:ascii="Courier New" w:hAnsi="Courier New" w:cs="Courier New"/>
          <w:noProof/>
          <w:color w:val="000000"/>
          <w:sz w:val="20"/>
          <w:szCs w:val="20"/>
          <w:highlight w:val="white"/>
        </w:rPr>
        <w:t xml:space="preserve"> </w:t>
      </w:r>
      <w:r w:rsidRPr="000C1539">
        <w:rPr>
          <w:rFonts w:ascii="Courier New" w:hAnsi="Courier New" w:cs="Courier New"/>
          <w:b/>
          <w:bCs/>
          <w:noProof/>
          <w:color w:val="000000"/>
          <w:sz w:val="20"/>
          <w:szCs w:val="20"/>
          <w:highlight w:val="white"/>
        </w:rPr>
        <w:t>==</w:t>
      </w:r>
      <w:r w:rsidRPr="000C1539">
        <w:rPr>
          <w:rFonts w:ascii="Courier New" w:hAnsi="Courier New" w:cs="Courier New"/>
          <w:noProof/>
          <w:color w:val="000000"/>
          <w:sz w:val="20"/>
          <w:szCs w:val="20"/>
          <w:highlight w:val="white"/>
        </w:rPr>
        <w:t xml:space="preserve"> 0</w:t>
      </w:r>
      <w:r w:rsidRPr="0020309C">
        <w:rPr>
          <w:rFonts w:ascii="Courier New" w:hAnsi="Courier New" w:cs="Courier New"/>
          <w:noProof/>
          <w:color w:val="000000"/>
          <w:sz w:val="20"/>
          <w:szCs w:val="20"/>
          <w:highlight w:val="white"/>
          <w:lang w:val="en-US"/>
        </w:rPr>
        <w:t>x</w:t>
      </w:r>
      <w:r w:rsidRPr="000C1539">
        <w:rPr>
          <w:rFonts w:ascii="Courier New" w:hAnsi="Courier New" w:cs="Courier New"/>
          <w:noProof/>
          <w:color w:val="000000"/>
          <w:sz w:val="20"/>
          <w:szCs w:val="20"/>
          <w:highlight w:val="white"/>
        </w:rPr>
        <w:t>8000000</w:t>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b/>
          <w:bCs/>
          <w:noProof/>
          <w:color w:val="80808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808080"/>
          <w:sz w:val="20"/>
          <w:szCs w:val="20"/>
          <w:highlight w:val="white"/>
        </w:rPr>
        <w:t>// Запись считанных данных в файл</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20309C">
        <w:rPr>
          <w:rFonts w:ascii="Courier New" w:hAnsi="Courier New" w:cs="Courier New"/>
          <w:noProof/>
          <w:color w:val="000000"/>
          <w:sz w:val="20"/>
          <w:szCs w:val="20"/>
          <w:highlight w:val="white"/>
          <w:lang w:val="en-US"/>
        </w:rPr>
        <w:t>WriteDataToFileW</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fileSystemBuffer</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fileSystemReadSize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L"E:\\Temp\\FileSystemOutData.dat"</w:t>
      </w:r>
      <w:r w:rsidRPr="0020309C">
        <w:rPr>
          <w:rFonts w:ascii="Courier New" w:hAnsi="Courier New" w:cs="Courier New"/>
          <w:b/>
          <w:bCs/>
          <w:noProof/>
          <w:color w:val="000000"/>
          <w:sz w:val="20"/>
          <w:szCs w:val="20"/>
          <w:highlight w:val="white"/>
          <w:lang w:val="en-US"/>
        </w:rPr>
        <w:t>);</w:t>
      </w: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wcout</w:t>
      </w:r>
      <w:r w:rsidRPr="000C1539">
        <w:rPr>
          <w:rFonts w:ascii="Courier New" w:hAnsi="Courier New" w:cs="Courier New"/>
          <w:noProof/>
          <w:color w:val="000000"/>
          <w:sz w:val="20"/>
          <w:szCs w:val="20"/>
          <w:highlight w:val="white"/>
        </w:rPr>
        <w:t xml:space="preserve">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L</w:t>
      </w:r>
      <w:r w:rsidRPr="000C1539">
        <w:rPr>
          <w:rFonts w:ascii="Courier New" w:hAnsi="Courier New" w:cs="Courier New"/>
          <w:noProof/>
          <w:color w:val="000000"/>
          <w:sz w:val="20"/>
          <w:szCs w:val="20"/>
          <w:highlight w:val="white"/>
        </w:rPr>
        <w:t xml:space="preserve">"Всего прочитано и сохранено: "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fileSystemReadSize</w:t>
      </w:r>
      <w:r w:rsidRPr="000C1539">
        <w:rPr>
          <w:rFonts w:ascii="Courier New" w:hAnsi="Courier New" w:cs="Courier New"/>
          <w:noProof/>
          <w:color w:val="000000"/>
          <w:sz w:val="20"/>
          <w:szCs w:val="20"/>
          <w:highlight w:val="white"/>
        </w:rPr>
        <w:t xml:space="preserve">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L</w:t>
      </w:r>
      <w:r w:rsidRPr="000C1539">
        <w:rPr>
          <w:rFonts w:ascii="Courier New" w:hAnsi="Courier New" w:cs="Courier New"/>
          <w:noProof/>
          <w:color w:val="000000"/>
          <w:sz w:val="20"/>
          <w:szCs w:val="20"/>
          <w:highlight w:val="white"/>
        </w:rPr>
        <w:t xml:space="preserve">" байт"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endl</w:t>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0C1539">
        <w:rPr>
          <w:rFonts w:ascii="Courier New" w:hAnsi="Courier New" w:cs="Courier New"/>
          <w:noProof/>
          <w:color w:val="000000"/>
          <w:sz w:val="20"/>
          <w:szCs w:val="20"/>
          <w:highlight w:val="white"/>
        </w:rPr>
        <w:tab/>
      </w:r>
      <w:r w:rsidRPr="0020309C">
        <w:rPr>
          <w:rFonts w:ascii="Courier New" w:hAnsi="Courier New" w:cs="Courier New"/>
          <w:b/>
          <w:bCs/>
          <w:noProof/>
          <w:color w:val="000000"/>
          <w:sz w:val="20"/>
          <w:szCs w:val="20"/>
          <w:highlight w:val="white"/>
          <w:lang w:val="en-US"/>
        </w:rPr>
        <w:t>else</w:t>
      </w: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000000"/>
          <w:sz w:val="20"/>
          <w:szCs w:val="20"/>
          <w:highlight w:val="white"/>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20309C">
        <w:rPr>
          <w:rFonts w:ascii="Courier New" w:hAnsi="Courier New" w:cs="Courier New"/>
          <w:noProof/>
          <w:color w:val="000000"/>
          <w:sz w:val="20"/>
          <w:szCs w:val="20"/>
          <w:highlight w:val="white"/>
          <w:lang w:val="en-US"/>
        </w:rPr>
        <w:t>wcout</w:t>
      </w:r>
      <w:r w:rsidRPr="000C1539">
        <w:rPr>
          <w:rFonts w:ascii="Courier New" w:hAnsi="Courier New" w:cs="Courier New"/>
          <w:noProof/>
          <w:color w:val="000000"/>
          <w:sz w:val="20"/>
          <w:szCs w:val="20"/>
          <w:highlight w:val="white"/>
        </w:rPr>
        <w:t xml:space="preserve">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L</w:t>
      </w:r>
      <w:r w:rsidRPr="000C1539">
        <w:rPr>
          <w:rFonts w:ascii="Courier New" w:hAnsi="Courier New" w:cs="Courier New"/>
          <w:noProof/>
          <w:color w:val="000000"/>
          <w:sz w:val="20"/>
          <w:szCs w:val="20"/>
          <w:highlight w:val="white"/>
        </w:rPr>
        <w:t xml:space="preserve">"Ошибка чтения кластера с использованием цикла!"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endl</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delete[]</w:t>
      </w:r>
      <w:r w:rsidRPr="0020309C">
        <w:rPr>
          <w:rFonts w:ascii="Courier New" w:hAnsi="Courier New" w:cs="Courier New"/>
          <w:noProof/>
          <w:color w:val="000000"/>
          <w:sz w:val="20"/>
          <w:szCs w:val="20"/>
          <w:highlight w:val="white"/>
          <w:lang w:val="en-US"/>
        </w:rPr>
        <w:t xml:space="preserve"> fileSystemBuffer</w:t>
      </w:r>
      <w:r w:rsidRPr="0020309C">
        <w:rPr>
          <w:rFonts w:ascii="Courier New" w:hAnsi="Courier New" w:cs="Courier New"/>
          <w:b/>
          <w:bCs/>
          <w:noProof/>
          <w:color w:val="000000"/>
          <w:sz w:val="20"/>
          <w:szCs w:val="20"/>
          <w:highlight w:val="white"/>
          <w:lang w:val="en-US"/>
        </w:rPr>
        <w:t>;</w:t>
      </w:r>
    </w:p>
    <w:p w:rsidR="00697944" w:rsidRPr="0020309C" w:rsidRDefault="00697944" w:rsidP="00224A54">
      <w:pPr>
        <w:keepNext/>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b/>
          <w:bCs/>
          <w:noProof/>
          <w:color w:val="808080"/>
          <w:sz w:val="20"/>
          <w:szCs w:val="20"/>
          <w:highlight w:val="white"/>
          <w:lang w:val="en-US"/>
        </w:rPr>
      </w:pPr>
      <w:r w:rsidRPr="0020309C">
        <w:rPr>
          <w:rFonts w:ascii="Courier New" w:hAnsi="Courier New" w:cs="Courier New"/>
          <w:noProof/>
          <w:color w:val="000000"/>
          <w:sz w:val="20"/>
          <w:szCs w:val="20"/>
          <w:highlight w:val="white"/>
          <w:lang w:val="en-US"/>
        </w:rPr>
        <w:lastRenderedPageBreak/>
        <w:tab/>
      </w:r>
      <w:r w:rsidRPr="0020309C">
        <w:rPr>
          <w:rFonts w:ascii="Courier New" w:hAnsi="Courier New" w:cs="Courier New"/>
          <w:b/>
          <w:bCs/>
          <w:noProof/>
          <w:color w:val="808080"/>
          <w:sz w:val="20"/>
          <w:szCs w:val="20"/>
          <w:highlight w:val="white"/>
          <w:lang w:val="en-US"/>
        </w:rPr>
        <w:t>// Открытие файла</w:t>
      </w:r>
    </w:p>
    <w:p w:rsidR="00697944" w:rsidRPr="0020309C" w:rsidRDefault="00697944" w:rsidP="00224A54">
      <w:pPr>
        <w:keepNext/>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t xml:space="preserve">FileHandle fileObject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CreateFileHandle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fileSystem</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L"\\.\\Windows\\system32\\config\\software"</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if(</w:t>
      </w:r>
      <w:r w:rsidRPr="0020309C">
        <w:rPr>
          <w:rFonts w:ascii="Courier New" w:hAnsi="Courier New" w:cs="Courier New"/>
          <w:noProof/>
          <w:color w:val="000000"/>
          <w:sz w:val="20"/>
          <w:szCs w:val="20"/>
          <w:highlight w:val="white"/>
          <w:lang w:val="en-US"/>
        </w:rPr>
        <w:t xml:space="preserve">fileObject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FILE_OBJECT_ERROR</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b/>
          <w:bCs/>
          <w:noProof/>
          <w:color w:val="80808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808080"/>
          <w:sz w:val="20"/>
          <w:szCs w:val="20"/>
          <w:highlight w:val="white"/>
          <w:lang w:val="en-US"/>
        </w:rPr>
        <w:t>// Вывод временных отметок файла</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char</w:t>
      </w:r>
      <w:r w:rsidRPr="0020309C">
        <w:rPr>
          <w:rFonts w:ascii="Courier New" w:hAnsi="Courier New" w:cs="Courier New"/>
          <w:noProof/>
          <w:color w:val="000000"/>
          <w:sz w:val="20"/>
          <w:szCs w:val="20"/>
          <w:highlight w:val="white"/>
          <w:lang w:val="en-US"/>
        </w:rPr>
        <w:t xml:space="preserve"> timeStampCreate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40</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timeStampModify</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40</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timeStampAccess</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40</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 xml:space="preserve">ULONGLONG timeCreate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GetTimeFileCreate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fileObject</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timeStampCreate</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 xml:space="preserve">ULONGLONG timeModify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GetTimeFileModify</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fileObject</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timeStampModify</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 xml:space="preserve">ULONGLONG timeAccess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GetTimeFileAccess</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fileObject</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timeStampAccess</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 xml:space="preserve">wcout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L"Время создания: "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timeStampCreate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endl</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 xml:space="preserve">wcout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L"Время изменения: "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timeStampModify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endl</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 xml:space="preserve">wcout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L"Время доступа: "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timeStampAccess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endl</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b/>
          <w:bCs/>
          <w:noProof/>
          <w:color w:val="80808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808080"/>
          <w:sz w:val="20"/>
          <w:szCs w:val="20"/>
          <w:highlight w:val="white"/>
          <w:lang w:val="en-US"/>
        </w:rPr>
        <w:t>// Вывод атрибутов файла</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char</w:t>
      </w:r>
      <w:r w:rsidRPr="0020309C">
        <w:rPr>
          <w:rFonts w:ascii="Courier New" w:hAnsi="Courier New" w:cs="Courier New"/>
          <w:noProof/>
          <w:color w:val="000000"/>
          <w:sz w:val="20"/>
          <w:szCs w:val="20"/>
          <w:highlight w:val="white"/>
          <w:lang w:val="en-US"/>
        </w:rPr>
        <w:t xml:space="preserve"> attrStr</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20</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GetFileStdAttributes</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fileObject</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attrStr</w:t>
      </w:r>
      <w:r w:rsidRPr="0020309C">
        <w:rPr>
          <w:rFonts w:ascii="Courier New" w:hAnsi="Courier New" w:cs="Courier New"/>
          <w:b/>
          <w:bCs/>
          <w:noProof/>
          <w:color w:val="000000"/>
          <w:sz w:val="20"/>
          <w:szCs w:val="20"/>
          <w:highlight w:val="white"/>
          <w:lang w:val="en-US"/>
        </w:rPr>
        <w:t>);</w:t>
      </w:r>
    </w:p>
    <w:p w:rsidR="00697944" w:rsidRPr="003B5BE6"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b/>
          <w:bCs/>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 xml:space="preserve">wcout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L"Атрибуты: "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attrStr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endl</w:t>
      </w:r>
      <w:r w:rsidRPr="0020309C">
        <w:rPr>
          <w:rFonts w:ascii="Courier New" w:hAnsi="Courier New" w:cs="Courier New"/>
          <w:b/>
          <w:bCs/>
          <w:noProof/>
          <w:color w:val="000000"/>
          <w:sz w:val="20"/>
          <w:szCs w:val="20"/>
          <w:highlight w:val="white"/>
          <w:lang w:val="en-US"/>
        </w:rPr>
        <w:t>;</w:t>
      </w:r>
    </w:p>
    <w:p w:rsidR="0037534F" w:rsidRPr="003B5BE6" w:rsidRDefault="0037534F"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b/>
          <w:bCs/>
          <w:noProof/>
          <w:color w:val="000000"/>
          <w:sz w:val="20"/>
          <w:szCs w:val="20"/>
          <w:highlight w:val="white"/>
          <w:lang w:val="en-US"/>
        </w:rPr>
      </w:pPr>
    </w:p>
    <w:p w:rsidR="00CA08A0" w:rsidRPr="00CA08A0" w:rsidRDefault="00CA08A0"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b/>
          <w:bCs/>
          <w:noProof/>
          <w:color w:val="000000"/>
          <w:sz w:val="20"/>
          <w:szCs w:val="20"/>
          <w:highlight w:val="white"/>
        </w:rPr>
      </w:pPr>
      <w:r w:rsidRPr="00CA08A0">
        <w:rPr>
          <w:rFonts w:ascii="Courier New" w:hAnsi="Courier New" w:cs="Courier New"/>
          <w:b/>
          <w:bCs/>
          <w:noProof/>
          <w:color w:val="000000"/>
          <w:sz w:val="20"/>
          <w:szCs w:val="20"/>
          <w:highlight w:val="white"/>
          <w:lang w:val="en-US"/>
        </w:rPr>
        <w:tab/>
      </w:r>
      <w:r w:rsidRPr="00CA08A0">
        <w:rPr>
          <w:rFonts w:ascii="Courier New" w:hAnsi="Courier New" w:cs="Courier New"/>
          <w:b/>
          <w:bCs/>
          <w:noProof/>
          <w:color w:val="000000"/>
          <w:sz w:val="20"/>
          <w:szCs w:val="20"/>
          <w:highlight w:val="white"/>
          <w:lang w:val="en-US"/>
        </w:rPr>
        <w:tab/>
      </w:r>
      <w:r w:rsidRPr="00CA08A0">
        <w:rPr>
          <w:rFonts w:ascii="Courier New" w:hAnsi="Courier New" w:cs="Courier New"/>
          <w:b/>
          <w:bCs/>
          <w:noProof/>
          <w:color w:val="808080"/>
          <w:sz w:val="20"/>
          <w:szCs w:val="20"/>
          <w:highlight w:val="white"/>
        </w:rPr>
        <w:t xml:space="preserve">// Вывод хэш-значения </w:t>
      </w:r>
      <w:r w:rsidRPr="000C1539">
        <w:rPr>
          <w:rFonts w:ascii="Courier New" w:hAnsi="Courier New" w:cs="Courier New"/>
          <w:b/>
          <w:bCs/>
          <w:noProof/>
          <w:color w:val="808080"/>
          <w:sz w:val="20"/>
          <w:szCs w:val="20"/>
          <w:highlight w:val="white"/>
        </w:rPr>
        <w:t xml:space="preserve">основного (нулевого) </w:t>
      </w:r>
      <w:r w:rsidRPr="00CA08A0">
        <w:rPr>
          <w:rFonts w:ascii="Courier New" w:hAnsi="Courier New" w:cs="Courier New"/>
          <w:b/>
          <w:bCs/>
          <w:noProof/>
          <w:color w:val="808080"/>
          <w:sz w:val="20"/>
          <w:szCs w:val="20"/>
          <w:highlight w:val="white"/>
        </w:rPr>
        <w:t>потока данных</w:t>
      </w:r>
      <w:r>
        <w:rPr>
          <w:rFonts w:ascii="Courier New" w:hAnsi="Courier New" w:cs="Courier New"/>
          <w:b/>
          <w:bCs/>
          <w:noProof/>
          <w:color w:val="808080"/>
          <w:sz w:val="20"/>
          <w:szCs w:val="20"/>
          <w:highlight w:val="white"/>
        </w:rPr>
        <w:t xml:space="preserve"> </w:t>
      </w:r>
      <w:r w:rsidRPr="000C1539">
        <w:rPr>
          <w:rFonts w:ascii="Courier New" w:hAnsi="Courier New" w:cs="Courier New"/>
          <w:b/>
          <w:bCs/>
          <w:noProof/>
          <w:color w:val="808080"/>
          <w:sz w:val="20"/>
          <w:szCs w:val="20"/>
          <w:highlight w:val="white"/>
        </w:rPr>
        <w:t>файла</w:t>
      </w:r>
    </w:p>
    <w:p w:rsidR="0037534F" w:rsidRPr="00CA08A0" w:rsidRDefault="0037534F" w:rsidP="0037534F">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CA08A0">
        <w:rPr>
          <w:rFonts w:ascii="Courier New" w:hAnsi="Courier New" w:cs="Courier New"/>
          <w:b/>
          <w:bCs/>
          <w:noProof/>
          <w:color w:val="000000"/>
          <w:sz w:val="20"/>
          <w:szCs w:val="20"/>
          <w:highlight w:val="white"/>
        </w:rPr>
        <w:tab/>
      </w:r>
      <w:r w:rsidRPr="00CA08A0">
        <w:rPr>
          <w:rFonts w:ascii="Courier New" w:hAnsi="Courier New" w:cs="Courier New"/>
          <w:b/>
          <w:bCs/>
          <w:noProof/>
          <w:color w:val="000000"/>
          <w:sz w:val="20"/>
          <w:szCs w:val="20"/>
          <w:highlight w:val="white"/>
        </w:rPr>
        <w:tab/>
      </w:r>
      <w:r w:rsidRPr="00CA08A0">
        <w:rPr>
          <w:rFonts w:ascii="Courier New" w:hAnsi="Courier New" w:cs="Courier New"/>
          <w:b/>
          <w:bCs/>
          <w:noProof/>
          <w:color w:val="000000"/>
          <w:sz w:val="20"/>
          <w:szCs w:val="20"/>
          <w:highlight w:val="white"/>
          <w:lang w:val="en-US"/>
        </w:rPr>
        <w:t>unsigned</w:t>
      </w:r>
      <w:r w:rsidRPr="00CA08A0">
        <w:rPr>
          <w:rFonts w:ascii="Courier New" w:hAnsi="Courier New" w:cs="Courier New"/>
          <w:noProof/>
          <w:color w:val="000000"/>
          <w:sz w:val="20"/>
          <w:szCs w:val="20"/>
          <w:highlight w:val="white"/>
          <w:lang w:val="en-US"/>
        </w:rPr>
        <w:t xml:space="preserve"> </w:t>
      </w:r>
      <w:r w:rsidRPr="00CA08A0">
        <w:rPr>
          <w:rFonts w:ascii="Courier New" w:hAnsi="Courier New" w:cs="Courier New"/>
          <w:b/>
          <w:bCs/>
          <w:noProof/>
          <w:color w:val="000000"/>
          <w:sz w:val="20"/>
          <w:szCs w:val="20"/>
          <w:highlight w:val="white"/>
          <w:lang w:val="en-US"/>
        </w:rPr>
        <w:t>int</w:t>
      </w:r>
      <w:r w:rsidRPr="00CA08A0">
        <w:rPr>
          <w:rFonts w:ascii="Courier New" w:hAnsi="Courier New" w:cs="Courier New"/>
          <w:noProof/>
          <w:color w:val="000000"/>
          <w:sz w:val="20"/>
          <w:szCs w:val="20"/>
          <w:highlight w:val="white"/>
          <w:lang w:val="en-US"/>
        </w:rPr>
        <w:t xml:space="preserve"> fileHash</w:t>
      </w:r>
      <w:r w:rsidRPr="00CA08A0">
        <w:rPr>
          <w:rFonts w:ascii="Courier New" w:hAnsi="Courier New" w:cs="Courier New"/>
          <w:b/>
          <w:bCs/>
          <w:noProof/>
          <w:color w:val="000000"/>
          <w:sz w:val="20"/>
          <w:szCs w:val="20"/>
          <w:highlight w:val="white"/>
          <w:lang w:val="en-US"/>
        </w:rPr>
        <w:t>[</w:t>
      </w:r>
      <w:r w:rsidRPr="00CA08A0">
        <w:rPr>
          <w:rFonts w:ascii="Courier New" w:hAnsi="Courier New" w:cs="Courier New"/>
          <w:noProof/>
          <w:color w:val="000000"/>
          <w:sz w:val="20"/>
          <w:szCs w:val="20"/>
          <w:highlight w:val="white"/>
          <w:lang w:val="en-US"/>
        </w:rPr>
        <w:t>5</w:t>
      </w:r>
      <w:r w:rsidRPr="00CA08A0">
        <w:rPr>
          <w:rFonts w:ascii="Courier New" w:hAnsi="Courier New" w:cs="Courier New"/>
          <w:b/>
          <w:bCs/>
          <w:noProof/>
          <w:color w:val="000000"/>
          <w:sz w:val="20"/>
          <w:szCs w:val="20"/>
          <w:highlight w:val="white"/>
          <w:lang w:val="en-US"/>
        </w:rPr>
        <w:t>];</w:t>
      </w:r>
    </w:p>
    <w:p w:rsidR="0037534F" w:rsidRPr="00CA08A0" w:rsidRDefault="0037534F" w:rsidP="0037534F">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CA08A0">
        <w:rPr>
          <w:rFonts w:ascii="Courier New" w:hAnsi="Courier New" w:cs="Courier New"/>
          <w:noProof/>
          <w:color w:val="000000"/>
          <w:sz w:val="20"/>
          <w:szCs w:val="20"/>
          <w:highlight w:val="white"/>
          <w:lang w:val="en-US"/>
        </w:rPr>
        <w:tab/>
      </w:r>
      <w:r w:rsidRPr="00CA08A0">
        <w:rPr>
          <w:rFonts w:ascii="Courier New" w:hAnsi="Courier New" w:cs="Courier New"/>
          <w:noProof/>
          <w:color w:val="000000"/>
          <w:sz w:val="20"/>
          <w:szCs w:val="20"/>
          <w:highlight w:val="white"/>
          <w:lang w:val="en-US"/>
        </w:rPr>
        <w:tab/>
      </w:r>
      <w:r w:rsidRPr="00CA08A0">
        <w:rPr>
          <w:rFonts w:ascii="Courier New" w:hAnsi="Courier New" w:cs="Courier New"/>
          <w:b/>
          <w:bCs/>
          <w:noProof/>
          <w:color w:val="000000"/>
          <w:sz w:val="20"/>
          <w:szCs w:val="20"/>
          <w:highlight w:val="white"/>
          <w:lang w:val="en-US"/>
        </w:rPr>
        <w:t>if(</w:t>
      </w:r>
      <w:r w:rsidRPr="00CA08A0">
        <w:rPr>
          <w:rFonts w:ascii="Courier New" w:hAnsi="Courier New" w:cs="Courier New"/>
          <w:noProof/>
          <w:color w:val="000000"/>
          <w:sz w:val="20"/>
          <w:szCs w:val="20"/>
          <w:highlight w:val="white"/>
          <w:lang w:val="en-US"/>
        </w:rPr>
        <w:t>GetFileHash</w:t>
      </w:r>
      <w:r w:rsidRPr="00CA08A0">
        <w:rPr>
          <w:rFonts w:ascii="Courier New" w:hAnsi="Courier New" w:cs="Courier New"/>
          <w:b/>
          <w:bCs/>
          <w:noProof/>
          <w:color w:val="000000"/>
          <w:sz w:val="20"/>
          <w:szCs w:val="20"/>
          <w:highlight w:val="white"/>
          <w:lang w:val="en-US"/>
        </w:rPr>
        <w:t>(</w:t>
      </w:r>
      <w:r w:rsidRPr="00CA08A0">
        <w:rPr>
          <w:rFonts w:ascii="Courier New" w:hAnsi="Courier New" w:cs="Courier New"/>
          <w:noProof/>
          <w:color w:val="000000"/>
          <w:sz w:val="20"/>
          <w:szCs w:val="20"/>
          <w:highlight w:val="white"/>
          <w:lang w:val="en-US"/>
        </w:rPr>
        <w:t>fileObject</w:t>
      </w:r>
      <w:r w:rsidRPr="00CA08A0">
        <w:rPr>
          <w:rFonts w:ascii="Courier New" w:hAnsi="Courier New" w:cs="Courier New"/>
          <w:b/>
          <w:bCs/>
          <w:noProof/>
          <w:color w:val="000000"/>
          <w:sz w:val="20"/>
          <w:szCs w:val="20"/>
          <w:highlight w:val="white"/>
          <w:lang w:val="en-US"/>
        </w:rPr>
        <w:t>,</w:t>
      </w:r>
      <w:r w:rsidRPr="00CA08A0">
        <w:rPr>
          <w:rFonts w:ascii="Courier New" w:hAnsi="Courier New" w:cs="Courier New"/>
          <w:noProof/>
          <w:color w:val="000000"/>
          <w:sz w:val="20"/>
          <w:szCs w:val="20"/>
          <w:highlight w:val="white"/>
          <w:lang w:val="en-US"/>
        </w:rPr>
        <w:t xml:space="preserve"> 0</w:t>
      </w:r>
      <w:r w:rsidRPr="00CA08A0">
        <w:rPr>
          <w:rFonts w:ascii="Courier New" w:hAnsi="Courier New" w:cs="Courier New"/>
          <w:b/>
          <w:bCs/>
          <w:noProof/>
          <w:color w:val="000000"/>
          <w:sz w:val="20"/>
          <w:szCs w:val="20"/>
          <w:highlight w:val="white"/>
          <w:lang w:val="en-US"/>
        </w:rPr>
        <w:t>,</w:t>
      </w:r>
      <w:r w:rsidRPr="00CA08A0">
        <w:rPr>
          <w:rFonts w:ascii="Courier New" w:hAnsi="Courier New" w:cs="Courier New"/>
          <w:noProof/>
          <w:color w:val="000000"/>
          <w:sz w:val="20"/>
          <w:szCs w:val="20"/>
          <w:highlight w:val="white"/>
          <w:lang w:val="en-US"/>
        </w:rPr>
        <w:t xml:space="preserve"> fileHash</w:t>
      </w:r>
      <w:r w:rsidRPr="00CA08A0">
        <w:rPr>
          <w:rFonts w:ascii="Courier New" w:hAnsi="Courier New" w:cs="Courier New"/>
          <w:b/>
          <w:bCs/>
          <w:noProof/>
          <w:color w:val="000000"/>
          <w:sz w:val="20"/>
          <w:szCs w:val="20"/>
          <w:highlight w:val="white"/>
          <w:lang w:val="en-US"/>
        </w:rPr>
        <w:t>))</w:t>
      </w:r>
    </w:p>
    <w:p w:rsidR="0037534F" w:rsidRPr="00CA08A0" w:rsidRDefault="0037534F" w:rsidP="0037534F">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CA08A0">
        <w:rPr>
          <w:rFonts w:ascii="Courier New" w:hAnsi="Courier New" w:cs="Courier New"/>
          <w:noProof/>
          <w:color w:val="000000"/>
          <w:sz w:val="20"/>
          <w:szCs w:val="20"/>
          <w:highlight w:val="white"/>
          <w:lang w:val="en-US"/>
        </w:rPr>
        <w:tab/>
      </w:r>
      <w:r w:rsidRPr="00CA08A0">
        <w:rPr>
          <w:rFonts w:ascii="Courier New" w:hAnsi="Courier New" w:cs="Courier New"/>
          <w:noProof/>
          <w:color w:val="000000"/>
          <w:sz w:val="20"/>
          <w:szCs w:val="20"/>
          <w:highlight w:val="white"/>
          <w:lang w:val="en-US"/>
        </w:rPr>
        <w:tab/>
      </w:r>
      <w:r w:rsidRPr="00CA08A0">
        <w:rPr>
          <w:rFonts w:ascii="Courier New" w:hAnsi="Courier New" w:cs="Courier New"/>
          <w:b/>
          <w:bCs/>
          <w:noProof/>
          <w:color w:val="000000"/>
          <w:sz w:val="20"/>
          <w:szCs w:val="20"/>
          <w:highlight w:val="white"/>
          <w:lang w:val="en-US"/>
        </w:rPr>
        <w:t>{</w:t>
      </w:r>
    </w:p>
    <w:p w:rsidR="0037534F" w:rsidRPr="00CA08A0" w:rsidRDefault="0037534F" w:rsidP="0037534F">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CA08A0">
        <w:rPr>
          <w:rFonts w:ascii="Courier New" w:hAnsi="Courier New" w:cs="Courier New"/>
          <w:noProof/>
          <w:color w:val="000000"/>
          <w:sz w:val="20"/>
          <w:szCs w:val="20"/>
          <w:highlight w:val="white"/>
          <w:lang w:val="en-US"/>
        </w:rPr>
        <w:tab/>
      </w:r>
      <w:r w:rsidRPr="00CA08A0">
        <w:rPr>
          <w:rFonts w:ascii="Courier New" w:hAnsi="Courier New" w:cs="Courier New"/>
          <w:noProof/>
          <w:color w:val="000000"/>
          <w:sz w:val="20"/>
          <w:szCs w:val="20"/>
          <w:highlight w:val="white"/>
          <w:lang w:val="en-US"/>
        </w:rPr>
        <w:tab/>
      </w:r>
      <w:r w:rsidRPr="00CA08A0">
        <w:rPr>
          <w:rFonts w:ascii="Courier New" w:hAnsi="Courier New" w:cs="Courier New"/>
          <w:noProof/>
          <w:color w:val="000000"/>
          <w:sz w:val="20"/>
          <w:szCs w:val="20"/>
          <w:highlight w:val="white"/>
          <w:lang w:val="en-US"/>
        </w:rPr>
        <w:tab/>
        <w:t>WCHAR tempStr</w:t>
      </w:r>
      <w:r w:rsidRPr="00CA08A0">
        <w:rPr>
          <w:rFonts w:ascii="Courier New" w:hAnsi="Courier New" w:cs="Courier New"/>
          <w:b/>
          <w:bCs/>
          <w:noProof/>
          <w:color w:val="000000"/>
          <w:sz w:val="20"/>
          <w:szCs w:val="20"/>
          <w:highlight w:val="white"/>
          <w:lang w:val="en-US"/>
        </w:rPr>
        <w:t>[</w:t>
      </w:r>
      <w:r w:rsidRPr="00CA08A0">
        <w:rPr>
          <w:rFonts w:ascii="Courier New" w:hAnsi="Courier New" w:cs="Courier New"/>
          <w:noProof/>
          <w:color w:val="000000"/>
          <w:sz w:val="20"/>
          <w:szCs w:val="20"/>
          <w:highlight w:val="white"/>
          <w:lang w:val="en-US"/>
        </w:rPr>
        <w:t>80</w:t>
      </w:r>
      <w:r w:rsidRPr="00CA08A0">
        <w:rPr>
          <w:rFonts w:ascii="Courier New" w:hAnsi="Courier New" w:cs="Courier New"/>
          <w:b/>
          <w:bCs/>
          <w:noProof/>
          <w:color w:val="000000"/>
          <w:sz w:val="20"/>
          <w:szCs w:val="20"/>
          <w:highlight w:val="white"/>
          <w:lang w:val="en-US"/>
        </w:rPr>
        <w:t>];</w:t>
      </w:r>
    </w:p>
    <w:p w:rsidR="00CA08A0" w:rsidRPr="003B5BE6" w:rsidRDefault="0037534F" w:rsidP="0037534F">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CA08A0">
        <w:rPr>
          <w:rFonts w:ascii="Courier New" w:hAnsi="Courier New" w:cs="Courier New"/>
          <w:noProof/>
          <w:color w:val="000000"/>
          <w:sz w:val="20"/>
          <w:szCs w:val="20"/>
          <w:highlight w:val="white"/>
          <w:lang w:val="en-US"/>
        </w:rPr>
        <w:tab/>
      </w:r>
      <w:r w:rsidRPr="00CA08A0">
        <w:rPr>
          <w:rFonts w:ascii="Courier New" w:hAnsi="Courier New" w:cs="Courier New"/>
          <w:noProof/>
          <w:color w:val="000000"/>
          <w:sz w:val="20"/>
          <w:szCs w:val="20"/>
          <w:highlight w:val="white"/>
          <w:lang w:val="en-US"/>
        </w:rPr>
        <w:tab/>
      </w:r>
      <w:r w:rsidRPr="00CA08A0">
        <w:rPr>
          <w:rFonts w:ascii="Courier New" w:hAnsi="Courier New" w:cs="Courier New"/>
          <w:noProof/>
          <w:color w:val="000000"/>
          <w:sz w:val="20"/>
          <w:szCs w:val="20"/>
          <w:highlight w:val="white"/>
          <w:lang w:val="en-US"/>
        </w:rPr>
        <w:tab/>
        <w:t>swprintf</w:t>
      </w:r>
      <w:r w:rsidRPr="00CA08A0">
        <w:rPr>
          <w:rFonts w:ascii="Courier New" w:hAnsi="Courier New" w:cs="Courier New"/>
          <w:b/>
          <w:bCs/>
          <w:noProof/>
          <w:color w:val="000000"/>
          <w:sz w:val="20"/>
          <w:szCs w:val="20"/>
          <w:highlight w:val="white"/>
          <w:lang w:val="en-US"/>
        </w:rPr>
        <w:t>(</w:t>
      </w:r>
      <w:r w:rsidRPr="00CA08A0">
        <w:rPr>
          <w:rFonts w:ascii="Courier New" w:hAnsi="Courier New" w:cs="Courier New"/>
          <w:noProof/>
          <w:color w:val="000000"/>
          <w:sz w:val="20"/>
          <w:szCs w:val="20"/>
          <w:highlight w:val="white"/>
          <w:lang w:val="en-US"/>
        </w:rPr>
        <w:t>tempStr</w:t>
      </w:r>
      <w:r w:rsidRPr="00CA08A0">
        <w:rPr>
          <w:rFonts w:ascii="Courier New" w:hAnsi="Courier New" w:cs="Courier New"/>
          <w:b/>
          <w:bCs/>
          <w:noProof/>
          <w:color w:val="000000"/>
          <w:sz w:val="20"/>
          <w:szCs w:val="20"/>
          <w:highlight w:val="white"/>
          <w:lang w:val="en-US"/>
        </w:rPr>
        <w:t>,</w:t>
      </w:r>
      <w:r w:rsidRPr="00CA08A0">
        <w:rPr>
          <w:rFonts w:ascii="Courier New" w:hAnsi="Courier New" w:cs="Courier New"/>
          <w:noProof/>
          <w:color w:val="000000"/>
          <w:sz w:val="20"/>
          <w:szCs w:val="20"/>
          <w:highlight w:val="white"/>
          <w:lang w:val="en-US"/>
        </w:rPr>
        <w:t xml:space="preserve"> L"%08X %08X %08X %08X %08X"</w:t>
      </w:r>
      <w:r w:rsidRPr="00CA08A0">
        <w:rPr>
          <w:rFonts w:ascii="Courier New" w:hAnsi="Courier New" w:cs="Courier New"/>
          <w:b/>
          <w:bCs/>
          <w:noProof/>
          <w:color w:val="000000"/>
          <w:sz w:val="20"/>
          <w:szCs w:val="20"/>
          <w:highlight w:val="white"/>
          <w:lang w:val="en-US"/>
        </w:rPr>
        <w:t>,</w:t>
      </w:r>
      <w:r w:rsidRPr="00CA08A0">
        <w:rPr>
          <w:rFonts w:ascii="Courier New" w:hAnsi="Courier New" w:cs="Courier New"/>
          <w:noProof/>
          <w:color w:val="000000"/>
          <w:sz w:val="20"/>
          <w:szCs w:val="20"/>
          <w:highlight w:val="white"/>
          <w:lang w:val="en-US"/>
        </w:rPr>
        <w:t xml:space="preserve"> </w:t>
      </w:r>
    </w:p>
    <w:p w:rsidR="00CA08A0" w:rsidRPr="00B06F40" w:rsidRDefault="00CA08A0" w:rsidP="0037534F">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b/>
          <w:bCs/>
          <w:noProof/>
          <w:color w:val="000000"/>
          <w:sz w:val="20"/>
          <w:szCs w:val="20"/>
          <w:highlight w:val="white"/>
          <w:lang w:val="en-US"/>
        </w:rPr>
      </w:pPr>
      <w:r w:rsidRPr="003B5BE6">
        <w:rPr>
          <w:rFonts w:ascii="Courier New" w:hAnsi="Courier New" w:cs="Courier New"/>
          <w:noProof/>
          <w:color w:val="000000"/>
          <w:sz w:val="20"/>
          <w:szCs w:val="20"/>
          <w:highlight w:val="white"/>
          <w:lang w:val="en-US"/>
        </w:rPr>
        <w:tab/>
      </w:r>
      <w:r w:rsidRPr="003B5BE6">
        <w:rPr>
          <w:rFonts w:ascii="Courier New" w:hAnsi="Courier New" w:cs="Courier New"/>
          <w:noProof/>
          <w:color w:val="000000"/>
          <w:sz w:val="20"/>
          <w:szCs w:val="20"/>
          <w:highlight w:val="white"/>
          <w:lang w:val="en-US"/>
        </w:rPr>
        <w:tab/>
      </w:r>
      <w:r w:rsidRPr="003B5BE6">
        <w:rPr>
          <w:rFonts w:ascii="Courier New" w:hAnsi="Courier New" w:cs="Courier New"/>
          <w:noProof/>
          <w:color w:val="000000"/>
          <w:sz w:val="20"/>
          <w:szCs w:val="20"/>
          <w:highlight w:val="white"/>
          <w:lang w:val="en-US"/>
        </w:rPr>
        <w:tab/>
      </w:r>
      <w:r w:rsidRPr="003B5BE6">
        <w:rPr>
          <w:rFonts w:ascii="Courier New" w:hAnsi="Courier New" w:cs="Courier New"/>
          <w:noProof/>
          <w:color w:val="000000"/>
          <w:sz w:val="20"/>
          <w:szCs w:val="20"/>
          <w:highlight w:val="white"/>
          <w:lang w:val="en-US"/>
        </w:rPr>
        <w:tab/>
      </w:r>
      <w:r w:rsidR="0037534F" w:rsidRPr="00CA08A0">
        <w:rPr>
          <w:rFonts w:ascii="Courier New" w:hAnsi="Courier New" w:cs="Courier New"/>
          <w:noProof/>
          <w:color w:val="000000"/>
          <w:sz w:val="20"/>
          <w:szCs w:val="20"/>
          <w:highlight w:val="white"/>
          <w:lang w:val="en-US"/>
        </w:rPr>
        <w:t>fileHash</w:t>
      </w:r>
      <w:r w:rsidR="0037534F" w:rsidRPr="00CA08A0">
        <w:rPr>
          <w:rFonts w:ascii="Courier New" w:hAnsi="Courier New" w:cs="Courier New"/>
          <w:b/>
          <w:bCs/>
          <w:noProof/>
          <w:color w:val="000000"/>
          <w:sz w:val="20"/>
          <w:szCs w:val="20"/>
          <w:highlight w:val="white"/>
          <w:lang w:val="en-US"/>
        </w:rPr>
        <w:t>[</w:t>
      </w:r>
      <w:r w:rsidR="0037534F" w:rsidRPr="00CA08A0">
        <w:rPr>
          <w:rFonts w:ascii="Courier New" w:hAnsi="Courier New" w:cs="Courier New"/>
          <w:noProof/>
          <w:color w:val="000000"/>
          <w:sz w:val="20"/>
          <w:szCs w:val="20"/>
          <w:highlight w:val="white"/>
          <w:lang w:val="en-US"/>
        </w:rPr>
        <w:t>0</w:t>
      </w:r>
      <w:r w:rsidR="0037534F" w:rsidRPr="00CA08A0">
        <w:rPr>
          <w:rFonts w:ascii="Courier New" w:hAnsi="Courier New" w:cs="Courier New"/>
          <w:b/>
          <w:bCs/>
          <w:noProof/>
          <w:color w:val="000000"/>
          <w:sz w:val="20"/>
          <w:szCs w:val="20"/>
          <w:highlight w:val="white"/>
          <w:lang w:val="en-US"/>
        </w:rPr>
        <w:t>],</w:t>
      </w:r>
      <w:r w:rsidRPr="00CA08A0">
        <w:rPr>
          <w:rFonts w:ascii="Courier New" w:hAnsi="Courier New" w:cs="Courier New"/>
          <w:b/>
          <w:bCs/>
          <w:noProof/>
          <w:color w:val="000000"/>
          <w:sz w:val="20"/>
          <w:szCs w:val="20"/>
          <w:highlight w:val="white"/>
          <w:lang w:val="en-US"/>
        </w:rPr>
        <w:t xml:space="preserve"> </w:t>
      </w:r>
      <w:r w:rsidR="0037534F" w:rsidRPr="00CA08A0">
        <w:rPr>
          <w:rFonts w:ascii="Courier New" w:hAnsi="Courier New" w:cs="Courier New"/>
          <w:noProof/>
          <w:color w:val="000000"/>
          <w:sz w:val="20"/>
          <w:szCs w:val="20"/>
          <w:highlight w:val="white"/>
          <w:lang w:val="en-US"/>
        </w:rPr>
        <w:t>fileHash</w:t>
      </w:r>
      <w:r w:rsidR="0037534F" w:rsidRPr="00CA08A0">
        <w:rPr>
          <w:rFonts w:ascii="Courier New" w:hAnsi="Courier New" w:cs="Courier New"/>
          <w:b/>
          <w:bCs/>
          <w:noProof/>
          <w:color w:val="000000"/>
          <w:sz w:val="20"/>
          <w:szCs w:val="20"/>
          <w:highlight w:val="white"/>
          <w:lang w:val="en-US"/>
        </w:rPr>
        <w:t>[</w:t>
      </w:r>
      <w:r w:rsidR="0037534F" w:rsidRPr="00CA08A0">
        <w:rPr>
          <w:rFonts w:ascii="Courier New" w:hAnsi="Courier New" w:cs="Courier New"/>
          <w:noProof/>
          <w:color w:val="000000"/>
          <w:sz w:val="20"/>
          <w:szCs w:val="20"/>
          <w:highlight w:val="white"/>
          <w:lang w:val="en-US"/>
        </w:rPr>
        <w:t>1</w:t>
      </w:r>
      <w:r w:rsidR="0037534F" w:rsidRPr="00CA08A0">
        <w:rPr>
          <w:rFonts w:ascii="Courier New" w:hAnsi="Courier New" w:cs="Courier New"/>
          <w:b/>
          <w:bCs/>
          <w:noProof/>
          <w:color w:val="000000"/>
          <w:sz w:val="20"/>
          <w:szCs w:val="20"/>
          <w:highlight w:val="white"/>
          <w:lang w:val="en-US"/>
        </w:rPr>
        <w:t>],</w:t>
      </w:r>
      <w:r w:rsidRPr="00CA08A0">
        <w:rPr>
          <w:rFonts w:ascii="Courier New" w:hAnsi="Courier New" w:cs="Courier New"/>
          <w:b/>
          <w:bCs/>
          <w:noProof/>
          <w:color w:val="000000"/>
          <w:sz w:val="20"/>
          <w:szCs w:val="20"/>
          <w:highlight w:val="white"/>
          <w:lang w:val="en-US"/>
        </w:rPr>
        <w:t xml:space="preserve"> </w:t>
      </w:r>
      <w:r w:rsidR="0037534F" w:rsidRPr="00CA08A0">
        <w:rPr>
          <w:rFonts w:ascii="Courier New" w:hAnsi="Courier New" w:cs="Courier New"/>
          <w:noProof/>
          <w:color w:val="000000"/>
          <w:sz w:val="20"/>
          <w:szCs w:val="20"/>
          <w:highlight w:val="white"/>
          <w:lang w:val="en-US"/>
        </w:rPr>
        <w:t>fileHash</w:t>
      </w:r>
      <w:r w:rsidR="0037534F" w:rsidRPr="00CA08A0">
        <w:rPr>
          <w:rFonts w:ascii="Courier New" w:hAnsi="Courier New" w:cs="Courier New"/>
          <w:b/>
          <w:bCs/>
          <w:noProof/>
          <w:color w:val="000000"/>
          <w:sz w:val="20"/>
          <w:szCs w:val="20"/>
          <w:highlight w:val="white"/>
          <w:lang w:val="en-US"/>
        </w:rPr>
        <w:t>[</w:t>
      </w:r>
      <w:r w:rsidR="0037534F" w:rsidRPr="00CA08A0">
        <w:rPr>
          <w:rFonts w:ascii="Courier New" w:hAnsi="Courier New" w:cs="Courier New"/>
          <w:noProof/>
          <w:color w:val="000000"/>
          <w:sz w:val="20"/>
          <w:szCs w:val="20"/>
          <w:highlight w:val="white"/>
          <w:lang w:val="en-US"/>
        </w:rPr>
        <w:t>2</w:t>
      </w:r>
      <w:r w:rsidR="0037534F" w:rsidRPr="00CA08A0">
        <w:rPr>
          <w:rFonts w:ascii="Courier New" w:hAnsi="Courier New" w:cs="Courier New"/>
          <w:b/>
          <w:bCs/>
          <w:noProof/>
          <w:color w:val="000000"/>
          <w:sz w:val="20"/>
          <w:szCs w:val="20"/>
          <w:highlight w:val="white"/>
          <w:lang w:val="en-US"/>
        </w:rPr>
        <w:t>],</w:t>
      </w:r>
      <w:r w:rsidRPr="00CA08A0">
        <w:rPr>
          <w:rFonts w:ascii="Courier New" w:hAnsi="Courier New" w:cs="Courier New"/>
          <w:b/>
          <w:bCs/>
          <w:noProof/>
          <w:color w:val="000000"/>
          <w:sz w:val="20"/>
          <w:szCs w:val="20"/>
          <w:highlight w:val="white"/>
          <w:lang w:val="en-US"/>
        </w:rPr>
        <w:t xml:space="preserve"> </w:t>
      </w:r>
      <w:r w:rsidR="0037534F" w:rsidRPr="00CA08A0">
        <w:rPr>
          <w:rFonts w:ascii="Courier New" w:hAnsi="Courier New" w:cs="Courier New"/>
          <w:noProof/>
          <w:color w:val="000000"/>
          <w:sz w:val="20"/>
          <w:szCs w:val="20"/>
          <w:highlight w:val="white"/>
          <w:lang w:val="en-US"/>
        </w:rPr>
        <w:t>fileHash</w:t>
      </w:r>
      <w:r w:rsidR="0037534F" w:rsidRPr="00CA08A0">
        <w:rPr>
          <w:rFonts w:ascii="Courier New" w:hAnsi="Courier New" w:cs="Courier New"/>
          <w:b/>
          <w:bCs/>
          <w:noProof/>
          <w:color w:val="000000"/>
          <w:sz w:val="20"/>
          <w:szCs w:val="20"/>
          <w:highlight w:val="white"/>
          <w:lang w:val="en-US"/>
        </w:rPr>
        <w:t>[</w:t>
      </w:r>
      <w:r w:rsidR="0037534F" w:rsidRPr="00CA08A0">
        <w:rPr>
          <w:rFonts w:ascii="Courier New" w:hAnsi="Courier New" w:cs="Courier New"/>
          <w:noProof/>
          <w:color w:val="000000"/>
          <w:sz w:val="20"/>
          <w:szCs w:val="20"/>
          <w:highlight w:val="white"/>
          <w:lang w:val="en-US"/>
        </w:rPr>
        <w:t>3</w:t>
      </w:r>
      <w:r w:rsidR="0037534F" w:rsidRPr="00CA08A0">
        <w:rPr>
          <w:rFonts w:ascii="Courier New" w:hAnsi="Courier New" w:cs="Courier New"/>
          <w:b/>
          <w:bCs/>
          <w:noProof/>
          <w:color w:val="000000"/>
          <w:sz w:val="20"/>
          <w:szCs w:val="20"/>
          <w:highlight w:val="white"/>
          <w:lang w:val="en-US"/>
        </w:rPr>
        <w:t>],</w:t>
      </w:r>
      <w:r w:rsidR="0037534F" w:rsidRPr="00CA08A0">
        <w:rPr>
          <w:rFonts w:ascii="Courier New" w:hAnsi="Courier New" w:cs="Courier New"/>
          <w:noProof/>
          <w:color w:val="000000"/>
          <w:sz w:val="20"/>
          <w:szCs w:val="20"/>
          <w:highlight w:val="white"/>
          <w:lang w:val="en-US"/>
        </w:rPr>
        <w:t xml:space="preserve"> fileHash</w:t>
      </w:r>
      <w:r w:rsidR="0037534F" w:rsidRPr="00CA08A0">
        <w:rPr>
          <w:rFonts w:ascii="Courier New" w:hAnsi="Courier New" w:cs="Courier New"/>
          <w:b/>
          <w:bCs/>
          <w:noProof/>
          <w:color w:val="000000"/>
          <w:sz w:val="20"/>
          <w:szCs w:val="20"/>
          <w:highlight w:val="white"/>
          <w:lang w:val="en-US"/>
        </w:rPr>
        <w:t>[</w:t>
      </w:r>
      <w:r w:rsidR="0037534F" w:rsidRPr="00CA08A0">
        <w:rPr>
          <w:rFonts w:ascii="Courier New" w:hAnsi="Courier New" w:cs="Courier New"/>
          <w:noProof/>
          <w:color w:val="000000"/>
          <w:sz w:val="20"/>
          <w:szCs w:val="20"/>
          <w:highlight w:val="white"/>
          <w:lang w:val="en-US"/>
        </w:rPr>
        <w:t>4</w:t>
      </w:r>
      <w:r w:rsidR="0037534F" w:rsidRPr="00CA08A0">
        <w:rPr>
          <w:rFonts w:ascii="Courier New" w:hAnsi="Courier New" w:cs="Courier New"/>
          <w:b/>
          <w:bCs/>
          <w:noProof/>
          <w:color w:val="000000"/>
          <w:sz w:val="20"/>
          <w:szCs w:val="20"/>
          <w:highlight w:val="white"/>
          <w:lang w:val="en-US"/>
        </w:rPr>
        <w:t>]);</w:t>
      </w:r>
    </w:p>
    <w:p w:rsidR="0037534F" w:rsidRPr="00CA08A0" w:rsidRDefault="0037534F" w:rsidP="0037534F">
      <w:pPr>
        <w:widowControl w:val="0"/>
        <w:tabs>
          <w:tab w:val="left" w:pos="567"/>
          <w:tab w:val="left" w:pos="1134"/>
          <w:tab w:val="left" w:pos="1701"/>
          <w:tab w:val="left" w:pos="2268"/>
        </w:tabs>
        <w:autoSpaceDE w:val="0"/>
        <w:autoSpaceDN w:val="0"/>
        <w:adjustRightInd w:val="0"/>
        <w:spacing w:line="240" w:lineRule="auto"/>
        <w:ind w:firstLine="0"/>
        <w:rPr>
          <w:rFonts w:ascii="Courier New" w:hAnsi="Courier New" w:cs="Courier New"/>
          <w:noProof/>
          <w:color w:val="000000"/>
          <w:sz w:val="20"/>
          <w:szCs w:val="20"/>
          <w:highlight w:val="white"/>
          <w:lang w:val="en-US"/>
        </w:rPr>
      </w:pPr>
      <w:r w:rsidRPr="00CA08A0">
        <w:rPr>
          <w:rFonts w:ascii="Courier New" w:hAnsi="Courier New" w:cs="Courier New"/>
          <w:noProof/>
          <w:color w:val="000000"/>
          <w:sz w:val="20"/>
          <w:szCs w:val="20"/>
          <w:highlight w:val="white"/>
          <w:lang w:val="en-US"/>
        </w:rPr>
        <w:tab/>
      </w:r>
      <w:r w:rsidRPr="00CA08A0">
        <w:rPr>
          <w:rFonts w:ascii="Courier New" w:hAnsi="Courier New" w:cs="Courier New"/>
          <w:noProof/>
          <w:color w:val="000000"/>
          <w:sz w:val="20"/>
          <w:szCs w:val="20"/>
          <w:highlight w:val="white"/>
          <w:lang w:val="en-US"/>
        </w:rPr>
        <w:tab/>
      </w:r>
      <w:r w:rsidRPr="00CA08A0">
        <w:rPr>
          <w:rFonts w:ascii="Courier New" w:hAnsi="Courier New" w:cs="Courier New"/>
          <w:noProof/>
          <w:color w:val="000000"/>
          <w:sz w:val="20"/>
          <w:szCs w:val="20"/>
          <w:highlight w:val="white"/>
          <w:lang w:val="en-US"/>
        </w:rPr>
        <w:tab/>
        <w:t xml:space="preserve">wcout </w:t>
      </w:r>
      <w:r w:rsidRPr="00CA08A0">
        <w:rPr>
          <w:rFonts w:ascii="Courier New" w:hAnsi="Courier New" w:cs="Courier New"/>
          <w:b/>
          <w:bCs/>
          <w:noProof/>
          <w:color w:val="000000"/>
          <w:sz w:val="20"/>
          <w:szCs w:val="20"/>
          <w:highlight w:val="white"/>
          <w:lang w:val="en-US"/>
        </w:rPr>
        <w:t>&lt;&lt;</w:t>
      </w:r>
      <w:r w:rsidRPr="00CA08A0">
        <w:rPr>
          <w:rFonts w:ascii="Courier New" w:hAnsi="Courier New" w:cs="Courier New"/>
          <w:noProof/>
          <w:color w:val="000000"/>
          <w:sz w:val="20"/>
          <w:szCs w:val="20"/>
          <w:highlight w:val="white"/>
          <w:lang w:val="en-US"/>
        </w:rPr>
        <w:t xml:space="preserve"> L"SHA1: " </w:t>
      </w:r>
      <w:r w:rsidRPr="00CA08A0">
        <w:rPr>
          <w:rFonts w:ascii="Courier New" w:hAnsi="Courier New" w:cs="Courier New"/>
          <w:b/>
          <w:bCs/>
          <w:noProof/>
          <w:color w:val="000000"/>
          <w:sz w:val="20"/>
          <w:szCs w:val="20"/>
          <w:highlight w:val="white"/>
          <w:lang w:val="en-US"/>
        </w:rPr>
        <w:t>&lt;&lt;</w:t>
      </w:r>
      <w:r w:rsidRPr="00CA08A0">
        <w:rPr>
          <w:rFonts w:ascii="Courier New" w:hAnsi="Courier New" w:cs="Courier New"/>
          <w:noProof/>
          <w:color w:val="000000"/>
          <w:sz w:val="20"/>
          <w:szCs w:val="20"/>
          <w:highlight w:val="white"/>
          <w:lang w:val="en-US"/>
        </w:rPr>
        <w:t xml:space="preserve"> wstring</w:t>
      </w:r>
      <w:r w:rsidRPr="00CA08A0">
        <w:rPr>
          <w:rFonts w:ascii="Courier New" w:hAnsi="Courier New" w:cs="Courier New"/>
          <w:b/>
          <w:bCs/>
          <w:noProof/>
          <w:color w:val="000000"/>
          <w:sz w:val="20"/>
          <w:szCs w:val="20"/>
          <w:highlight w:val="white"/>
          <w:lang w:val="en-US"/>
        </w:rPr>
        <w:t>(</w:t>
      </w:r>
      <w:r w:rsidRPr="00CA08A0">
        <w:rPr>
          <w:rFonts w:ascii="Courier New" w:hAnsi="Courier New" w:cs="Courier New"/>
          <w:noProof/>
          <w:color w:val="000000"/>
          <w:sz w:val="20"/>
          <w:szCs w:val="20"/>
          <w:highlight w:val="white"/>
          <w:lang w:val="en-US"/>
        </w:rPr>
        <w:t>tempStr</w:t>
      </w:r>
      <w:r w:rsidRPr="00CA08A0">
        <w:rPr>
          <w:rFonts w:ascii="Courier New" w:hAnsi="Courier New" w:cs="Courier New"/>
          <w:b/>
          <w:bCs/>
          <w:noProof/>
          <w:color w:val="000000"/>
          <w:sz w:val="20"/>
          <w:szCs w:val="20"/>
          <w:highlight w:val="white"/>
          <w:lang w:val="en-US"/>
        </w:rPr>
        <w:t>)</w:t>
      </w:r>
      <w:r w:rsidRPr="00CA08A0">
        <w:rPr>
          <w:rFonts w:ascii="Courier New" w:hAnsi="Courier New" w:cs="Courier New"/>
          <w:noProof/>
          <w:color w:val="000000"/>
          <w:sz w:val="20"/>
          <w:szCs w:val="20"/>
          <w:highlight w:val="white"/>
          <w:lang w:val="en-US"/>
        </w:rPr>
        <w:t xml:space="preserve"> </w:t>
      </w:r>
      <w:r w:rsidRPr="00CA08A0">
        <w:rPr>
          <w:rFonts w:ascii="Courier New" w:hAnsi="Courier New" w:cs="Courier New"/>
          <w:b/>
          <w:bCs/>
          <w:noProof/>
          <w:color w:val="000000"/>
          <w:sz w:val="20"/>
          <w:szCs w:val="20"/>
          <w:highlight w:val="white"/>
          <w:lang w:val="en-US"/>
        </w:rPr>
        <w:t>&lt;&lt;</w:t>
      </w:r>
      <w:r w:rsidRPr="00CA08A0">
        <w:rPr>
          <w:rFonts w:ascii="Courier New" w:hAnsi="Courier New" w:cs="Courier New"/>
          <w:noProof/>
          <w:color w:val="000000"/>
          <w:sz w:val="20"/>
          <w:szCs w:val="20"/>
          <w:highlight w:val="white"/>
          <w:lang w:val="en-US"/>
        </w:rPr>
        <w:t xml:space="preserve"> endl</w:t>
      </w:r>
      <w:r w:rsidRPr="00CA08A0">
        <w:rPr>
          <w:rFonts w:ascii="Courier New" w:hAnsi="Courier New" w:cs="Courier New"/>
          <w:b/>
          <w:bCs/>
          <w:noProof/>
          <w:color w:val="000000"/>
          <w:sz w:val="20"/>
          <w:szCs w:val="20"/>
          <w:highlight w:val="white"/>
          <w:lang w:val="en-US"/>
        </w:rPr>
        <w:t>;</w:t>
      </w:r>
    </w:p>
    <w:p w:rsidR="0037534F" w:rsidRPr="003B5BE6" w:rsidRDefault="0037534F" w:rsidP="0037534F">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CA08A0">
        <w:rPr>
          <w:rFonts w:ascii="Courier New" w:hAnsi="Courier New" w:cs="Courier New"/>
          <w:noProof/>
          <w:color w:val="000000"/>
          <w:sz w:val="20"/>
          <w:szCs w:val="20"/>
          <w:highlight w:val="white"/>
          <w:lang w:val="en-US"/>
        </w:rPr>
        <w:tab/>
      </w:r>
      <w:r w:rsidRPr="00CA08A0">
        <w:rPr>
          <w:rFonts w:ascii="Courier New" w:hAnsi="Courier New" w:cs="Courier New"/>
          <w:noProof/>
          <w:color w:val="000000"/>
          <w:sz w:val="20"/>
          <w:szCs w:val="20"/>
          <w:highlight w:val="white"/>
          <w:lang w:val="en-US"/>
        </w:rPr>
        <w:tab/>
      </w:r>
      <w:r w:rsidRPr="003B5BE6">
        <w:rPr>
          <w:rFonts w:ascii="Courier New" w:hAnsi="Courier New" w:cs="Courier New"/>
          <w:b/>
          <w:bCs/>
          <w:noProof/>
          <w:color w:val="000000"/>
          <w:sz w:val="20"/>
          <w:szCs w:val="20"/>
          <w:highlight w:val="white"/>
        </w:rPr>
        <w:t>}</w:t>
      </w:r>
    </w:p>
    <w:p w:rsidR="00697944" w:rsidRPr="003B5BE6"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b/>
          <w:bCs/>
          <w:noProof/>
          <w:color w:val="808080"/>
          <w:sz w:val="20"/>
          <w:szCs w:val="20"/>
          <w:highlight w:val="white"/>
        </w:rPr>
      </w:pPr>
      <w:r w:rsidRPr="003B5BE6">
        <w:rPr>
          <w:rFonts w:ascii="Courier New" w:hAnsi="Courier New" w:cs="Courier New"/>
          <w:noProof/>
          <w:color w:val="000000"/>
          <w:sz w:val="20"/>
          <w:szCs w:val="20"/>
          <w:highlight w:val="white"/>
        </w:rPr>
        <w:tab/>
      </w:r>
      <w:r w:rsidRPr="003B5BE6">
        <w:rPr>
          <w:rFonts w:ascii="Courier New" w:hAnsi="Courier New" w:cs="Courier New"/>
          <w:noProof/>
          <w:color w:val="000000"/>
          <w:sz w:val="20"/>
          <w:szCs w:val="20"/>
          <w:highlight w:val="white"/>
        </w:rPr>
        <w:tab/>
      </w:r>
      <w:r w:rsidRPr="000C1539">
        <w:rPr>
          <w:rFonts w:ascii="Courier New" w:hAnsi="Courier New" w:cs="Courier New"/>
          <w:b/>
          <w:bCs/>
          <w:noProof/>
          <w:color w:val="808080"/>
          <w:sz w:val="20"/>
          <w:szCs w:val="20"/>
          <w:highlight w:val="white"/>
        </w:rPr>
        <w:t>// Определ</w:t>
      </w:r>
      <w:r>
        <w:rPr>
          <w:rFonts w:ascii="Courier New" w:hAnsi="Courier New" w:cs="Courier New"/>
          <w:b/>
          <w:bCs/>
          <w:noProof/>
          <w:color w:val="808080"/>
          <w:sz w:val="20"/>
          <w:szCs w:val="20"/>
          <w:highlight w:val="white"/>
        </w:rPr>
        <w:t>ение</w:t>
      </w:r>
      <w:r w:rsidRPr="000C1539">
        <w:rPr>
          <w:rFonts w:ascii="Courier New" w:hAnsi="Courier New" w:cs="Courier New"/>
          <w:b/>
          <w:bCs/>
          <w:noProof/>
          <w:color w:val="808080"/>
          <w:sz w:val="20"/>
          <w:szCs w:val="20"/>
          <w:highlight w:val="white"/>
        </w:rPr>
        <w:t xml:space="preserve"> размер</w:t>
      </w:r>
      <w:r>
        <w:rPr>
          <w:rFonts w:ascii="Courier New" w:hAnsi="Courier New" w:cs="Courier New"/>
          <w:b/>
          <w:bCs/>
          <w:noProof/>
          <w:color w:val="808080"/>
          <w:sz w:val="20"/>
          <w:szCs w:val="20"/>
          <w:highlight w:val="white"/>
        </w:rPr>
        <w:t>а</w:t>
      </w:r>
      <w:r w:rsidRPr="000C1539">
        <w:rPr>
          <w:rFonts w:ascii="Courier New" w:hAnsi="Courier New" w:cs="Courier New"/>
          <w:b/>
          <w:bCs/>
          <w:noProof/>
          <w:color w:val="808080"/>
          <w:sz w:val="20"/>
          <w:szCs w:val="20"/>
          <w:highlight w:val="white"/>
        </w:rPr>
        <w:t xml:space="preserve"> основного (нулевого) потока данных файла</w:t>
      </w:r>
    </w:p>
    <w:p w:rsidR="00697944" w:rsidRPr="007B4A13"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20309C">
        <w:rPr>
          <w:rFonts w:ascii="Courier New" w:hAnsi="Courier New" w:cs="Courier New"/>
          <w:noProof/>
          <w:color w:val="000000"/>
          <w:sz w:val="20"/>
          <w:szCs w:val="20"/>
          <w:highlight w:val="white"/>
          <w:lang w:val="en-US"/>
        </w:rPr>
        <w:t>LONGLONG</w:t>
      </w:r>
      <w:r w:rsidRPr="007B4A13">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fileDataSize</w:t>
      </w:r>
      <w:r w:rsidRPr="007B4A13">
        <w:rPr>
          <w:rFonts w:ascii="Courier New" w:hAnsi="Courier New" w:cs="Courier New"/>
          <w:noProof/>
          <w:color w:val="000000"/>
          <w:sz w:val="20"/>
          <w:szCs w:val="20"/>
          <w:highlight w:val="white"/>
        </w:rPr>
        <w:t xml:space="preserve"> </w:t>
      </w:r>
      <w:r w:rsidRPr="007B4A13">
        <w:rPr>
          <w:rFonts w:ascii="Courier New" w:hAnsi="Courier New" w:cs="Courier New"/>
          <w:b/>
          <w:bCs/>
          <w:noProof/>
          <w:color w:val="000000"/>
          <w:sz w:val="20"/>
          <w:szCs w:val="20"/>
          <w:highlight w:val="white"/>
        </w:rPr>
        <w:t>=</w:t>
      </w:r>
      <w:r w:rsidRPr="007B4A13">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GetFileDataSize</w:t>
      </w:r>
      <w:r w:rsidRPr="007B4A13">
        <w:rPr>
          <w:rFonts w:ascii="Courier New" w:hAnsi="Courier New" w:cs="Courier New"/>
          <w:b/>
          <w:bCs/>
          <w:noProof/>
          <w:color w:val="000000"/>
          <w:sz w:val="20"/>
          <w:szCs w:val="20"/>
          <w:highlight w:val="white"/>
        </w:rPr>
        <w:t>(</w:t>
      </w:r>
      <w:r w:rsidRPr="0020309C">
        <w:rPr>
          <w:rFonts w:ascii="Courier New" w:hAnsi="Courier New" w:cs="Courier New"/>
          <w:noProof/>
          <w:color w:val="000000"/>
          <w:sz w:val="20"/>
          <w:szCs w:val="20"/>
          <w:highlight w:val="white"/>
          <w:lang w:val="en-US"/>
        </w:rPr>
        <w:t>fileObject</w:t>
      </w:r>
      <w:r w:rsidRPr="007B4A13">
        <w:rPr>
          <w:rFonts w:ascii="Courier New" w:hAnsi="Courier New" w:cs="Courier New"/>
          <w:b/>
          <w:bCs/>
          <w:noProof/>
          <w:color w:val="000000"/>
          <w:sz w:val="20"/>
          <w:szCs w:val="20"/>
          <w:highlight w:val="white"/>
        </w:rPr>
        <w:t>,</w:t>
      </w:r>
      <w:r w:rsidRPr="007B4A13">
        <w:rPr>
          <w:rFonts w:ascii="Courier New" w:hAnsi="Courier New" w:cs="Courier New"/>
          <w:noProof/>
          <w:color w:val="000000"/>
          <w:sz w:val="20"/>
          <w:szCs w:val="20"/>
          <w:highlight w:val="white"/>
        </w:rPr>
        <w:t xml:space="preserve"> 0</w:t>
      </w:r>
      <w:r w:rsidRPr="007B4A13">
        <w:rPr>
          <w:rFonts w:ascii="Courier New" w:hAnsi="Courier New" w:cs="Courier New"/>
          <w:b/>
          <w:bCs/>
          <w:noProof/>
          <w:color w:val="000000"/>
          <w:sz w:val="20"/>
          <w:szCs w:val="20"/>
          <w:highlight w:val="white"/>
        </w:rPr>
        <w:t>);</w:t>
      </w:r>
    </w:p>
    <w:p w:rsidR="00697944" w:rsidRPr="007B4A13"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p>
    <w:p w:rsidR="00697944" w:rsidRPr="007B4A13"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b/>
          <w:bCs/>
          <w:noProof/>
          <w:color w:val="808080"/>
          <w:sz w:val="20"/>
          <w:szCs w:val="20"/>
          <w:highlight w:val="white"/>
        </w:rPr>
      </w:pPr>
      <w:r w:rsidRPr="007B4A13">
        <w:rPr>
          <w:rFonts w:ascii="Courier New" w:hAnsi="Courier New" w:cs="Courier New"/>
          <w:noProof/>
          <w:color w:val="000000"/>
          <w:sz w:val="20"/>
          <w:szCs w:val="20"/>
          <w:highlight w:val="white"/>
        </w:rPr>
        <w:tab/>
      </w:r>
      <w:r w:rsidRPr="007B4A13">
        <w:rPr>
          <w:rFonts w:ascii="Courier New" w:hAnsi="Courier New" w:cs="Courier New"/>
          <w:noProof/>
          <w:color w:val="000000"/>
          <w:sz w:val="20"/>
          <w:szCs w:val="20"/>
          <w:highlight w:val="white"/>
        </w:rPr>
        <w:tab/>
      </w:r>
      <w:r w:rsidRPr="007B4A13">
        <w:rPr>
          <w:rFonts w:ascii="Courier New" w:hAnsi="Courier New" w:cs="Courier New"/>
          <w:b/>
          <w:bCs/>
          <w:noProof/>
          <w:color w:val="808080"/>
          <w:sz w:val="20"/>
          <w:szCs w:val="20"/>
          <w:highlight w:val="white"/>
        </w:rPr>
        <w:t xml:space="preserve">// </w:t>
      </w:r>
      <w:r>
        <w:rPr>
          <w:rFonts w:ascii="Courier New" w:hAnsi="Courier New" w:cs="Courier New"/>
          <w:b/>
          <w:bCs/>
          <w:noProof/>
          <w:color w:val="808080"/>
          <w:sz w:val="20"/>
          <w:szCs w:val="20"/>
          <w:highlight w:val="white"/>
        </w:rPr>
        <w:t>Чтение</w:t>
      </w:r>
      <w:r w:rsidRPr="007B4A13">
        <w:rPr>
          <w:rFonts w:ascii="Courier New" w:hAnsi="Courier New" w:cs="Courier New"/>
          <w:b/>
          <w:bCs/>
          <w:noProof/>
          <w:color w:val="808080"/>
          <w:sz w:val="20"/>
          <w:szCs w:val="20"/>
          <w:highlight w:val="white"/>
        </w:rPr>
        <w:t xml:space="preserve"> его содержимое в память</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7B4A13">
        <w:rPr>
          <w:rFonts w:ascii="Courier New" w:hAnsi="Courier New" w:cs="Courier New"/>
          <w:noProof/>
          <w:color w:val="000000"/>
          <w:sz w:val="20"/>
          <w:szCs w:val="20"/>
          <w:highlight w:val="white"/>
        </w:rPr>
        <w:tab/>
      </w:r>
      <w:r w:rsidRPr="007B4A13">
        <w:rPr>
          <w:rFonts w:ascii="Courier New" w:hAnsi="Courier New" w:cs="Courier New"/>
          <w:noProof/>
          <w:color w:val="000000"/>
          <w:sz w:val="20"/>
          <w:szCs w:val="20"/>
          <w:highlight w:val="white"/>
        </w:rPr>
        <w:tab/>
      </w:r>
      <w:r w:rsidRPr="0020309C">
        <w:rPr>
          <w:rFonts w:ascii="Courier New" w:hAnsi="Courier New" w:cs="Courier New"/>
          <w:noProof/>
          <w:color w:val="000000"/>
          <w:sz w:val="20"/>
          <w:szCs w:val="20"/>
          <w:highlight w:val="white"/>
          <w:lang w:val="en-US"/>
        </w:rPr>
        <w:t xml:space="preserve">BYTE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dataBuffer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new</w:t>
      </w:r>
      <w:r w:rsidRPr="0020309C">
        <w:rPr>
          <w:rFonts w:ascii="Courier New" w:hAnsi="Courier New" w:cs="Courier New"/>
          <w:noProof/>
          <w:color w:val="000000"/>
          <w:sz w:val="20"/>
          <w:szCs w:val="20"/>
          <w:highlight w:val="white"/>
          <w:lang w:val="en-US"/>
        </w:rPr>
        <w:t xml:space="preserve"> BYTE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fileDataSize</w:t>
      </w:r>
      <w:r w:rsidRPr="0020309C">
        <w:rPr>
          <w:rFonts w:ascii="Courier New" w:hAnsi="Courier New" w:cs="Courier New"/>
          <w:b/>
          <w:bCs/>
          <w:noProof/>
          <w:color w:val="000000"/>
          <w:sz w:val="20"/>
          <w:szCs w:val="20"/>
          <w:highlight w:val="white"/>
          <w:lang w:val="en-US"/>
        </w:rPr>
        <w:t>];</w:t>
      </w:r>
    </w:p>
    <w:p w:rsidR="00697944" w:rsidRPr="0036778F"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b/>
          <w:bCs/>
          <w:noProof/>
          <w:color w:val="80808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SetFilePosition</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fileObject</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0</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0</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OriginEnum</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Begin</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 xml:space="preserve">ULONGLONG readSize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ReadFileData</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fileObject</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fileDataSize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dataBuffer</w:t>
      </w:r>
      <w:r w:rsidRPr="0020309C">
        <w:rPr>
          <w:rFonts w:ascii="Courier New" w:hAnsi="Courier New" w:cs="Courier New"/>
          <w:b/>
          <w:bCs/>
          <w:noProof/>
          <w:color w:val="000000"/>
          <w:sz w:val="20"/>
          <w:szCs w:val="20"/>
          <w:highlight w:val="white"/>
          <w:lang w:val="en-US"/>
        </w:rPr>
        <w:t>);</w:t>
      </w:r>
    </w:p>
    <w:p w:rsidR="00697944" w:rsidRPr="0020309C" w:rsidRDefault="00697944" w:rsidP="00CA08A0">
      <w:pPr>
        <w:keepNext/>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if(</w:t>
      </w:r>
      <w:r w:rsidRPr="0020309C">
        <w:rPr>
          <w:rFonts w:ascii="Courier New" w:hAnsi="Courier New" w:cs="Courier New"/>
          <w:noProof/>
          <w:color w:val="000000"/>
          <w:sz w:val="20"/>
          <w:szCs w:val="20"/>
          <w:highlight w:val="white"/>
          <w:lang w:val="en-US"/>
        </w:rPr>
        <w:t xml:space="preserve">readSize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fileDataSize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w:t>
      </w:r>
    </w:p>
    <w:p w:rsidR="00697944" w:rsidRPr="0020309C" w:rsidRDefault="00697944" w:rsidP="00CA08A0">
      <w:pPr>
        <w:keepNext/>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WriteDataToFileW</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dataBuffer</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readSize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L"E:\\Temp\\RegistrySoftware1"</w:t>
      </w:r>
      <w:r w:rsidRPr="0020309C">
        <w:rPr>
          <w:rFonts w:ascii="Courier New" w:hAnsi="Courier New" w:cs="Courier New"/>
          <w:b/>
          <w:bCs/>
          <w:noProof/>
          <w:color w:val="000000"/>
          <w:sz w:val="20"/>
          <w:szCs w:val="20"/>
          <w:highlight w:val="white"/>
          <w:lang w:val="en-US"/>
        </w:rPr>
        <w:t>);</w:t>
      </w:r>
    </w:p>
    <w:p w:rsidR="00697944" w:rsidRPr="000C1539" w:rsidRDefault="00697944" w:rsidP="00CA08A0">
      <w:pPr>
        <w:keepNext/>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wcout</w:t>
      </w:r>
      <w:r w:rsidRPr="000C1539">
        <w:rPr>
          <w:rFonts w:ascii="Courier New" w:hAnsi="Courier New" w:cs="Courier New"/>
          <w:noProof/>
          <w:color w:val="000000"/>
          <w:sz w:val="20"/>
          <w:szCs w:val="20"/>
          <w:highlight w:val="white"/>
        </w:rPr>
        <w:t xml:space="preserve">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L</w:t>
      </w:r>
      <w:r w:rsidRPr="000C1539">
        <w:rPr>
          <w:rFonts w:ascii="Courier New" w:hAnsi="Courier New" w:cs="Courier New"/>
          <w:noProof/>
          <w:color w:val="000000"/>
          <w:sz w:val="20"/>
          <w:szCs w:val="20"/>
          <w:highlight w:val="white"/>
        </w:rPr>
        <w:t xml:space="preserve">"Прочитано и сохранено: "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readSize</w:t>
      </w:r>
      <w:r w:rsidRPr="000C1539">
        <w:rPr>
          <w:rFonts w:ascii="Courier New" w:hAnsi="Courier New" w:cs="Courier New"/>
          <w:noProof/>
          <w:color w:val="000000"/>
          <w:sz w:val="20"/>
          <w:szCs w:val="20"/>
          <w:highlight w:val="white"/>
        </w:rPr>
        <w:t xml:space="preserve">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L</w:t>
      </w:r>
      <w:r w:rsidRPr="000C1539">
        <w:rPr>
          <w:rFonts w:ascii="Courier New" w:hAnsi="Courier New" w:cs="Courier New"/>
          <w:noProof/>
          <w:color w:val="000000"/>
          <w:sz w:val="20"/>
          <w:szCs w:val="20"/>
          <w:highlight w:val="white"/>
        </w:rPr>
        <w:t xml:space="preserve">" байт"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endl</w:t>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0C1539">
        <w:rPr>
          <w:rFonts w:ascii="Courier New" w:hAnsi="Courier New" w:cs="Courier New"/>
          <w:noProof/>
          <w:color w:val="000000"/>
          <w:sz w:val="20"/>
          <w:szCs w:val="20"/>
          <w:highlight w:val="white"/>
        </w:rPr>
        <w:lastRenderedPageBreak/>
        <w:tab/>
      </w:r>
      <w:r w:rsidRPr="000C1539">
        <w:rPr>
          <w:rFonts w:ascii="Courier New" w:hAnsi="Courier New" w:cs="Courier New"/>
          <w:noProof/>
          <w:color w:val="000000"/>
          <w:sz w:val="20"/>
          <w:szCs w:val="20"/>
          <w:highlight w:val="white"/>
        </w:rPr>
        <w:tab/>
      </w:r>
      <w:r w:rsidRPr="0020309C">
        <w:rPr>
          <w:rFonts w:ascii="Courier New" w:hAnsi="Courier New" w:cs="Courier New"/>
          <w:b/>
          <w:bCs/>
          <w:noProof/>
          <w:color w:val="000000"/>
          <w:sz w:val="20"/>
          <w:szCs w:val="20"/>
          <w:highlight w:val="white"/>
          <w:lang w:val="en-US"/>
        </w:rPr>
        <w:t>else</w:t>
      </w: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wcout</w:t>
      </w:r>
      <w:r w:rsidRPr="000C1539">
        <w:rPr>
          <w:rFonts w:ascii="Courier New" w:hAnsi="Courier New" w:cs="Courier New"/>
          <w:noProof/>
          <w:color w:val="000000"/>
          <w:sz w:val="20"/>
          <w:szCs w:val="20"/>
          <w:highlight w:val="white"/>
        </w:rPr>
        <w:t xml:space="preserve">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L</w:t>
      </w:r>
      <w:r w:rsidRPr="000C1539">
        <w:rPr>
          <w:rFonts w:ascii="Courier New" w:hAnsi="Courier New" w:cs="Courier New"/>
          <w:noProof/>
          <w:color w:val="000000"/>
          <w:sz w:val="20"/>
          <w:szCs w:val="20"/>
          <w:highlight w:val="white"/>
        </w:rPr>
        <w:t xml:space="preserve">"Ошибка чтения потока данных файла!"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endl</w:t>
      </w:r>
      <w:r w:rsidRPr="000C1539">
        <w:rPr>
          <w:rFonts w:ascii="Courier New" w:hAnsi="Courier New" w:cs="Courier New"/>
          <w:b/>
          <w:bCs/>
          <w:noProof/>
          <w:color w:val="000000"/>
          <w:sz w:val="20"/>
          <w:szCs w:val="20"/>
          <w:highlight w:val="white"/>
        </w:rPr>
        <w:t>; }</w:t>
      </w: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b/>
          <w:bCs/>
          <w:noProof/>
          <w:color w:val="80808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808080"/>
          <w:sz w:val="20"/>
          <w:szCs w:val="20"/>
          <w:highlight w:val="white"/>
        </w:rPr>
        <w:t>// "Быстрое" сохранение основного (нулевого) потока данных файла</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20309C">
        <w:rPr>
          <w:rFonts w:ascii="Courier New" w:hAnsi="Courier New" w:cs="Courier New"/>
          <w:b/>
          <w:bCs/>
          <w:noProof/>
          <w:color w:val="000000"/>
          <w:sz w:val="20"/>
          <w:szCs w:val="20"/>
          <w:highlight w:val="white"/>
          <w:lang w:val="en-US"/>
        </w:rPr>
        <w:t>if(!</w:t>
      </w:r>
      <w:r w:rsidRPr="0020309C">
        <w:rPr>
          <w:rFonts w:ascii="Courier New" w:hAnsi="Courier New" w:cs="Courier New"/>
          <w:noProof/>
          <w:color w:val="000000"/>
          <w:sz w:val="20"/>
          <w:szCs w:val="20"/>
          <w:highlight w:val="white"/>
          <w:lang w:val="en-US"/>
        </w:rPr>
        <w:t>SaveFile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fileObject</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0</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L"E:\\Temp\\RegistrySoftware2"</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w:t>
      </w:r>
    </w:p>
    <w:p w:rsidR="00697944" w:rsidRPr="000C1539"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wcout</w:t>
      </w:r>
      <w:r w:rsidRPr="000C1539">
        <w:rPr>
          <w:rFonts w:ascii="Courier New" w:hAnsi="Courier New" w:cs="Courier New"/>
          <w:noProof/>
          <w:color w:val="000000"/>
          <w:sz w:val="20"/>
          <w:szCs w:val="20"/>
          <w:highlight w:val="white"/>
        </w:rPr>
        <w:t xml:space="preserve">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L</w:t>
      </w:r>
      <w:r w:rsidRPr="000C1539">
        <w:rPr>
          <w:rFonts w:ascii="Courier New" w:hAnsi="Courier New" w:cs="Courier New"/>
          <w:noProof/>
          <w:color w:val="000000"/>
          <w:sz w:val="20"/>
          <w:szCs w:val="20"/>
          <w:highlight w:val="white"/>
        </w:rPr>
        <w:t xml:space="preserve">"Ошибка \"быстрого\" сохранения файла!"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endl</w:t>
      </w:r>
      <w:r w:rsidRPr="000C1539">
        <w:rPr>
          <w:rFonts w:ascii="Courier New" w:hAnsi="Courier New" w:cs="Courier New"/>
          <w:b/>
          <w:bCs/>
          <w:noProof/>
          <w:color w:val="000000"/>
          <w:sz w:val="20"/>
          <w:szCs w:val="20"/>
          <w:highlight w:val="white"/>
        </w:rPr>
        <w:t>;</w:t>
      </w:r>
    </w:p>
    <w:p w:rsidR="00697944"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b/>
          <w:bCs/>
          <w:noProof/>
          <w:color w:val="00000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000000"/>
          <w:sz w:val="20"/>
          <w:szCs w:val="20"/>
          <w:highlight w:val="white"/>
        </w:rPr>
        <w:t>}</w:t>
      </w:r>
    </w:p>
    <w:p w:rsidR="00697944" w:rsidRPr="003E078F"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p>
    <w:p w:rsidR="00697944"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b/>
          <w:bCs/>
          <w:noProof/>
          <w:color w:val="00000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20309C">
        <w:rPr>
          <w:rFonts w:ascii="Courier New" w:hAnsi="Courier New" w:cs="Courier New"/>
          <w:noProof/>
          <w:color w:val="000000"/>
          <w:sz w:val="20"/>
          <w:szCs w:val="20"/>
          <w:highlight w:val="white"/>
          <w:lang w:val="en-US"/>
        </w:rPr>
        <w:t>CloseFileHandle</w:t>
      </w:r>
      <w:r w:rsidRPr="000C1539">
        <w:rPr>
          <w:rFonts w:ascii="Courier New" w:hAnsi="Courier New" w:cs="Courier New"/>
          <w:b/>
          <w:bCs/>
          <w:noProof/>
          <w:color w:val="000000"/>
          <w:sz w:val="20"/>
          <w:szCs w:val="20"/>
          <w:highlight w:val="white"/>
        </w:rPr>
        <w:t>(</w:t>
      </w:r>
      <w:r w:rsidRPr="0020309C">
        <w:rPr>
          <w:rFonts w:ascii="Courier New" w:hAnsi="Courier New" w:cs="Courier New"/>
          <w:noProof/>
          <w:color w:val="000000"/>
          <w:sz w:val="20"/>
          <w:szCs w:val="20"/>
          <w:highlight w:val="white"/>
          <w:lang w:val="en-US"/>
        </w:rPr>
        <w:t>fileObject</w:t>
      </w:r>
      <w:r w:rsidRPr="000C1539">
        <w:rPr>
          <w:rFonts w:ascii="Courier New" w:hAnsi="Courier New" w:cs="Courier New"/>
          <w:b/>
          <w:bCs/>
          <w:noProof/>
          <w:color w:val="000000"/>
          <w:sz w:val="20"/>
          <w:szCs w:val="20"/>
          <w:highlight w:val="white"/>
        </w:rPr>
        <w:t>);</w:t>
      </w:r>
    </w:p>
    <w:p w:rsidR="00697944" w:rsidRPr="003E078F"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rPr>
      </w:pP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000000"/>
          <w:sz w:val="20"/>
          <w:szCs w:val="20"/>
          <w:highlight w:val="white"/>
        </w:rPr>
        <w:t xml:space="preserve">} </w:t>
      </w:r>
      <w:r w:rsidRPr="0020309C">
        <w:rPr>
          <w:rFonts w:ascii="Courier New" w:hAnsi="Courier New" w:cs="Courier New"/>
          <w:b/>
          <w:bCs/>
          <w:noProof/>
          <w:color w:val="000000"/>
          <w:sz w:val="20"/>
          <w:szCs w:val="20"/>
          <w:highlight w:val="white"/>
          <w:lang w:val="en-US"/>
        </w:rPr>
        <w:t>else</w:t>
      </w:r>
      <w:r w:rsidRPr="000C1539">
        <w:rPr>
          <w:rFonts w:ascii="Courier New" w:hAnsi="Courier New" w:cs="Courier New"/>
          <w:b/>
          <w:bCs/>
          <w:noProof/>
          <w:color w:val="000000"/>
          <w:sz w:val="20"/>
          <w:szCs w:val="20"/>
          <w:highlight w:val="white"/>
        </w:rPr>
        <w:t xml:space="preserve"> { </w:t>
      </w:r>
      <w:r w:rsidRPr="0020309C">
        <w:rPr>
          <w:rFonts w:ascii="Courier New" w:hAnsi="Courier New" w:cs="Courier New"/>
          <w:noProof/>
          <w:color w:val="000000"/>
          <w:sz w:val="20"/>
          <w:szCs w:val="20"/>
          <w:highlight w:val="white"/>
          <w:lang w:val="en-US"/>
        </w:rPr>
        <w:t>wcout</w:t>
      </w:r>
      <w:r w:rsidRPr="000C1539">
        <w:rPr>
          <w:rFonts w:ascii="Courier New" w:hAnsi="Courier New" w:cs="Courier New"/>
          <w:noProof/>
          <w:color w:val="000000"/>
          <w:sz w:val="20"/>
          <w:szCs w:val="20"/>
          <w:highlight w:val="white"/>
        </w:rPr>
        <w:t xml:space="preserve">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L</w:t>
      </w:r>
      <w:r w:rsidRPr="000C1539">
        <w:rPr>
          <w:rFonts w:ascii="Courier New" w:hAnsi="Courier New" w:cs="Courier New"/>
          <w:noProof/>
          <w:color w:val="000000"/>
          <w:sz w:val="20"/>
          <w:szCs w:val="20"/>
          <w:highlight w:val="white"/>
        </w:rPr>
        <w:t xml:space="preserve">"Ошибка открытия файла!"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endl</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7B4A13"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b/>
          <w:bCs/>
          <w:noProof/>
          <w:color w:val="80808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808080"/>
          <w:sz w:val="20"/>
          <w:szCs w:val="20"/>
          <w:highlight w:val="white"/>
          <w:lang w:val="en-US"/>
        </w:rPr>
        <w:t>// Открыт</w:t>
      </w:r>
      <w:r>
        <w:rPr>
          <w:rFonts w:ascii="Courier New" w:hAnsi="Courier New" w:cs="Courier New"/>
          <w:b/>
          <w:bCs/>
          <w:noProof/>
          <w:color w:val="808080"/>
          <w:sz w:val="20"/>
          <w:szCs w:val="20"/>
          <w:highlight w:val="white"/>
        </w:rPr>
        <w:t>ие</w:t>
      </w:r>
      <w:r w:rsidRPr="0020309C">
        <w:rPr>
          <w:rFonts w:ascii="Courier New" w:hAnsi="Courier New" w:cs="Courier New"/>
          <w:b/>
          <w:bCs/>
          <w:noProof/>
          <w:color w:val="808080"/>
          <w:sz w:val="20"/>
          <w:szCs w:val="20"/>
          <w:highlight w:val="white"/>
          <w:lang w:val="en-US"/>
        </w:rPr>
        <w:t xml:space="preserve"> каталог</w:t>
      </w:r>
      <w:r>
        <w:rPr>
          <w:rFonts w:ascii="Courier New" w:hAnsi="Courier New" w:cs="Courier New"/>
          <w:b/>
          <w:bCs/>
          <w:noProof/>
          <w:color w:val="808080"/>
          <w:sz w:val="20"/>
          <w:szCs w:val="20"/>
          <w:highlight w:val="white"/>
        </w:rPr>
        <w:t>а</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t>wstring dirPath</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L"\\.\\Windows\\system32\\config"</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t xml:space="preserve">FileHandle dirObject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CreateFileHandle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fileSystem</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dirPath</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c_str</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if(</w:t>
      </w:r>
      <w:r w:rsidRPr="0020309C">
        <w:rPr>
          <w:rFonts w:ascii="Courier New" w:hAnsi="Courier New" w:cs="Courier New"/>
          <w:noProof/>
          <w:color w:val="000000"/>
          <w:sz w:val="20"/>
          <w:szCs w:val="20"/>
          <w:highlight w:val="white"/>
          <w:lang w:val="en-US"/>
        </w:rPr>
        <w:t xml:space="preserve">dirObject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FILE_OBJECT_ERROR</w:t>
      </w:r>
      <w:r w:rsidRPr="0020309C">
        <w:rPr>
          <w:rFonts w:ascii="Courier New" w:hAnsi="Courier New" w:cs="Courier New"/>
          <w:b/>
          <w:bCs/>
          <w:noProof/>
          <w:color w:val="000000"/>
          <w:sz w:val="20"/>
          <w:szCs w:val="20"/>
          <w:highlight w:val="white"/>
          <w:lang w:val="en-US"/>
        </w:rPr>
        <w:t>)</w:t>
      </w:r>
    </w:p>
    <w:p w:rsidR="00697944" w:rsidRPr="000C1539"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20309C">
        <w:rPr>
          <w:rFonts w:ascii="Courier New" w:hAnsi="Courier New" w:cs="Courier New"/>
          <w:noProof/>
          <w:color w:val="000000"/>
          <w:sz w:val="20"/>
          <w:szCs w:val="20"/>
          <w:highlight w:val="white"/>
          <w:lang w:val="en-US"/>
        </w:rPr>
        <w:tab/>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b/>
          <w:bCs/>
          <w:noProof/>
          <w:color w:val="80808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20309C">
        <w:rPr>
          <w:rFonts w:ascii="Courier New" w:hAnsi="Courier New" w:cs="Courier New"/>
          <w:b/>
          <w:bCs/>
          <w:noProof/>
          <w:color w:val="000000"/>
          <w:sz w:val="20"/>
          <w:szCs w:val="20"/>
          <w:highlight w:val="white"/>
          <w:lang w:val="en-US"/>
        </w:rPr>
        <w:t>if</w:t>
      </w:r>
      <w:r w:rsidRPr="000C1539">
        <w:rPr>
          <w:rFonts w:ascii="Courier New" w:hAnsi="Courier New" w:cs="Courier New"/>
          <w:b/>
          <w:bCs/>
          <w:noProof/>
          <w:color w:val="000000"/>
          <w:sz w:val="20"/>
          <w:szCs w:val="20"/>
          <w:highlight w:val="white"/>
        </w:rPr>
        <w:t>(</w:t>
      </w:r>
      <w:r w:rsidRPr="0020309C">
        <w:rPr>
          <w:rFonts w:ascii="Courier New" w:hAnsi="Courier New" w:cs="Courier New"/>
          <w:noProof/>
          <w:color w:val="000000"/>
          <w:sz w:val="20"/>
          <w:szCs w:val="20"/>
          <w:highlight w:val="white"/>
          <w:lang w:val="en-US"/>
        </w:rPr>
        <w:t>FileIsDir</w:t>
      </w:r>
      <w:r w:rsidRPr="000C1539">
        <w:rPr>
          <w:rFonts w:ascii="Courier New" w:hAnsi="Courier New" w:cs="Courier New"/>
          <w:b/>
          <w:bCs/>
          <w:noProof/>
          <w:color w:val="000000"/>
          <w:sz w:val="20"/>
          <w:szCs w:val="20"/>
          <w:highlight w:val="white"/>
        </w:rPr>
        <w:t>(</w:t>
      </w:r>
      <w:r w:rsidRPr="0020309C">
        <w:rPr>
          <w:rFonts w:ascii="Courier New" w:hAnsi="Courier New" w:cs="Courier New"/>
          <w:noProof/>
          <w:color w:val="000000"/>
          <w:sz w:val="20"/>
          <w:szCs w:val="20"/>
          <w:highlight w:val="white"/>
          <w:lang w:val="en-US"/>
        </w:rPr>
        <w:t>dirObject</w:t>
      </w:r>
      <w:r w:rsidRPr="000C1539">
        <w:rPr>
          <w:rFonts w:ascii="Courier New" w:hAnsi="Courier New" w:cs="Courier New"/>
          <w:b/>
          <w:bCs/>
          <w:noProof/>
          <w:color w:val="000000"/>
          <w:sz w:val="20"/>
          <w:szCs w:val="20"/>
          <w:highlight w:val="white"/>
        </w:rPr>
        <w:t>))</w:t>
      </w:r>
      <w:r w:rsidRPr="000C1539">
        <w:rPr>
          <w:rFonts w:ascii="Courier New" w:hAnsi="Courier New" w:cs="Courier New"/>
          <w:noProof/>
          <w:color w:val="000000"/>
          <w:sz w:val="20"/>
          <w:szCs w:val="20"/>
          <w:highlight w:val="white"/>
        </w:rPr>
        <w:t xml:space="preserve"> </w:t>
      </w:r>
      <w:r w:rsidRPr="000C1539">
        <w:rPr>
          <w:rFonts w:ascii="Courier New" w:hAnsi="Courier New" w:cs="Courier New"/>
          <w:b/>
          <w:bCs/>
          <w:noProof/>
          <w:color w:val="808080"/>
          <w:sz w:val="20"/>
          <w:szCs w:val="20"/>
          <w:highlight w:val="white"/>
        </w:rPr>
        <w:t>// Проверить, является ли открытый объект каталогом</w:t>
      </w:r>
    </w:p>
    <w:p w:rsidR="00697944" w:rsidRPr="000C1539"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20309C">
        <w:rPr>
          <w:rFonts w:ascii="Courier New" w:hAnsi="Courier New" w:cs="Courier New"/>
          <w:noProof/>
          <w:color w:val="000000"/>
          <w:sz w:val="20"/>
          <w:szCs w:val="20"/>
          <w:highlight w:val="white"/>
          <w:lang w:val="en-US"/>
        </w:rPr>
        <w:t>wcout</w:t>
      </w:r>
      <w:r w:rsidRPr="000C1539">
        <w:rPr>
          <w:rFonts w:ascii="Courier New" w:hAnsi="Courier New" w:cs="Courier New"/>
          <w:noProof/>
          <w:color w:val="000000"/>
          <w:sz w:val="20"/>
          <w:szCs w:val="20"/>
          <w:highlight w:val="white"/>
        </w:rPr>
        <w:t xml:space="preserve">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endl</w:t>
      </w:r>
      <w:r w:rsidRPr="000C1539">
        <w:rPr>
          <w:rFonts w:ascii="Courier New" w:hAnsi="Courier New" w:cs="Courier New"/>
          <w:noProof/>
          <w:color w:val="000000"/>
          <w:sz w:val="20"/>
          <w:szCs w:val="20"/>
          <w:highlight w:val="white"/>
        </w:rPr>
        <w:t xml:space="preserve">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L</w:t>
      </w:r>
      <w:r w:rsidRPr="000C1539">
        <w:rPr>
          <w:rFonts w:ascii="Courier New" w:hAnsi="Courier New" w:cs="Courier New"/>
          <w:noProof/>
          <w:color w:val="000000"/>
          <w:sz w:val="20"/>
          <w:szCs w:val="20"/>
          <w:highlight w:val="white"/>
        </w:rPr>
        <w:t xml:space="preserve">"Содержимое каталога "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dirPath</w:t>
      </w:r>
      <w:r w:rsidRPr="000C1539">
        <w:rPr>
          <w:rFonts w:ascii="Courier New" w:hAnsi="Courier New" w:cs="Courier New"/>
          <w:noProof/>
          <w:color w:val="000000"/>
          <w:sz w:val="20"/>
          <w:szCs w:val="20"/>
          <w:highlight w:val="white"/>
        </w:rPr>
        <w:t xml:space="preserve">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L</w:t>
      </w:r>
      <w:r w:rsidRPr="000C1539">
        <w:rPr>
          <w:rFonts w:ascii="Courier New" w:hAnsi="Courier New" w:cs="Courier New"/>
          <w:noProof/>
          <w:color w:val="000000"/>
          <w:sz w:val="20"/>
          <w:szCs w:val="20"/>
          <w:highlight w:val="white"/>
        </w:rPr>
        <w:t xml:space="preserve">" :"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endl</w:t>
      </w:r>
      <w:r w:rsidRPr="000C1539">
        <w:rPr>
          <w:rFonts w:ascii="Courier New" w:hAnsi="Courier New" w:cs="Courier New"/>
          <w:noProof/>
          <w:color w:val="000000"/>
          <w:sz w:val="20"/>
          <w:szCs w:val="20"/>
          <w:highlight w:val="white"/>
        </w:rPr>
        <w:t xml:space="preserve">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endl</w:t>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rPr>
      </w:pP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b/>
          <w:bCs/>
          <w:noProof/>
          <w:color w:val="808080"/>
          <w:sz w:val="20"/>
          <w:szCs w:val="20"/>
          <w:highlight w:val="white"/>
          <w:lang w:val="en-US"/>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20309C">
        <w:rPr>
          <w:rFonts w:ascii="Courier New" w:hAnsi="Courier New" w:cs="Courier New"/>
          <w:b/>
          <w:bCs/>
          <w:noProof/>
          <w:color w:val="808080"/>
          <w:sz w:val="20"/>
          <w:szCs w:val="20"/>
          <w:highlight w:val="white"/>
          <w:lang w:val="en-US"/>
        </w:rPr>
        <w:t xml:space="preserve">// </w:t>
      </w:r>
      <w:r>
        <w:rPr>
          <w:rFonts w:ascii="Courier New" w:hAnsi="Courier New" w:cs="Courier New"/>
          <w:b/>
          <w:bCs/>
          <w:noProof/>
          <w:color w:val="808080"/>
          <w:sz w:val="20"/>
          <w:szCs w:val="20"/>
          <w:highlight w:val="white"/>
        </w:rPr>
        <w:t>Вывод</w:t>
      </w:r>
      <w:r w:rsidRPr="0020309C">
        <w:rPr>
          <w:rFonts w:ascii="Courier New" w:hAnsi="Courier New" w:cs="Courier New"/>
          <w:b/>
          <w:bCs/>
          <w:noProof/>
          <w:color w:val="808080"/>
          <w:sz w:val="20"/>
          <w:szCs w:val="20"/>
          <w:highlight w:val="white"/>
          <w:lang w:val="en-US"/>
        </w:rPr>
        <w:t xml:space="preserve"> содержимо</w:t>
      </w:r>
      <w:r>
        <w:rPr>
          <w:rFonts w:ascii="Courier New" w:hAnsi="Courier New" w:cs="Courier New"/>
          <w:b/>
          <w:bCs/>
          <w:noProof/>
          <w:color w:val="808080"/>
          <w:sz w:val="20"/>
          <w:szCs w:val="20"/>
          <w:highlight w:val="white"/>
        </w:rPr>
        <w:t>го</w:t>
      </w:r>
      <w:r w:rsidRPr="0020309C">
        <w:rPr>
          <w:rFonts w:ascii="Courier New" w:hAnsi="Courier New" w:cs="Courier New"/>
          <w:b/>
          <w:bCs/>
          <w:noProof/>
          <w:color w:val="808080"/>
          <w:sz w:val="20"/>
          <w:szCs w:val="20"/>
          <w:highlight w:val="white"/>
          <w:lang w:val="en-US"/>
        </w:rPr>
        <w:t xml:space="preserve"> каталога</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 xml:space="preserve">DirectoryIteratorHandle dirHandle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CreateDirectoryIteratorHandle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dirObject</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if(</w:t>
      </w:r>
      <w:r w:rsidRPr="0020309C">
        <w:rPr>
          <w:rFonts w:ascii="Courier New" w:hAnsi="Courier New" w:cs="Courier New"/>
          <w:noProof/>
          <w:color w:val="000000"/>
          <w:sz w:val="20"/>
          <w:szCs w:val="20"/>
          <w:highlight w:val="white"/>
          <w:lang w:val="en-US"/>
        </w:rPr>
        <w:t xml:space="preserve">dirHandle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DIRECTORY_ITERATOR_ERROR</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for(</w:t>
      </w:r>
      <w:r w:rsidRPr="0020309C">
        <w:rPr>
          <w:rFonts w:ascii="Courier New" w:hAnsi="Courier New" w:cs="Courier New"/>
          <w:noProof/>
          <w:color w:val="000000"/>
          <w:sz w:val="20"/>
          <w:szCs w:val="20"/>
          <w:highlight w:val="white"/>
          <w:lang w:val="en-US"/>
        </w:rPr>
        <w:t>DirFirst</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dirHandle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DirIsDone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dirHandle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DirNext</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dirHandle</w:t>
      </w:r>
      <w:r w:rsidRPr="0020309C">
        <w:rPr>
          <w:rFonts w:ascii="Courier New" w:hAnsi="Courier New" w:cs="Courier New"/>
          <w:b/>
          <w:bCs/>
          <w:noProof/>
          <w:color w:val="000000"/>
          <w:sz w:val="20"/>
          <w:szCs w:val="20"/>
          <w:highlight w:val="white"/>
          <w:lang w:val="en-US"/>
        </w:rPr>
        <w:t>))</w:t>
      </w:r>
    </w:p>
    <w:p w:rsidR="00697944" w:rsidRPr="000C1539"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b/>
          <w:bCs/>
          <w:noProof/>
          <w:color w:val="80808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808080"/>
          <w:sz w:val="20"/>
          <w:szCs w:val="20"/>
          <w:highlight w:val="white"/>
        </w:rPr>
        <w:t>// Получение и вывод имени файла ...</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20309C">
        <w:rPr>
          <w:rFonts w:ascii="Courier New" w:hAnsi="Courier New" w:cs="Courier New"/>
          <w:b/>
          <w:bCs/>
          <w:noProof/>
          <w:color w:val="000000"/>
          <w:sz w:val="20"/>
          <w:szCs w:val="20"/>
          <w:highlight w:val="white"/>
          <w:lang w:val="en-US"/>
        </w:rPr>
        <w:t>int</w:t>
      </w:r>
      <w:r w:rsidRPr="0020309C">
        <w:rPr>
          <w:rFonts w:ascii="Courier New" w:hAnsi="Courier New" w:cs="Courier New"/>
          <w:noProof/>
          <w:color w:val="000000"/>
          <w:sz w:val="20"/>
          <w:szCs w:val="20"/>
          <w:highlight w:val="white"/>
          <w:lang w:val="en-US"/>
        </w:rPr>
        <w:t xml:space="preserve"> fileNameLength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GetFileNameW</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dirHandle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NULL);</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 xml:space="preserve">WCHAR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fileName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new</w:t>
      </w:r>
      <w:r w:rsidRPr="0020309C">
        <w:rPr>
          <w:rFonts w:ascii="Courier New" w:hAnsi="Courier New" w:cs="Courier New"/>
          <w:noProof/>
          <w:color w:val="000000"/>
          <w:sz w:val="20"/>
          <w:szCs w:val="20"/>
          <w:highlight w:val="white"/>
          <w:lang w:val="en-US"/>
        </w:rPr>
        <w:t xml:space="preserve"> WCHAR</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fileNameLength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1</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GetFileNameW</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dirHandle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fileName</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 xml:space="preserve">wcout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fileName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L"\t:\t"</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delete[]</w:t>
      </w:r>
      <w:r w:rsidRPr="0020309C">
        <w:rPr>
          <w:rFonts w:ascii="Courier New" w:hAnsi="Courier New" w:cs="Courier New"/>
          <w:noProof/>
          <w:color w:val="000000"/>
          <w:sz w:val="20"/>
          <w:szCs w:val="20"/>
          <w:highlight w:val="white"/>
          <w:lang w:val="en-US"/>
        </w:rPr>
        <w:t xml:space="preserve"> fileName</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20309C" w:rsidRDefault="00697944" w:rsidP="00224A54">
      <w:pPr>
        <w:keepNext/>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if(</w:t>
      </w:r>
      <w:r w:rsidRPr="0020309C">
        <w:rPr>
          <w:rFonts w:ascii="Courier New" w:hAnsi="Courier New" w:cs="Courier New"/>
          <w:noProof/>
          <w:color w:val="000000"/>
          <w:sz w:val="20"/>
          <w:szCs w:val="20"/>
          <w:highlight w:val="white"/>
          <w:lang w:val="en-US"/>
        </w:rPr>
        <w:t>DirFileIsDir</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dirHandle</w:t>
      </w:r>
      <w:r w:rsidRPr="0020309C">
        <w:rPr>
          <w:rFonts w:ascii="Courier New" w:hAnsi="Courier New" w:cs="Courier New"/>
          <w:b/>
          <w:bCs/>
          <w:noProof/>
          <w:color w:val="000000"/>
          <w:sz w:val="20"/>
          <w:szCs w:val="20"/>
          <w:highlight w:val="white"/>
          <w:lang w:val="en-US"/>
        </w:rPr>
        <w:t>))</w:t>
      </w:r>
    </w:p>
    <w:p w:rsidR="00697944" w:rsidRPr="000C1539" w:rsidRDefault="00697944" w:rsidP="00224A54">
      <w:pPr>
        <w:keepNext/>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0C1539">
        <w:rPr>
          <w:rFonts w:ascii="Courier New" w:hAnsi="Courier New" w:cs="Courier New"/>
          <w:b/>
          <w:bCs/>
          <w:noProof/>
          <w:color w:val="000000"/>
          <w:sz w:val="20"/>
          <w:szCs w:val="20"/>
          <w:highlight w:val="white"/>
        </w:rPr>
        <w:t>{</w:t>
      </w:r>
    </w:p>
    <w:p w:rsidR="00697944" w:rsidRPr="000C1539" w:rsidRDefault="00697944" w:rsidP="00224A54">
      <w:pPr>
        <w:keepNext/>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b/>
          <w:bCs/>
          <w:noProof/>
          <w:color w:val="80808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808080"/>
          <w:sz w:val="20"/>
          <w:szCs w:val="20"/>
          <w:highlight w:val="white"/>
        </w:rPr>
        <w:t>// Текущий объект является каталогом</w:t>
      </w:r>
    </w:p>
    <w:p w:rsidR="00697944" w:rsidRPr="000C1539" w:rsidRDefault="00697944" w:rsidP="00224A54">
      <w:pPr>
        <w:keepNext/>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20309C">
        <w:rPr>
          <w:rFonts w:ascii="Courier New" w:hAnsi="Courier New" w:cs="Courier New"/>
          <w:noProof/>
          <w:color w:val="000000"/>
          <w:sz w:val="20"/>
          <w:szCs w:val="20"/>
          <w:highlight w:val="white"/>
          <w:lang w:val="en-US"/>
        </w:rPr>
        <w:t>wcout</w:t>
      </w:r>
      <w:r w:rsidRPr="000C1539">
        <w:rPr>
          <w:rFonts w:ascii="Courier New" w:hAnsi="Courier New" w:cs="Courier New"/>
          <w:noProof/>
          <w:color w:val="000000"/>
          <w:sz w:val="20"/>
          <w:szCs w:val="20"/>
          <w:highlight w:val="white"/>
        </w:rPr>
        <w:t xml:space="preserve">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L</w:t>
      </w:r>
      <w:r w:rsidRPr="000C1539">
        <w:rPr>
          <w:rFonts w:ascii="Courier New" w:hAnsi="Courier New" w:cs="Courier New"/>
          <w:noProof/>
          <w:color w:val="000000"/>
          <w:sz w:val="20"/>
          <w:szCs w:val="20"/>
          <w:highlight w:val="white"/>
        </w:rPr>
        <w:t>"&lt;</w:t>
      </w:r>
      <w:r w:rsidRPr="0020309C">
        <w:rPr>
          <w:rFonts w:ascii="Courier New" w:hAnsi="Courier New" w:cs="Courier New"/>
          <w:noProof/>
          <w:color w:val="000000"/>
          <w:sz w:val="20"/>
          <w:szCs w:val="20"/>
          <w:highlight w:val="white"/>
          <w:lang w:val="en-US"/>
        </w:rPr>
        <w:t>DIR</w:t>
      </w:r>
      <w:r w:rsidRPr="000C1539">
        <w:rPr>
          <w:rFonts w:ascii="Courier New" w:hAnsi="Courier New" w:cs="Courier New"/>
          <w:noProof/>
          <w:color w:val="000000"/>
          <w:sz w:val="20"/>
          <w:szCs w:val="20"/>
          <w:highlight w:val="white"/>
        </w:rPr>
        <w:t xml:space="preserve">&gt;"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endl</w:t>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000000"/>
          <w:sz w:val="20"/>
          <w:szCs w:val="20"/>
          <w:highlight w:val="white"/>
        </w:rPr>
        <w:t>}</w:t>
      </w:r>
    </w:p>
    <w:p w:rsidR="00697944" w:rsidRPr="000C1539" w:rsidRDefault="00697944" w:rsidP="00B06F40">
      <w:pPr>
        <w:keepNext/>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0C1539">
        <w:rPr>
          <w:rFonts w:ascii="Courier New" w:hAnsi="Courier New" w:cs="Courier New"/>
          <w:noProof/>
          <w:color w:val="000000"/>
          <w:sz w:val="20"/>
          <w:szCs w:val="20"/>
          <w:highlight w:val="white"/>
        </w:rPr>
        <w:lastRenderedPageBreak/>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20309C">
        <w:rPr>
          <w:rFonts w:ascii="Courier New" w:hAnsi="Courier New" w:cs="Courier New"/>
          <w:b/>
          <w:bCs/>
          <w:noProof/>
          <w:color w:val="000000"/>
          <w:sz w:val="20"/>
          <w:szCs w:val="20"/>
          <w:highlight w:val="white"/>
          <w:lang w:val="en-US"/>
        </w:rPr>
        <w:t>else</w:t>
      </w:r>
    </w:p>
    <w:p w:rsidR="00697944" w:rsidRPr="000C1539"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b/>
          <w:bCs/>
          <w:noProof/>
          <w:color w:val="80808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808080"/>
          <w:sz w:val="20"/>
          <w:szCs w:val="20"/>
          <w:highlight w:val="white"/>
        </w:rPr>
        <w:t>// Создать файл по полному пути</w:t>
      </w:r>
    </w:p>
    <w:p w:rsidR="00697944" w:rsidRPr="003B5BE6"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20309C">
        <w:rPr>
          <w:rFonts w:ascii="Courier New" w:hAnsi="Courier New" w:cs="Courier New"/>
          <w:b/>
          <w:bCs/>
          <w:noProof/>
          <w:color w:val="000000"/>
          <w:sz w:val="20"/>
          <w:szCs w:val="20"/>
          <w:highlight w:val="white"/>
          <w:lang w:val="en-US"/>
        </w:rPr>
        <w:t>int</w:t>
      </w:r>
      <w:r w:rsidRPr="003B5BE6">
        <w:rPr>
          <w:rFonts w:ascii="Courier New" w:hAnsi="Courier New" w:cs="Courier New"/>
          <w:noProof/>
          <w:color w:val="000000"/>
          <w:sz w:val="20"/>
          <w:szCs w:val="20"/>
          <w:highlight w:val="white"/>
          <w:lang w:val="en-US"/>
        </w:rPr>
        <w:t xml:space="preserve"> </w:t>
      </w:r>
      <w:r w:rsidRPr="0020309C">
        <w:rPr>
          <w:rFonts w:ascii="Courier New" w:hAnsi="Courier New" w:cs="Courier New"/>
          <w:noProof/>
          <w:color w:val="000000"/>
          <w:sz w:val="20"/>
          <w:szCs w:val="20"/>
          <w:highlight w:val="white"/>
          <w:lang w:val="en-US"/>
        </w:rPr>
        <w:t>fullPathLength</w:t>
      </w:r>
      <w:r w:rsidRPr="003B5BE6">
        <w:rPr>
          <w:rFonts w:ascii="Courier New" w:hAnsi="Courier New" w:cs="Courier New"/>
          <w:noProof/>
          <w:color w:val="000000"/>
          <w:sz w:val="20"/>
          <w:szCs w:val="20"/>
          <w:highlight w:val="white"/>
          <w:lang w:val="en-US"/>
        </w:rPr>
        <w:t xml:space="preserve"> </w:t>
      </w:r>
      <w:r w:rsidRPr="003B5BE6">
        <w:rPr>
          <w:rFonts w:ascii="Courier New" w:hAnsi="Courier New" w:cs="Courier New"/>
          <w:b/>
          <w:bCs/>
          <w:noProof/>
          <w:color w:val="000000"/>
          <w:sz w:val="20"/>
          <w:szCs w:val="20"/>
          <w:highlight w:val="white"/>
          <w:lang w:val="en-US"/>
        </w:rPr>
        <w:t>=</w:t>
      </w:r>
      <w:r w:rsidRPr="003B5BE6">
        <w:rPr>
          <w:rFonts w:ascii="Courier New" w:hAnsi="Courier New" w:cs="Courier New"/>
          <w:noProof/>
          <w:color w:val="000000"/>
          <w:sz w:val="20"/>
          <w:szCs w:val="20"/>
          <w:highlight w:val="white"/>
          <w:lang w:val="en-US"/>
        </w:rPr>
        <w:t xml:space="preserve"> </w:t>
      </w:r>
      <w:r w:rsidRPr="0020309C">
        <w:rPr>
          <w:rFonts w:ascii="Courier New" w:hAnsi="Courier New" w:cs="Courier New"/>
          <w:noProof/>
          <w:color w:val="000000"/>
          <w:sz w:val="20"/>
          <w:szCs w:val="20"/>
          <w:highlight w:val="white"/>
          <w:lang w:val="en-US"/>
        </w:rPr>
        <w:t>GetFullPathW</w:t>
      </w:r>
      <w:r w:rsidRPr="003B5BE6">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dirHandle</w:t>
      </w:r>
      <w:r w:rsidRPr="003B5BE6">
        <w:rPr>
          <w:rFonts w:ascii="Courier New" w:hAnsi="Courier New" w:cs="Courier New"/>
          <w:b/>
          <w:bCs/>
          <w:noProof/>
          <w:color w:val="000000"/>
          <w:sz w:val="20"/>
          <w:szCs w:val="20"/>
          <w:highlight w:val="white"/>
          <w:lang w:val="en-US"/>
        </w:rPr>
        <w:t>,</w:t>
      </w:r>
      <w:r w:rsidRPr="003B5BE6">
        <w:rPr>
          <w:rFonts w:ascii="Courier New" w:hAnsi="Courier New" w:cs="Courier New"/>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NULL</w:t>
      </w:r>
      <w:r w:rsidRPr="003B5BE6">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3B5BE6">
        <w:rPr>
          <w:rFonts w:ascii="Courier New" w:hAnsi="Courier New" w:cs="Courier New"/>
          <w:noProof/>
          <w:color w:val="000000"/>
          <w:sz w:val="20"/>
          <w:szCs w:val="20"/>
          <w:highlight w:val="white"/>
          <w:lang w:val="en-US"/>
        </w:rPr>
        <w:tab/>
      </w:r>
      <w:r w:rsidRPr="003B5BE6">
        <w:rPr>
          <w:rFonts w:ascii="Courier New" w:hAnsi="Courier New" w:cs="Courier New"/>
          <w:noProof/>
          <w:color w:val="000000"/>
          <w:sz w:val="20"/>
          <w:szCs w:val="20"/>
          <w:highlight w:val="white"/>
          <w:lang w:val="en-US"/>
        </w:rPr>
        <w:tab/>
      </w:r>
      <w:r w:rsidRPr="003B5BE6">
        <w:rPr>
          <w:rFonts w:ascii="Courier New" w:hAnsi="Courier New" w:cs="Courier New"/>
          <w:noProof/>
          <w:color w:val="000000"/>
          <w:sz w:val="20"/>
          <w:szCs w:val="20"/>
          <w:highlight w:val="white"/>
          <w:lang w:val="en-US"/>
        </w:rPr>
        <w:tab/>
      </w:r>
      <w:r w:rsidRPr="003B5BE6">
        <w:rPr>
          <w:rFonts w:ascii="Courier New" w:hAnsi="Courier New" w:cs="Courier New"/>
          <w:noProof/>
          <w:color w:val="000000"/>
          <w:sz w:val="20"/>
          <w:szCs w:val="20"/>
          <w:highlight w:val="white"/>
          <w:lang w:val="en-US"/>
        </w:rPr>
        <w:tab/>
      </w:r>
      <w:r w:rsidRPr="003B5BE6">
        <w:rPr>
          <w:rFonts w:ascii="Courier New" w:hAnsi="Courier New" w:cs="Courier New"/>
          <w:noProof/>
          <w:color w:val="000000"/>
          <w:sz w:val="20"/>
          <w:szCs w:val="20"/>
          <w:highlight w:val="white"/>
          <w:lang w:val="en-US"/>
        </w:rPr>
        <w:tab/>
      </w:r>
      <w:r w:rsidRPr="003B5BE6">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 xml:space="preserve">WCHAR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fullPath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new</w:t>
      </w:r>
      <w:r w:rsidRPr="0020309C">
        <w:rPr>
          <w:rFonts w:ascii="Courier New" w:hAnsi="Courier New" w:cs="Courier New"/>
          <w:noProof/>
          <w:color w:val="000000"/>
          <w:sz w:val="20"/>
          <w:szCs w:val="20"/>
          <w:highlight w:val="white"/>
          <w:lang w:val="en-US"/>
        </w:rPr>
        <w:t xml:space="preserve"> WCHAR</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fullPathLength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1</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GetFullPathW</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dirHandle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fullPath</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 xml:space="preserve">FileHandle currentFileObject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CreateFileHandle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fileSystem</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fullPath</w:t>
      </w:r>
      <w:r w:rsidRPr="0020309C">
        <w:rPr>
          <w:rFonts w:ascii="Courier New" w:hAnsi="Courier New" w:cs="Courier New"/>
          <w:b/>
          <w:bCs/>
          <w:noProof/>
          <w:color w:val="000000"/>
          <w:sz w:val="20"/>
          <w:szCs w:val="20"/>
          <w:highlight w:val="white"/>
          <w:lang w:val="en-US"/>
        </w:rPr>
        <w:t>);</w:t>
      </w:r>
    </w:p>
    <w:p w:rsidR="00697944" w:rsidRPr="000C1539"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delete</w:t>
      </w:r>
      <w:r w:rsidRPr="000C1539">
        <w:rPr>
          <w:rFonts w:ascii="Courier New" w:hAnsi="Courier New" w:cs="Courier New"/>
          <w:b/>
          <w:bCs/>
          <w:noProof/>
          <w:color w:val="000000"/>
          <w:sz w:val="20"/>
          <w:szCs w:val="20"/>
          <w:highlight w:val="white"/>
        </w:rPr>
        <w: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fullPath</w:t>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rPr>
      </w:pPr>
    </w:p>
    <w:p w:rsidR="00697944" w:rsidRPr="003E078F"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b/>
          <w:bCs/>
          <w:noProof/>
          <w:color w:val="80808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808080"/>
          <w:sz w:val="20"/>
          <w:szCs w:val="20"/>
          <w:highlight w:val="white"/>
        </w:rPr>
        <w:t>// Получение и вывод размера</w:t>
      </w:r>
      <w:r>
        <w:rPr>
          <w:rFonts w:ascii="Courier New" w:hAnsi="Courier New" w:cs="Courier New"/>
          <w:b/>
          <w:bCs/>
          <w:noProof/>
          <w:color w:val="808080"/>
          <w:sz w:val="20"/>
          <w:szCs w:val="20"/>
          <w:highlight w:val="white"/>
        </w:rPr>
        <w:t xml:space="preserve"> файла</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20309C">
        <w:rPr>
          <w:rFonts w:ascii="Courier New" w:hAnsi="Courier New" w:cs="Courier New"/>
          <w:b/>
          <w:bCs/>
          <w:noProof/>
          <w:color w:val="000000"/>
          <w:sz w:val="20"/>
          <w:szCs w:val="20"/>
          <w:highlight w:val="white"/>
          <w:lang w:val="en-US"/>
        </w:rPr>
        <w:t>if(</w:t>
      </w:r>
      <w:r w:rsidRPr="0020309C">
        <w:rPr>
          <w:rFonts w:ascii="Courier New" w:hAnsi="Courier New" w:cs="Courier New"/>
          <w:noProof/>
          <w:color w:val="000000"/>
          <w:sz w:val="20"/>
          <w:szCs w:val="20"/>
          <w:highlight w:val="white"/>
          <w:lang w:val="en-US"/>
        </w:rPr>
        <w:t xml:space="preserve">currentFileObject </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FILE_OBJECT_ERROR</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 xml:space="preserve">wcout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GetFileDataSize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currentFileObject</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0</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endl</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CloseFileHandle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currentFileObject</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else</w:t>
      </w:r>
      <w:r w:rsidRPr="003E078F">
        <w:rPr>
          <w:rFonts w:ascii="Courier New" w:hAnsi="Courier New" w:cs="Courier New"/>
          <w:b/>
          <w:bCs/>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w:t>
      </w:r>
      <w:r w:rsidRPr="003E078F">
        <w:rPr>
          <w:rFonts w:ascii="Courier New" w:hAnsi="Courier New" w:cs="Courier New"/>
          <w:b/>
          <w:bCs/>
          <w:noProof/>
          <w:color w:val="000000"/>
          <w:sz w:val="20"/>
          <w:szCs w:val="20"/>
          <w:highlight w:val="white"/>
          <w:lang w:val="en-US"/>
        </w:rPr>
        <w:t xml:space="preserve"> </w:t>
      </w:r>
      <w:r w:rsidRPr="0020309C">
        <w:rPr>
          <w:rFonts w:ascii="Courier New" w:hAnsi="Courier New" w:cs="Courier New"/>
          <w:noProof/>
          <w:color w:val="000000"/>
          <w:sz w:val="20"/>
          <w:szCs w:val="20"/>
          <w:highlight w:val="white"/>
          <w:lang w:val="en-US"/>
        </w:rPr>
        <w:t xml:space="preserve">wcout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L"Ошибка!"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endl</w:t>
      </w:r>
      <w:r w:rsidRPr="0020309C">
        <w:rPr>
          <w:rFonts w:ascii="Courier New" w:hAnsi="Courier New" w:cs="Courier New"/>
          <w:b/>
          <w:bCs/>
          <w:noProof/>
          <w:color w:val="000000"/>
          <w:sz w:val="20"/>
          <w:szCs w:val="20"/>
          <w:highlight w:val="white"/>
          <w:lang w:val="en-US"/>
        </w:rPr>
        <w:t>;</w:t>
      </w:r>
      <w:r w:rsidRPr="003E078F">
        <w:rPr>
          <w:rFonts w:ascii="Courier New" w:hAnsi="Courier New" w:cs="Courier New"/>
          <w:b/>
          <w:bCs/>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t>CloseDirectoryIterator</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dirHandle</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w:t>
      </w:r>
    </w:p>
    <w:p w:rsidR="00697944" w:rsidRPr="000C1539"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000000"/>
          <w:sz w:val="20"/>
          <w:szCs w:val="20"/>
          <w:highlight w:val="white"/>
          <w:lang w:val="en-US"/>
        </w:rPr>
        <w:t>else</w:t>
      </w:r>
      <w:r w:rsidRPr="008C4AA0">
        <w:rPr>
          <w:rFonts w:ascii="Courier New" w:hAnsi="Courier New" w:cs="Courier New"/>
          <w:b/>
          <w:bCs/>
          <w:noProof/>
          <w:color w:val="000000"/>
          <w:sz w:val="20"/>
          <w:szCs w:val="20"/>
          <w:highlight w:val="white"/>
          <w:lang w:val="en-US"/>
        </w:rPr>
        <w:t xml:space="preserve"> { </w:t>
      </w:r>
      <w:r w:rsidRPr="0020309C">
        <w:rPr>
          <w:rFonts w:ascii="Courier New" w:hAnsi="Courier New" w:cs="Courier New"/>
          <w:noProof/>
          <w:color w:val="000000"/>
          <w:sz w:val="20"/>
          <w:szCs w:val="20"/>
          <w:highlight w:val="white"/>
          <w:lang w:val="en-US"/>
        </w:rPr>
        <w:t>wcout</w:t>
      </w:r>
      <w:r w:rsidRPr="008C4AA0">
        <w:rPr>
          <w:rFonts w:ascii="Courier New" w:hAnsi="Courier New" w:cs="Courier New"/>
          <w:noProof/>
          <w:color w:val="000000"/>
          <w:sz w:val="20"/>
          <w:szCs w:val="20"/>
          <w:highlight w:val="white"/>
          <w:lang w:val="en-US"/>
        </w:rPr>
        <w:t xml:space="preserve"> </w:t>
      </w:r>
      <w:r w:rsidRPr="008C4AA0">
        <w:rPr>
          <w:rFonts w:ascii="Courier New" w:hAnsi="Courier New" w:cs="Courier New"/>
          <w:b/>
          <w:bCs/>
          <w:noProof/>
          <w:color w:val="000000"/>
          <w:sz w:val="20"/>
          <w:szCs w:val="20"/>
          <w:highlight w:val="white"/>
          <w:lang w:val="en-US"/>
        </w:rPr>
        <w:t>&lt;&lt;</w:t>
      </w:r>
      <w:r w:rsidRPr="008C4AA0">
        <w:rPr>
          <w:rFonts w:ascii="Courier New" w:hAnsi="Courier New" w:cs="Courier New"/>
          <w:noProof/>
          <w:color w:val="000000"/>
          <w:sz w:val="20"/>
          <w:szCs w:val="20"/>
          <w:highlight w:val="white"/>
          <w:lang w:val="en-US"/>
        </w:rPr>
        <w:t xml:space="preserve"> </w:t>
      </w:r>
      <w:r w:rsidRPr="0020309C">
        <w:rPr>
          <w:rFonts w:ascii="Courier New" w:hAnsi="Courier New" w:cs="Courier New"/>
          <w:noProof/>
          <w:color w:val="000000"/>
          <w:sz w:val="20"/>
          <w:szCs w:val="20"/>
          <w:highlight w:val="white"/>
          <w:lang w:val="en-US"/>
        </w:rPr>
        <w:t>L</w:t>
      </w:r>
      <w:r w:rsidRPr="008C4AA0">
        <w:rPr>
          <w:rFonts w:ascii="Courier New" w:hAnsi="Courier New" w:cs="Courier New"/>
          <w:noProof/>
          <w:color w:val="000000"/>
          <w:sz w:val="20"/>
          <w:szCs w:val="20"/>
          <w:highlight w:val="white"/>
          <w:lang w:val="en-US"/>
        </w:rPr>
        <w:t>"</w:t>
      </w:r>
      <w:r w:rsidRPr="003E078F">
        <w:rPr>
          <w:rFonts w:ascii="Courier New" w:hAnsi="Courier New" w:cs="Courier New"/>
          <w:noProof/>
          <w:color w:val="000000"/>
          <w:sz w:val="20"/>
          <w:szCs w:val="20"/>
          <w:highlight w:val="white"/>
        </w:rPr>
        <w:t>Ошибка</w:t>
      </w:r>
      <w:r w:rsidRPr="008C4AA0">
        <w:rPr>
          <w:rFonts w:ascii="Courier New" w:hAnsi="Courier New" w:cs="Courier New"/>
          <w:noProof/>
          <w:color w:val="000000"/>
          <w:sz w:val="20"/>
          <w:szCs w:val="20"/>
          <w:highlight w:val="white"/>
          <w:lang w:val="en-US"/>
        </w:rPr>
        <w:t xml:space="preserve"> </w:t>
      </w:r>
      <w:r w:rsidRPr="003E078F">
        <w:rPr>
          <w:rFonts w:ascii="Courier New" w:hAnsi="Courier New" w:cs="Courier New"/>
          <w:noProof/>
          <w:color w:val="000000"/>
          <w:sz w:val="20"/>
          <w:szCs w:val="20"/>
          <w:highlight w:val="white"/>
        </w:rPr>
        <w:t>создания</w:t>
      </w:r>
      <w:r w:rsidRPr="008C4AA0">
        <w:rPr>
          <w:rFonts w:ascii="Courier New" w:hAnsi="Courier New" w:cs="Courier New"/>
          <w:noProof/>
          <w:color w:val="000000"/>
          <w:sz w:val="20"/>
          <w:szCs w:val="20"/>
          <w:highlight w:val="white"/>
          <w:lang w:val="en-US"/>
        </w:rPr>
        <w:t xml:space="preserve"> </w:t>
      </w:r>
      <w:r w:rsidRPr="003E078F">
        <w:rPr>
          <w:rFonts w:ascii="Courier New" w:hAnsi="Courier New" w:cs="Courier New"/>
          <w:noProof/>
          <w:color w:val="000000"/>
          <w:sz w:val="20"/>
          <w:szCs w:val="20"/>
          <w:highlight w:val="white"/>
        </w:rPr>
        <w:t>итератора</w:t>
      </w:r>
      <w:r w:rsidRPr="008C4AA0">
        <w:rPr>
          <w:rFonts w:ascii="Courier New" w:hAnsi="Courier New" w:cs="Courier New"/>
          <w:noProof/>
          <w:color w:val="000000"/>
          <w:sz w:val="20"/>
          <w:szCs w:val="20"/>
          <w:highlight w:val="white"/>
          <w:lang w:val="en-US"/>
        </w:rPr>
        <w:t xml:space="preserve">!"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endl</w:t>
      </w:r>
      <w:r w:rsidRPr="000C1539">
        <w:rPr>
          <w:rFonts w:ascii="Courier New" w:hAnsi="Courier New" w:cs="Courier New"/>
          <w:b/>
          <w:bCs/>
          <w:noProof/>
          <w:color w:val="000000"/>
          <w:sz w:val="20"/>
          <w:szCs w:val="20"/>
          <w:highlight w:val="white"/>
        </w:rPr>
        <w:t>;</w:t>
      </w: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rPr>
      </w:pPr>
    </w:p>
    <w:p w:rsidR="00697944" w:rsidRPr="000C1539"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b/>
          <w:bCs/>
          <w:noProof/>
          <w:color w:val="80808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808080"/>
          <w:sz w:val="20"/>
          <w:szCs w:val="20"/>
          <w:highlight w:val="white"/>
        </w:rPr>
        <w:t>// Вывод общего числа объектов в каталоге</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20309C">
        <w:rPr>
          <w:rFonts w:ascii="Courier New" w:hAnsi="Courier New" w:cs="Courier New"/>
          <w:noProof/>
          <w:color w:val="000000"/>
          <w:sz w:val="20"/>
          <w:szCs w:val="20"/>
          <w:highlight w:val="white"/>
          <w:lang w:val="en-US"/>
        </w:rPr>
        <w:t xml:space="preserve">wcout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endl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L"Всего объектов в каталоге: "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GetNumberOfFiles</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dirObject</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endl</w:t>
      </w:r>
      <w:r w:rsidRPr="0020309C">
        <w:rPr>
          <w:rFonts w:ascii="Courier New" w:hAnsi="Courier New" w:cs="Courier New"/>
          <w:b/>
          <w:bCs/>
          <w:noProof/>
          <w:color w:val="000000"/>
          <w:sz w:val="20"/>
          <w:szCs w:val="20"/>
          <w:highlight w:val="white"/>
          <w:lang w:val="en-US"/>
        </w:rPr>
        <w:t>;</w:t>
      </w:r>
    </w:p>
    <w:p w:rsidR="00697944" w:rsidRPr="000C1539"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rPr>
      </w:pPr>
    </w:p>
    <w:p w:rsidR="00697944" w:rsidRPr="000C1539"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b/>
          <w:bCs/>
          <w:noProof/>
          <w:color w:val="80808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808080"/>
          <w:sz w:val="20"/>
          <w:szCs w:val="20"/>
          <w:highlight w:val="white"/>
        </w:rPr>
        <w:t>// "Быстрое" сохранение каталога с восстановлением полных путей файлов</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20309C">
        <w:rPr>
          <w:rFonts w:ascii="Courier New" w:hAnsi="Courier New" w:cs="Courier New"/>
          <w:b/>
          <w:bCs/>
          <w:noProof/>
          <w:color w:val="000000"/>
          <w:sz w:val="20"/>
          <w:szCs w:val="20"/>
          <w:highlight w:val="white"/>
          <w:lang w:val="en-US"/>
        </w:rPr>
        <w:t>if(!</w:t>
      </w:r>
      <w:r w:rsidRPr="0020309C">
        <w:rPr>
          <w:rFonts w:ascii="Courier New" w:hAnsi="Courier New" w:cs="Courier New"/>
          <w:noProof/>
          <w:color w:val="000000"/>
          <w:sz w:val="20"/>
          <w:szCs w:val="20"/>
          <w:highlight w:val="white"/>
          <w:lang w:val="en-US"/>
        </w:rPr>
        <w:t>SaveFileWithPath</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dirObject</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 xml:space="preserve"> L"E:\\Temp"</w:t>
      </w:r>
      <w:r w:rsidRPr="0020309C">
        <w:rPr>
          <w:rFonts w:ascii="Courier New" w:hAnsi="Courier New" w:cs="Courier New"/>
          <w:b/>
          <w:bCs/>
          <w:noProof/>
          <w:color w:val="000000"/>
          <w:sz w:val="20"/>
          <w:szCs w:val="20"/>
          <w:highlight w:val="white"/>
          <w:lang w:val="en-US"/>
        </w:rPr>
        <w:t>))</w:t>
      </w:r>
    </w:p>
    <w:p w:rsidR="00697944" w:rsidRPr="000C1539"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noProof/>
          <w:color w:val="000000"/>
          <w:sz w:val="20"/>
          <w:szCs w:val="20"/>
          <w:highlight w:val="white"/>
          <w:lang w:val="en-US"/>
        </w:rPr>
        <w:tab/>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20309C">
        <w:rPr>
          <w:rFonts w:ascii="Courier New" w:hAnsi="Courier New" w:cs="Courier New"/>
          <w:noProof/>
          <w:color w:val="000000"/>
          <w:sz w:val="20"/>
          <w:szCs w:val="20"/>
          <w:highlight w:val="white"/>
          <w:lang w:val="en-US"/>
        </w:rPr>
        <w:t>wcout</w:t>
      </w:r>
      <w:r w:rsidRPr="000C1539">
        <w:rPr>
          <w:rFonts w:ascii="Courier New" w:hAnsi="Courier New" w:cs="Courier New"/>
          <w:noProof/>
          <w:color w:val="000000"/>
          <w:sz w:val="20"/>
          <w:szCs w:val="20"/>
          <w:highlight w:val="white"/>
        </w:rPr>
        <w:t xml:space="preserve">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L</w:t>
      </w:r>
      <w:r w:rsidRPr="000C1539">
        <w:rPr>
          <w:rFonts w:ascii="Courier New" w:hAnsi="Courier New" w:cs="Courier New"/>
          <w:noProof/>
          <w:color w:val="000000"/>
          <w:sz w:val="20"/>
          <w:szCs w:val="20"/>
          <w:highlight w:val="white"/>
        </w:rPr>
        <w:t xml:space="preserve">"Ошибка \"быстрого\" сохранения каталога!"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endl</w:t>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rPr>
      </w:pPr>
    </w:p>
    <w:p w:rsidR="00697944" w:rsidRPr="000C1539"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noProof/>
          <w:color w:val="000000"/>
          <w:sz w:val="20"/>
          <w:szCs w:val="20"/>
          <w:highlight w:val="white"/>
        </w:rPr>
        <w:tab/>
      </w:r>
      <w:r w:rsidRPr="0020309C">
        <w:rPr>
          <w:rFonts w:ascii="Courier New" w:hAnsi="Courier New" w:cs="Courier New"/>
          <w:noProof/>
          <w:color w:val="000000"/>
          <w:sz w:val="20"/>
          <w:szCs w:val="20"/>
          <w:highlight w:val="white"/>
          <w:lang w:val="en-US"/>
        </w:rPr>
        <w:t>CloseFileHandle</w:t>
      </w:r>
      <w:r w:rsidRPr="000C1539">
        <w:rPr>
          <w:rFonts w:ascii="Courier New" w:hAnsi="Courier New" w:cs="Courier New"/>
          <w:b/>
          <w:bCs/>
          <w:noProof/>
          <w:color w:val="000000"/>
          <w:sz w:val="20"/>
          <w:szCs w:val="20"/>
          <w:highlight w:val="white"/>
        </w:rPr>
        <w:t>(</w:t>
      </w:r>
      <w:r w:rsidRPr="0020309C">
        <w:rPr>
          <w:rFonts w:ascii="Courier New" w:hAnsi="Courier New" w:cs="Courier New"/>
          <w:noProof/>
          <w:color w:val="000000"/>
          <w:sz w:val="20"/>
          <w:szCs w:val="20"/>
          <w:highlight w:val="white"/>
          <w:lang w:val="en-US"/>
        </w:rPr>
        <w:t>dirObject</w:t>
      </w:r>
      <w:r w:rsidRPr="000C1539">
        <w:rPr>
          <w:rFonts w:ascii="Courier New" w:hAnsi="Courier New" w:cs="Courier New"/>
          <w:b/>
          <w:bCs/>
          <w:noProof/>
          <w:color w:val="000000"/>
          <w:sz w:val="20"/>
          <w:szCs w:val="20"/>
          <w:highlight w:val="white"/>
        </w:rPr>
        <w:t>);</w:t>
      </w:r>
    </w:p>
    <w:p w:rsidR="00697944" w:rsidRPr="000C1539"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rPr>
      </w:pP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000000"/>
          <w:sz w:val="20"/>
          <w:szCs w:val="20"/>
          <w:highlight w:val="white"/>
        </w:rPr>
        <w:t>}</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0C1539">
        <w:rPr>
          <w:rFonts w:ascii="Courier New" w:hAnsi="Courier New" w:cs="Courier New"/>
          <w:noProof/>
          <w:color w:val="000000"/>
          <w:sz w:val="20"/>
          <w:szCs w:val="20"/>
          <w:highlight w:val="white"/>
        </w:rPr>
        <w:tab/>
      </w:r>
      <w:r w:rsidRPr="0020309C">
        <w:rPr>
          <w:rFonts w:ascii="Courier New" w:hAnsi="Courier New" w:cs="Courier New"/>
          <w:b/>
          <w:bCs/>
          <w:noProof/>
          <w:color w:val="000000"/>
          <w:sz w:val="20"/>
          <w:szCs w:val="20"/>
          <w:highlight w:val="white"/>
          <w:lang w:val="en-US"/>
        </w:rPr>
        <w:t>else</w:t>
      </w:r>
      <w:r w:rsidRPr="000C1539">
        <w:rPr>
          <w:rFonts w:ascii="Courier New" w:hAnsi="Courier New" w:cs="Courier New"/>
          <w:noProof/>
          <w:color w:val="000000"/>
          <w:sz w:val="20"/>
          <w:szCs w:val="20"/>
          <w:highlight w:val="white"/>
        </w:rPr>
        <w:tab/>
      </w:r>
      <w:r w:rsidRPr="000C1539">
        <w:rPr>
          <w:rFonts w:ascii="Courier New" w:hAnsi="Courier New" w:cs="Courier New"/>
          <w:b/>
          <w:bCs/>
          <w:noProof/>
          <w:color w:val="000000"/>
          <w:sz w:val="20"/>
          <w:szCs w:val="20"/>
          <w:highlight w:val="white"/>
        </w:rPr>
        <w:t>{</w:t>
      </w:r>
      <w:r>
        <w:rPr>
          <w:rFonts w:ascii="Courier New" w:hAnsi="Courier New" w:cs="Courier New"/>
          <w:b/>
          <w:bCs/>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wcout</w:t>
      </w:r>
      <w:r w:rsidRPr="000C1539">
        <w:rPr>
          <w:rFonts w:ascii="Courier New" w:hAnsi="Courier New" w:cs="Courier New"/>
          <w:noProof/>
          <w:color w:val="000000"/>
          <w:sz w:val="20"/>
          <w:szCs w:val="20"/>
          <w:highlight w:val="white"/>
        </w:rPr>
        <w:t xml:space="preserve"> </w:t>
      </w:r>
      <w:r w:rsidRPr="000C1539">
        <w:rPr>
          <w:rFonts w:ascii="Courier New" w:hAnsi="Courier New" w:cs="Courier New"/>
          <w:b/>
          <w:bCs/>
          <w:noProof/>
          <w:color w:val="000000"/>
          <w:sz w:val="20"/>
          <w:szCs w:val="20"/>
          <w:highlight w:val="white"/>
        </w:rPr>
        <w:t>&lt;&lt;</w:t>
      </w:r>
      <w:r w:rsidRPr="000C1539">
        <w:rPr>
          <w:rFonts w:ascii="Courier New" w:hAnsi="Courier New" w:cs="Courier New"/>
          <w:noProof/>
          <w:color w:val="000000"/>
          <w:sz w:val="20"/>
          <w:szCs w:val="20"/>
          <w:highlight w:val="white"/>
        </w:rPr>
        <w:t xml:space="preserve"> </w:t>
      </w:r>
      <w:r w:rsidRPr="0020309C">
        <w:rPr>
          <w:rFonts w:ascii="Courier New" w:hAnsi="Courier New" w:cs="Courier New"/>
          <w:noProof/>
          <w:color w:val="000000"/>
          <w:sz w:val="20"/>
          <w:szCs w:val="20"/>
          <w:highlight w:val="white"/>
          <w:lang w:val="en-US"/>
        </w:rPr>
        <w:t>L</w:t>
      </w:r>
      <w:r w:rsidRPr="000C1539">
        <w:rPr>
          <w:rFonts w:ascii="Courier New" w:hAnsi="Courier New" w:cs="Courier New"/>
          <w:noProof/>
          <w:color w:val="000000"/>
          <w:sz w:val="20"/>
          <w:szCs w:val="20"/>
          <w:highlight w:val="white"/>
        </w:rPr>
        <w:t xml:space="preserve">"Ошибка создания каталога!" </w:t>
      </w:r>
      <w:r w:rsidRPr="0020309C">
        <w:rPr>
          <w:rFonts w:ascii="Courier New" w:hAnsi="Courier New" w:cs="Courier New"/>
          <w:b/>
          <w:bCs/>
          <w:noProof/>
          <w:color w:val="000000"/>
          <w:sz w:val="20"/>
          <w:szCs w:val="20"/>
          <w:highlight w:val="white"/>
          <w:lang w:val="en-US"/>
        </w:rPr>
        <w:t>&lt;&lt;</w:t>
      </w:r>
      <w:r w:rsidRPr="0020309C">
        <w:rPr>
          <w:rFonts w:ascii="Courier New" w:hAnsi="Courier New" w:cs="Courier New"/>
          <w:noProof/>
          <w:color w:val="000000"/>
          <w:sz w:val="20"/>
          <w:szCs w:val="20"/>
          <w:highlight w:val="white"/>
          <w:lang w:val="en-US"/>
        </w:rPr>
        <w:t xml:space="preserve"> endl</w:t>
      </w:r>
      <w:r w:rsidRPr="0020309C">
        <w:rPr>
          <w:rFonts w:ascii="Courier New" w:hAnsi="Courier New" w:cs="Courier New"/>
          <w:b/>
          <w:bCs/>
          <w:noProof/>
          <w:color w:val="000000"/>
          <w:sz w:val="20"/>
          <w:szCs w:val="20"/>
          <w:highlight w:val="white"/>
          <w:lang w:val="en-US"/>
        </w:rPr>
        <w:t>;</w:t>
      </w:r>
      <w:r w:rsidRPr="000C1539">
        <w:rPr>
          <w:rFonts w:ascii="Courier New" w:hAnsi="Courier New" w:cs="Courier New"/>
          <w:b/>
          <w:bCs/>
          <w:noProof/>
          <w:color w:val="000000"/>
          <w:sz w:val="20"/>
          <w:szCs w:val="20"/>
          <w:highlight w:val="white"/>
          <w:lang w:val="en-US"/>
        </w:rPr>
        <w:t xml:space="preserve"> </w:t>
      </w:r>
      <w:r w:rsidRPr="0020309C">
        <w:rPr>
          <w:rFonts w:ascii="Courier New" w:hAnsi="Courier New" w:cs="Courier New"/>
          <w:b/>
          <w:bCs/>
          <w:noProof/>
          <w:color w:val="000000"/>
          <w:sz w:val="20"/>
          <w:szCs w:val="20"/>
          <w:highlight w:val="white"/>
          <w:lang w:val="en-US"/>
        </w:rPr>
        <w:t>}</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b/>
          <w:bCs/>
          <w:noProof/>
          <w:color w:val="808080"/>
          <w:sz w:val="20"/>
          <w:szCs w:val="20"/>
          <w:highlight w:val="white"/>
          <w:lang w:val="en-US"/>
        </w:rPr>
      </w:pPr>
      <w:r w:rsidRPr="0020309C">
        <w:rPr>
          <w:rFonts w:ascii="Courier New" w:hAnsi="Courier New" w:cs="Courier New"/>
          <w:noProof/>
          <w:color w:val="000000"/>
          <w:sz w:val="20"/>
          <w:szCs w:val="20"/>
          <w:highlight w:val="white"/>
          <w:lang w:val="en-US"/>
        </w:rPr>
        <w:tab/>
      </w:r>
      <w:r w:rsidRPr="0020309C">
        <w:rPr>
          <w:rFonts w:ascii="Courier New" w:hAnsi="Courier New" w:cs="Courier New"/>
          <w:b/>
          <w:bCs/>
          <w:noProof/>
          <w:color w:val="808080"/>
          <w:sz w:val="20"/>
          <w:szCs w:val="20"/>
          <w:highlight w:val="white"/>
          <w:lang w:val="en-US"/>
        </w:rPr>
        <w:t>// Закрытие файла-образа</w:t>
      </w:r>
    </w:p>
    <w:p w:rsidR="00697944" w:rsidRPr="0020309C" w:rsidRDefault="00697944" w:rsidP="00224A54">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rFonts w:ascii="Courier New" w:hAnsi="Courier New" w:cs="Courier New"/>
          <w:noProof/>
          <w:color w:val="000000"/>
          <w:sz w:val="20"/>
          <w:szCs w:val="20"/>
          <w:highlight w:val="white"/>
          <w:lang w:val="en-US"/>
        </w:rPr>
      </w:pPr>
      <w:r w:rsidRPr="0020309C">
        <w:rPr>
          <w:rFonts w:ascii="Courier New" w:hAnsi="Courier New" w:cs="Courier New"/>
          <w:noProof/>
          <w:color w:val="000000"/>
          <w:sz w:val="20"/>
          <w:szCs w:val="20"/>
          <w:highlight w:val="white"/>
          <w:lang w:val="en-US"/>
        </w:rPr>
        <w:tab/>
        <w:t>CloseStorageHandle</w:t>
      </w:r>
      <w:r w:rsidRPr="0020309C">
        <w:rPr>
          <w:rFonts w:ascii="Courier New" w:hAnsi="Courier New" w:cs="Courier New"/>
          <w:b/>
          <w:bCs/>
          <w:noProof/>
          <w:color w:val="000000"/>
          <w:sz w:val="20"/>
          <w:szCs w:val="20"/>
          <w:highlight w:val="white"/>
          <w:lang w:val="en-US"/>
        </w:rPr>
        <w:t>(</w:t>
      </w:r>
      <w:r w:rsidRPr="0020309C">
        <w:rPr>
          <w:rFonts w:ascii="Courier New" w:hAnsi="Courier New" w:cs="Courier New"/>
          <w:noProof/>
          <w:color w:val="000000"/>
          <w:sz w:val="20"/>
          <w:szCs w:val="20"/>
          <w:highlight w:val="white"/>
          <w:lang w:val="en-US"/>
        </w:rPr>
        <w:t>dataStorage</w:t>
      </w:r>
      <w:r w:rsidRPr="0020309C">
        <w:rPr>
          <w:rFonts w:ascii="Courier New" w:hAnsi="Courier New" w:cs="Courier New"/>
          <w:b/>
          <w:bCs/>
          <w:noProof/>
          <w:color w:val="000000"/>
          <w:sz w:val="20"/>
          <w:szCs w:val="20"/>
          <w:highlight w:val="white"/>
          <w:lang w:val="en-US"/>
        </w:rPr>
        <w:t>);</w:t>
      </w:r>
    </w:p>
    <w:p w:rsidR="003047F0" w:rsidRPr="00342857" w:rsidRDefault="00697944" w:rsidP="00E62957">
      <w:pPr>
        <w:widowControl w:val="0"/>
        <w:tabs>
          <w:tab w:val="left" w:pos="567"/>
          <w:tab w:val="left" w:pos="1134"/>
          <w:tab w:val="left" w:pos="1701"/>
          <w:tab w:val="left" w:pos="2268"/>
          <w:tab w:val="left" w:pos="2835"/>
          <w:tab w:val="left" w:pos="3402"/>
          <w:tab w:val="left" w:pos="3969"/>
        </w:tabs>
        <w:autoSpaceDE w:val="0"/>
        <w:autoSpaceDN w:val="0"/>
        <w:adjustRightInd w:val="0"/>
        <w:spacing w:line="240" w:lineRule="auto"/>
        <w:ind w:firstLine="0"/>
        <w:jc w:val="left"/>
        <w:rPr>
          <w:lang w:val="en-US"/>
        </w:rPr>
      </w:pPr>
      <w:r w:rsidRPr="0020309C">
        <w:rPr>
          <w:rFonts w:ascii="Courier New" w:hAnsi="Courier New" w:cs="Courier New"/>
          <w:b/>
          <w:bCs/>
          <w:noProof/>
          <w:color w:val="000000"/>
          <w:sz w:val="20"/>
          <w:szCs w:val="20"/>
          <w:highlight w:val="white"/>
          <w:lang w:val="en-US"/>
        </w:rPr>
        <w:t>}</w:t>
      </w:r>
    </w:p>
    <w:p w:rsidR="000A1F5B" w:rsidRDefault="000A1F5B" w:rsidP="00E62957">
      <w:pPr>
        <w:pStyle w:val="ae"/>
        <w:numPr>
          <w:ilvl w:val="0"/>
          <w:numId w:val="0"/>
        </w:numPr>
        <w:ind w:left="357" w:hanging="357"/>
        <w:sectPr w:rsidR="000A1F5B" w:rsidSect="000A1F5B">
          <w:pgSz w:w="16839" w:h="11907" w:orient="landscape" w:code="9"/>
          <w:pgMar w:top="1701" w:right="1134" w:bottom="851" w:left="1134" w:header="709" w:footer="397" w:gutter="0"/>
          <w:cols w:space="708"/>
          <w:docGrid w:linePitch="381"/>
        </w:sectPr>
      </w:pPr>
    </w:p>
    <w:p w:rsidR="006027FE" w:rsidRDefault="006027FE" w:rsidP="00303200">
      <w:pPr>
        <w:pStyle w:val="ae"/>
        <w:spacing w:after="0"/>
      </w:pPr>
      <w:bookmarkStart w:id="11" w:name="_Toc177920547"/>
      <w:r>
        <w:lastRenderedPageBreak/>
        <w:t>Входные и выходные данные</w:t>
      </w:r>
      <w:bookmarkEnd w:id="11"/>
    </w:p>
    <w:p w:rsidR="007E186E" w:rsidRPr="000E0D3A" w:rsidRDefault="007E186E" w:rsidP="00303200">
      <w:pPr>
        <w:pStyle w:val="10"/>
        <w:spacing w:before="0"/>
      </w:pPr>
      <w:bookmarkStart w:id="12" w:name="_Toc177920548"/>
      <w:r w:rsidRPr="007E186E">
        <w:t>Основные</w:t>
      </w:r>
      <w:r>
        <w:t xml:space="preserve"> типы, псевдонимы и константы</w:t>
      </w:r>
      <w:bookmarkEnd w:id="12"/>
      <w:r>
        <w:t xml:space="preserve"> </w:t>
      </w:r>
    </w:p>
    <w:p w:rsidR="007E186E" w:rsidRDefault="007E186E" w:rsidP="00697944">
      <w:pPr>
        <w:pStyle w:val="2"/>
      </w:pPr>
      <w:bookmarkStart w:id="13" w:name="_Ref21625089"/>
      <w:bookmarkStart w:id="14" w:name="StorageType"/>
      <w:bookmarkStart w:id="15" w:name="_Toc177920549"/>
      <w:r w:rsidRPr="00B35A10">
        <w:t>StorageType</w:t>
      </w:r>
      <w:bookmarkEnd w:id="13"/>
      <w:bookmarkEnd w:id="14"/>
      <w:bookmarkEnd w:id="15"/>
    </w:p>
    <w:p w:rsidR="007E186E" w:rsidRDefault="007E186E" w:rsidP="007E186E">
      <w:pPr>
        <w:pStyle w:val="afffffffff1"/>
      </w:pPr>
      <w:r>
        <w:t>Целочисленный идентификатор типа хранилища.</w:t>
      </w:r>
    </w:p>
    <w:p w:rsidR="007E186E" w:rsidRDefault="007E186E" w:rsidP="00697944">
      <w:pPr>
        <w:pStyle w:val="2"/>
      </w:pPr>
      <w:bookmarkStart w:id="16" w:name="_Ref21625978"/>
      <w:bookmarkStart w:id="17" w:name="FileSystemTypeEnum"/>
      <w:bookmarkStart w:id="18" w:name="_Toc177920550"/>
      <w:r w:rsidRPr="00746889">
        <w:t>FileSystemTypeEnum</w:t>
      </w:r>
      <w:bookmarkEnd w:id="16"/>
      <w:bookmarkEnd w:id="17"/>
      <w:bookmarkEnd w:id="18"/>
    </w:p>
    <w:p w:rsidR="007E186E" w:rsidRDefault="007E186E" w:rsidP="007E186E">
      <w:pPr>
        <w:pStyle w:val="afffffffff1"/>
      </w:pPr>
      <w:r>
        <w:t>Целочисленный идентификатор типа файловой системы (раздела, обл</w:t>
      </w:r>
      <w:r>
        <w:t>а</w:t>
      </w:r>
      <w:r>
        <w:t>сти хранилища).</w:t>
      </w:r>
    </w:p>
    <w:p w:rsidR="007E186E" w:rsidRDefault="007E186E" w:rsidP="00697944">
      <w:pPr>
        <w:pStyle w:val="2"/>
      </w:pPr>
      <w:bookmarkStart w:id="19" w:name="_Ref23181133"/>
      <w:bookmarkStart w:id="20" w:name="OriginEnum"/>
      <w:bookmarkStart w:id="21" w:name="_Toc177920551"/>
      <w:r>
        <w:t>OriginEnum</w:t>
      </w:r>
      <w:bookmarkEnd w:id="19"/>
      <w:bookmarkEnd w:id="20"/>
      <w:bookmarkEnd w:id="21"/>
    </w:p>
    <w:p w:rsidR="007E186E" w:rsidRDefault="007E186E" w:rsidP="007E186E">
      <w:pPr>
        <w:pStyle w:val="afffffffff1"/>
      </w:pPr>
      <w:r>
        <w:t>Целочисленный идентификатор точки отсчета задаваемой позиции при навигации по файловой системе или потоку данных файла.</w:t>
      </w:r>
    </w:p>
    <w:tbl>
      <w:tblPr>
        <w:tblStyle w:val="afe"/>
        <w:tblW w:w="0" w:type="auto"/>
        <w:tblInd w:w="108" w:type="dxa"/>
        <w:tblCellMar>
          <w:top w:w="57" w:type="dxa"/>
          <w:bottom w:w="57" w:type="dxa"/>
        </w:tblCellMar>
        <w:tblLook w:val="04A0" w:firstRow="1" w:lastRow="0" w:firstColumn="1" w:lastColumn="0" w:noHBand="0" w:noVBand="1"/>
      </w:tblPr>
      <w:tblGrid>
        <w:gridCol w:w="2552"/>
        <w:gridCol w:w="1701"/>
        <w:gridCol w:w="5103"/>
      </w:tblGrid>
      <w:tr w:rsidR="007E186E" w:rsidRPr="00AC5BC9" w:rsidTr="007E186E">
        <w:trPr>
          <w:tblHeader/>
        </w:trPr>
        <w:tc>
          <w:tcPr>
            <w:tcW w:w="2552" w:type="dxa"/>
          </w:tcPr>
          <w:p w:rsidR="007E186E" w:rsidRPr="00AC5BC9" w:rsidRDefault="007E186E" w:rsidP="007E186E">
            <w:pPr>
              <w:pStyle w:val="affffff8"/>
              <w:jc w:val="left"/>
              <w:rPr>
                <w:b/>
              </w:rPr>
            </w:pPr>
            <w:r>
              <w:rPr>
                <w:b/>
              </w:rPr>
              <w:t>Тип</w:t>
            </w:r>
          </w:p>
        </w:tc>
        <w:tc>
          <w:tcPr>
            <w:tcW w:w="1701" w:type="dxa"/>
          </w:tcPr>
          <w:p w:rsidR="007E186E" w:rsidRPr="00AC5BC9" w:rsidRDefault="007E186E" w:rsidP="007E186E">
            <w:pPr>
              <w:pStyle w:val="affffff8"/>
              <w:jc w:val="left"/>
              <w:rPr>
                <w:b/>
              </w:rPr>
            </w:pPr>
            <w:r w:rsidRPr="00AC5BC9">
              <w:rPr>
                <w:b/>
              </w:rPr>
              <w:t>Значение</w:t>
            </w:r>
          </w:p>
        </w:tc>
        <w:tc>
          <w:tcPr>
            <w:tcW w:w="5103" w:type="dxa"/>
          </w:tcPr>
          <w:p w:rsidR="007E186E" w:rsidRPr="00AC5BC9" w:rsidRDefault="007E186E" w:rsidP="007E186E">
            <w:pPr>
              <w:pStyle w:val="affffff8"/>
              <w:jc w:val="left"/>
              <w:rPr>
                <w:b/>
              </w:rPr>
            </w:pPr>
            <w:r w:rsidRPr="00AC5BC9">
              <w:rPr>
                <w:b/>
              </w:rPr>
              <w:t>Описание</w:t>
            </w:r>
          </w:p>
        </w:tc>
      </w:tr>
      <w:tr w:rsidR="007E186E" w:rsidRPr="00AC5BC9" w:rsidTr="007E186E">
        <w:tc>
          <w:tcPr>
            <w:tcW w:w="2552" w:type="dxa"/>
          </w:tcPr>
          <w:p w:rsidR="007E186E" w:rsidRPr="00746889" w:rsidRDefault="007E186E" w:rsidP="007E186E">
            <w:pPr>
              <w:pStyle w:val="affffff8"/>
              <w:jc w:val="left"/>
            </w:pPr>
            <w:r w:rsidRPr="000E580F">
              <w:t>Begin</w:t>
            </w:r>
          </w:p>
        </w:tc>
        <w:tc>
          <w:tcPr>
            <w:tcW w:w="1701" w:type="dxa"/>
          </w:tcPr>
          <w:p w:rsidR="007E186E" w:rsidRPr="00AC5BC9" w:rsidRDefault="007E186E" w:rsidP="007E186E">
            <w:pPr>
              <w:pStyle w:val="affffff8"/>
              <w:jc w:val="left"/>
            </w:pPr>
            <w:r w:rsidRPr="00AC5BC9">
              <w:t>0</w:t>
            </w:r>
          </w:p>
        </w:tc>
        <w:tc>
          <w:tcPr>
            <w:tcW w:w="5103" w:type="dxa"/>
          </w:tcPr>
          <w:p w:rsidR="007E186E" w:rsidRPr="000E580F" w:rsidRDefault="007E186E" w:rsidP="007E186E">
            <w:pPr>
              <w:pStyle w:val="affffff8"/>
              <w:jc w:val="left"/>
            </w:pPr>
            <w:r>
              <w:t>Отсчет ведется от начала области</w:t>
            </w:r>
          </w:p>
        </w:tc>
      </w:tr>
      <w:tr w:rsidR="007E186E" w:rsidRPr="00AC5BC9" w:rsidTr="007E186E">
        <w:tc>
          <w:tcPr>
            <w:tcW w:w="2552" w:type="dxa"/>
          </w:tcPr>
          <w:p w:rsidR="007E186E" w:rsidRPr="00AC5BC9" w:rsidRDefault="007E186E" w:rsidP="007E186E">
            <w:pPr>
              <w:pStyle w:val="affffff8"/>
              <w:jc w:val="left"/>
            </w:pPr>
            <w:r w:rsidRPr="000E580F">
              <w:t>Current</w:t>
            </w:r>
          </w:p>
        </w:tc>
        <w:tc>
          <w:tcPr>
            <w:tcW w:w="1701" w:type="dxa"/>
          </w:tcPr>
          <w:p w:rsidR="007E186E" w:rsidRPr="00AC5BC9" w:rsidRDefault="007E186E" w:rsidP="007E186E">
            <w:pPr>
              <w:pStyle w:val="affffff8"/>
              <w:jc w:val="left"/>
            </w:pPr>
            <w:r>
              <w:t>1</w:t>
            </w:r>
          </w:p>
        </w:tc>
        <w:tc>
          <w:tcPr>
            <w:tcW w:w="5103" w:type="dxa"/>
          </w:tcPr>
          <w:p w:rsidR="007E186E" w:rsidRPr="00AC5BC9" w:rsidRDefault="007E186E" w:rsidP="007E186E">
            <w:pPr>
              <w:pStyle w:val="affffff8"/>
              <w:jc w:val="left"/>
            </w:pPr>
            <w:r>
              <w:t>Отсчет ведется от текущего положения</w:t>
            </w:r>
          </w:p>
        </w:tc>
      </w:tr>
      <w:tr w:rsidR="007E186E" w:rsidRPr="00AC5BC9" w:rsidTr="007E186E">
        <w:tc>
          <w:tcPr>
            <w:tcW w:w="2552" w:type="dxa"/>
          </w:tcPr>
          <w:p w:rsidR="007E186E" w:rsidRPr="000E580F" w:rsidRDefault="007E186E" w:rsidP="007E186E">
            <w:pPr>
              <w:pStyle w:val="affffff8"/>
              <w:jc w:val="left"/>
            </w:pPr>
            <w:r>
              <w:t>End</w:t>
            </w:r>
          </w:p>
        </w:tc>
        <w:tc>
          <w:tcPr>
            <w:tcW w:w="1701" w:type="dxa"/>
          </w:tcPr>
          <w:p w:rsidR="007E186E" w:rsidRPr="00AC5BC9" w:rsidRDefault="007E186E" w:rsidP="007E186E">
            <w:pPr>
              <w:pStyle w:val="affffff8"/>
              <w:jc w:val="left"/>
            </w:pPr>
            <w:r>
              <w:t>2</w:t>
            </w:r>
          </w:p>
        </w:tc>
        <w:tc>
          <w:tcPr>
            <w:tcW w:w="5103" w:type="dxa"/>
          </w:tcPr>
          <w:p w:rsidR="007E186E" w:rsidRPr="00AC5BC9" w:rsidRDefault="007E186E" w:rsidP="007E186E">
            <w:pPr>
              <w:pStyle w:val="affffff8"/>
              <w:jc w:val="left"/>
            </w:pPr>
            <w:r>
              <w:t>Отсчет ведется от конца области</w:t>
            </w:r>
          </w:p>
        </w:tc>
      </w:tr>
    </w:tbl>
    <w:p w:rsidR="007E186E" w:rsidRDefault="007E186E" w:rsidP="00697944">
      <w:pPr>
        <w:pStyle w:val="2"/>
      </w:pPr>
      <w:bookmarkStart w:id="22" w:name="_Ref23182526"/>
      <w:bookmarkStart w:id="23" w:name="PhysicalDriveInfoStruct"/>
      <w:bookmarkStart w:id="24" w:name="_Toc177920552"/>
      <w:r w:rsidRPr="00F16D9F">
        <w:t>PhysicalDriveInfoStruct</w:t>
      </w:r>
      <w:bookmarkEnd w:id="22"/>
      <w:bookmarkEnd w:id="23"/>
      <w:bookmarkEnd w:id="24"/>
    </w:p>
    <w:p w:rsidR="007E186E" w:rsidRDefault="007E186E" w:rsidP="007E186E">
      <w:pPr>
        <w:pStyle w:val="afffffffff1"/>
      </w:pPr>
      <w:r>
        <w:t>Структура, содержащая информацию о физическом диске.</w:t>
      </w:r>
    </w:p>
    <w:p w:rsidR="007E186E" w:rsidRPr="00FB77B8" w:rsidRDefault="007E186E" w:rsidP="007E186E">
      <w:pPr>
        <w:pStyle w:val="affc"/>
      </w:pPr>
      <w:r w:rsidRPr="00FB77B8">
        <w:t>struct PhysicalDriveInfoStruct</w:t>
      </w:r>
    </w:p>
    <w:p w:rsidR="007E186E" w:rsidRPr="00FB77B8" w:rsidRDefault="007E186E" w:rsidP="007E186E">
      <w:pPr>
        <w:pStyle w:val="affc"/>
      </w:pPr>
      <w:r w:rsidRPr="00FB77B8">
        <w:t>{</w:t>
      </w:r>
    </w:p>
    <w:p w:rsidR="007E186E" w:rsidRPr="00FB77B8" w:rsidRDefault="007E186E" w:rsidP="007E186E">
      <w:pPr>
        <w:pStyle w:val="affc"/>
      </w:pPr>
      <w:r w:rsidRPr="00FB77B8">
        <w:tab/>
        <w:t>bool Error;</w:t>
      </w:r>
    </w:p>
    <w:p w:rsidR="007E186E" w:rsidRPr="00FB77B8" w:rsidRDefault="007E186E" w:rsidP="007E186E">
      <w:pPr>
        <w:pStyle w:val="affc"/>
      </w:pPr>
      <w:r w:rsidRPr="00FB77B8">
        <w:tab/>
        <w:t xml:space="preserve">char Device[24]; </w:t>
      </w:r>
    </w:p>
    <w:p w:rsidR="007E186E" w:rsidRPr="00FB77B8" w:rsidRDefault="007E186E" w:rsidP="007E186E">
      <w:pPr>
        <w:pStyle w:val="affc"/>
      </w:pPr>
      <w:r w:rsidRPr="00FB77B8">
        <w:tab/>
        <w:t>char ProductId[48];</w:t>
      </w:r>
    </w:p>
    <w:p w:rsidR="007E186E" w:rsidRPr="00FB77B8" w:rsidRDefault="007E186E" w:rsidP="007E186E">
      <w:pPr>
        <w:pStyle w:val="affc"/>
      </w:pPr>
      <w:r w:rsidRPr="00FB77B8">
        <w:tab/>
        <w:t>char Serial[48];</w:t>
      </w:r>
    </w:p>
    <w:p w:rsidR="007E186E" w:rsidRPr="00FB77B8" w:rsidRDefault="007E186E" w:rsidP="007E186E">
      <w:pPr>
        <w:pStyle w:val="affc"/>
      </w:pPr>
      <w:r w:rsidRPr="00FB77B8">
        <w:tab/>
        <w:t>ULONGLONG Size;</w:t>
      </w:r>
    </w:p>
    <w:p w:rsidR="007E186E" w:rsidRPr="00FB77B8" w:rsidRDefault="007E186E" w:rsidP="007E186E">
      <w:pPr>
        <w:pStyle w:val="affc"/>
      </w:pPr>
      <w:r w:rsidRPr="00FB77B8">
        <w:t>};</w:t>
      </w:r>
    </w:p>
    <w:p w:rsidR="007E186E" w:rsidRDefault="007E186E" w:rsidP="007E186E">
      <w:pPr>
        <w:pStyle w:val="affc"/>
        <w:rPr>
          <w:lang w:val="ru-RU"/>
        </w:rPr>
      </w:pPr>
    </w:p>
    <w:tbl>
      <w:tblPr>
        <w:tblStyle w:val="afe"/>
        <w:tblW w:w="0" w:type="auto"/>
        <w:tblInd w:w="108" w:type="dxa"/>
        <w:tblCellMar>
          <w:top w:w="57" w:type="dxa"/>
          <w:bottom w:w="57" w:type="dxa"/>
        </w:tblCellMar>
        <w:tblLook w:val="04A0" w:firstRow="1" w:lastRow="0" w:firstColumn="1" w:lastColumn="0" w:noHBand="0" w:noVBand="1"/>
      </w:tblPr>
      <w:tblGrid>
        <w:gridCol w:w="1332"/>
        <w:gridCol w:w="1974"/>
        <w:gridCol w:w="1043"/>
        <w:gridCol w:w="5087"/>
      </w:tblGrid>
      <w:tr w:rsidR="007E186E" w:rsidRPr="00A92FCA" w:rsidTr="00783277">
        <w:trPr>
          <w:cantSplit/>
          <w:tblHeader/>
        </w:trPr>
        <w:tc>
          <w:tcPr>
            <w:tcW w:w="1332" w:type="dxa"/>
          </w:tcPr>
          <w:p w:rsidR="007E186E" w:rsidRPr="00A92FCA" w:rsidRDefault="007E186E" w:rsidP="00783277">
            <w:pPr>
              <w:pStyle w:val="affffffff2"/>
              <w:keepNext/>
              <w:rPr>
                <w:b/>
              </w:rPr>
            </w:pPr>
            <w:r w:rsidRPr="00A92FCA">
              <w:rPr>
                <w:b/>
              </w:rPr>
              <w:lastRenderedPageBreak/>
              <w:t>Поле</w:t>
            </w:r>
          </w:p>
        </w:tc>
        <w:tc>
          <w:tcPr>
            <w:tcW w:w="1974" w:type="dxa"/>
          </w:tcPr>
          <w:p w:rsidR="007E186E" w:rsidRPr="00A92FCA" w:rsidRDefault="007E186E" w:rsidP="00783277">
            <w:pPr>
              <w:pStyle w:val="affffffff2"/>
              <w:keepNext/>
              <w:rPr>
                <w:b/>
              </w:rPr>
            </w:pPr>
            <w:r w:rsidRPr="00A92FCA">
              <w:rPr>
                <w:b/>
              </w:rPr>
              <w:t>Тип</w:t>
            </w:r>
          </w:p>
        </w:tc>
        <w:tc>
          <w:tcPr>
            <w:tcW w:w="1043" w:type="dxa"/>
          </w:tcPr>
          <w:p w:rsidR="007E186E" w:rsidRPr="00A92FCA" w:rsidRDefault="007E186E" w:rsidP="00783277">
            <w:pPr>
              <w:pStyle w:val="affffffff2"/>
              <w:keepNext/>
              <w:rPr>
                <w:b/>
              </w:rPr>
            </w:pPr>
            <w:r>
              <w:rPr>
                <w:b/>
              </w:rPr>
              <w:t>Размер, байт</w:t>
            </w:r>
          </w:p>
        </w:tc>
        <w:tc>
          <w:tcPr>
            <w:tcW w:w="5087" w:type="dxa"/>
          </w:tcPr>
          <w:p w:rsidR="007E186E" w:rsidRPr="00A92FCA" w:rsidRDefault="007E186E" w:rsidP="00783277">
            <w:pPr>
              <w:pStyle w:val="affffffff2"/>
              <w:keepNext/>
              <w:rPr>
                <w:b/>
              </w:rPr>
            </w:pPr>
            <w:r w:rsidRPr="00A92FCA">
              <w:rPr>
                <w:b/>
              </w:rPr>
              <w:t>Описание</w:t>
            </w:r>
          </w:p>
        </w:tc>
      </w:tr>
      <w:tr w:rsidR="007E186E" w:rsidRPr="0088692F" w:rsidTr="00783277">
        <w:trPr>
          <w:cantSplit/>
        </w:trPr>
        <w:tc>
          <w:tcPr>
            <w:tcW w:w="1332" w:type="dxa"/>
          </w:tcPr>
          <w:p w:rsidR="007E186E" w:rsidRPr="0088692F" w:rsidRDefault="007E186E" w:rsidP="00783277">
            <w:pPr>
              <w:pStyle w:val="affffff7"/>
              <w:keepNext/>
            </w:pPr>
            <w:r w:rsidRPr="00F16D9F">
              <w:t>Error</w:t>
            </w:r>
          </w:p>
        </w:tc>
        <w:tc>
          <w:tcPr>
            <w:tcW w:w="1974" w:type="dxa"/>
          </w:tcPr>
          <w:p w:rsidR="007E186E" w:rsidRPr="0088692F" w:rsidRDefault="007E186E" w:rsidP="00783277">
            <w:pPr>
              <w:pStyle w:val="affffff7"/>
              <w:keepNext/>
            </w:pPr>
            <w:r w:rsidRPr="00F16D9F">
              <w:t>bool</w:t>
            </w:r>
          </w:p>
        </w:tc>
        <w:tc>
          <w:tcPr>
            <w:tcW w:w="1043" w:type="dxa"/>
          </w:tcPr>
          <w:p w:rsidR="007E186E" w:rsidRDefault="007E186E" w:rsidP="00783277">
            <w:pPr>
              <w:pStyle w:val="affffff7"/>
              <w:keepNext/>
            </w:pPr>
            <w:r>
              <w:t>4</w:t>
            </w:r>
          </w:p>
        </w:tc>
        <w:tc>
          <w:tcPr>
            <w:tcW w:w="5087" w:type="dxa"/>
          </w:tcPr>
          <w:p w:rsidR="007E186E" w:rsidRPr="004E0095" w:rsidRDefault="007E186E" w:rsidP="00783277">
            <w:pPr>
              <w:pStyle w:val="affffff7"/>
              <w:keepNext/>
            </w:pPr>
            <w:r>
              <w:t>Признак ошибки</w:t>
            </w:r>
          </w:p>
        </w:tc>
      </w:tr>
      <w:tr w:rsidR="007E186E" w:rsidRPr="00F16D9F" w:rsidTr="00783277">
        <w:trPr>
          <w:cantSplit/>
        </w:trPr>
        <w:tc>
          <w:tcPr>
            <w:tcW w:w="1332" w:type="dxa"/>
          </w:tcPr>
          <w:p w:rsidR="007E186E" w:rsidRPr="00F16D9F" w:rsidRDefault="007E186E" w:rsidP="007E186E">
            <w:pPr>
              <w:pStyle w:val="affffff7"/>
            </w:pPr>
            <w:r w:rsidRPr="00F16D9F">
              <w:t>Device</w:t>
            </w:r>
          </w:p>
        </w:tc>
        <w:tc>
          <w:tcPr>
            <w:tcW w:w="1974" w:type="dxa"/>
          </w:tcPr>
          <w:p w:rsidR="007E186E" w:rsidRPr="00F16D9F" w:rsidRDefault="007E186E" w:rsidP="007E186E">
            <w:pPr>
              <w:pStyle w:val="affffff7"/>
              <w:rPr>
                <w:lang w:val="en-US"/>
              </w:rPr>
            </w:pPr>
            <w:r w:rsidRPr="00F16D9F">
              <w:t>char</w:t>
            </w:r>
            <w:r>
              <w:rPr>
                <w:lang w:val="en-US"/>
              </w:rPr>
              <w:t>[24]</w:t>
            </w:r>
          </w:p>
        </w:tc>
        <w:tc>
          <w:tcPr>
            <w:tcW w:w="1043" w:type="dxa"/>
          </w:tcPr>
          <w:p w:rsidR="007E186E" w:rsidRDefault="007E186E" w:rsidP="007E186E">
            <w:pPr>
              <w:pStyle w:val="affffff7"/>
            </w:pPr>
            <w:r>
              <w:t>24</w:t>
            </w:r>
          </w:p>
        </w:tc>
        <w:tc>
          <w:tcPr>
            <w:tcW w:w="5087" w:type="dxa"/>
          </w:tcPr>
          <w:p w:rsidR="007E186E" w:rsidRPr="00F16D9F" w:rsidRDefault="007E186E" w:rsidP="007E186E">
            <w:pPr>
              <w:pStyle w:val="affffff7"/>
            </w:pPr>
            <w:r>
              <w:t>Имя</w:t>
            </w:r>
            <w:r w:rsidRPr="00F16D9F">
              <w:t xml:space="preserve"> </w:t>
            </w:r>
            <w:r>
              <w:t>устройства</w:t>
            </w:r>
            <w:r w:rsidRPr="00F16D9F">
              <w:t xml:space="preserve"> </w:t>
            </w:r>
            <w:r>
              <w:t>в</w:t>
            </w:r>
            <w:r w:rsidRPr="00F16D9F">
              <w:t xml:space="preserve"> </w:t>
            </w:r>
            <w:r>
              <w:t>формате</w:t>
            </w:r>
            <w:r w:rsidRPr="00F16D9F">
              <w:t>:</w:t>
            </w:r>
            <w:r>
              <w:t xml:space="preserve"> </w:t>
            </w:r>
            <w:r w:rsidRPr="00F16D9F">
              <w:t>«\\.\</w:t>
            </w:r>
            <w:r w:rsidRPr="00F16D9F">
              <w:rPr>
                <w:lang w:val="en-US"/>
              </w:rPr>
              <w:t>PhysicalDrive</w:t>
            </w:r>
            <w:r>
              <w:rPr>
                <w:lang w:val="en-US"/>
              </w:rPr>
              <w:t>N</w:t>
            </w:r>
            <w:r w:rsidRPr="00F16D9F">
              <w:t>»</w:t>
            </w:r>
          </w:p>
        </w:tc>
      </w:tr>
      <w:tr w:rsidR="007E186E" w:rsidRPr="00F16D9F" w:rsidTr="00783277">
        <w:trPr>
          <w:cantSplit/>
        </w:trPr>
        <w:tc>
          <w:tcPr>
            <w:tcW w:w="1332" w:type="dxa"/>
          </w:tcPr>
          <w:p w:rsidR="007E186E" w:rsidRPr="00F16D9F" w:rsidRDefault="007E186E" w:rsidP="007E186E">
            <w:pPr>
              <w:pStyle w:val="affffff7"/>
              <w:rPr>
                <w:lang w:val="en-US"/>
              </w:rPr>
            </w:pPr>
            <w:r w:rsidRPr="00F16D9F">
              <w:rPr>
                <w:lang w:val="en-US"/>
              </w:rPr>
              <w:t>ProductId</w:t>
            </w:r>
          </w:p>
        </w:tc>
        <w:tc>
          <w:tcPr>
            <w:tcW w:w="1974" w:type="dxa"/>
          </w:tcPr>
          <w:p w:rsidR="007E186E" w:rsidRPr="00F16D9F" w:rsidRDefault="007E186E" w:rsidP="007E186E">
            <w:pPr>
              <w:pStyle w:val="affffff7"/>
              <w:rPr>
                <w:lang w:val="en-US"/>
              </w:rPr>
            </w:pPr>
            <w:r w:rsidRPr="00F16D9F">
              <w:rPr>
                <w:lang w:val="en-US"/>
              </w:rPr>
              <w:t>char</w:t>
            </w:r>
            <w:r>
              <w:rPr>
                <w:lang w:val="en-US"/>
              </w:rPr>
              <w:t>[48]</w:t>
            </w:r>
          </w:p>
        </w:tc>
        <w:tc>
          <w:tcPr>
            <w:tcW w:w="1043" w:type="dxa"/>
          </w:tcPr>
          <w:p w:rsidR="007E186E" w:rsidRDefault="007E186E" w:rsidP="007E186E">
            <w:pPr>
              <w:pStyle w:val="affffff7"/>
            </w:pPr>
            <w:r>
              <w:t>48</w:t>
            </w:r>
          </w:p>
        </w:tc>
        <w:tc>
          <w:tcPr>
            <w:tcW w:w="5087" w:type="dxa"/>
          </w:tcPr>
          <w:p w:rsidR="007E186E" w:rsidRPr="00F16D9F" w:rsidRDefault="007E186E" w:rsidP="007E186E">
            <w:pPr>
              <w:pStyle w:val="affffff7"/>
            </w:pPr>
            <w:r>
              <w:t>Модель устройства</w:t>
            </w:r>
          </w:p>
        </w:tc>
      </w:tr>
      <w:tr w:rsidR="007E186E" w:rsidRPr="00F16D9F" w:rsidTr="00783277">
        <w:trPr>
          <w:cantSplit/>
        </w:trPr>
        <w:tc>
          <w:tcPr>
            <w:tcW w:w="1332" w:type="dxa"/>
          </w:tcPr>
          <w:p w:rsidR="007E186E" w:rsidRPr="00F16D9F" w:rsidRDefault="007E186E" w:rsidP="007E186E">
            <w:pPr>
              <w:pStyle w:val="affffff7"/>
              <w:rPr>
                <w:lang w:val="en-US"/>
              </w:rPr>
            </w:pPr>
            <w:r w:rsidRPr="00F16D9F">
              <w:rPr>
                <w:lang w:val="en-US"/>
              </w:rPr>
              <w:t>Serial</w:t>
            </w:r>
          </w:p>
        </w:tc>
        <w:tc>
          <w:tcPr>
            <w:tcW w:w="1974" w:type="dxa"/>
          </w:tcPr>
          <w:p w:rsidR="007E186E" w:rsidRPr="00F16D9F" w:rsidRDefault="007E186E" w:rsidP="007E186E">
            <w:pPr>
              <w:pStyle w:val="affffff7"/>
              <w:rPr>
                <w:lang w:val="en-US"/>
              </w:rPr>
            </w:pPr>
            <w:r w:rsidRPr="00F16D9F">
              <w:rPr>
                <w:lang w:val="en-US"/>
              </w:rPr>
              <w:t>char</w:t>
            </w:r>
            <w:r>
              <w:rPr>
                <w:lang w:val="en-US"/>
              </w:rPr>
              <w:t>[48]</w:t>
            </w:r>
          </w:p>
        </w:tc>
        <w:tc>
          <w:tcPr>
            <w:tcW w:w="1043" w:type="dxa"/>
          </w:tcPr>
          <w:p w:rsidR="007E186E" w:rsidRDefault="007E186E" w:rsidP="007E186E">
            <w:pPr>
              <w:pStyle w:val="affffff7"/>
            </w:pPr>
            <w:r>
              <w:t>48</w:t>
            </w:r>
          </w:p>
        </w:tc>
        <w:tc>
          <w:tcPr>
            <w:tcW w:w="5087" w:type="dxa"/>
          </w:tcPr>
          <w:p w:rsidR="007E186E" w:rsidRPr="00F16D9F" w:rsidRDefault="007E186E" w:rsidP="007E186E">
            <w:pPr>
              <w:pStyle w:val="affffff7"/>
            </w:pPr>
            <w:r>
              <w:t>Серийный номер устройства</w:t>
            </w:r>
          </w:p>
        </w:tc>
      </w:tr>
      <w:tr w:rsidR="007E186E" w:rsidRPr="00F16D9F" w:rsidTr="00783277">
        <w:trPr>
          <w:cantSplit/>
        </w:trPr>
        <w:tc>
          <w:tcPr>
            <w:tcW w:w="1332" w:type="dxa"/>
          </w:tcPr>
          <w:p w:rsidR="007E186E" w:rsidRPr="00F16D9F" w:rsidRDefault="007E186E" w:rsidP="007E186E">
            <w:pPr>
              <w:pStyle w:val="affffff7"/>
              <w:rPr>
                <w:lang w:val="en-US"/>
              </w:rPr>
            </w:pPr>
            <w:r w:rsidRPr="00F16D9F">
              <w:rPr>
                <w:lang w:val="en-US"/>
              </w:rPr>
              <w:t>Size</w:t>
            </w:r>
          </w:p>
        </w:tc>
        <w:tc>
          <w:tcPr>
            <w:tcW w:w="1974" w:type="dxa"/>
          </w:tcPr>
          <w:p w:rsidR="007E186E" w:rsidRPr="00F16D9F" w:rsidRDefault="007E186E" w:rsidP="007E186E">
            <w:pPr>
              <w:pStyle w:val="affffff7"/>
              <w:rPr>
                <w:lang w:val="en-US"/>
              </w:rPr>
            </w:pPr>
            <w:r w:rsidRPr="00F16D9F">
              <w:rPr>
                <w:lang w:val="en-US"/>
              </w:rPr>
              <w:t>ULONGLONG</w:t>
            </w:r>
          </w:p>
        </w:tc>
        <w:tc>
          <w:tcPr>
            <w:tcW w:w="1043" w:type="dxa"/>
          </w:tcPr>
          <w:p w:rsidR="007E186E" w:rsidRDefault="007E186E" w:rsidP="007E186E">
            <w:pPr>
              <w:pStyle w:val="affffff7"/>
            </w:pPr>
            <w:r>
              <w:t>8</w:t>
            </w:r>
          </w:p>
        </w:tc>
        <w:tc>
          <w:tcPr>
            <w:tcW w:w="5087" w:type="dxa"/>
          </w:tcPr>
          <w:p w:rsidR="007E186E" w:rsidRPr="00F16D9F" w:rsidRDefault="007E186E" w:rsidP="007E186E">
            <w:pPr>
              <w:pStyle w:val="affffff7"/>
            </w:pPr>
            <w:r>
              <w:t>Размер в байтах</w:t>
            </w:r>
          </w:p>
        </w:tc>
      </w:tr>
    </w:tbl>
    <w:p w:rsidR="007E186E" w:rsidRDefault="007E186E" w:rsidP="00697944">
      <w:pPr>
        <w:pStyle w:val="2"/>
      </w:pPr>
      <w:bookmarkStart w:id="25" w:name="_Ref23182736"/>
      <w:bookmarkStart w:id="26" w:name="PartitionInfoStruct"/>
      <w:bookmarkStart w:id="27" w:name="_Toc177920553"/>
      <w:r w:rsidRPr="000E0D3A">
        <w:t>PartitionInfoStruct</w:t>
      </w:r>
      <w:bookmarkEnd w:id="25"/>
      <w:bookmarkEnd w:id="26"/>
      <w:bookmarkEnd w:id="27"/>
    </w:p>
    <w:p w:rsidR="007E186E" w:rsidRDefault="007E186E" w:rsidP="007E186E">
      <w:pPr>
        <w:pStyle w:val="afffffffff1"/>
      </w:pPr>
      <w:r>
        <w:t>Структура, содержащая информацию о разделе.</w:t>
      </w:r>
    </w:p>
    <w:p w:rsidR="007E186E" w:rsidRPr="00FB77B8" w:rsidRDefault="007E186E" w:rsidP="00303200">
      <w:pPr>
        <w:pStyle w:val="affc"/>
        <w:keepNext/>
      </w:pPr>
      <w:r w:rsidRPr="00FB77B8">
        <w:t>struct PartitionInfoStruct</w:t>
      </w:r>
    </w:p>
    <w:p w:rsidR="007E186E" w:rsidRPr="00FB77B8" w:rsidRDefault="007E186E" w:rsidP="00303200">
      <w:pPr>
        <w:pStyle w:val="affc"/>
        <w:keepNext/>
      </w:pPr>
      <w:r w:rsidRPr="00FB77B8">
        <w:t>{</w:t>
      </w:r>
    </w:p>
    <w:p w:rsidR="007E186E" w:rsidRPr="00FB77B8" w:rsidRDefault="007E186E" w:rsidP="00303200">
      <w:pPr>
        <w:pStyle w:val="affc"/>
        <w:keepNext/>
      </w:pPr>
      <w:r w:rsidRPr="00FB77B8">
        <w:tab/>
        <w:t>FileSystemTypeEnum RecognizedType;</w:t>
      </w:r>
    </w:p>
    <w:p w:rsidR="007E186E" w:rsidRPr="00FB77B8" w:rsidRDefault="007E186E" w:rsidP="007E186E">
      <w:pPr>
        <w:pStyle w:val="affc"/>
      </w:pPr>
      <w:r w:rsidRPr="00FB77B8">
        <w:tab/>
        <w:t>unsigned char RawType;</w:t>
      </w:r>
    </w:p>
    <w:p w:rsidR="007E186E" w:rsidRPr="00FB77B8" w:rsidRDefault="007E186E" w:rsidP="007E186E">
      <w:pPr>
        <w:pStyle w:val="affc"/>
      </w:pPr>
      <w:r w:rsidRPr="00FB77B8">
        <w:tab/>
        <w:t>unsigned __int64 FirstSector;</w:t>
      </w:r>
    </w:p>
    <w:p w:rsidR="007E186E" w:rsidRPr="00FB77B8" w:rsidRDefault="007E186E" w:rsidP="007E186E">
      <w:pPr>
        <w:pStyle w:val="affc"/>
      </w:pPr>
      <w:r w:rsidRPr="00FB77B8">
        <w:tab/>
        <w:t>unsigned __int64 LastSector;</w:t>
      </w:r>
    </w:p>
    <w:p w:rsidR="007E186E" w:rsidRPr="00FB77B8" w:rsidRDefault="007E186E" w:rsidP="007E186E">
      <w:pPr>
        <w:pStyle w:val="affc"/>
      </w:pPr>
      <w:r w:rsidRPr="00FB77B8">
        <w:tab/>
        <w:t>unsigned __int64 SizeInSectors;</w:t>
      </w:r>
    </w:p>
    <w:p w:rsidR="007E186E" w:rsidRPr="00FB77B8" w:rsidRDefault="007E186E" w:rsidP="007E186E">
      <w:pPr>
        <w:pStyle w:val="affc"/>
      </w:pPr>
      <w:r w:rsidRPr="00FB77B8">
        <w:tab/>
        <w:t>unsigned char TypeGuid[16];</w:t>
      </w:r>
    </w:p>
    <w:p w:rsidR="007E186E" w:rsidRPr="00FB77B8" w:rsidRDefault="007E186E" w:rsidP="007E186E">
      <w:pPr>
        <w:pStyle w:val="affc"/>
      </w:pPr>
      <w:r w:rsidRPr="00FB77B8">
        <w:tab/>
        <w:t>unsigned char PartGuid[16];</w:t>
      </w:r>
    </w:p>
    <w:p w:rsidR="007E186E" w:rsidRPr="00FB77B8" w:rsidRDefault="007E186E" w:rsidP="007E186E">
      <w:pPr>
        <w:pStyle w:val="affc"/>
      </w:pPr>
      <w:r w:rsidRPr="00FB77B8">
        <w:tab/>
        <w:t>unsigned __int64 Flags;</w:t>
      </w:r>
    </w:p>
    <w:p w:rsidR="007E186E" w:rsidRPr="00FB77B8" w:rsidRDefault="007E186E" w:rsidP="007E186E">
      <w:pPr>
        <w:pStyle w:val="affc"/>
      </w:pPr>
      <w:r w:rsidRPr="00FB77B8">
        <w:tab/>
        <w:t>wchar_t Name[36];</w:t>
      </w:r>
    </w:p>
    <w:p w:rsidR="007E186E" w:rsidRPr="00FB77B8" w:rsidRDefault="007E186E" w:rsidP="007E186E">
      <w:pPr>
        <w:pStyle w:val="affc"/>
      </w:pPr>
      <w:r w:rsidRPr="00FB77B8">
        <w:t>};</w:t>
      </w:r>
    </w:p>
    <w:p w:rsidR="007E186E" w:rsidRDefault="007E186E" w:rsidP="007E186E">
      <w:pPr>
        <w:pStyle w:val="affc"/>
      </w:pPr>
    </w:p>
    <w:tbl>
      <w:tblPr>
        <w:tblStyle w:val="afe"/>
        <w:tblW w:w="0" w:type="auto"/>
        <w:tblInd w:w="108" w:type="dxa"/>
        <w:tblCellMar>
          <w:top w:w="57" w:type="dxa"/>
          <w:bottom w:w="57" w:type="dxa"/>
        </w:tblCellMar>
        <w:tblLook w:val="04A0" w:firstRow="1" w:lastRow="0" w:firstColumn="1" w:lastColumn="0" w:noHBand="0" w:noVBand="1"/>
      </w:tblPr>
      <w:tblGrid>
        <w:gridCol w:w="1842"/>
        <w:gridCol w:w="2363"/>
        <w:gridCol w:w="1043"/>
        <w:gridCol w:w="4108"/>
      </w:tblGrid>
      <w:tr w:rsidR="007E186E" w:rsidRPr="00A92FCA" w:rsidTr="007E186E">
        <w:trPr>
          <w:tblHeader/>
        </w:trPr>
        <w:tc>
          <w:tcPr>
            <w:tcW w:w="1842" w:type="dxa"/>
          </w:tcPr>
          <w:p w:rsidR="007E186E" w:rsidRPr="00A92FCA" w:rsidRDefault="007E186E" w:rsidP="007E186E">
            <w:pPr>
              <w:pStyle w:val="affffffff2"/>
              <w:rPr>
                <w:b/>
              </w:rPr>
            </w:pPr>
            <w:r w:rsidRPr="00A92FCA">
              <w:rPr>
                <w:b/>
              </w:rPr>
              <w:t>Поле</w:t>
            </w:r>
          </w:p>
        </w:tc>
        <w:tc>
          <w:tcPr>
            <w:tcW w:w="2363" w:type="dxa"/>
          </w:tcPr>
          <w:p w:rsidR="007E186E" w:rsidRPr="00A92FCA" w:rsidRDefault="007E186E" w:rsidP="007E186E">
            <w:pPr>
              <w:pStyle w:val="affffffff2"/>
              <w:rPr>
                <w:b/>
              </w:rPr>
            </w:pPr>
            <w:r w:rsidRPr="00A92FCA">
              <w:rPr>
                <w:b/>
              </w:rPr>
              <w:t>Тип</w:t>
            </w:r>
          </w:p>
        </w:tc>
        <w:tc>
          <w:tcPr>
            <w:tcW w:w="1043" w:type="dxa"/>
          </w:tcPr>
          <w:p w:rsidR="007E186E" w:rsidRPr="00A92FCA" w:rsidRDefault="007E186E" w:rsidP="007E186E">
            <w:pPr>
              <w:pStyle w:val="affffffff2"/>
              <w:rPr>
                <w:b/>
              </w:rPr>
            </w:pPr>
            <w:r>
              <w:rPr>
                <w:b/>
              </w:rPr>
              <w:t>Размер, байт</w:t>
            </w:r>
          </w:p>
        </w:tc>
        <w:tc>
          <w:tcPr>
            <w:tcW w:w="4108" w:type="dxa"/>
          </w:tcPr>
          <w:p w:rsidR="007E186E" w:rsidRPr="00A92FCA" w:rsidRDefault="007E186E" w:rsidP="007E186E">
            <w:pPr>
              <w:pStyle w:val="affffffff2"/>
              <w:rPr>
                <w:b/>
              </w:rPr>
            </w:pPr>
            <w:r w:rsidRPr="00A92FCA">
              <w:rPr>
                <w:b/>
              </w:rPr>
              <w:t>Описание</w:t>
            </w:r>
          </w:p>
        </w:tc>
      </w:tr>
      <w:tr w:rsidR="007E186E" w:rsidRPr="0088692F" w:rsidTr="007E186E">
        <w:tc>
          <w:tcPr>
            <w:tcW w:w="1842" w:type="dxa"/>
          </w:tcPr>
          <w:p w:rsidR="007E186E" w:rsidRPr="00FB77B8" w:rsidRDefault="007E186E" w:rsidP="007E186E">
            <w:pPr>
              <w:pStyle w:val="affffffff2"/>
              <w:rPr>
                <w:noProof/>
                <w:lang w:val="en-US"/>
              </w:rPr>
            </w:pPr>
            <w:r w:rsidRPr="00FB77B8">
              <w:rPr>
                <w:noProof/>
                <w:lang w:val="en-US"/>
              </w:rPr>
              <w:t>RecognizedType</w:t>
            </w:r>
          </w:p>
        </w:tc>
        <w:tc>
          <w:tcPr>
            <w:tcW w:w="2363" w:type="dxa"/>
          </w:tcPr>
          <w:p w:rsidR="007E186E" w:rsidRPr="00FB77B8" w:rsidRDefault="007E186E" w:rsidP="007E186E">
            <w:pPr>
              <w:pStyle w:val="affffffff2"/>
              <w:rPr>
                <w:noProof/>
                <w:lang w:val="en-US"/>
              </w:rPr>
            </w:pPr>
            <w:r w:rsidRPr="00FB77B8">
              <w:rPr>
                <w:noProof/>
                <w:lang w:val="en-US"/>
              </w:rPr>
              <w:t>FileSystemTypeEnum</w:t>
            </w:r>
          </w:p>
        </w:tc>
        <w:tc>
          <w:tcPr>
            <w:tcW w:w="1043" w:type="dxa"/>
          </w:tcPr>
          <w:p w:rsidR="007E186E" w:rsidRDefault="007E186E" w:rsidP="007E186E">
            <w:pPr>
              <w:pStyle w:val="affffffff2"/>
            </w:pPr>
            <w:r>
              <w:t>4</w:t>
            </w:r>
          </w:p>
        </w:tc>
        <w:tc>
          <w:tcPr>
            <w:tcW w:w="4108" w:type="dxa"/>
          </w:tcPr>
          <w:p w:rsidR="007E186E" w:rsidRPr="004E0095" w:rsidRDefault="007E186E" w:rsidP="007E186E">
            <w:pPr>
              <w:pStyle w:val="affffffff2"/>
            </w:pPr>
            <w:r>
              <w:t>Тип раздела, полученный в результ</w:t>
            </w:r>
            <w:r>
              <w:t>а</w:t>
            </w:r>
            <w:r>
              <w:t>те распознавания (см. п. </w:t>
            </w:r>
            <w:r>
              <w:fldChar w:fldCharType="begin"/>
            </w:r>
            <w:r>
              <w:instrText xml:space="preserve"> REF _Ref21625978 \r \h </w:instrText>
            </w:r>
            <w:r>
              <w:fldChar w:fldCharType="separate"/>
            </w:r>
            <w:r w:rsidR="00142550">
              <w:t>3.1.2</w:t>
            </w:r>
            <w:r>
              <w:fldChar w:fldCharType="end"/>
            </w:r>
            <w:r>
              <w:t>)</w:t>
            </w:r>
          </w:p>
        </w:tc>
      </w:tr>
      <w:tr w:rsidR="007E186E" w:rsidRPr="00F16D9F" w:rsidTr="007E186E">
        <w:tc>
          <w:tcPr>
            <w:tcW w:w="1842" w:type="dxa"/>
          </w:tcPr>
          <w:p w:rsidR="007E186E" w:rsidRPr="00FB77B8" w:rsidRDefault="007E186E" w:rsidP="007E186E">
            <w:pPr>
              <w:pStyle w:val="affffffff2"/>
              <w:rPr>
                <w:noProof/>
                <w:lang w:val="en-US"/>
              </w:rPr>
            </w:pPr>
            <w:r w:rsidRPr="00FB77B8">
              <w:rPr>
                <w:noProof/>
                <w:lang w:val="en-US"/>
              </w:rPr>
              <w:t>RawType</w:t>
            </w:r>
          </w:p>
        </w:tc>
        <w:tc>
          <w:tcPr>
            <w:tcW w:w="2363" w:type="dxa"/>
          </w:tcPr>
          <w:p w:rsidR="007E186E" w:rsidRPr="00FB77B8" w:rsidRDefault="007E186E" w:rsidP="007E186E">
            <w:pPr>
              <w:pStyle w:val="affffffff2"/>
              <w:rPr>
                <w:noProof/>
                <w:lang w:val="en-US"/>
              </w:rPr>
            </w:pPr>
            <w:r w:rsidRPr="00FB77B8">
              <w:rPr>
                <w:noProof/>
                <w:lang w:val="en-US"/>
              </w:rPr>
              <w:t>unsigned char</w:t>
            </w:r>
          </w:p>
        </w:tc>
        <w:tc>
          <w:tcPr>
            <w:tcW w:w="1043" w:type="dxa"/>
          </w:tcPr>
          <w:p w:rsidR="007E186E" w:rsidRDefault="007E186E" w:rsidP="007E186E">
            <w:pPr>
              <w:pStyle w:val="affffffff2"/>
            </w:pPr>
            <w:r>
              <w:t>1</w:t>
            </w:r>
          </w:p>
        </w:tc>
        <w:tc>
          <w:tcPr>
            <w:tcW w:w="4108" w:type="dxa"/>
          </w:tcPr>
          <w:p w:rsidR="007E186E" w:rsidRPr="00F16D9F" w:rsidRDefault="007E186E" w:rsidP="007E186E">
            <w:pPr>
              <w:pStyle w:val="affffffff2"/>
            </w:pPr>
            <w:r>
              <w:t>Идентификатор типа раздела, пол</w:t>
            </w:r>
            <w:r>
              <w:t>у</w:t>
            </w:r>
            <w:r>
              <w:t>ченный из таблицы разделов MBR</w:t>
            </w:r>
          </w:p>
        </w:tc>
      </w:tr>
      <w:tr w:rsidR="007E186E" w:rsidRPr="005641B8" w:rsidTr="007E186E">
        <w:tc>
          <w:tcPr>
            <w:tcW w:w="1842" w:type="dxa"/>
          </w:tcPr>
          <w:p w:rsidR="007E186E" w:rsidRPr="00FB77B8" w:rsidRDefault="007E186E" w:rsidP="007E186E">
            <w:pPr>
              <w:pStyle w:val="affffffff2"/>
              <w:rPr>
                <w:noProof/>
                <w:lang w:val="en-US"/>
              </w:rPr>
            </w:pPr>
            <w:r w:rsidRPr="00FB77B8">
              <w:rPr>
                <w:noProof/>
                <w:lang w:val="en-US"/>
              </w:rPr>
              <w:t>FirstSector</w:t>
            </w:r>
          </w:p>
        </w:tc>
        <w:tc>
          <w:tcPr>
            <w:tcW w:w="2363" w:type="dxa"/>
          </w:tcPr>
          <w:p w:rsidR="007E186E" w:rsidRPr="00FB77B8" w:rsidRDefault="007E186E" w:rsidP="007E186E">
            <w:pPr>
              <w:pStyle w:val="affffffff2"/>
              <w:rPr>
                <w:noProof/>
                <w:lang w:val="en-US"/>
              </w:rPr>
            </w:pPr>
            <w:r w:rsidRPr="00FB77B8">
              <w:rPr>
                <w:noProof/>
                <w:lang w:val="en-US"/>
              </w:rPr>
              <w:t>unsigned __int64</w:t>
            </w:r>
          </w:p>
        </w:tc>
        <w:tc>
          <w:tcPr>
            <w:tcW w:w="1043" w:type="dxa"/>
          </w:tcPr>
          <w:p w:rsidR="007E186E" w:rsidRDefault="007E186E" w:rsidP="007E186E">
            <w:pPr>
              <w:pStyle w:val="affffffff2"/>
            </w:pPr>
            <w:r>
              <w:t>8</w:t>
            </w:r>
          </w:p>
        </w:tc>
        <w:tc>
          <w:tcPr>
            <w:tcW w:w="4108" w:type="dxa"/>
          </w:tcPr>
          <w:p w:rsidR="007E186E" w:rsidRPr="00F16D9F" w:rsidRDefault="007E186E" w:rsidP="007E186E">
            <w:pPr>
              <w:pStyle w:val="affffffff2"/>
            </w:pPr>
            <w:r>
              <w:t>Начальный сектор раздела</w:t>
            </w:r>
          </w:p>
        </w:tc>
      </w:tr>
      <w:tr w:rsidR="007E186E" w:rsidRPr="005641B8" w:rsidTr="007E186E">
        <w:tc>
          <w:tcPr>
            <w:tcW w:w="1842" w:type="dxa"/>
          </w:tcPr>
          <w:p w:rsidR="007E186E" w:rsidRPr="00FB77B8" w:rsidRDefault="007E186E" w:rsidP="007E186E">
            <w:pPr>
              <w:pStyle w:val="affffffff2"/>
              <w:rPr>
                <w:noProof/>
                <w:lang w:val="en-US"/>
              </w:rPr>
            </w:pPr>
            <w:r w:rsidRPr="00FB77B8">
              <w:rPr>
                <w:noProof/>
                <w:lang w:val="en-US"/>
              </w:rPr>
              <w:t>LastSector</w:t>
            </w:r>
          </w:p>
        </w:tc>
        <w:tc>
          <w:tcPr>
            <w:tcW w:w="2363" w:type="dxa"/>
          </w:tcPr>
          <w:p w:rsidR="007E186E" w:rsidRPr="00FB77B8" w:rsidRDefault="007E186E" w:rsidP="007E186E">
            <w:pPr>
              <w:pStyle w:val="affffffff2"/>
              <w:rPr>
                <w:noProof/>
                <w:lang w:val="en-US"/>
              </w:rPr>
            </w:pPr>
            <w:r w:rsidRPr="00FB77B8">
              <w:rPr>
                <w:noProof/>
                <w:lang w:val="en-US"/>
              </w:rPr>
              <w:t>unsigned __int64</w:t>
            </w:r>
          </w:p>
        </w:tc>
        <w:tc>
          <w:tcPr>
            <w:tcW w:w="1043" w:type="dxa"/>
          </w:tcPr>
          <w:p w:rsidR="007E186E" w:rsidRDefault="007E186E" w:rsidP="007E186E">
            <w:pPr>
              <w:pStyle w:val="affffffff2"/>
            </w:pPr>
            <w:r>
              <w:t>8</w:t>
            </w:r>
          </w:p>
        </w:tc>
        <w:tc>
          <w:tcPr>
            <w:tcW w:w="4108" w:type="dxa"/>
          </w:tcPr>
          <w:p w:rsidR="007E186E" w:rsidRPr="00F16D9F" w:rsidRDefault="007E186E" w:rsidP="007E186E">
            <w:pPr>
              <w:pStyle w:val="affffffff2"/>
            </w:pPr>
            <w:r>
              <w:t>Конечный сектор раздела</w:t>
            </w:r>
          </w:p>
        </w:tc>
      </w:tr>
      <w:tr w:rsidR="007E186E" w:rsidRPr="005641B8" w:rsidTr="007E186E">
        <w:tc>
          <w:tcPr>
            <w:tcW w:w="1842" w:type="dxa"/>
          </w:tcPr>
          <w:p w:rsidR="007E186E" w:rsidRPr="00FB77B8" w:rsidRDefault="007E186E" w:rsidP="007E186E">
            <w:pPr>
              <w:pStyle w:val="affffffff2"/>
              <w:rPr>
                <w:noProof/>
                <w:lang w:val="en-US"/>
              </w:rPr>
            </w:pPr>
            <w:r w:rsidRPr="00FB77B8">
              <w:rPr>
                <w:noProof/>
                <w:lang w:val="en-US"/>
              </w:rPr>
              <w:t>SizeInSectors</w:t>
            </w:r>
          </w:p>
        </w:tc>
        <w:tc>
          <w:tcPr>
            <w:tcW w:w="2363" w:type="dxa"/>
          </w:tcPr>
          <w:p w:rsidR="007E186E" w:rsidRPr="00FB77B8" w:rsidRDefault="007E186E" w:rsidP="007E186E">
            <w:pPr>
              <w:pStyle w:val="affffffff2"/>
              <w:rPr>
                <w:noProof/>
                <w:lang w:val="en-US"/>
              </w:rPr>
            </w:pPr>
            <w:r w:rsidRPr="00FB77B8">
              <w:rPr>
                <w:noProof/>
                <w:lang w:val="en-US"/>
              </w:rPr>
              <w:t>unsigned __int64</w:t>
            </w:r>
          </w:p>
        </w:tc>
        <w:tc>
          <w:tcPr>
            <w:tcW w:w="1043" w:type="dxa"/>
          </w:tcPr>
          <w:p w:rsidR="007E186E" w:rsidRDefault="007E186E" w:rsidP="007E186E">
            <w:pPr>
              <w:pStyle w:val="affffffff2"/>
            </w:pPr>
            <w:r>
              <w:t>8</w:t>
            </w:r>
          </w:p>
        </w:tc>
        <w:tc>
          <w:tcPr>
            <w:tcW w:w="4108" w:type="dxa"/>
          </w:tcPr>
          <w:p w:rsidR="007E186E" w:rsidRPr="00F16D9F" w:rsidRDefault="007E186E" w:rsidP="007E186E">
            <w:pPr>
              <w:pStyle w:val="affffffff2"/>
            </w:pPr>
            <w:r>
              <w:t>Размер</w:t>
            </w:r>
            <w:r w:rsidRPr="005641B8">
              <w:t xml:space="preserve"> </w:t>
            </w:r>
            <w:r>
              <w:t>раздела в</w:t>
            </w:r>
            <w:r w:rsidRPr="005641B8">
              <w:t xml:space="preserve"> </w:t>
            </w:r>
            <w:r>
              <w:t>секторах</w:t>
            </w:r>
          </w:p>
        </w:tc>
      </w:tr>
      <w:tr w:rsidR="007E186E" w:rsidRPr="005641B8" w:rsidTr="007E186E">
        <w:tc>
          <w:tcPr>
            <w:tcW w:w="1842" w:type="dxa"/>
          </w:tcPr>
          <w:p w:rsidR="007E186E" w:rsidRPr="00FB77B8" w:rsidRDefault="007E186E" w:rsidP="007E186E">
            <w:pPr>
              <w:pStyle w:val="affffffff2"/>
              <w:rPr>
                <w:noProof/>
                <w:lang w:val="en-US"/>
              </w:rPr>
            </w:pPr>
            <w:r w:rsidRPr="00FB77B8">
              <w:rPr>
                <w:noProof/>
                <w:lang w:val="en-US"/>
              </w:rPr>
              <w:t>TypeGuid</w:t>
            </w:r>
          </w:p>
        </w:tc>
        <w:tc>
          <w:tcPr>
            <w:tcW w:w="2363" w:type="dxa"/>
          </w:tcPr>
          <w:p w:rsidR="007E186E" w:rsidRPr="00FB77B8" w:rsidRDefault="007E186E" w:rsidP="007E186E">
            <w:pPr>
              <w:pStyle w:val="affffffff2"/>
              <w:rPr>
                <w:noProof/>
                <w:lang w:val="en-US"/>
              </w:rPr>
            </w:pPr>
            <w:r w:rsidRPr="00FB77B8">
              <w:rPr>
                <w:noProof/>
                <w:lang w:val="en-US"/>
              </w:rPr>
              <w:t>unsigned char[16]</w:t>
            </w:r>
          </w:p>
        </w:tc>
        <w:tc>
          <w:tcPr>
            <w:tcW w:w="1043" w:type="dxa"/>
          </w:tcPr>
          <w:p w:rsidR="007E186E" w:rsidRPr="00A92FCA" w:rsidRDefault="007E186E" w:rsidP="007E186E">
            <w:pPr>
              <w:pStyle w:val="affffffff2"/>
            </w:pPr>
            <w:r>
              <w:t>16</w:t>
            </w:r>
          </w:p>
        </w:tc>
        <w:tc>
          <w:tcPr>
            <w:tcW w:w="4108" w:type="dxa"/>
          </w:tcPr>
          <w:p w:rsidR="007E186E" w:rsidRPr="00A92FCA" w:rsidRDefault="007E186E" w:rsidP="007E186E">
            <w:pPr>
              <w:pStyle w:val="affffffff2"/>
            </w:pPr>
            <w:r>
              <w:rPr>
                <w:lang w:val="en-US"/>
              </w:rPr>
              <w:t>GUID</w:t>
            </w:r>
            <w:r w:rsidRPr="00A92FCA">
              <w:t xml:space="preserve"> </w:t>
            </w:r>
            <w:r>
              <w:t xml:space="preserve">типа раздела, полученный из таблицы разделов </w:t>
            </w:r>
            <w:r>
              <w:rPr>
                <w:lang w:val="en-US"/>
              </w:rPr>
              <w:t>GPT</w:t>
            </w:r>
          </w:p>
        </w:tc>
      </w:tr>
      <w:tr w:rsidR="007E186E" w:rsidRPr="005641B8" w:rsidTr="007E186E">
        <w:tc>
          <w:tcPr>
            <w:tcW w:w="1842" w:type="dxa"/>
          </w:tcPr>
          <w:p w:rsidR="007E186E" w:rsidRPr="00FB77B8" w:rsidRDefault="007E186E" w:rsidP="007E186E">
            <w:pPr>
              <w:pStyle w:val="affffffff2"/>
              <w:rPr>
                <w:noProof/>
                <w:lang w:val="en-US"/>
              </w:rPr>
            </w:pPr>
            <w:r w:rsidRPr="00FB77B8">
              <w:rPr>
                <w:noProof/>
                <w:lang w:val="en-US"/>
              </w:rPr>
              <w:t>PartGuid</w:t>
            </w:r>
          </w:p>
        </w:tc>
        <w:tc>
          <w:tcPr>
            <w:tcW w:w="2363" w:type="dxa"/>
          </w:tcPr>
          <w:p w:rsidR="007E186E" w:rsidRPr="00FB77B8" w:rsidRDefault="007E186E" w:rsidP="007E186E">
            <w:pPr>
              <w:pStyle w:val="affffffff2"/>
              <w:rPr>
                <w:noProof/>
                <w:lang w:val="en-US"/>
              </w:rPr>
            </w:pPr>
            <w:r w:rsidRPr="00FB77B8">
              <w:rPr>
                <w:noProof/>
                <w:lang w:val="en-US"/>
              </w:rPr>
              <w:t>unsigned char[16]</w:t>
            </w:r>
          </w:p>
        </w:tc>
        <w:tc>
          <w:tcPr>
            <w:tcW w:w="1043" w:type="dxa"/>
          </w:tcPr>
          <w:p w:rsidR="007E186E" w:rsidRPr="00A92FCA" w:rsidRDefault="007E186E" w:rsidP="007E186E">
            <w:pPr>
              <w:pStyle w:val="affffffff2"/>
            </w:pPr>
            <w:r>
              <w:t>16</w:t>
            </w:r>
          </w:p>
        </w:tc>
        <w:tc>
          <w:tcPr>
            <w:tcW w:w="4108" w:type="dxa"/>
          </w:tcPr>
          <w:p w:rsidR="007E186E" w:rsidRDefault="007E186E" w:rsidP="007E186E">
            <w:pPr>
              <w:pStyle w:val="affffffff2"/>
            </w:pPr>
            <w:r>
              <w:rPr>
                <w:lang w:val="en-US"/>
              </w:rPr>
              <w:t>GUID</w:t>
            </w:r>
            <w:r w:rsidRPr="00A92FCA">
              <w:t xml:space="preserve"> </w:t>
            </w:r>
            <w:r>
              <w:t>раздела, полученный из табл</w:t>
            </w:r>
            <w:r>
              <w:t>и</w:t>
            </w:r>
            <w:r>
              <w:t xml:space="preserve">цы разделов </w:t>
            </w:r>
            <w:r>
              <w:rPr>
                <w:lang w:val="en-US"/>
              </w:rPr>
              <w:t>GPT</w:t>
            </w:r>
          </w:p>
        </w:tc>
      </w:tr>
      <w:tr w:rsidR="007E186E" w:rsidRPr="005641B8" w:rsidTr="007E186E">
        <w:tc>
          <w:tcPr>
            <w:tcW w:w="1842" w:type="dxa"/>
          </w:tcPr>
          <w:p w:rsidR="007E186E" w:rsidRPr="00FB77B8" w:rsidRDefault="007E186E" w:rsidP="007E186E">
            <w:pPr>
              <w:pStyle w:val="affffffff2"/>
              <w:rPr>
                <w:noProof/>
                <w:lang w:val="en-US"/>
              </w:rPr>
            </w:pPr>
            <w:r w:rsidRPr="00FB77B8">
              <w:rPr>
                <w:noProof/>
                <w:lang w:val="en-US"/>
              </w:rPr>
              <w:t>Flags</w:t>
            </w:r>
          </w:p>
        </w:tc>
        <w:tc>
          <w:tcPr>
            <w:tcW w:w="2363" w:type="dxa"/>
          </w:tcPr>
          <w:p w:rsidR="007E186E" w:rsidRPr="00FB77B8" w:rsidRDefault="007E186E" w:rsidP="007E186E">
            <w:pPr>
              <w:pStyle w:val="affffffff2"/>
              <w:rPr>
                <w:noProof/>
                <w:lang w:val="en-US"/>
              </w:rPr>
            </w:pPr>
            <w:r w:rsidRPr="00FB77B8">
              <w:rPr>
                <w:noProof/>
                <w:lang w:val="en-US"/>
              </w:rPr>
              <w:t>unsigned __int64</w:t>
            </w:r>
          </w:p>
        </w:tc>
        <w:tc>
          <w:tcPr>
            <w:tcW w:w="1043" w:type="dxa"/>
          </w:tcPr>
          <w:p w:rsidR="007E186E" w:rsidRDefault="007E186E" w:rsidP="007E186E">
            <w:pPr>
              <w:pStyle w:val="affffffff2"/>
            </w:pPr>
            <w:r>
              <w:t>8</w:t>
            </w:r>
          </w:p>
        </w:tc>
        <w:tc>
          <w:tcPr>
            <w:tcW w:w="4108" w:type="dxa"/>
          </w:tcPr>
          <w:p w:rsidR="007E186E" w:rsidRPr="00A92FCA" w:rsidRDefault="007E186E" w:rsidP="007E186E">
            <w:pPr>
              <w:pStyle w:val="affffffff2"/>
            </w:pPr>
            <w:r>
              <w:t>Флаги раздела</w:t>
            </w:r>
            <w:r w:rsidRPr="005641B8">
              <w:t xml:space="preserve"> (</w:t>
            </w:r>
            <w:r>
              <w:t>из</w:t>
            </w:r>
            <w:r w:rsidRPr="005641B8">
              <w:t xml:space="preserve"> GPT </w:t>
            </w:r>
            <w:r>
              <w:t>или</w:t>
            </w:r>
            <w:r w:rsidRPr="005641B8">
              <w:t xml:space="preserve"> MBR)</w:t>
            </w:r>
          </w:p>
        </w:tc>
      </w:tr>
      <w:tr w:rsidR="007E186E" w:rsidRPr="005641B8" w:rsidTr="007E186E">
        <w:tc>
          <w:tcPr>
            <w:tcW w:w="1842" w:type="dxa"/>
          </w:tcPr>
          <w:p w:rsidR="007E186E" w:rsidRPr="00FB77B8" w:rsidRDefault="007E186E" w:rsidP="007E186E">
            <w:pPr>
              <w:pStyle w:val="affffffff2"/>
              <w:rPr>
                <w:noProof/>
                <w:lang w:val="en-US"/>
              </w:rPr>
            </w:pPr>
            <w:r w:rsidRPr="00FB77B8">
              <w:rPr>
                <w:noProof/>
                <w:lang w:val="en-US"/>
              </w:rPr>
              <w:t>Name</w:t>
            </w:r>
          </w:p>
        </w:tc>
        <w:tc>
          <w:tcPr>
            <w:tcW w:w="2363" w:type="dxa"/>
          </w:tcPr>
          <w:p w:rsidR="007E186E" w:rsidRPr="00FB77B8" w:rsidRDefault="007E186E" w:rsidP="007E186E">
            <w:pPr>
              <w:pStyle w:val="affffffff2"/>
              <w:rPr>
                <w:noProof/>
                <w:lang w:val="en-US"/>
              </w:rPr>
            </w:pPr>
            <w:r w:rsidRPr="00FB77B8">
              <w:rPr>
                <w:noProof/>
                <w:lang w:val="en-US"/>
              </w:rPr>
              <w:t>wchar_t[36]</w:t>
            </w:r>
          </w:p>
        </w:tc>
        <w:tc>
          <w:tcPr>
            <w:tcW w:w="1043" w:type="dxa"/>
          </w:tcPr>
          <w:p w:rsidR="007E186E" w:rsidRPr="00A92FCA" w:rsidRDefault="007E186E" w:rsidP="007E186E">
            <w:pPr>
              <w:pStyle w:val="affffffff2"/>
              <w:rPr>
                <w:lang w:val="en-US"/>
              </w:rPr>
            </w:pPr>
            <w:r>
              <w:rPr>
                <w:lang w:val="en-US"/>
              </w:rPr>
              <w:t>64</w:t>
            </w:r>
          </w:p>
        </w:tc>
        <w:tc>
          <w:tcPr>
            <w:tcW w:w="4108" w:type="dxa"/>
          </w:tcPr>
          <w:p w:rsidR="007E186E" w:rsidRDefault="007E186E" w:rsidP="007E186E">
            <w:pPr>
              <w:pStyle w:val="affffffff2"/>
            </w:pPr>
            <w:r>
              <w:t>Имя</w:t>
            </w:r>
            <w:r w:rsidRPr="00A92FCA">
              <w:t xml:space="preserve"> </w:t>
            </w:r>
            <w:r>
              <w:t xml:space="preserve">раздела, полученное из таблицы разделов </w:t>
            </w:r>
            <w:r>
              <w:rPr>
                <w:lang w:val="en-US"/>
              </w:rPr>
              <w:t>GPT</w:t>
            </w:r>
          </w:p>
        </w:tc>
      </w:tr>
    </w:tbl>
    <w:p w:rsidR="007E186E" w:rsidRDefault="007E186E" w:rsidP="00697944">
      <w:pPr>
        <w:pStyle w:val="2"/>
      </w:pPr>
      <w:bookmarkStart w:id="28" w:name="_Toc177920554"/>
      <w:r>
        <w:lastRenderedPageBreak/>
        <w:t>Псевдонимы</w:t>
      </w:r>
      <w:bookmarkEnd w:id="28"/>
    </w:p>
    <w:tbl>
      <w:tblPr>
        <w:tblStyle w:val="afe"/>
        <w:tblW w:w="0" w:type="auto"/>
        <w:tblInd w:w="108" w:type="dxa"/>
        <w:tblCellMar>
          <w:top w:w="57" w:type="dxa"/>
          <w:bottom w:w="57" w:type="dxa"/>
        </w:tblCellMar>
        <w:tblLook w:val="04A0" w:firstRow="1" w:lastRow="0" w:firstColumn="1" w:lastColumn="0" w:noHBand="0" w:noVBand="1"/>
      </w:tblPr>
      <w:tblGrid>
        <w:gridCol w:w="3385"/>
        <w:gridCol w:w="726"/>
        <w:gridCol w:w="5245"/>
      </w:tblGrid>
      <w:tr w:rsidR="007E186E" w:rsidRPr="00AC5BC9" w:rsidTr="007E186E">
        <w:trPr>
          <w:tblHeader/>
        </w:trPr>
        <w:tc>
          <w:tcPr>
            <w:tcW w:w="3385" w:type="dxa"/>
          </w:tcPr>
          <w:p w:rsidR="007E186E" w:rsidRPr="00AC5BC9" w:rsidRDefault="007E186E" w:rsidP="007E186E">
            <w:pPr>
              <w:pStyle w:val="affffff8"/>
              <w:jc w:val="left"/>
              <w:rPr>
                <w:b/>
              </w:rPr>
            </w:pPr>
            <w:r>
              <w:rPr>
                <w:b/>
              </w:rPr>
              <w:t>Наименование</w:t>
            </w:r>
          </w:p>
        </w:tc>
        <w:tc>
          <w:tcPr>
            <w:tcW w:w="726" w:type="dxa"/>
          </w:tcPr>
          <w:p w:rsidR="007E186E" w:rsidRPr="00AC5BC9" w:rsidRDefault="007E186E" w:rsidP="007E186E">
            <w:pPr>
              <w:pStyle w:val="affffff8"/>
              <w:jc w:val="left"/>
              <w:rPr>
                <w:b/>
              </w:rPr>
            </w:pPr>
            <w:r>
              <w:rPr>
                <w:b/>
              </w:rPr>
              <w:t>Тип</w:t>
            </w:r>
          </w:p>
        </w:tc>
        <w:tc>
          <w:tcPr>
            <w:tcW w:w="5245" w:type="dxa"/>
          </w:tcPr>
          <w:p w:rsidR="007E186E" w:rsidRPr="00AC5BC9" w:rsidRDefault="007E186E" w:rsidP="007E186E">
            <w:pPr>
              <w:pStyle w:val="affffff8"/>
              <w:jc w:val="left"/>
              <w:rPr>
                <w:b/>
              </w:rPr>
            </w:pPr>
            <w:r w:rsidRPr="00AC5BC9">
              <w:rPr>
                <w:b/>
              </w:rPr>
              <w:t>Описание</w:t>
            </w:r>
          </w:p>
        </w:tc>
      </w:tr>
      <w:tr w:rsidR="007E186E" w:rsidRPr="00AC5BC9" w:rsidTr="007E186E">
        <w:tc>
          <w:tcPr>
            <w:tcW w:w="3385" w:type="dxa"/>
          </w:tcPr>
          <w:p w:rsidR="007E186E" w:rsidRPr="009F7113" w:rsidRDefault="007E186E" w:rsidP="007E186E">
            <w:pPr>
              <w:pStyle w:val="affffff8"/>
              <w:jc w:val="left"/>
            </w:pPr>
            <w:r w:rsidRPr="007B4A13">
              <w:t>StorageHandle</w:t>
            </w:r>
          </w:p>
        </w:tc>
        <w:tc>
          <w:tcPr>
            <w:tcW w:w="726" w:type="dxa"/>
          </w:tcPr>
          <w:p w:rsidR="007E186E" w:rsidRPr="007B4A13" w:rsidRDefault="007E186E" w:rsidP="007E186E">
            <w:pPr>
              <w:pStyle w:val="affffff8"/>
              <w:jc w:val="left"/>
              <w:rPr>
                <w:lang w:val="en-US"/>
              </w:rPr>
            </w:pPr>
            <w:r>
              <w:rPr>
                <w:lang w:val="en-US"/>
              </w:rPr>
              <w:t>int</w:t>
            </w:r>
          </w:p>
        </w:tc>
        <w:tc>
          <w:tcPr>
            <w:tcW w:w="5245" w:type="dxa"/>
          </w:tcPr>
          <w:p w:rsidR="007E186E" w:rsidRPr="007B4A13" w:rsidRDefault="007E186E" w:rsidP="007E186E">
            <w:pPr>
              <w:pStyle w:val="affffff8"/>
              <w:suppressAutoHyphens/>
              <w:jc w:val="left"/>
            </w:pPr>
            <w:r>
              <w:t>Дескриптор хранилища</w:t>
            </w:r>
          </w:p>
        </w:tc>
      </w:tr>
      <w:tr w:rsidR="007E186E" w:rsidRPr="00AC5BC9" w:rsidTr="007E186E">
        <w:tc>
          <w:tcPr>
            <w:tcW w:w="3385" w:type="dxa"/>
          </w:tcPr>
          <w:p w:rsidR="007E186E" w:rsidRPr="00AC5BC9" w:rsidRDefault="007E186E" w:rsidP="007E186E">
            <w:pPr>
              <w:pStyle w:val="affffff8"/>
              <w:jc w:val="left"/>
            </w:pPr>
            <w:r w:rsidRPr="007B4A13">
              <w:t>StorageIteratorHandle</w:t>
            </w:r>
          </w:p>
        </w:tc>
        <w:tc>
          <w:tcPr>
            <w:tcW w:w="726" w:type="dxa"/>
          </w:tcPr>
          <w:p w:rsidR="007E186E" w:rsidRPr="00AC5BC9" w:rsidRDefault="007E186E" w:rsidP="007E186E">
            <w:pPr>
              <w:pStyle w:val="affffff8"/>
              <w:jc w:val="left"/>
            </w:pPr>
            <w:r>
              <w:rPr>
                <w:lang w:val="en-US"/>
              </w:rPr>
              <w:t>int</w:t>
            </w:r>
          </w:p>
        </w:tc>
        <w:tc>
          <w:tcPr>
            <w:tcW w:w="5245" w:type="dxa"/>
          </w:tcPr>
          <w:p w:rsidR="007E186E" w:rsidRPr="00AC5BC9" w:rsidRDefault="007E186E" w:rsidP="007E186E">
            <w:pPr>
              <w:pStyle w:val="affffff8"/>
              <w:suppressAutoHyphens/>
              <w:jc w:val="left"/>
            </w:pPr>
            <w:r>
              <w:t>Дескриптор последовательного обхода хранилища</w:t>
            </w:r>
          </w:p>
        </w:tc>
      </w:tr>
      <w:tr w:rsidR="007E186E" w:rsidRPr="00AC5BC9" w:rsidTr="007E186E">
        <w:tc>
          <w:tcPr>
            <w:tcW w:w="3385" w:type="dxa"/>
          </w:tcPr>
          <w:p w:rsidR="007E186E" w:rsidRDefault="007E186E" w:rsidP="007E186E">
            <w:pPr>
              <w:pStyle w:val="affffff8"/>
              <w:jc w:val="left"/>
            </w:pPr>
            <w:r w:rsidRPr="007B4A13">
              <w:t>FileSystemHandle</w:t>
            </w:r>
          </w:p>
        </w:tc>
        <w:tc>
          <w:tcPr>
            <w:tcW w:w="726" w:type="dxa"/>
          </w:tcPr>
          <w:p w:rsidR="007E186E" w:rsidRDefault="007E186E" w:rsidP="007E186E">
            <w:pPr>
              <w:pStyle w:val="affffff8"/>
              <w:jc w:val="left"/>
            </w:pPr>
            <w:r>
              <w:rPr>
                <w:lang w:val="en-US"/>
              </w:rPr>
              <w:t>int</w:t>
            </w:r>
          </w:p>
        </w:tc>
        <w:tc>
          <w:tcPr>
            <w:tcW w:w="5245" w:type="dxa"/>
          </w:tcPr>
          <w:p w:rsidR="007E186E" w:rsidRDefault="007E186E" w:rsidP="007E186E">
            <w:pPr>
              <w:pStyle w:val="affffff8"/>
              <w:suppressAutoHyphens/>
              <w:jc w:val="left"/>
            </w:pPr>
            <w:r>
              <w:t>Дескриптор файловой системы</w:t>
            </w:r>
          </w:p>
        </w:tc>
      </w:tr>
      <w:tr w:rsidR="007E186E" w:rsidRPr="00AC5BC9" w:rsidTr="007E186E">
        <w:tc>
          <w:tcPr>
            <w:tcW w:w="3385" w:type="dxa"/>
          </w:tcPr>
          <w:p w:rsidR="007E186E" w:rsidRPr="007B4A13" w:rsidRDefault="007E186E" w:rsidP="007E186E">
            <w:pPr>
              <w:pStyle w:val="affffff8"/>
              <w:jc w:val="left"/>
            </w:pPr>
            <w:r w:rsidRPr="007B4A13">
              <w:t>ClusterIteratorHandle</w:t>
            </w:r>
          </w:p>
        </w:tc>
        <w:tc>
          <w:tcPr>
            <w:tcW w:w="726" w:type="dxa"/>
          </w:tcPr>
          <w:p w:rsidR="007E186E" w:rsidRDefault="007E186E" w:rsidP="007E186E">
            <w:pPr>
              <w:pStyle w:val="affffff8"/>
              <w:jc w:val="left"/>
              <w:rPr>
                <w:lang w:val="en-US"/>
              </w:rPr>
            </w:pPr>
            <w:r>
              <w:rPr>
                <w:lang w:val="en-US"/>
              </w:rPr>
              <w:t>int</w:t>
            </w:r>
          </w:p>
        </w:tc>
        <w:tc>
          <w:tcPr>
            <w:tcW w:w="5245" w:type="dxa"/>
          </w:tcPr>
          <w:p w:rsidR="007E186E" w:rsidRDefault="007E186E" w:rsidP="007E186E">
            <w:pPr>
              <w:pStyle w:val="affffff8"/>
              <w:suppressAutoHyphens/>
              <w:jc w:val="left"/>
            </w:pPr>
            <w:r>
              <w:t>Дескриптор последовательного обхода кластеров файловой системы</w:t>
            </w:r>
          </w:p>
        </w:tc>
      </w:tr>
      <w:tr w:rsidR="007E186E" w:rsidRPr="00AC5BC9" w:rsidTr="007E186E">
        <w:tc>
          <w:tcPr>
            <w:tcW w:w="3385" w:type="dxa"/>
          </w:tcPr>
          <w:p w:rsidR="007E186E" w:rsidRPr="007B4A13" w:rsidRDefault="007E186E" w:rsidP="007E186E">
            <w:pPr>
              <w:pStyle w:val="affffff8"/>
              <w:jc w:val="left"/>
            </w:pPr>
            <w:r w:rsidRPr="007B4A13">
              <w:t>FileHandle</w:t>
            </w:r>
          </w:p>
        </w:tc>
        <w:tc>
          <w:tcPr>
            <w:tcW w:w="726" w:type="dxa"/>
          </w:tcPr>
          <w:p w:rsidR="007E186E" w:rsidRDefault="007E186E" w:rsidP="007E186E">
            <w:pPr>
              <w:pStyle w:val="affffff8"/>
              <w:jc w:val="left"/>
              <w:rPr>
                <w:lang w:val="en-US"/>
              </w:rPr>
            </w:pPr>
            <w:r>
              <w:rPr>
                <w:lang w:val="en-US"/>
              </w:rPr>
              <w:t>int</w:t>
            </w:r>
          </w:p>
        </w:tc>
        <w:tc>
          <w:tcPr>
            <w:tcW w:w="5245" w:type="dxa"/>
          </w:tcPr>
          <w:p w:rsidR="007E186E" w:rsidRDefault="007E186E" w:rsidP="007E186E">
            <w:pPr>
              <w:pStyle w:val="affffff8"/>
              <w:suppressAutoHyphens/>
              <w:jc w:val="left"/>
            </w:pPr>
            <w:r>
              <w:t>Дескриптор файлового объекта</w:t>
            </w:r>
          </w:p>
        </w:tc>
      </w:tr>
      <w:tr w:rsidR="007E186E" w:rsidRPr="00AC5BC9" w:rsidTr="007E186E">
        <w:tc>
          <w:tcPr>
            <w:tcW w:w="3385" w:type="dxa"/>
          </w:tcPr>
          <w:p w:rsidR="007E186E" w:rsidRPr="007B4A13" w:rsidRDefault="007E186E" w:rsidP="007E186E">
            <w:pPr>
              <w:pStyle w:val="affffff8"/>
              <w:jc w:val="left"/>
            </w:pPr>
            <w:r w:rsidRPr="007B4A13">
              <w:t>DirectoryIteratorHandle</w:t>
            </w:r>
          </w:p>
        </w:tc>
        <w:tc>
          <w:tcPr>
            <w:tcW w:w="726" w:type="dxa"/>
          </w:tcPr>
          <w:p w:rsidR="007E186E" w:rsidRDefault="007E186E" w:rsidP="007E186E">
            <w:pPr>
              <w:pStyle w:val="affffff8"/>
              <w:jc w:val="left"/>
              <w:rPr>
                <w:lang w:val="en-US"/>
              </w:rPr>
            </w:pPr>
            <w:r>
              <w:rPr>
                <w:lang w:val="en-US"/>
              </w:rPr>
              <w:t>int</w:t>
            </w:r>
          </w:p>
        </w:tc>
        <w:tc>
          <w:tcPr>
            <w:tcW w:w="5245" w:type="dxa"/>
          </w:tcPr>
          <w:p w:rsidR="007E186E" w:rsidRDefault="007E186E" w:rsidP="007E186E">
            <w:pPr>
              <w:pStyle w:val="affffff8"/>
              <w:suppressAutoHyphens/>
              <w:jc w:val="left"/>
            </w:pPr>
            <w:r>
              <w:t>Дескриптор последовательного обхода каталога</w:t>
            </w:r>
          </w:p>
        </w:tc>
      </w:tr>
    </w:tbl>
    <w:p w:rsidR="007E186E" w:rsidRDefault="007E186E" w:rsidP="00697944">
      <w:pPr>
        <w:pStyle w:val="2"/>
      </w:pPr>
      <w:bookmarkStart w:id="29" w:name="_Ref24117075"/>
      <w:bookmarkStart w:id="30" w:name="_Toc177920555"/>
      <w:r>
        <w:t>Константы</w:t>
      </w:r>
      <w:bookmarkEnd w:id="29"/>
      <w:bookmarkEnd w:id="30"/>
      <w:r w:rsidRPr="007B4A13">
        <w:t xml:space="preserve"> </w:t>
      </w:r>
    </w:p>
    <w:tbl>
      <w:tblPr>
        <w:tblStyle w:val="afe"/>
        <w:tblW w:w="0" w:type="auto"/>
        <w:tblInd w:w="108" w:type="dxa"/>
        <w:tblCellMar>
          <w:top w:w="57" w:type="dxa"/>
          <w:bottom w:w="57" w:type="dxa"/>
        </w:tblCellMar>
        <w:tblLook w:val="04A0" w:firstRow="1" w:lastRow="0" w:firstColumn="1" w:lastColumn="0" w:noHBand="0" w:noVBand="1"/>
      </w:tblPr>
      <w:tblGrid>
        <w:gridCol w:w="4536"/>
        <w:gridCol w:w="3402"/>
        <w:gridCol w:w="1418"/>
      </w:tblGrid>
      <w:tr w:rsidR="007E186E" w:rsidRPr="00AC5BC9" w:rsidTr="007E186E">
        <w:trPr>
          <w:tblHeader/>
        </w:trPr>
        <w:tc>
          <w:tcPr>
            <w:tcW w:w="4536" w:type="dxa"/>
          </w:tcPr>
          <w:p w:rsidR="007E186E" w:rsidRPr="00AC5BC9" w:rsidRDefault="007E186E" w:rsidP="007E186E">
            <w:pPr>
              <w:pStyle w:val="affffff8"/>
              <w:jc w:val="left"/>
              <w:rPr>
                <w:b/>
              </w:rPr>
            </w:pPr>
            <w:r>
              <w:rPr>
                <w:b/>
              </w:rPr>
              <w:t>Наименование</w:t>
            </w:r>
          </w:p>
        </w:tc>
        <w:tc>
          <w:tcPr>
            <w:tcW w:w="3402" w:type="dxa"/>
          </w:tcPr>
          <w:p w:rsidR="007E186E" w:rsidRPr="00AC5BC9" w:rsidRDefault="007E186E" w:rsidP="007E186E">
            <w:pPr>
              <w:pStyle w:val="affffff8"/>
              <w:jc w:val="left"/>
              <w:rPr>
                <w:b/>
              </w:rPr>
            </w:pPr>
            <w:r>
              <w:rPr>
                <w:b/>
              </w:rPr>
              <w:t>Тип</w:t>
            </w:r>
          </w:p>
        </w:tc>
        <w:tc>
          <w:tcPr>
            <w:tcW w:w="1418" w:type="dxa"/>
          </w:tcPr>
          <w:p w:rsidR="007E186E" w:rsidRPr="00AC5BC9" w:rsidRDefault="007E186E" w:rsidP="007E186E">
            <w:pPr>
              <w:pStyle w:val="affffff8"/>
              <w:jc w:val="left"/>
              <w:rPr>
                <w:b/>
              </w:rPr>
            </w:pPr>
            <w:r>
              <w:rPr>
                <w:b/>
              </w:rPr>
              <w:t>Значение</w:t>
            </w:r>
          </w:p>
        </w:tc>
      </w:tr>
      <w:tr w:rsidR="007E186E" w:rsidRPr="00AC5BC9" w:rsidTr="007E186E">
        <w:tc>
          <w:tcPr>
            <w:tcW w:w="4536" w:type="dxa"/>
          </w:tcPr>
          <w:p w:rsidR="007E186E" w:rsidRPr="009F7113" w:rsidRDefault="007E186E" w:rsidP="007E186E">
            <w:pPr>
              <w:pStyle w:val="affffff8"/>
              <w:jc w:val="left"/>
            </w:pPr>
            <w:r w:rsidRPr="007B4A13">
              <w:t>STORAGE_ERROR</w:t>
            </w:r>
          </w:p>
        </w:tc>
        <w:tc>
          <w:tcPr>
            <w:tcW w:w="3402" w:type="dxa"/>
          </w:tcPr>
          <w:p w:rsidR="007E186E" w:rsidRPr="00AC5BC9" w:rsidRDefault="007E186E" w:rsidP="007E186E">
            <w:pPr>
              <w:pStyle w:val="affffff8"/>
              <w:jc w:val="left"/>
            </w:pPr>
            <w:r w:rsidRPr="007B4A13">
              <w:t>StorageHandle</w:t>
            </w:r>
          </w:p>
        </w:tc>
        <w:tc>
          <w:tcPr>
            <w:tcW w:w="1418" w:type="dxa"/>
          </w:tcPr>
          <w:p w:rsidR="007E186E" w:rsidRPr="009F7113" w:rsidRDefault="007E186E" w:rsidP="007E186E">
            <w:pPr>
              <w:pStyle w:val="affffff8"/>
              <w:jc w:val="left"/>
            </w:pPr>
            <w:r>
              <w:t>–1</w:t>
            </w:r>
          </w:p>
        </w:tc>
      </w:tr>
      <w:tr w:rsidR="007E186E" w:rsidRPr="00AC5BC9" w:rsidTr="007E186E">
        <w:tc>
          <w:tcPr>
            <w:tcW w:w="4536" w:type="dxa"/>
          </w:tcPr>
          <w:p w:rsidR="007E186E" w:rsidRDefault="007E186E" w:rsidP="007E186E">
            <w:pPr>
              <w:pStyle w:val="affffff8"/>
              <w:jc w:val="left"/>
            </w:pPr>
            <w:r w:rsidRPr="00E3197B">
              <w:t>FILESYSTEM_ERROR</w:t>
            </w:r>
          </w:p>
        </w:tc>
        <w:tc>
          <w:tcPr>
            <w:tcW w:w="3402" w:type="dxa"/>
          </w:tcPr>
          <w:p w:rsidR="007E186E" w:rsidRDefault="007E186E" w:rsidP="007E186E">
            <w:pPr>
              <w:pStyle w:val="affffff8"/>
              <w:jc w:val="left"/>
            </w:pPr>
            <w:r w:rsidRPr="007B4A13">
              <w:t>FileSystemHandle</w:t>
            </w:r>
          </w:p>
        </w:tc>
        <w:tc>
          <w:tcPr>
            <w:tcW w:w="1418" w:type="dxa"/>
          </w:tcPr>
          <w:p w:rsidR="007E186E" w:rsidRPr="00E3197B" w:rsidRDefault="007E186E" w:rsidP="007E186E">
            <w:pPr>
              <w:pStyle w:val="affffff8"/>
              <w:jc w:val="left"/>
              <w:rPr>
                <w:lang w:val="en-US"/>
              </w:rPr>
            </w:pPr>
            <w:r>
              <w:rPr>
                <w:lang w:val="en-US"/>
              </w:rPr>
              <w:t>–1</w:t>
            </w:r>
          </w:p>
        </w:tc>
      </w:tr>
      <w:tr w:rsidR="007E186E" w:rsidRPr="00AC5BC9" w:rsidTr="007E186E">
        <w:tc>
          <w:tcPr>
            <w:tcW w:w="4536" w:type="dxa"/>
          </w:tcPr>
          <w:p w:rsidR="007E186E" w:rsidRPr="00E3197B" w:rsidRDefault="007E186E" w:rsidP="007E186E">
            <w:pPr>
              <w:pStyle w:val="affffff8"/>
              <w:jc w:val="left"/>
            </w:pPr>
            <w:r w:rsidRPr="00E3197B">
              <w:t>CLUSTER_ITERATOR_ERROR</w:t>
            </w:r>
          </w:p>
        </w:tc>
        <w:tc>
          <w:tcPr>
            <w:tcW w:w="3402" w:type="dxa"/>
          </w:tcPr>
          <w:p w:rsidR="007E186E" w:rsidRPr="007B4A13" w:rsidRDefault="007E186E" w:rsidP="007E186E">
            <w:pPr>
              <w:pStyle w:val="affffff8"/>
              <w:jc w:val="left"/>
            </w:pPr>
            <w:r w:rsidRPr="007B4A13">
              <w:t>ClusterIteratorHandle</w:t>
            </w:r>
          </w:p>
        </w:tc>
        <w:tc>
          <w:tcPr>
            <w:tcW w:w="1418" w:type="dxa"/>
          </w:tcPr>
          <w:p w:rsidR="007E186E" w:rsidRDefault="007E186E" w:rsidP="007E186E">
            <w:pPr>
              <w:pStyle w:val="affffff8"/>
              <w:jc w:val="left"/>
              <w:rPr>
                <w:lang w:val="en-US"/>
              </w:rPr>
            </w:pPr>
            <w:r>
              <w:rPr>
                <w:lang w:val="en-US"/>
              </w:rPr>
              <w:t>–1</w:t>
            </w:r>
          </w:p>
        </w:tc>
      </w:tr>
      <w:tr w:rsidR="007E186E" w:rsidRPr="00AC5BC9" w:rsidTr="007E186E">
        <w:tc>
          <w:tcPr>
            <w:tcW w:w="4536" w:type="dxa"/>
          </w:tcPr>
          <w:p w:rsidR="007E186E" w:rsidRPr="00E3197B" w:rsidRDefault="007E186E" w:rsidP="007E186E">
            <w:pPr>
              <w:pStyle w:val="affffff8"/>
              <w:jc w:val="left"/>
            </w:pPr>
            <w:r w:rsidRPr="00E3197B">
              <w:t>FILE_OBJECT_ERROR</w:t>
            </w:r>
          </w:p>
        </w:tc>
        <w:tc>
          <w:tcPr>
            <w:tcW w:w="3402" w:type="dxa"/>
          </w:tcPr>
          <w:p w:rsidR="007E186E" w:rsidRPr="007B4A13" w:rsidRDefault="007E186E" w:rsidP="007E186E">
            <w:pPr>
              <w:pStyle w:val="affffff8"/>
              <w:jc w:val="left"/>
            </w:pPr>
            <w:r w:rsidRPr="007B4A13">
              <w:t>FileHandle</w:t>
            </w:r>
          </w:p>
        </w:tc>
        <w:tc>
          <w:tcPr>
            <w:tcW w:w="1418" w:type="dxa"/>
          </w:tcPr>
          <w:p w:rsidR="007E186E" w:rsidRDefault="007E186E" w:rsidP="007E186E">
            <w:pPr>
              <w:pStyle w:val="affffff8"/>
              <w:jc w:val="left"/>
              <w:rPr>
                <w:lang w:val="en-US"/>
              </w:rPr>
            </w:pPr>
            <w:r>
              <w:rPr>
                <w:lang w:val="en-US"/>
              </w:rPr>
              <w:t>–1</w:t>
            </w:r>
          </w:p>
        </w:tc>
      </w:tr>
      <w:tr w:rsidR="007E186E" w:rsidRPr="00AC5BC9" w:rsidTr="007E186E">
        <w:tc>
          <w:tcPr>
            <w:tcW w:w="4536" w:type="dxa"/>
          </w:tcPr>
          <w:p w:rsidR="007E186E" w:rsidRPr="00E3197B" w:rsidRDefault="007E186E" w:rsidP="007E186E">
            <w:pPr>
              <w:pStyle w:val="affffff8"/>
              <w:jc w:val="left"/>
            </w:pPr>
            <w:r w:rsidRPr="00E3197B">
              <w:t>DIRECTORY_ITERATOR_ERROR</w:t>
            </w:r>
          </w:p>
        </w:tc>
        <w:tc>
          <w:tcPr>
            <w:tcW w:w="3402" w:type="dxa"/>
          </w:tcPr>
          <w:p w:rsidR="007E186E" w:rsidRPr="007B4A13" w:rsidRDefault="007E186E" w:rsidP="007E186E">
            <w:pPr>
              <w:pStyle w:val="affffff8"/>
              <w:jc w:val="left"/>
            </w:pPr>
            <w:r w:rsidRPr="007B4A13">
              <w:t>DirectoryIteratorHandle</w:t>
            </w:r>
          </w:p>
        </w:tc>
        <w:tc>
          <w:tcPr>
            <w:tcW w:w="1418" w:type="dxa"/>
          </w:tcPr>
          <w:p w:rsidR="007E186E" w:rsidRDefault="007E186E" w:rsidP="007E186E">
            <w:pPr>
              <w:pStyle w:val="affffff8"/>
              <w:jc w:val="left"/>
              <w:rPr>
                <w:lang w:val="en-US"/>
              </w:rPr>
            </w:pPr>
            <w:r>
              <w:rPr>
                <w:lang w:val="en-US"/>
              </w:rPr>
              <w:t>–1</w:t>
            </w:r>
          </w:p>
        </w:tc>
      </w:tr>
      <w:tr w:rsidR="007E186E" w:rsidRPr="00AC5BC9" w:rsidTr="007E186E">
        <w:tc>
          <w:tcPr>
            <w:tcW w:w="4536" w:type="dxa"/>
          </w:tcPr>
          <w:p w:rsidR="007E186E" w:rsidRPr="00E3197B" w:rsidRDefault="007E186E" w:rsidP="007E186E">
            <w:pPr>
              <w:pStyle w:val="affffff8"/>
              <w:jc w:val="left"/>
            </w:pPr>
            <w:r w:rsidRPr="00E3197B">
              <w:t>READ_ERROR</w:t>
            </w:r>
          </w:p>
        </w:tc>
        <w:tc>
          <w:tcPr>
            <w:tcW w:w="3402" w:type="dxa"/>
          </w:tcPr>
          <w:p w:rsidR="007E186E" w:rsidRPr="007B4A13" w:rsidRDefault="007E186E" w:rsidP="007E186E">
            <w:pPr>
              <w:pStyle w:val="affffff8"/>
              <w:jc w:val="left"/>
            </w:pPr>
            <w:r w:rsidRPr="00E3197B">
              <w:t>__int64</w:t>
            </w:r>
          </w:p>
        </w:tc>
        <w:tc>
          <w:tcPr>
            <w:tcW w:w="1418" w:type="dxa"/>
          </w:tcPr>
          <w:p w:rsidR="007E186E" w:rsidRDefault="007E186E" w:rsidP="007E186E">
            <w:pPr>
              <w:pStyle w:val="affffff8"/>
              <w:jc w:val="left"/>
              <w:rPr>
                <w:lang w:val="en-US"/>
              </w:rPr>
            </w:pPr>
            <w:r>
              <w:rPr>
                <w:lang w:val="en-US"/>
              </w:rPr>
              <w:t>–1</w:t>
            </w:r>
          </w:p>
        </w:tc>
      </w:tr>
      <w:tr w:rsidR="007E186E" w:rsidRPr="00AC5BC9" w:rsidTr="007E186E">
        <w:tc>
          <w:tcPr>
            <w:tcW w:w="4536" w:type="dxa"/>
          </w:tcPr>
          <w:p w:rsidR="007E186E" w:rsidRPr="00E3197B" w:rsidRDefault="007E186E" w:rsidP="007E186E">
            <w:pPr>
              <w:pStyle w:val="affffff8"/>
              <w:jc w:val="left"/>
            </w:pPr>
            <w:r w:rsidRPr="00E3197B">
              <w:t>DefaultSectorSize</w:t>
            </w:r>
          </w:p>
        </w:tc>
        <w:tc>
          <w:tcPr>
            <w:tcW w:w="3402" w:type="dxa"/>
          </w:tcPr>
          <w:p w:rsidR="007E186E" w:rsidRPr="00E3197B" w:rsidRDefault="007E186E" w:rsidP="007E186E">
            <w:pPr>
              <w:pStyle w:val="affffff8"/>
              <w:jc w:val="left"/>
              <w:rPr>
                <w:lang w:val="en-US"/>
              </w:rPr>
            </w:pPr>
            <w:r>
              <w:rPr>
                <w:lang w:val="en-US"/>
              </w:rPr>
              <w:t>int</w:t>
            </w:r>
          </w:p>
        </w:tc>
        <w:tc>
          <w:tcPr>
            <w:tcW w:w="1418" w:type="dxa"/>
          </w:tcPr>
          <w:p w:rsidR="007E186E" w:rsidRDefault="007E186E" w:rsidP="007E186E">
            <w:pPr>
              <w:pStyle w:val="affffff8"/>
              <w:jc w:val="left"/>
              <w:rPr>
                <w:lang w:val="en-US"/>
              </w:rPr>
            </w:pPr>
            <w:r>
              <w:rPr>
                <w:lang w:val="en-US"/>
              </w:rPr>
              <w:t>512</w:t>
            </w:r>
          </w:p>
        </w:tc>
      </w:tr>
    </w:tbl>
    <w:p w:rsidR="00DB7242" w:rsidRPr="003549CB" w:rsidRDefault="00F6187D" w:rsidP="00783277">
      <w:pPr>
        <w:pStyle w:val="10"/>
        <w:pageBreakBefore/>
        <w:spacing w:before="480"/>
      </w:pPr>
      <w:bookmarkStart w:id="31" w:name="_Toc177920556"/>
      <w:r w:rsidRPr="00867021">
        <w:lastRenderedPageBreak/>
        <w:t>Операции</w:t>
      </w:r>
      <w:r w:rsidRPr="003549CB">
        <w:t xml:space="preserve"> с </w:t>
      </w:r>
      <w:r w:rsidR="00871233" w:rsidRPr="003549CB">
        <w:t>х</w:t>
      </w:r>
      <w:r w:rsidR="002A6042" w:rsidRPr="003549CB">
        <w:t>ранилищами</w:t>
      </w:r>
      <w:bookmarkEnd w:id="31"/>
    </w:p>
    <w:p w:rsidR="006F20A5" w:rsidRPr="000E0D3A" w:rsidRDefault="006F20A5" w:rsidP="00697944">
      <w:pPr>
        <w:pStyle w:val="2"/>
      </w:pPr>
      <w:bookmarkStart w:id="32" w:name="_Toc21626566"/>
      <w:bookmarkStart w:id="33" w:name="_Ref23407471"/>
      <w:bookmarkStart w:id="34" w:name="CreateStorageHandle"/>
      <w:bookmarkStart w:id="35" w:name="_Ref23858163"/>
      <w:bookmarkStart w:id="36" w:name="_Toc177920557"/>
      <w:r w:rsidRPr="000E0D3A">
        <w:t>CreateStorageHandle</w:t>
      </w:r>
      <w:bookmarkEnd w:id="32"/>
      <w:bookmarkEnd w:id="33"/>
      <w:bookmarkEnd w:id="34"/>
      <w:bookmarkEnd w:id="35"/>
      <w:bookmarkEnd w:id="36"/>
    </w:p>
    <w:p w:rsidR="006F20A5" w:rsidRDefault="006F20A5" w:rsidP="003549CB">
      <w:pPr>
        <w:pStyle w:val="afffffffff1"/>
      </w:pPr>
      <w:r>
        <w:t xml:space="preserve">Создание дескриптора </w:t>
      </w:r>
      <w:r w:rsidR="00871233">
        <w:t>хранилища</w:t>
      </w:r>
      <w:r>
        <w:t xml:space="preserve"> компьютерной информации.</w:t>
      </w:r>
    </w:p>
    <w:p w:rsidR="006F20A5" w:rsidRPr="00E40F3C" w:rsidRDefault="006F20A5" w:rsidP="006F20A5">
      <w:pPr>
        <w:pStyle w:val="affffffffd"/>
        <w:rPr>
          <w:lang w:val="en-US"/>
        </w:rPr>
      </w:pPr>
      <w:r>
        <w:t>Прототип</w:t>
      </w:r>
    </w:p>
    <w:p w:rsidR="006F20A5" w:rsidRPr="00EE0F46" w:rsidRDefault="006F20A5" w:rsidP="00EE0F46">
      <w:pPr>
        <w:pStyle w:val="affffffffc"/>
      </w:pPr>
      <w:r w:rsidRPr="00EE0F46">
        <w:t>StorageHandle __stdcall CreateStorageHandle(</w:t>
      </w:r>
    </w:p>
    <w:p w:rsidR="006F20A5" w:rsidRPr="00EE0F46" w:rsidRDefault="006F20A5" w:rsidP="00EE0F46">
      <w:pPr>
        <w:pStyle w:val="affffffffc"/>
      </w:pPr>
      <w:r w:rsidRPr="00EE0F46">
        <w:tab/>
        <w:t>const WCHAR *file</w:t>
      </w:r>
      <w:r w:rsidR="00B1028C" w:rsidRPr="00EE0F46">
        <w:t>N</w:t>
      </w:r>
      <w:r w:rsidRPr="00EE0F46">
        <w:t>ame</w:t>
      </w:r>
    </w:p>
    <w:p w:rsidR="006F20A5" w:rsidRPr="00EE0F46" w:rsidRDefault="006F20A5"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1985"/>
        <w:gridCol w:w="2268"/>
        <w:gridCol w:w="5103"/>
      </w:tblGrid>
      <w:tr w:rsidR="006F20A5" w:rsidRPr="0088692F" w:rsidTr="005023F7">
        <w:tc>
          <w:tcPr>
            <w:tcW w:w="1985" w:type="dxa"/>
          </w:tcPr>
          <w:p w:rsidR="006F20A5" w:rsidRPr="0088692F" w:rsidRDefault="006F20A5" w:rsidP="005023F7">
            <w:pPr>
              <w:pStyle w:val="affffff8"/>
              <w:rPr>
                <w:b/>
              </w:rPr>
            </w:pPr>
            <w:r w:rsidRPr="0088692F">
              <w:rPr>
                <w:b/>
              </w:rPr>
              <w:t>Параметр</w:t>
            </w:r>
          </w:p>
        </w:tc>
        <w:tc>
          <w:tcPr>
            <w:tcW w:w="2268" w:type="dxa"/>
          </w:tcPr>
          <w:p w:rsidR="006F20A5" w:rsidRPr="0088692F" w:rsidRDefault="006F20A5" w:rsidP="005023F7">
            <w:pPr>
              <w:pStyle w:val="affffff8"/>
              <w:rPr>
                <w:b/>
              </w:rPr>
            </w:pPr>
            <w:r w:rsidRPr="0088692F">
              <w:rPr>
                <w:b/>
              </w:rPr>
              <w:t>Тип</w:t>
            </w:r>
          </w:p>
        </w:tc>
        <w:tc>
          <w:tcPr>
            <w:tcW w:w="5103" w:type="dxa"/>
          </w:tcPr>
          <w:p w:rsidR="006F20A5" w:rsidRPr="0088692F" w:rsidRDefault="006F20A5" w:rsidP="005023F7">
            <w:pPr>
              <w:pStyle w:val="affffff8"/>
              <w:rPr>
                <w:b/>
              </w:rPr>
            </w:pPr>
            <w:r w:rsidRPr="0088692F">
              <w:rPr>
                <w:b/>
              </w:rPr>
              <w:t>Описание</w:t>
            </w:r>
          </w:p>
        </w:tc>
      </w:tr>
      <w:tr w:rsidR="006F20A5" w:rsidRPr="0088692F" w:rsidTr="005023F7">
        <w:tc>
          <w:tcPr>
            <w:tcW w:w="1985" w:type="dxa"/>
          </w:tcPr>
          <w:p w:rsidR="006F20A5" w:rsidRPr="0088692F" w:rsidRDefault="00B1028C" w:rsidP="005023F7">
            <w:pPr>
              <w:pStyle w:val="affffff7"/>
            </w:pPr>
            <w:r w:rsidRPr="00AC5BC9">
              <w:t>file</w:t>
            </w:r>
            <w:r>
              <w:t>N</w:t>
            </w:r>
            <w:r w:rsidRPr="00AC5BC9">
              <w:t>ame</w:t>
            </w:r>
          </w:p>
        </w:tc>
        <w:tc>
          <w:tcPr>
            <w:tcW w:w="2268" w:type="dxa"/>
          </w:tcPr>
          <w:p w:rsidR="006F20A5" w:rsidRPr="0088692F" w:rsidRDefault="006F20A5" w:rsidP="005023F7">
            <w:pPr>
              <w:pStyle w:val="affffff7"/>
            </w:pPr>
            <w:r w:rsidRPr="00902DE5">
              <w:t>const</w:t>
            </w:r>
            <w:r w:rsidRPr="0088692F">
              <w:rPr>
                <w:lang w:val="en-US"/>
              </w:rPr>
              <w:t xml:space="preserve"> </w:t>
            </w:r>
            <w:r w:rsidRPr="00902DE5">
              <w:t>WCHAR</w:t>
            </w:r>
            <w:r>
              <w:t xml:space="preserve"> *</w:t>
            </w:r>
          </w:p>
        </w:tc>
        <w:tc>
          <w:tcPr>
            <w:tcW w:w="5103" w:type="dxa"/>
          </w:tcPr>
          <w:p w:rsidR="006F20A5" w:rsidRPr="0088692F" w:rsidRDefault="006F20A5" w:rsidP="00E93943">
            <w:pPr>
              <w:pStyle w:val="affffff7"/>
            </w:pPr>
            <w:r w:rsidRPr="00E40F3C">
              <w:t>[</w:t>
            </w:r>
            <w:r>
              <w:t>вх</w:t>
            </w:r>
            <w:r w:rsidRPr="00E40F3C">
              <w:t xml:space="preserve">] </w:t>
            </w:r>
            <w:r>
              <w:t>Завершающаяся нулем строка, с</w:t>
            </w:r>
            <w:r>
              <w:t>о</w:t>
            </w:r>
            <w:r>
              <w:t xml:space="preserve">держащая имя открываемого </w:t>
            </w:r>
            <w:r w:rsidR="00E93943">
              <w:t>хранилища</w:t>
            </w:r>
          </w:p>
        </w:tc>
      </w:tr>
    </w:tbl>
    <w:p w:rsidR="006F20A5" w:rsidRPr="00E40F3C" w:rsidRDefault="006F20A5" w:rsidP="006F20A5">
      <w:pPr>
        <w:pStyle w:val="affffffffe"/>
      </w:pPr>
      <w:r w:rsidRPr="00E40F3C">
        <w:t>Возвращаемое значение</w:t>
      </w:r>
    </w:p>
    <w:p w:rsidR="006F20A5" w:rsidRDefault="006F20A5" w:rsidP="006F20A5">
      <w:r>
        <w:t>В случае успешного завершения возвращает целочисленный дескри</w:t>
      </w:r>
      <w:r>
        <w:t>п</w:t>
      </w:r>
      <w:r>
        <w:t>тор, который впоследствии используется в качестве идентификатора откр</w:t>
      </w:r>
      <w:r>
        <w:t>ы</w:t>
      </w:r>
      <w:r>
        <w:t xml:space="preserve">того </w:t>
      </w:r>
      <w:r w:rsidR="003549CB">
        <w:t>хранилища</w:t>
      </w:r>
      <w:r>
        <w:t xml:space="preserve">. В случае ошибок возвращает константное значение </w:t>
      </w:r>
      <w:r w:rsidRPr="00704481">
        <w:t>STORAGE_ERROR</w:t>
      </w:r>
      <w:r>
        <w:t>.</w:t>
      </w:r>
    </w:p>
    <w:p w:rsidR="006F20A5" w:rsidRPr="00E40F3C" w:rsidRDefault="00DD552E" w:rsidP="006F20A5">
      <w:pPr>
        <w:pStyle w:val="affffffffd"/>
      </w:pPr>
      <w:r>
        <w:t>Примечание</w:t>
      </w:r>
    </w:p>
    <w:p w:rsidR="006F20A5" w:rsidRPr="004E0095" w:rsidRDefault="006F20A5" w:rsidP="006F20A5">
      <w:r>
        <w:t xml:space="preserve">В качестве имен </w:t>
      </w:r>
      <w:r w:rsidR="00B1028C">
        <w:t>хранилищ</w:t>
      </w:r>
      <w:r>
        <w:t xml:space="preserve"> могут использоваться имена логических и физических дисков, файлов-образов, каталогов:</w:t>
      </w:r>
      <w:r w:rsidRPr="004E0095">
        <w:t xml:space="preserve"> </w:t>
      </w:r>
      <w:r>
        <w:t>«</w:t>
      </w:r>
      <w:r>
        <w:rPr>
          <w:lang w:val="en-US"/>
        </w:rPr>
        <w:t>C</w:t>
      </w:r>
      <w:r w:rsidRPr="004E0095">
        <w:t>:</w:t>
      </w:r>
      <w:r>
        <w:t>», «</w:t>
      </w:r>
      <w:r w:rsidRPr="004E0095">
        <w:t>\\.\</w:t>
      </w:r>
      <w:r w:rsidRPr="00E40F3C">
        <w:rPr>
          <w:lang w:val="en-US"/>
        </w:rPr>
        <w:t>PhysicalDrive</w:t>
      </w:r>
      <w:r w:rsidRPr="004E0095">
        <w:t>0</w:t>
      </w:r>
      <w:r>
        <w:t>», «</w:t>
      </w:r>
      <w:r w:rsidRPr="00E40F3C">
        <w:rPr>
          <w:lang w:val="en-US"/>
        </w:rPr>
        <w:t>Z</w:t>
      </w:r>
      <w:r w:rsidRPr="004E0095">
        <w:t>:\</w:t>
      </w:r>
      <w:r w:rsidRPr="00E40F3C">
        <w:rPr>
          <w:lang w:val="en-US"/>
        </w:rPr>
        <w:t>Disk</w:t>
      </w:r>
      <w:r w:rsidRPr="004E0095">
        <w:t xml:space="preserve"> </w:t>
      </w:r>
      <w:r w:rsidRPr="00E40F3C">
        <w:rPr>
          <w:lang w:val="en-US"/>
        </w:rPr>
        <w:t>Images</w:t>
      </w:r>
      <w:r w:rsidRPr="004E0095">
        <w:t>\</w:t>
      </w:r>
      <w:r w:rsidRPr="00E40F3C">
        <w:rPr>
          <w:lang w:val="en-US"/>
        </w:rPr>
        <w:t>SEAGATE</w:t>
      </w:r>
      <w:r w:rsidRPr="004E0095">
        <w:t>_1000</w:t>
      </w:r>
      <w:r>
        <w:t>», «</w:t>
      </w:r>
      <w:r>
        <w:rPr>
          <w:lang w:val="en-US"/>
        </w:rPr>
        <w:t>E</w:t>
      </w:r>
      <w:r w:rsidRPr="004E0095">
        <w:t>:\</w:t>
      </w:r>
      <w:r>
        <w:rPr>
          <w:lang w:val="en-US"/>
        </w:rPr>
        <w:t>Temp</w:t>
      </w:r>
      <w:r>
        <w:t>».</w:t>
      </w:r>
    </w:p>
    <w:p w:rsidR="006F20A5" w:rsidRPr="000E0D3A" w:rsidRDefault="006F20A5" w:rsidP="00697944">
      <w:pPr>
        <w:pStyle w:val="2"/>
      </w:pPr>
      <w:bookmarkStart w:id="37" w:name="_Toc21626568"/>
      <w:bookmarkStart w:id="38" w:name="_Ref23428661"/>
      <w:bookmarkStart w:id="39" w:name="GetStorageType"/>
      <w:bookmarkStart w:id="40" w:name="_Ref23858197"/>
      <w:bookmarkStart w:id="41" w:name="_Toc177920558"/>
      <w:r w:rsidRPr="000E0D3A">
        <w:t>GetStorageType</w:t>
      </w:r>
      <w:bookmarkEnd w:id="37"/>
      <w:bookmarkEnd w:id="38"/>
      <w:bookmarkEnd w:id="39"/>
      <w:bookmarkEnd w:id="40"/>
      <w:bookmarkEnd w:id="41"/>
    </w:p>
    <w:p w:rsidR="006F20A5" w:rsidRDefault="006F20A5" w:rsidP="00642BFA">
      <w:pPr>
        <w:pStyle w:val="afffffffff1"/>
      </w:pPr>
      <w:r>
        <w:t xml:space="preserve">Получение информации о типе </w:t>
      </w:r>
      <w:r w:rsidR="00E93943">
        <w:t>хранилища</w:t>
      </w:r>
      <w:r>
        <w:t>.</w:t>
      </w:r>
    </w:p>
    <w:p w:rsidR="006F20A5" w:rsidRPr="00CC31C8" w:rsidRDefault="006F20A5" w:rsidP="006F20A5">
      <w:pPr>
        <w:pStyle w:val="affffffffd"/>
        <w:rPr>
          <w:lang w:val="en-US"/>
        </w:rPr>
      </w:pPr>
      <w:r>
        <w:t>Прототип</w:t>
      </w:r>
    </w:p>
    <w:p w:rsidR="006F20A5" w:rsidRPr="00EE0F46" w:rsidRDefault="006F20A5" w:rsidP="00EE0F46">
      <w:pPr>
        <w:pStyle w:val="affffffffc"/>
      </w:pPr>
      <w:r w:rsidRPr="00EE0F46">
        <w:t>StorageType __stdcall GetStorageType(</w:t>
      </w:r>
    </w:p>
    <w:p w:rsidR="006F20A5" w:rsidRPr="00EE0F46" w:rsidRDefault="006F20A5" w:rsidP="00EE0F46">
      <w:pPr>
        <w:pStyle w:val="affffffffc"/>
      </w:pPr>
      <w:r w:rsidRPr="00EE0F46">
        <w:tab/>
        <w:t>StorageHandle storageHandle</w:t>
      </w:r>
    </w:p>
    <w:p w:rsidR="006F20A5" w:rsidRPr="00EE0F46" w:rsidRDefault="006F20A5"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1985"/>
        <w:gridCol w:w="2268"/>
        <w:gridCol w:w="5103"/>
      </w:tblGrid>
      <w:tr w:rsidR="006F20A5" w:rsidRPr="0088692F" w:rsidTr="005023F7">
        <w:tc>
          <w:tcPr>
            <w:tcW w:w="1985" w:type="dxa"/>
          </w:tcPr>
          <w:p w:rsidR="006F20A5" w:rsidRPr="0088692F" w:rsidRDefault="006F20A5" w:rsidP="00347012">
            <w:pPr>
              <w:pStyle w:val="affffff8"/>
              <w:keepNext/>
              <w:rPr>
                <w:b/>
              </w:rPr>
            </w:pPr>
            <w:r w:rsidRPr="0088692F">
              <w:rPr>
                <w:b/>
              </w:rPr>
              <w:lastRenderedPageBreak/>
              <w:t>Параметр</w:t>
            </w:r>
          </w:p>
        </w:tc>
        <w:tc>
          <w:tcPr>
            <w:tcW w:w="2268" w:type="dxa"/>
          </w:tcPr>
          <w:p w:rsidR="006F20A5" w:rsidRPr="0088692F" w:rsidRDefault="006F20A5" w:rsidP="00347012">
            <w:pPr>
              <w:pStyle w:val="affffff8"/>
              <w:keepNext/>
              <w:rPr>
                <w:b/>
              </w:rPr>
            </w:pPr>
            <w:r w:rsidRPr="0088692F">
              <w:rPr>
                <w:b/>
              </w:rPr>
              <w:t>Тип</w:t>
            </w:r>
          </w:p>
        </w:tc>
        <w:tc>
          <w:tcPr>
            <w:tcW w:w="5103" w:type="dxa"/>
          </w:tcPr>
          <w:p w:rsidR="006F20A5" w:rsidRPr="0088692F" w:rsidRDefault="006F20A5" w:rsidP="00347012">
            <w:pPr>
              <w:pStyle w:val="affffff8"/>
              <w:keepNext/>
              <w:rPr>
                <w:b/>
              </w:rPr>
            </w:pPr>
            <w:r w:rsidRPr="0088692F">
              <w:rPr>
                <w:b/>
              </w:rPr>
              <w:t>Описание</w:t>
            </w:r>
          </w:p>
        </w:tc>
      </w:tr>
      <w:tr w:rsidR="006F20A5" w:rsidRPr="0088692F" w:rsidTr="005023F7">
        <w:tc>
          <w:tcPr>
            <w:tcW w:w="1985" w:type="dxa"/>
          </w:tcPr>
          <w:p w:rsidR="006F20A5" w:rsidRPr="0088692F" w:rsidRDefault="006F20A5" w:rsidP="005023F7">
            <w:pPr>
              <w:pStyle w:val="affffff7"/>
            </w:pPr>
            <w:r w:rsidRPr="004E0095">
              <w:t>storageHandle</w:t>
            </w:r>
          </w:p>
        </w:tc>
        <w:tc>
          <w:tcPr>
            <w:tcW w:w="2268" w:type="dxa"/>
          </w:tcPr>
          <w:p w:rsidR="006F20A5" w:rsidRPr="0088692F" w:rsidRDefault="006F20A5" w:rsidP="005023F7">
            <w:pPr>
              <w:pStyle w:val="affffff7"/>
            </w:pPr>
            <w:r w:rsidRPr="004E0095">
              <w:rPr>
                <w:lang w:val="en-US"/>
              </w:rPr>
              <w:t>StorageHandle</w:t>
            </w:r>
          </w:p>
        </w:tc>
        <w:tc>
          <w:tcPr>
            <w:tcW w:w="5103" w:type="dxa"/>
          </w:tcPr>
          <w:p w:rsidR="006F20A5" w:rsidRPr="004E0095" w:rsidRDefault="006F20A5" w:rsidP="005023F7">
            <w:pPr>
              <w:pStyle w:val="affffff7"/>
            </w:pPr>
            <w:r w:rsidRPr="00E40F3C">
              <w:t>[</w:t>
            </w:r>
            <w:r>
              <w:t>вх</w:t>
            </w:r>
            <w:r w:rsidRPr="00E40F3C">
              <w:t xml:space="preserve">] </w:t>
            </w:r>
            <w:r>
              <w:t xml:space="preserve">Дескриптор </w:t>
            </w:r>
            <w:r w:rsidR="00E93943">
              <w:t>хранилища</w:t>
            </w:r>
          </w:p>
        </w:tc>
      </w:tr>
    </w:tbl>
    <w:p w:rsidR="006F20A5" w:rsidRPr="00E40F3C" w:rsidRDefault="006F20A5" w:rsidP="006F20A5">
      <w:pPr>
        <w:pStyle w:val="affffffffe"/>
      </w:pPr>
      <w:r w:rsidRPr="00E40F3C">
        <w:t>Возвращаемое значение</w:t>
      </w:r>
    </w:p>
    <w:p w:rsidR="006F20A5" w:rsidRPr="00AC5BC9" w:rsidRDefault="006F20A5" w:rsidP="006F20A5">
      <w:r>
        <w:t xml:space="preserve">В случае успешного завершения возвращает один из целочисленных идентификаторов типа </w:t>
      </w:r>
      <w:r w:rsidR="00E93943">
        <w:t>хранилища</w:t>
      </w:r>
      <w:r w:rsidR="00E93943" w:rsidRPr="00AC5BC9">
        <w:t xml:space="preserve"> </w:t>
      </w:r>
      <w:hyperlink w:anchor="StorageType" w:history="1">
        <w:r w:rsidRPr="00EA0B92">
          <w:rPr>
            <w:rStyle w:val="afffffff1"/>
          </w:rPr>
          <w:t>StorageType</w:t>
        </w:r>
      </w:hyperlink>
      <w:r>
        <w:t xml:space="preserve"> (</w:t>
      </w:r>
      <w:r w:rsidR="00C965BD">
        <w:t>п. </w:t>
      </w:r>
      <w:r>
        <w:fldChar w:fldCharType="begin"/>
      </w:r>
      <w:r>
        <w:instrText xml:space="preserve"> REF _Ref21625089 \r \h </w:instrText>
      </w:r>
      <w:r>
        <w:fldChar w:fldCharType="separate"/>
      </w:r>
      <w:r w:rsidR="00142550">
        <w:t>3.1.1</w:t>
      </w:r>
      <w:r>
        <w:fldChar w:fldCharType="end"/>
      </w:r>
      <w:r>
        <w:t>). В</w:t>
      </w:r>
      <w:r w:rsidRPr="00AC5BC9">
        <w:t xml:space="preserve"> </w:t>
      </w:r>
      <w:r>
        <w:t>случае</w:t>
      </w:r>
      <w:r w:rsidRPr="00AC5BC9">
        <w:t xml:space="preserve"> </w:t>
      </w:r>
      <w:r>
        <w:t>ошибки</w:t>
      </w:r>
      <w:r w:rsidRPr="00AC5BC9">
        <w:t xml:space="preserve"> </w:t>
      </w:r>
      <w:r>
        <w:t>функция возвращает</w:t>
      </w:r>
      <w:r w:rsidRPr="00AC5BC9">
        <w:t xml:space="preserve"> </w:t>
      </w:r>
      <w:r w:rsidRPr="00AC5BC9">
        <w:rPr>
          <w:rStyle w:val="afffffff1"/>
        </w:rPr>
        <w:t>StorageType</w:t>
      </w:r>
      <w:r w:rsidRPr="00AC5BC9">
        <w:rPr>
          <w:rStyle w:val="afffffff1"/>
          <w:lang w:val="ru-RU"/>
        </w:rPr>
        <w:t>::</w:t>
      </w:r>
      <w:r w:rsidRPr="00AC5BC9">
        <w:rPr>
          <w:rStyle w:val="afffffff1"/>
        </w:rPr>
        <w:t>Error</w:t>
      </w:r>
      <w:r w:rsidRPr="00AC5BC9">
        <w:t>.</w:t>
      </w:r>
    </w:p>
    <w:p w:rsidR="006F20A5" w:rsidRPr="000E0D3A" w:rsidRDefault="006F20A5" w:rsidP="00697944">
      <w:pPr>
        <w:pStyle w:val="2"/>
      </w:pPr>
      <w:bookmarkStart w:id="42" w:name="_Toc21626569"/>
      <w:bookmarkStart w:id="43" w:name="_Ref23407639"/>
      <w:bookmarkStart w:id="44" w:name="GetPhysicalDriveInfo"/>
      <w:bookmarkStart w:id="45" w:name="_Ref23858202"/>
      <w:bookmarkStart w:id="46" w:name="_Toc177920559"/>
      <w:r w:rsidRPr="000E0D3A">
        <w:t>GetPhysicalDriveInfo</w:t>
      </w:r>
      <w:bookmarkEnd w:id="42"/>
      <w:bookmarkEnd w:id="43"/>
      <w:bookmarkEnd w:id="44"/>
      <w:bookmarkEnd w:id="45"/>
      <w:bookmarkEnd w:id="46"/>
    </w:p>
    <w:p w:rsidR="006F20A5" w:rsidRDefault="006F20A5" w:rsidP="00642BFA">
      <w:pPr>
        <w:pStyle w:val="afffffffff1"/>
      </w:pPr>
      <w:r>
        <w:t>Получение информации о физическом диске.</w:t>
      </w:r>
    </w:p>
    <w:p w:rsidR="006F20A5" w:rsidRPr="00121F7C" w:rsidRDefault="006F20A5" w:rsidP="006F20A5">
      <w:pPr>
        <w:pStyle w:val="affffffffd"/>
        <w:rPr>
          <w:lang w:val="en-US"/>
        </w:rPr>
      </w:pPr>
      <w:r>
        <w:t>Прототип</w:t>
      </w:r>
    </w:p>
    <w:p w:rsidR="006F20A5" w:rsidRPr="00EE0F46" w:rsidRDefault="006F20A5" w:rsidP="00EE0F46">
      <w:pPr>
        <w:pStyle w:val="affffffffc"/>
      </w:pPr>
      <w:r w:rsidRPr="00EE0F46">
        <w:t>PhysicalDriveInfoStruct __stdcall GetPhysicalDriveInfo(</w:t>
      </w:r>
    </w:p>
    <w:p w:rsidR="006F20A5" w:rsidRPr="00EE0F46" w:rsidRDefault="006F20A5" w:rsidP="00EE0F46">
      <w:pPr>
        <w:pStyle w:val="affffffffc"/>
      </w:pPr>
      <w:r w:rsidRPr="00EE0F46">
        <w:tab/>
        <w:t>StorageHandle storageHandle</w:t>
      </w:r>
    </w:p>
    <w:p w:rsidR="006F20A5" w:rsidRPr="00EE0F46" w:rsidRDefault="006F20A5"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1985"/>
        <w:gridCol w:w="2268"/>
        <w:gridCol w:w="5103"/>
      </w:tblGrid>
      <w:tr w:rsidR="006F20A5" w:rsidRPr="0088692F" w:rsidTr="005023F7">
        <w:tc>
          <w:tcPr>
            <w:tcW w:w="1985" w:type="dxa"/>
          </w:tcPr>
          <w:p w:rsidR="006F20A5" w:rsidRPr="0088692F" w:rsidRDefault="006F20A5" w:rsidP="005023F7">
            <w:pPr>
              <w:pStyle w:val="affffff8"/>
              <w:rPr>
                <w:b/>
              </w:rPr>
            </w:pPr>
            <w:r w:rsidRPr="0088692F">
              <w:rPr>
                <w:b/>
              </w:rPr>
              <w:t>Параметр</w:t>
            </w:r>
          </w:p>
        </w:tc>
        <w:tc>
          <w:tcPr>
            <w:tcW w:w="2268" w:type="dxa"/>
          </w:tcPr>
          <w:p w:rsidR="006F20A5" w:rsidRPr="0088692F" w:rsidRDefault="006F20A5" w:rsidP="005023F7">
            <w:pPr>
              <w:pStyle w:val="affffff8"/>
              <w:rPr>
                <w:b/>
              </w:rPr>
            </w:pPr>
            <w:r w:rsidRPr="0088692F">
              <w:rPr>
                <w:b/>
              </w:rPr>
              <w:t>Тип</w:t>
            </w:r>
          </w:p>
        </w:tc>
        <w:tc>
          <w:tcPr>
            <w:tcW w:w="5103" w:type="dxa"/>
          </w:tcPr>
          <w:p w:rsidR="006F20A5" w:rsidRPr="0088692F" w:rsidRDefault="006F20A5" w:rsidP="005023F7">
            <w:pPr>
              <w:pStyle w:val="affffff8"/>
              <w:rPr>
                <w:b/>
              </w:rPr>
            </w:pPr>
            <w:r w:rsidRPr="0088692F">
              <w:rPr>
                <w:b/>
              </w:rPr>
              <w:t>Описание</w:t>
            </w:r>
          </w:p>
        </w:tc>
      </w:tr>
      <w:tr w:rsidR="006F20A5" w:rsidRPr="0088692F" w:rsidTr="005023F7">
        <w:tc>
          <w:tcPr>
            <w:tcW w:w="1985" w:type="dxa"/>
          </w:tcPr>
          <w:p w:rsidR="006F20A5" w:rsidRPr="0088692F" w:rsidRDefault="006F20A5" w:rsidP="005023F7">
            <w:pPr>
              <w:pStyle w:val="affffff7"/>
            </w:pPr>
            <w:r w:rsidRPr="004E0095">
              <w:t>storageHandle</w:t>
            </w:r>
          </w:p>
        </w:tc>
        <w:tc>
          <w:tcPr>
            <w:tcW w:w="2268" w:type="dxa"/>
          </w:tcPr>
          <w:p w:rsidR="006F20A5" w:rsidRPr="0088692F" w:rsidRDefault="006F20A5" w:rsidP="005023F7">
            <w:pPr>
              <w:pStyle w:val="affffff7"/>
            </w:pPr>
            <w:r w:rsidRPr="004E0095">
              <w:rPr>
                <w:lang w:val="en-US"/>
              </w:rPr>
              <w:t>StorageHandle</w:t>
            </w:r>
          </w:p>
        </w:tc>
        <w:tc>
          <w:tcPr>
            <w:tcW w:w="5103" w:type="dxa"/>
          </w:tcPr>
          <w:p w:rsidR="006F20A5" w:rsidRPr="0057013B" w:rsidRDefault="006F20A5" w:rsidP="005023F7">
            <w:pPr>
              <w:pStyle w:val="affffff7"/>
            </w:pPr>
            <w:r w:rsidRPr="00E40F3C">
              <w:t>[</w:t>
            </w:r>
            <w:r>
              <w:t>вх</w:t>
            </w:r>
            <w:r w:rsidRPr="00E40F3C">
              <w:t xml:space="preserve">] </w:t>
            </w:r>
            <w:r>
              <w:t xml:space="preserve">Дескриптор </w:t>
            </w:r>
            <w:r w:rsidR="00943641">
              <w:t>хранилища</w:t>
            </w:r>
            <w:r>
              <w:t xml:space="preserve"> </w:t>
            </w:r>
            <w:r>
              <w:br/>
              <w:t xml:space="preserve">(типа </w:t>
            </w:r>
            <w:r w:rsidRPr="0057013B">
              <w:rPr>
                <w:rStyle w:val="afffffff1"/>
              </w:rPr>
              <w:t>StorageType</w:t>
            </w:r>
            <w:r w:rsidRPr="0057013B">
              <w:rPr>
                <w:rStyle w:val="afffffff1"/>
                <w:lang w:val="ru-RU"/>
              </w:rPr>
              <w:t>::</w:t>
            </w:r>
            <w:r w:rsidRPr="0057013B">
              <w:rPr>
                <w:rStyle w:val="afffffff1"/>
              </w:rPr>
              <w:t>PhysicalDrive</w:t>
            </w:r>
            <w:r w:rsidRPr="0057013B">
              <w:rPr>
                <w:rFonts w:eastAsiaTheme="minorHAnsi"/>
              </w:rPr>
              <w:t>)</w:t>
            </w:r>
          </w:p>
        </w:tc>
      </w:tr>
    </w:tbl>
    <w:p w:rsidR="006F20A5" w:rsidRPr="00E40F3C" w:rsidRDefault="006F20A5" w:rsidP="006F20A5">
      <w:pPr>
        <w:pStyle w:val="affffffffe"/>
      </w:pPr>
      <w:r w:rsidRPr="00E40F3C">
        <w:t>Возвращаемое значение</w:t>
      </w:r>
    </w:p>
    <w:p w:rsidR="006F20A5" w:rsidRPr="00671EFA" w:rsidRDefault="006F20A5" w:rsidP="00EE0F46">
      <w:pPr>
        <w:suppressAutoHyphens/>
      </w:pPr>
      <w:r>
        <w:t xml:space="preserve">В случае успешного завершения возвращает структуру </w:t>
      </w:r>
      <w:hyperlink w:anchor="PhysicalDriveInfoStruct" w:history="1">
        <w:r w:rsidRPr="00EA0B92">
          <w:rPr>
            <w:rStyle w:val="afffffff1"/>
          </w:rPr>
          <w:t>PhysicalDriveInfoStruct</w:t>
        </w:r>
      </w:hyperlink>
      <w:r w:rsidR="00EA0B92">
        <w:t xml:space="preserve"> (</w:t>
      </w:r>
      <w:r w:rsidR="00C965BD">
        <w:t>п. </w:t>
      </w:r>
      <w:r>
        <w:fldChar w:fldCharType="begin"/>
      </w:r>
      <w:r>
        <w:instrText xml:space="preserve"> REF _Ref23182526 \r \h </w:instrText>
      </w:r>
      <w:r>
        <w:fldChar w:fldCharType="separate"/>
      </w:r>
      <w:r w:rsidR="00142550">
        <w:t>3.1.4</w:t>
      </w:r>
      <w:r>
        <w:fldChar w:fldCharType="end"/>
      </w:r>
      <w:r>
        <w:t xml:space="preserve">), содержащую информацию об указанном </w:t>
      </w:r>
      <w:r w:rsidR="00943641">
        <w:t>хранилище</w:t>
      </w:r>
      <w:r>
        <w:t>. В случае</w:t>
      </w:r>
      <w:r w:rsidRPr="00AC5BC9">
        <w:t xml:space="preserve"> </w:t>
      </w:r>
      <w:r>
        <w:t>ошибки</w:t>
      </w:r>
      <w:r w:rsidRPr="00AC5BC9">
        <w:t xml:space="preserve"> </w:t>
      </w:r>
      <w:r>
        <w:t xml:space="preserve">поле </w:t>
      </w:r>
      <w:r w:rsidRPr="00671EFA">
        <w:rPr>
          <w:rStyle w:val="afffffff1"/>
        </w:rPr>
        <w:t>Error</w:t>
      </w:r>
      <w:r>
        <w:t xml:space="preserve"> структуры принимает значение </w:t>
      </w:r>
      <w:r w:rsidRPr="00671EFA">
        <w:rPr>
          <w:rStyle w:val="afffffff1"/>
        </w:rPr>
        <w:t>true</w:t>
      </w:r>
      <w:r>
        <w:t>.</w:t>
      </w:r>
    </w:p>
    <w:p w:rsidR="006F20A5" w:rsidRPr="00E40F3C" w:rsidRDefault="00DD552E" w:rsidP="006F20A5">
      <w:pPr>
        <w:pStyle w:val="affffffffd"/>
      </w:pPr>
      <w:r>
        <w:t>Примечание</w:t>
      </w:r>
    </w:p>
    <w:p w:rsidR="006F20A5" w:rsidRPr="00AB232D" w:rsidRDefault="006F20A5" w:rsidP="006F20A5">
      <w:r>
        <w:t>Функция корректно работает лишь для физических дисков (</w:t>
      </w:r>
      <w:r w:rsidR="00943641">
        <w:t>хранилищ</w:t>
      </w:r>
      <w:r>
        <w:t xml:space="preserve">, имеющих тип </w:t>
      </w:r>
      <w:r w:rsidRPr="0057013B">
        <w:rPr>
          <w:rStyle w:val="afffffff1"/>
        </w:rPr>
        <w:t>StorageType</w:t>
      </w:r>
      <w:r w:rsidRPr="0057013B">
        <w:rPr>
          <w:rStyle w:val="afffffff1"/>
          <w:lang w:val="ru-RU"/>
        </w:rPr>
        <w:t>::</w:t>
      </w:r>
      <w:r w:rsidRPr="0057013B">
        <w:rPr>
          <w:rStyle w:val="afffffff1"/>
        </w:rPr>
        <w:t>PhysicalDrive</w:t>
      </w:r>
      <w:r w:rsidRPr="0057013B">
        <w:t>)</w:t>
      </w:r>
      <w:r>
        <w:t xml:space="preserve">. Идентификатор и серийный номер физического диска считываются стандартными для ОС </w:t>
      </w:r>
      <w:r>
        <w:rPr>
          <w:lang w:val="en-US"/>
        </w:rPr>
        <w:t>Windows</w:t>
      </w:r>
      <w:r>
        <w:t xml:space="preserve"> выз</w:t>
      </w:r>
      <w:r>
        <w:t>о</w:t>
      </w:r>
      <w:r>
        <w:t xml:space="preserve">вом функции </w:t>
      </w:r>
      <w:r w:rsidRPr="00121AC6">
        <w:rPr>
          <w:rStyle w:val="afffffff1"/>
        </w:rPr>
        <w:t>DeviceIoControl</w:t>
      </w:r>
      <w:r>
        <w:t xml:space="preserve">, использующего </w:t>
      </w:r>
      <w:r>
        <w:rPr>
          <w:lang w:val="en-US"/>
        </w:rPr>
        <w:t>IOCTL</w:t>
      </w:r>
      <w:r w:rsidRPr="00121AC6">
        <w:t>-</w:t>
      </w:r>
      <w:r>
        <w:t xml:space="preserve">запрос </w:t>
      </w:r>
      <w:r w:rsidRPr="00121AC6">
        <w:rPr>
          <w:rStyle w:val="afffffff1"/>
        </w:rPr>
        <w:t>IOCTL</w:t>
      </w:r>
      <w:r w:rsidRPr="0057013B">
        <w:rPr>
          <w:rStyle w:val="afffffff1"/>
          <w:lang w:val="ru-RU"/>
        </w:rPr>
        <w:t>_</w:t>
      </w:r>
      <w:r w:rsidRPr="00121AC6">
        <w:rPr>
          <w:rStyle w:val="afffffff1"/>
        </w:rPr>
        <w:t>STORAGE</w:t>
      </w:r>
      <w:r w:rsidRPr="0057013B">
        <w:rPr>
          <w:rStyle w:val="afffffff1"/>
          <w:lang w:val="ru-RU"/>
        </w:rPr>
        <w:t>_</w:t>
      </w:r>
      <w:r w:rsidRPr="00121AC6">
        <w:rPr>
          <w:rStyle w:val="afffffff1"/>
        </w:rPr>
        <w:t>QUERY</w:t>
      </w:r>
      <w:r w:rsidRPr="0057013B">
        <w:rPr>
          <w:rStyle w:val="afffffff1"/>
          <w:lang w:val="ru-RU"/>
        </w:rPr>
        <w:t>_</w:t>
      </w:r>
      <w:r w:rsidRPr="00121AC6">
        <w:rPr>
          <w:rStyle w:val="afffffff1"/>
        </w:rPr>
        <w:t>PROPERTY</w:t>
      </w:r>
      <w:r>
        <w:t>.</w:t>
      </w:r>
      <w:r w:rsidRPr="00121AC6">
        <w:t xml:space="preserve"> </w:t>
      </w:r>
      <w:r>
        <w:t>Такой подход не всегда корректно выв</w:t>
      </w:r>
      <w:r>
        <w:t>о</w:t>
      </w:r>
      <w:r>
        <w:t xml:space="preserve">дит идентификаторы НЖМД, подключенных через </w:t>
      </w:r>
      <w:r>
        <w:rPr>
          <w:lang w:val="en-US"/>
        </w:rPr>
        <w:t>USB</w:t>
      </w:r>
      <w:r>
        <w:t>-адаптер.</w:t>
      </w:r>
      <w:r w:rsidRPr="00121AC6">
        <w:t xml:space="preserve"> </w:t>
      </w:r>
      <w:r>
        <w:t>Идентиф</w:t>
      </w:r>
      <w:r>
        <w:t>и</w:t>
      </w:r>
      <w:r>
        <w:lastRenderedPageBreak/>
        <w:t>катор модели устройства возвращается «как есть», а серийный номер прео</w:t>
      </w:r>
      <w:r>
        <w:t>б</w:t>
      </w:r>
      <w:r>
        <w:t xml:space="preserve">разуется к общепринятому цифробуквенному виду, характерному для таких программ, как </w:t>
      </w:r>
      <w:r w:rsidRPr="0037374F">
        <w:rPr>
          <w:i/>
          <w:lang w:val="en-US"/>
        </w:rPr>
        <w:t>R</w:t>
      </w:r>
      <w:r w:rsidRPr="0037374F">
        <w:rPr>
          <w:i/>
        </w:rPr>
        <w:t>-</w:t>
      </w:r>
      <w:r w:rsidRPr="0037374F">
        <w:rPr>
          <w:i/>
          <w:lang w:val="en-US"/>
        </w:rPr>
        <w:t>Studio</w:t>
      </w:r>
      <w:r>
        <w:t xml:space="preserve">. Размер устройства определяется с использованием </w:t>
      </w:r>
      <w:r>
        <w:rPr>
          <w:lang w:val="en-US"/>
        </w:rPr>
        <w:t>IOCTL</w:t>
      </w:r>
      <w:r w:rsidRPr="00121AC6">
        <w:t>-</w:t>
      </w:r>
      <w:r>
        <w:t xml:space="preserve">запроса </w:t>
      </w:r>
      <w:r w:rsidRPr="00AB232D">
        <w:rPr>
          <w:rStyle w:val="afffffff1"/>
        </w:rPr>
        <w:t>IOCTL</w:t>
      </w:r>
      <w:r w:rsidRPr="00AB232D">
        <w:rPr>
          <w:rStyle w:val="afffffff1"/>
          <w:lang w:val="ru-RU"/>
        </w:rPr>
        <w:t>_</w:t>
      </w:r>
      <w:r w:rsidRPr="00AB232D">
        <w:rPr>
          <w:rStyle w:val="afffffff1"/>
        </w:rPr>
        <w:t>DISK</w:t>
      </w:r>
      <w:r w:rsidRPr="00AB232D">
        <w:rPr>
          <w:rStyle w:val="afffffff1"/>
          <w:lang w:val="ru-RU"/>
        </w:rPr>
        <w:t>_</w:t>
      </w:r>
      <w:r w:rsidRPr="00AB232D">
        <w:rPr>
          <w:rStyle w:val="afffffff1"/>
        </w:rPr>
        <w:t>GET</w:t>
      </w:r>
      <w:r w:rsidRPr="00AB232D">
        <w:rPr>
          <w:rStyle w:val="afffffff1"/>
          <w:lang w:val="ru-RU"/>
        </w:rPr>
        <w:t>_</w:t>
      </w:r>
      <w:r w:rsidRPr="00AB232D">
        <w:rPr>
          <w:rStyle w:val="afffffff1"/>
        </w:rPr>
        <w:t>DRIVE</w:t>
      </w:r>
      <w:r w:rsidRPr="00AB232D">
        <w:rPr>
          <w:rStyle w:val="afffffff1"/>
          <w:lang w:val="ru-RU"/>
        </w:rPr>
        <w:t>_</w:t>
      </w:r>
      <w:r w:rsidRPr="00AB232D">
        <w:rPr>
          <w:rStyle w:val="afffffff1"/>
        </w:rPr>
        <w:t>GEOMETRY</w:t>
      </w:r>
      <w:r>
        <w:t xml:space="preserve"> только после его </w:t>
      </w:r>
      <w:r w:rsidRPr="00AB232D">
        <w:rPr>
          <w:i/>
        </w:rPr>
        <w:t>успешн</w:t>
      </w:r>
      <w:r w:rsidRPr="00AB232D">
        <w:rPr>
          <w:i/>
        </w:rPr>
        <w:t>о</w:t>
      </w:r>
      <w:r w:rsidRPr="00AB232D">
        <w:rPr>
          <w:i/>
        </w:rPr>
        <w:t>го</w:t>
      </w:r>
      <w:r>
        <w:t xml:space="preserve"> открытия функцией </w:t>
      </w:r>
      <w:r w:rsidRPr="00AB232D">
        <w:rPr>
          <w:rStyle w:val="afffffff1"/>
        </w:rPr>
        <w:t>CreateFile</w:t>
      </w:r>
      <w:r>
        <w:t>, поэтому для недоступных в данный м</w:t>
      </w:r>
      <w:r>
        <w:t>о</w:t>
      </w:r>
      <w:r>
        <w:t>мент устройств размер принимается равным 0.</w:t>
      </w:r>
    </w:p>
    <w:p w:rsidR="006F20A5" w:rsidRPr="000E0D3A" w:rsidRDefault="006F20A5" w:rsidP="00697944">
      <w:pPr>
        <w:pStyle w:val="2"/>
      </w:pPr>
      <w:bookmarkStart w:id="47" w:name="_Toc21626570"/>
      <w:bookmarkStart w:id="48" w:name="_Ref23495133"/>
      <w:bookmarkStart w:id="49" w:name="_Ref23513632"/>
      <w:bookmarkStart w:id="50" w:name="GetNumberOfPartitions"/>
      <w:bookmarkStart w:id="51" w:name="_Ref23858209"/>
      <w:bookmarkStart w:id="52" w:name="_Toc177920560"/>
      <w:r w:rsidRPr="000E0D3A">
        <w:t>GetNumberOfPartitions</w:t>
      </w:r>
      <w:bookmarkEnd w:id="47"/>
      <w:bookmarkEnd w:id="48"/>
      <w:bookmarkEnd w:id="49"/>
      <w:bookmarkEnd w:id="50"/>
      <w:bookmarkEnd w:id="51"/>
      <w:bookmarkEnd w:id="52"/>
    </w:p>
    <w:p w:rsidR="006F20A5" w:rsidRDefault="006F20A5" w:rsidP="00642BFA">
      <w:pPr>
        <w:pStyle w:val="afffffffff1"/>
      </w:pPr>
      <w:r>
        <w:t>Определение количества областей в таблице разделов.</w:t>
      </w:r>
    </w:p>
    <w:p w:rsidR="006F20A5" w:rsidRPr="007F31ED" w:rsidRDefault="006F20A5" w:rsidP="006F20A5">
      <w:pPr>
        <w:pStyle w:val="affffffffd"/>
        <w:rPr>
          <w:lang w:val="en-US"/>
        </w:rPr>
      </w:pPr>
      <w:r>
        <w:t>Прототип</w:t>
      </w:r>
    </w:p>
    <w:p w:rsidR="006F20A5" w:rsidRPr="00EE0F46" w:rsidRDefault="006F20A5" w:rsidP="00EE0F46">
      <w:pPr>
        <w:pStyle w:val="affffffffc"/>
      </w:pPr>
      <w:r w:rsidRPr="00EE0F46">
        <w:t>int __stdcall GetNumberOfPartitions(</w:t>
      </w:r>
    </w:p>
    <w:p w:rsidR="006F20A5" w:rsidRPr="00EE0F46" w:rsidRDefault="006F20A5" w:rsidP="00EE0F46">
      <w:pPr>
        <w:pStyle w:val="affffffffc"/>
      </w:pPr>
      <w:r w:rsidRPr="00EE0F46">
        <w:tab/>
        <w:t>StorageHandle storageHandle</w:t>
      </w:r>
    </w:p>
    <w:p w:rsidR="006F20A5" w:rsidRPr="00783277" w:rsidRDefault="006F20A5" w:rsidP="00EE0F46">
      <w:pPr>
        <w:pStyle w:val="affffffffc"/>
        <w:rPr>
          <w:lang w:val="ru-RU"/>
        </w:rPr>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1985"/>
        <w:gridCol w:w="2268"/>
        <w:gridCol w:w="5103"/>
      </w:tblGrid>
      <w:tr w:rsidR="006F20A5" w:rsidRPr="0088692F" w:rsidTr="005023F7">
        <w:tc>
          <w:tcPr>
            <w:tcW w:w="1985" w:type="dxa"/>
          </w:tcPr>
          <w:p w:rsidR="006F20A5" w:rsidRPr="0088692F" w:rsidRDefault="006F20A5" w:rsidP="005023F7">
            <w:pPr>
              <w:pStyle w:val="affffff8"/>
              <w:rPr>
                <w:b/>
              </w:rPr>
            </w:pPr>
            <w:r w:rsidRPr="0088692F">
              <w:rPr>
                <w:b/>
              </w:rPr>
              <w:t>Параметр</w:t>
            </w:r>
          </w:p>
        </w:tc>
        <w:tc>
          <w:tcPr>
            <w:tcW w:w="2268" w:type="dxa"/>
          </w:tcPr>
          <w:p w:rsidR="006F20A5" w:rsidRPr="0088692F" w:rsidRDefault="006F20A5" w:rsidP="005023F7">
            <w:pPr>
              <w:pStyle w:val="affffff8"/>
              <w:rPr>
                <w:b/>
              </w:rPr>
            </w:pPr>
            <w:r w:rsidRPr="0088692F">
              <w:rPr>
                <w:b/>
              </w:rPr>
              <w:t>Тип</w:t>
            </w:r>
          </w:p>
        </w:tc>
        <w:tc>
          <w:tcPr>
            <w:tcW w:w="5103" w:type="dxa"/>
          </w:tcPr>
          <w:p w:rsidR="006F20A5" w:rsidRPr="0088692F" w:rsidRDefault="006F20A5" w:rsidP="005023F7">
            <w:pPr>
              <w:pStyle w:val="affffff8"/>
              <w:rPr>
                <w:b/>
              </w:rPr>
            </w:pPr>
            <w:r w:rsidRPr="0088692F">
              <w:rPr>
                <w:b/>
              </w:rPr>
              <w:t>Описание</w:t>
            </w:r>
          </w:p>
        </w:tc>
      </w:tr>
      <w:tr w:rsidR="006F20A5" w:rsidRPr="0088692F" w:rsidTr="005023F7">
        <w:tc>
          <w:tcPr>
            <w:tcW w:w="1985" w:type="dxa"/>
          </w:tcPr>
          <w:p w:rsidR="006F20A5" w:rsidRPr="0088692F" w:rsidRDefault="006F20A5" w:rsidP="005023F7">
            <w:pPr>
              <w:pStyle w:val="affffff7"/>
            </w:pPr>
            <w:r w:rsidRPr="004E0095">
              <w:t>storageHandle</w:t>
            </w:r>
          </w:p>
        </w:tc>
        <w:tc>
          <w:tcPr>
            <w:tcW w:w="2268" w:type="dxa"/>
          </w:tcPr>
          <w:p w:rsidR="006F20A5" w:rsidRPr="0088692F" w:rsidRDefault="006F20A5" w:rsidP="005023F7">
            <w:pPr>
              <w:pStyle w:val="affffff7"/>
            </w:pPr>
            <w:r w:rsidRPr="004E0095">
              <w:rPr>
                <w:lang w:val="en-US"/>
              </w:rPr>
              <w:t>StorageHandle</w:t>
            </w:r>
          </w:p>
        </w:tc>
        <w:tc>
          <w:tcPr>
            <w:tcW w:w="5103" w:type="dxa"/>
          </w:tcPr>
          <w:p w:rsidR="006F20A5" w:rsidRPr="004E0095" w:rsidRDefault="006F20A5" w:rsidP="005023F7">
            <w:pPr>
              <w:pStyle w:val="affffff7"/>
            </w:pPr>
            <w:r w:rsidRPr="00E40F3C">
              <w:t>[</w:t>
            </w:r>
            <w:r>
              <w:t>вх</w:t>
            </w:r>
            <w:r w:rsidRPr="00E40F3C">
              <w:t xml:space="preserve">] </w:t>
            </w:r>
            <w:r>
              <w:t xml:space="preserve">Дескриптор </w:t>
            </w:r>
            <w:r w:rsidR="00943641">
              <w:t>хранилища</w:t>
            </w:r>
          </w:p>
        </w:tc>
      </w:tr>
    </w:tbl>
    <w:p w:rsidR="006F20A5" w:rsidRPr="00E40F3C" w:rsidRDefault="006F20A5" w:rsidP="006F20A5">
      <w:pPr>
        <w:pStyle w:val="affffffffe"/>
      </w:pPr>
      <w:r w:rsidRPr="00E40F3C">
        <w:t>Возвращаемое значение</w:t>
      </w:r>
    </w:p>
    <w:p w:rsidR="006F20A5" w:rsidRDefault="006F20A5" w:rsidP="006F20A5">
      <w:pPr>
        <w:suppressAutoHyphens/>
      </w:pPr>
      <w:r>
        <w:t>В случае успешного завершения возвращает количество областей, на которые разбит</w:t>
      </w:r>
      <w:r w:rsidR="00943641">
        <w:t>о</w:t>
      </w:r>
      <w:r>
        <w:t xml:space="preserve"> </w:t>
      </w:r>
      <w:r w:rsidR="00943641">
        <w:t>хранилище</w:t>
      </w:r>
      <w:r>
        <w:t>, включая разделы файловых систем, служебные области таблицы разделов и свободное пространство (в том числе незанятые интервалы между разделами).</w:t>
      </w:r>
    </w:p>
    <w:p w:rsidR="006F20A5" w:rsidRPr="00E40F3C" w:rsidRDefault="00DD552E" w:rsidP="006F20A5">
      <w:pPr>
        <w:pStyle w:val="affffffffd"/>
      </w:pPr>
      <w:r>
        <w:t>Примечание</w:t>
      </w:r>
    </w:p>
    <w:p w:rsidR="006F20A5" w:rsidRDefault="006F20A5" w:rsidP="006F20A5">
      <w:r>
        <w:t xml:space="preserve">Функция, как правило, используется для определения верхней границы в цикле по всем разделам (областям) </w:t>
      </w:r>
      <w:r w:rsidR="00943641">
        <w:t xml:space="preserve">хранилища </w:t>
      </w:r>
      <w:r>
        <w:t>компьютерной информации.</w:t>
      </w:r>
    </w:p>
    <w:p w:rsidR="006F20A5" w:rsidRDefault="006F20A5" w:rsidP="00697944">
      <w:pPr>
        <w:pStyle w:val="2"/>
      </w:pPr>
      <w:bookmarkStart w:id="53" w:name="_Toc21626571"/>
      <w:bookmarkStart w:id="54" w:name="_Ref23407677"/>
      <w:bookmarkStart w:id="55" w:name="_Ref23513634"/>
      <w:bookmarkStart w:id="56" w:name="GetPartitionInfoByNumber"/>
      <w:bookmarkStart w:id="57" w:name="_Ref23858213"/>
      <w:bookmarkStart w:id="58" w:name="_Toc177920561"/>
      <w:r w:rsidRPr="00CC31C8">
        <w:t>GetPartitionInfoByNumber</w:t>
      </w:r>
      <w:bookmarkEnd w:id="53"/>
      <w:bookmarkEnd w:id="54"/>
      <w:bookmarkEnd w:id="55"/>
      <w:bookmarkEnd w:id="56"/>
      <w:bookmarkEnd w:id="57"/>
      <w:bookmarkEnd w:id="58"/>
    </w:p>
    <w:p w:rsidR="006F20A5" w:rsidRDefault="006F20A5" w:rsidP="00BC1581">
      <w:pPr>
        <w:pStyle w:val="afffffffff1"/>
      </w:pPr>
      <w:r>
        <w:t xml:space="preserve">Получение информации о разделе (области) </w:t>
      </w:r>
      <w:r w:rsidR="00943641">
        <w:t xml:space="preserve">хранилища </w:t>
      </w:r>
      <w:r>
        <w:t>информации по порядковому номеру</w:t>
      </w:r>
      <w:r w:rsidR="00EA0B92">
        <w:t xml:space="preserve"> раздела</w:t>
      </w:r>
      <w:r>
        <w:t>.</w:t>
      </w:r>
    </w:p>
    <w:p w:rsidR="006F20A5" w:rsidRPr="007F31ED" w:rsidRDefault="006F20A5" w:rsidP="00347012">
      <w:pPr>
        <w:pStyle w:val="affffffffd"/>
        <w:rPr>
          <w:lang w:val="en-US"/>
        </w:rPr>
      </w:pPr>
      <w:r>
        <w:lastRenderedPageBreak/>
        <w:t>Прототип</w:t>
      </w:r>
    </w:p>
    <w:p w:rsidR="006F20A5" w:rsidRPr="00EE0F46" w:rsidRDefault="006F20A5" w:rsidP="00347012">
      <w:pPr>
        <w:pStyle w:val="affffffffc"/>
        <w:keepNext/>
      </w:pPr>
      <w:r w:rsidRPr="00EE0F46">
        <w:t>bool __stdcall GetPartitionInfoByNumber(</w:t>
      </w:r>
    </w:p>
    <w:p w:rsidR="006F20A5" w:rsidRPr="00EE0F46" w:rsidRDefault="006F20A5" w:rsidP="00EE0F46">
      <w:pPr>
        <w:pStyle w:val="affffffffc"/>
      </w:pPr>
      <w:r w:rsidRPr="00EE0F46">
        <w:tab/>
        <w:t>StorageHandle storageHandle,</w:t>
      </w:r>
    </w:p>
    <w:p w:rsidR="006F20A5" w:rsidRPr="00EE0F46" w:rsidRDefault="006F20A5" w:rsidP="00EE0F46">
      <w:pPr>
        <w:pStyle w:val="affffffffc"/>
      </w:pPr>
      <w:r w:rsidRPr="00EE0F46">
        <w:tab/>
        <w:t>unsigned int selectedNumber,</w:t>
      </w:r>
    </w:p>
    <w:p w:rsidR="006F20A5" w:rsidRPr="00EE0F46" w:rsidRDefault="006F20A5" w:rsidP="00EE0F46">
      <w:pPr>
        <w:pStyle w:val="affffffffc"/>
      </w:pPr>
      <w:r w:rsidRPr="00EE0F46">
        <w:tab/>
        <w:t>PartitionInfoStruct *outPartitionInfo</w:t>
      </w:r>
    </w:p>
    <w:p w:rsidR="006F20A5" w:rsidRPr="00EE0F46" w:rsidRDefault="006F20A5"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2410"/>
        <w:gridCol w:w="2552"/>
        <w:gridCol w:w="4394"/>
      </w:tblGrid>
      <w:tr w:rsidR="006F20A5" w:rsidRPr="0088692F" w:rsidTr="00783277">
        <w:trPr>
          <w:cantSplit/>
        </w:trPr>
        <w:tc>
          <w:tcPr>
            <w:tcW w:w="2410" w:type="dxa"/>
          </w:tcPr>
          <w:p w:rsidR="006F20A5" w:rsidRPr="0088692F" w:rsidRDefault="006F20A5" w:rsidP="005023F7">
            <w:pPr>
              <w:pStyle w:val="affffff8"/>
              <w:rPr>
                <w:b/>
              </w:rPr>
            </w:pPr>
            <w:r w:rsidRPr="0088692F">
              <w:rPr>
                <w:b/>
              </w:rPr>
              <w:t>Параметр</w:t>
            </w:r>
          </w:p>
        </w:tc>
        <w:tc>
          <w:tcPr>
            <w:tcW w:w="2552" w:type="dxa"/>
          </w:tcPr>
          <w:p w:rsidR="006F20A5" w:rsidRPr="0088692F" w:rsidRDefault="006F20A5" w:rsidP="005023F7">
            <w:pPr>
              <w:pStyle w:val="affffff8"/>
              <w:rPr>
                <w:b/>
              </w:rPr>
            </w:pPr>
            <w:r w:rsidRPr="0088692F">
              <w:rPr>
                <w:b/>
              </w:rPr>
              <w:t>Тип</w:t>
            </w:r>
          </w:p>
        </w:tc>
        <w:tc>
          <w:tcPr>
            <w:tcW w:w="4394" w:type="dxa"/>
          </w:tcPr>
          <w:p w:rsidR="006F20A5" w:rsidRPr="0088692F" w:rsidRDefault="006F20A5" w:rsidP="005023F7">
            <w:pPr>
              <w:pStyle w:val="affffff8"/>
              <w:rPr>
                <w:b/>
              </w:rPr>
            </w:pPr>
            <w:r w:rsidRPr="0088692F">
              <w:rPr>
                <w:b/>
              </w:rPr>
              <w:t>Описание</w:t>
            </w:r>
          </w:p>
        </w:tc>
      </w:tr>
      <w:tr w:rsidR="006F20A5" w:rsidRPr="0088692F" w:rsidTr="00783277">
        <w:trPr>
          <w:cantSplit/>
        </w:trPr>
        <w:tc>
          <w:tcPr>
            <w:tcW w:w="2410" w:type="dxa"/>
          </w:tcPr>
          <w:p w:rsidR="006F20A5" w:rsidRPr="0088692F" w:rsidRDefault="006F20A5" w:rsidP="005023F7">
            <w:pPr>
              <w:pStyle w:val="affffff7"/>
            </w:pPr>
            <w:r w:rsidRPr="004E0095">
              <w:t>storageHandle</w:t>
            </w:r>
          </w:p>
        </w:tc>
        <w:tc>
          <w:tcPr>
            <w:tcW w:w="2552" w:type="dxa"/>
          </w:tcPr>
          <w:p w:rsidR="006F20A5" w:rsidRPr="0088692F" w:rsidRDefault="006F20A5" w:rsidP="005023F7">
            <w:pPr>
              <w:pStyle w:val="affffff7"/>
            </w:pPr>
            <w:r w:rsidRPr="004E0095">
              <w:rPr>
                <w:lang w:val="en-US"/>
              </w:rPr>
              <w:t>StorageHandle</w:t>
            </w:r>
          </w:p>
        </w:tc>
        <w:tc>
          <w:tcPr>
            <w:tcW w:w="4394" w:type="dxa"/>
          </w:tcPr>
          <w:p w:rsidR="006F20A5" w:rsidRPr="004E0095" w:rsidRDefault="006F20A5" w:rsidP="005023F7">
            <w:pPr>
              <w:pStyle w:val="affffff7"/>
            </w:pPr>
            <w:r w:rsidRPr="00E40F3C">
              <w:t>[</w:t>
            </w:r>
            <w:r>
              <w:t>вх</w:t>
            </w:r>
            <w:r w:rsidRPr="00E40F3C">
              <w:t xml:space="preserve">] </w:t>
            </w:r>
            <w:r>
              <w:t xml:space="preserve">Дескриптор </w:t>
            </w:r>
            <w:r w:rsidR="00943641">
              <w:t>хранилища</w:t>
            </w:r>
          </w:p>
        </w:tc>
      </w:tr>
      <w:tr w:rsidR="006F20A5" w:rsidRPr="0088692F" w:rsidTr="00783277">
        <w:trPr>
          <w:cantSplit/>
        </w:trPr>
        <w:tc>
          <w:tcPr>
            <w:tcW w:w="2410" w:type="dxa"/>
          </w:tcPr>
          <w:p w:rsidR="006F20A5" w:rsidRPr="004E0095" w:rsidRDefault="006F20A5" w:rsidP="005023F7">
            <w:pPr>
              <w:pStyle w:val="affffff7"/>
            </w:pPr>
            <w:r w:rsidRPr="000E0D3A">
              <w:t>selectedNumber</w:t>
            </w:r>
          </w:p>
        </w:tc>
        <w:tc>
          <w:tcPr>
            <w:tcW w:w="2552" w:type="dxa"/>
          </w:tcPr>
          <w:p w:rsidR="006F20A5" w:rsidRPr="004E0095" w:rsidRDefault="006F20A5" w:rsidP="005023F7">
            <w:pPr>
              <w:pStyle w:val="affffff7"/>
              <w:rPr>
                <w:lang w:val="en-US"/>
              </w:rPr>
            </w:pPr>
            <w:r w:rsidRPr="000E0D3A">
              <w:t>unsigned int</w:t>
            </w:r>
          </w:p>
        </w:tc>
        <w:tc>
          <w:tcPr>
            <w:tcW w:w="4394" w:type="dxa"/>
          </w:tcPr>
          <w:p w:rsidR="006F20A5" w:rsidRPr="00E40F3C" w:rsidRDefault="006F20A5" w:rsidP="005023F7">
            <w:pPr>
              <w:pStyle w:val="affffff7"/>
            </w:pPr>
            <w:r w:rsidRPr="00E40F3C">
              <w:t>[</w:t>
            </w:r>
            <w:r>
              <w:t>вх</w:t>
            </w:r>
            <w:r w:rsidRPr="00E40F3C">
              <w:t xml:space="preserve">] </w:t>
            </w:r>
            <w:r>
              <w:t xml:space="preserve">Порядковый номер раздела </w:t>
            </w:r>
            <w:r>
              <w:br/>
              <w:t xml:space="preserve">(области) </w:t>
            </w:r>
            <w:r w:rsidR="00943641">
              <w:t>хранилища</w:t>
            </w:r>
            <w:r w:rsidR="007D6153">
              <w:t>, начиная с 1</w:t>
            </w:r>
          </w:p>
        </w:tc>
      </w:tr>
      <w:tr w:rsidR="006F20A5" w:rsidRPr="0088692F" w:rsidTr="00783277">
        <w:trPr>
          <w:cantSplit/>
        </w:trPr>
        <w:tc>
          <w:tcPr>
            <w:tcW w:w="2410" w:type="dxa"/>
          </w:tcPr>
          <w:p w:rsidR="006F20A5" w:rsidRPr="000E0D3A" w:rsidRDefault="006F20A5" w:rsidP="005023F7">
            <w:pPr>
              <w:pStyle w:val="affffff7"/>
            </w:pPr>
            <w:r w:rsidRPr="000E0D3A">
              <w:t>outPartitionInfo</w:t>
            </w:r>
          </w:p>
        </w:tc>
        <w:tc>
          <w:tcPr>
            <w:tcW w:w="2552" w:type="dxa"/>
          </w:tcPr>
          <w:p w:rsidR="006F20A5" w:rsidRPr="000E0D3A" w:rsidRDefault="006F20A5" w:rsidP="005023F7">
            <w:pPr>
              <w:pStyle w:val="affffff7"/>
            </w:pPr>
            <w:r w:rsidRPr="000E0D3A">
              <w:t>PartitionInfoStruct</w:t>
            </w:r>
            <w:r>
              <w:t xml:space="preserve"> *</w:t>
            </w:r>
          </w:p>
        </w:tc>
        <w:tc>
          <w:tcPr>
            <w:tcW w:w="4394" w:type="dxa"/>
          </w:tcPr>
          <w:p w:rsidR="006F20A5" w:rsidRPr="00E40F3C" w:rsidRDefault="006F20A5" w:rsidP="005023F7">
            <w:pPr>
              <w:pStyle w:val="affffff7"/>
            </w:pPr>
            <w:r w:rsidRPr="00E40F3C">
              <w:t>[</w:t>
            </w:r>
            <w:r>
              <w:t>вых</w:t>
            </w:r>
            <w:r w:rsidRPr="00E40F3C">
              <w:t xml:space="preserve">] </w:t>
            </w:r>
            <w:r>
              <w:t xml:space="preserve">Указатель на структуру, </w:t>
            </w:r>
            <w:r>
              <w:br/>
              <w:t xml:space="preserve">в которую необходимо записать </w:t>
            </w:r>
            <w:r>
              <w:br/>
            </w:r>
            <w:r w:rsidR="00EE0F46">
              <w:t>информацию</w:t>
            </w:r>
            <w:r>
              <w:t xml:space="preserve"> о разделе (области)</w:t>
            </w:r>
          </w:p>
        </w:tc>
      </w:tr>
    </w:tbl>
    <w:p w:rsidR="006F20A5" w:rsidRPr="00E40F3C" w:rsidRDefault="006F20A5" w:rsidP="006F20A5">
      <w:pPr>
        <w:pStyle w:val="affffffffe"/>
      </w:pPr>
      <w:r w:rsidRPr="00E40F3C">
        <w:t>Возвращаемое значение</w:t>
      </w:r>
    </w:p>
    <w:p w:rsidR="006F20A5" w:rsidRPr="005023F7" w:rsidRDefault="006F20A5" w:rsidP="006F20A5">
      <w:pPr>
        <w:suppressAutoHyphens/>
      </w:pPr>
      <w:r>
        <w:t xml:space="preserve">В случае успешного завершения функция возвращает </w:t>
      </w:r>
      <w:r w:rsidRPr="00727D94">
        <w:rPr>
          <w:rStyle w:val="afffffff1"/>
        </w:rPr>
        <w:t>true</w:t>
      </w:r>
      <w:r>
        <w:t xml:space="preserve">, а структура, на которую указывает </w:t>
      </w:r>
      <w:r w:rsidRPr="003661F3">
        <w:rPr>
          <w:rStyle w:val="afffffff1"/>
        </w:rPr>
        <w:t>outPartitionInfo</w:t>
      </w:r>
      <w:r>
        <w:t>, заполняется необходимой информацией (</w:t>
      </w:r>
      <w:r w:rsidR="00C965BD">
        <w:t>п. </w:t>
      </w:r>
      <w:r>
        <w:fldChar w:fldCharType="begin"/>
      </w:r>
      <w:r>
        <w:instrText xml:space="preserve"> REF _Ref23182736 \r \h </w:instrText>
      </w:r>
      <w:r>
        <w:fldChar w:fldCharType="separate"/>
      </w:r>
      <w:r w:rsidR="00142550">
        <w:t>3.1.5</w:t>
      </w:r>
      <w:r>
        <w:fldChar w:fldCharType="end"/>
      </w:r>
      <w:r>
        <w:t>).</w:t>
      </w:r>
      <w:r w:rsidR="00E3426C">
        <w:t xml:space="preserve"> В случае ошибки возвращается значение </w:t>
      </w:r>
      <w:r w:rsidR="00E3426C" w:rsidRPr="00E3426C">
        <w:rPr>
          <w:rStyle w:val="afffffff1"/>
        </w:rPr>
        <w:t>false</w:t>
      </w:r>
      <w:r w:rsidR="00E3426C" w:rsidRPr="005023F7">
        <w:t>.</w:t>
      </w:r>
    </w:p>
    <w:p w:rsidR="006F20A5" w:rsidRPr="00E40F3C" w:rsidRDefault="00DD552E" w:rsidP="006F20A5">
      <w:pPr>
        <w:pStyle w:val="affffffffd"/>
      </w:pPr>
      <w:r>
        <w:t>Примечание</w:t>
      </w:r>
    </w:p>
    <w:p w:rsidR="006F20A5" w:rsidRDefault="006F20A5" w:rsidP="006F20A5">
      <w:r>
        <w:t xml:space="preserve">Значение поля </w:t>
      </w:r>
      <w:r w:rsidRPr="00B26D9A">
        <w:rPr>
          <w:rStyle w:val="afffffff1"/>
        </w:rPr>
        <w:t>RecognizedType</w:t>
      </w:r>
      <w:r>
        <w:t xml:space="preserve"> возвращаемой структуры получается в результате использования встроенного в библиотеку алгоритма сигнату</w:t>
      </w:r>
      <w:r>
        <w:t>р</w:t>
      </w:r>
      <w:r>
        <w:t>ного распознавания типа раздела (области). При необходимости открытия файловой системы для уточнения ее типа рекомендуется дополнительно в</w:t>
      </w:r>
      <w:r>
        <w:t>ы</w:t>
      </w:r>
      <w:r>
        <w:t xml:space="preserve">звать функцию </w:t>
      </w:r>
      <w:hyperlink w:anchor="RecognizeFileSystem" w:history="1">
        <w:r w:rsidR="00A54F49" w:rsidRPr="00B169E5">
          <w:rPr>
            <w:rStyle w:val="afffffff1"/>
          </w:rPr>
          <w:t>RecognizeFileSystem</w:t>
        </w:r>
      </w:hyperlink>
      <w:r w:rsidRPr="00B60689">
        <w:t xml:space="preserve"> (</w:t>
      </w:r>
      <w:r w:rsidR="00C965BD">
        <w:t>п. </w:t>
      </w:r>
      <w:r>
        <w:rPr>
          <w:highlight w:val="yellow"/>
        </w:rPr>
        <w:fldChar w:fldCharType="begin"/>
      </w:r>
      <w:r>
        <w:instrText xml:space="preserve"> REF _Ref23177131 \r \h </w:instrText>
      </w:r>
      <w:r>
        <w:rPr>
          <w:highlight w:val="yellow"/>
        </w:rPr>
      </w:r>
      <w:r>
        <w:rPr>
          <w:highlight w:val="yellow"/>
        </w:rPr>
        <w:fldChar w:fldCharType="separate"/>
      </w:r>
      <w:r w:rsidR="00142550">
        <w:t>3.2.15</w:t>
      </w:r>
      <w:r>
        <w:rPr>
          <w:highlight w:val="yellow"/>
        </w:rPr>
        <w:fldChar w:fldCharType="end"/>
      </w:r>
      <w:r w:rsidR="00435009">
        <w:t>)</w:t>
      </w:r>
      <w:r>
        <w:t>.</w:t>
      </w:r>
    </w:p>
    <w:p w:rsidR="006F20A5" w:rsidRDefault="006F20A5" w:rsidP="00697944">
      <w:pPr>
        <w:pStyle w:val="2"/>
      </w:pPr>
      <w:bookmarkStart w:id="59" w:name="_Ref23407813"/>
      <w:bookmarkStart w:id="60" w:name="GetStorageBlockSize"/>
      <w:bookmarkStart w:id="61" w:name="_Toc177920562"/>
      <w:r w:rsidRPr="004445ED">
        <w:rPr>
          <w:lang w:val="en-US"/>
        </w:rPr>
        <w:t>GetStorageBlockSize</w:t>
      </w:r>
      <w:bookmarkEnd w:id="59"/>
      <w:bookmarkEnd w:id="60"/>
      <w:bookmarkEnd w:id="61"/>
    </w:p>
    <w:p w:rsidR="006F20A5" w:rsidRDefault="00174290" w:rsidP="00642BFA">
      <w:pPr>
        <w:pStyle w:val="afffffffff1"/>
      </w:pPr>
      <w:r>
        <w:t>Определение размера сектора хранилища</w:t>
      </w:r>
      <w:r w:rsidR="006F20A5">
        <w:t>.</w:t>
      </w:r>
    </w:p>
    <w:p w:rsidR="006F20A5" w:rsidRPr="002D405C" w:rsidRDefault="006F20A5" w:rsidP="006F20A5">
      <w:pPr>
        <w:pStyle w:val="affffffffd"/>
        <w:rPr>
          <w:lang w:val="en-US"/>
        </w:rPr>
      </w:pPr>
      <w:r>
        <w:t>Прототип</w:t>
      </w:r>
    </w:p>
    <w:p w:rsidR="006F20A5" w:rsidRPr="00EE0F46" w:rsidRDefault="006F20A5" w:rsidP="00EE0F46">
      <w:pPr>
        <w:pStyle w:val="affffffffc"/>
      </w:pPr>
      <w:r w:rsidRPr="00EE0F46">
        <w:t>DWORD __stdcall GetStorageBlockSize(</w:t>
      </w:r>
    </w:p>
    <w:p w:rsidR="006F20A5" w:rsidRPr="00EE0F46" w:rsidRDefault="006F20A5" w:rsidP="00EE0F46">
      <w:pPr>
        <w:pStyle w:val="affffffffc"/>
      </w:pPr>
      <w:r w:rsidRPr="00EE0F46">
        <w:tab/>
        <w:t>StorageHandle storageHandle</w:t>
      </w:r>
    </w:p>
    <w:p w:rsidR="006F20A5" w:rsidRPr="00EE0F46" w:rsidRDefault="006F20A5" w:rsidP="00EE0F46">
      <w:pPr>
        <w:pStyle w:val="affffffffc"/>
      </w:pPr>
      <w:r w:rsidRPr="00EE0F46">
        <w:lastRenderedPageBreak/>
        <w:t>);</w:t>
      </w:r>
    </w:p>
    <w:tbl>
      <w:tblPr>
        <w:tblStyle w:val="afe"/>
        <w:tblW w:w="0" w:type="auto"/>
        <w:tblInd w:w="108" w:type="dxa"/>
        <w:tblCellMar>
          <w:top w:w="57" w:type="dxa"/>
          <w:bottom w:w="57" w:type="dxa"/>
        </w:tblCellMar>
        <w:tblLook w:val="04A0" w:firstRow="1" w:lastRow="0" w:firstColumn="1" w:lastColumn="0" w:noHBand="0" w:noVBand="1"/>
      </w:tblPr>
      <w:tblGrid>
        <w:gridCol w:w="2410"/>
        <w:gridCol w:w="2552"/>
        <w:gridCol w:w="4394"/>
      </w:tblGrid>
      <w:tr w:rsidR="006F20A5" w:rsidRPr="0088692F" w:rsidTr="005023F7">
        <w:tc>
          <w:tcPr>
            <w:tcW w:w="2410" w:type="dxa"/>
          </w:tcPr>
          <w:p w:rsidR="006F20A5" w:rsidRPr="0088692F" w:rsidRDefault="006F20A5" w:rsidP="005023F7">
            <w:pPr>
              <w:pStyle w:val="affffff8"/>
              <w:rPr>
                <w:b/>
              </w:rPr>
            </w:pPr>
            <w:r w:rsidRPr="0088692F">
              <w:rPr>
                <w:b/>
              </w:rPr>
              <w:t>Параметр</w:t>
            </w:r>
          </w:p>
        </w:tc>
        <w:tc>
          <w:tcPr>
            <w:tcW w:w="2552" w:type="dxa"/>
          </w:tcPr>
          <w:p w:rsidR="006F20A5" w:rsidRPr="0088692F" w:rsidRDefault="006F20A5" w:rsidP="005023F7">
            <w:pPr>
              <w:pStyle w:val="affffff8"/>
              <w:rPr>
                <w:b/>
              </w:rPr>
            </w:pPr>
            <w:r w:rsidRPr="0088692F">
              <w:rPr>
                <w:b/>
              </w:rPr>
              <w:t>Тип</w:t>
            </w:r>
          </w:p>
        </w:tc>
        <w:tc>
          <w:tcPr>
            <w:tcW w:w="4394" w:type="dxa"/>
          </w:tcPr>
          <w:p w:rsidR="006F20A5" w:rsidRPr="0088692F" w:rsidRDefault="006F20A5" w:rsidP="005023F7">
            <w:pPr>
              <w:pStyle w:val="affffff8"/>
              <w:rPr>
                <w:b/>
              </w:rPr>
            </w:pPr>
            <w:r w:rsidRPr="0088692F">
              <w:rPr>
                <w:b/>
              </w:rPr>
              <w:t>Описание</w:t>
            </w:r>
          </w:p>
        </w:tc>
      </w:tr>
      <w:tr w:rsidR="006F20A5" w:rsidRPr="0088692F" w:rsidTr="005023F7">
        <w:tc>
          <w:tcPr>
            <w:tcW w:w="2410" w:type="dxa"/>
          </w:tcPr>
          <w:p w:rsidR="006F20A5" w:rsidRPr="0088692F" w:rsidRDefault="006F20A5" w:rsidP="005023F7">
            <w:pPr>
              <w:pStyle w:val="affffff7"/>
            </w:pPr>
            <w:r w:rsidRPr="004E0095">
              <w:t>storageHandle</w:t>
            </w:r>
          </w:p>
        </w:tc>
        <w:tc>
          <w:tcPr>
            <w:tcW w:w="2552" w:type="dxa"/>
          </w:tcPr>
          <w:p w:rsidR="006F20A5" w:rsidRPr="0088692F" w:rsidRDefault="006F20A5" w:rsidP="005023F7">
            <w:pPr>
              <w:pStyle w:val="affffff7"/>
            </w:pPr>
            <w:r w:rsidRPr="004E0095">
              <w:rPr>
                <w:lang w:val="en-US"/>
              </w:rPr>
              <w:t>StorageHandle</w:t>
            </w:r>
          </w:p>
        </w:tc>
        <w:tc>
          <w:tcPr>
            <w:tcW w:w="4394" w:type="dxa"/>
          </w:tcPr>
          <w:p w:rsidR="006F20A5" w:rsidRPr="004E0095" w:rsidRDefault="006F20A5" w:rsidP="005023F7">
            <w:pPr>
              <w:pStyle w:val="affffff7"/>
            </w:pPr>
            <w:r w:rsidRPr="00E40F3C">
              <w:t>[</w:t>
            </w:r>
            <w:r>
              <w:t>вх</w:t>
            </w:r>
            <w:r w:rsidRPr="00E40F3C">
              <w:t xml:space="preserve">] </w:t>
            </w:r>
            <w:r>
              <w:t xml:space="preserve">Дескриптор </w:t>
            </w:r>
            <w:r w:rsidR="00943641">
              <w:t>хранилища</w:t>
            </w:r>
          </w:p>
        </w:tc>
      </w:tr>
    </w:tbl>
    <w:p w:rsidR="006F20A5" w:rsidRDefault="006F20A5" w:rsidP="006F20A5">
      <w:pPr>
        <w:pStyle w:val="affffffffe"/>
      </w:pPr>
      <w:r>
        <w:t>Возвращаемое значение</w:t>
      </w:r>
    </w:p>
    <w:p w:rsidR="006F20A5" w:rsidRPr="00EE0F46" w:rsidRDefault="006F20A5" w:rsidP="006F20A5">
      <w:r w:rsidRPr="00EE0F46">
        <w:t>В случае успешного завершения возвращает размер сектора — мин</w:t>
      </w:r>
      <w:r w:rsidRPr="00EE0F46">
        <w:t>и</w:t>
      </w:r>
      <w:r w:rsidRPr="00EE0F46">
        <w:t xml:space="preserve">мального блока чтения информации </w:t>
      </w:r>
      <w:r w:rsidR="00943641" w:rsidRPr="00EE0F46">
        <w:t>из</w:t>
      </w:r>
      <w:r w:rsidRPr="00EE0F46">
        <w:t xml:space="preserve"> </w:t>
      </w:r>
      <w:r w:rsidR="00943641" w:rsidRPr="00EE0F46">
        <w:t>хранилища</w:t>
      </w:r>
      <w:r w:rsidR="00E93943" w:rsidRPr="00EE0F46">
        <w:t>. В случае ошибки возвр</w:t>
      </w:r>
      <w:r w:rsidR="00E93943" w:rsidRPr="00EE0F46">
        <w:t>а</w:t>
      </w:r>
      <w:r w:rsidR="00E93943" w:rsidRPr="00EE0F46">
        <w:t>щает 0</w:t>
      </w:r>
      <w:r w:rsidRPr="00EE0F46">
        <w:t>.</w:t>
      </w:r>
    </w:p>
    <w:p w:rsidR="006F20A5" w:rsidRDefault="00DD552E" w:rsidP="006F20A5">
      <w:pPr>
        <w:pStyle w:val="affffffffd"/>
      </w:pPr>
      <w:r>
        <w:t>Примечание</w:t>
      </w:r>
    </w:p>
    <w:p w:rsidR="006F20A5" w:rsidRDefault="006F20A5" w:rsidP="006F20A5">
      <w:r>
        <w:t xml:space="preserve">Для </w:t>
      </w:r>
      <w:r w:rsidR="00943641">
        <w:t xml:space="preserve">хранилищ </w:t>
      </w:r>
      <w:r>
        <w:t xml:space="preserve">типа </w:t>
      </w:r>
      <w:r w:rsidRPr="0057013B">
        <w:rPr>
          <w:rStyle w:val="afffffff1"/>
        </w:rPr>
        <w:t>StorageType</w:t>
      </w:r>
      <w:r w:rsidRPr="0057013B">
        <w:rPr>
          <w:rStyle w:val="afffffff1"/>
          <w:lang w:val="ru-RU"/>
        </w:rPr>
        <w:t>::</w:t>
      </w:r>
      <w:r w:rsidRPr="0057013B">
        <w:rPr>
          <w:rStyle w:val="afffffff1"/>
        </w:rPr>
        <w:t>PhysicalDrive</w:t>
      </w:r>
      <w:r w:rsidRPr="00B91334">
        <w:t xml:space="preserve"> и </w:t>
      </w:r>
      <w:r w:rsidRPr="00B91334">
        <w:rPr>
          <w:rStyle w:val="afffffff1"/>
        </w:rPr>
        <w:t>StorageType</w:t>
      </w:r>
      <w:r w:rsidRPr="00B91334">
        <w:rPr>
          <w:rStyle w:val="afffffff1"/>
          <w:lang w:val="ru-RU"/>
        </w:rPr>
        <w:t>::</w:t>
      </w:r>
      <w:r w:rsidRPr="00B91334">
        <w:rPr>
          <w:rStyle w:val="afffffff1"/>
        </w:rPr>
        <w:t>LogicalDrive</w:t>
      </w:r>
      <w:r w:rsidRPr="00B91334">
        <w:t xml:space="preserve"> </w:t>
      </w:r>
      <w:r>
        <w:t xml:space="preserve">возвращаемый функцией размер сектора </w:t>
      </w:r>
      <w:r w:rsidRPr="00B91334">
        <w:t>с</w:t>
      </w:r>
      <w:r>
        <w:t>оо</w:t>
      </w:r>
      <w:r>
        <w:t>т</w:t>
      </w:r>
      <w:r>
        <w:t xml:space="preserve">ветствует реальному размеру сектора физического диска, для </w:t>
      </w:r>
      <w:r w:rsidR="00943641">
        <w:t xml:space="preserve">хранилищ </w:t>
      </w:r>
      <w:r>
        <w:t xml:space="preserve">типа </w:t>
      </w:r>
      <w:r w:rsidRPr="00B91334">
        <w:rPr>
          <w:rStyle w:val="afffffff1"/>
        </w:rPr>
        <w:t>StorageType</w:t>
      </w:r>
      <w:r w:rsidRPr="00B91334">
        <w:rPr>
          <w:rStyle w:val="afffffff1"/>
          <w:lang w:val="ru-RU"/>
        </w:rPr>
        <w:t>::</w:t>
      </w:r>
      <w:r w:rsidRPr="00B91334">
        <w:rPr>
          <w:rStyle w:val="afffffff1"/>
        </w:rPr>
        <w:t>ImageFile</w:t>
      </w:r>
      <w:r>
        <w:t xml:space="preserve"> и </w:t>
      </w:r>
      <w:r w:rsidRPr="003E1735">
        <w:rPr>
          <w:rStyle w:val="afffffff1"/>
        </w:rPr>
        <w:t>StorageType</w:t>
      </w:r>
      <w:r w:rsidRPr="003E1735">
        <w:rPr>
          <w:rStyle w:val="afffffff1"/>
          <w:lang w:val="ru-RU"/>
        </w:rPr>
        <w:t>::</w:t>
      </w:r>
      <w:r w:rsidRPr="003E1735">
        <w:rPr>
          <w:rStyle w:val="afffffff1"/>
        </w:rPr>
        <w:t>DirectoryFile</w:t>
      </w:r>
      <w:r>
        <w:t xml:space="preserve"> по умолчанию равен 64 байта, для </w:t>
      </w:r>
      <w:r w:rsidR="00943641">
        <w:t xml:space="preserve">хранилищ </w:t>
      </w:r>
      <w:r>
        <w:t xml:space="preserve">типа </w:t>
      </w:r>
      <w:r w:rsidRPr="00383B2C">
        <w:rPr>
          <w:rStyle w:val="afffffff1"/>
        </w:rPr>
        <w:t>StorageType</w:t>
      </w:r>
      <w:r w:rsidRPr="00383B2C">
        <w:rPr>
          <w:rStyle w:val="afffffff1"/>
          <w:lang w:val="ru-RU"/>
        </w:rPr>
        <w:t>::</w:t>
      </w:r>
      <w:r w:rsidRPr="00383B2C">
        <w:rPr>
          <w:rStyle w:val="afffffff1"/>
        </w:rPr>
        <w:t>DataStream</w:t>
      </w:r>
      <w:r>
        <w:t xml:space="preserve">  — равен размеру кластера «родительской» файловой системы.</w:t>
      </w:r>
    </w:p>
    <w:p w:rsidR="006F20A5" w:rsidRPr="00943641" w:rsidRDefault="006F20A5" w:rsidP="006F20A5">
      <w:pPr>
        <w:suppressAutoHyphens/>
      </w:pPr>
      <w:r w:rsidRPr="00943641">
        <w:t xml:space="preserve">Обычно функция используется для определения размера буфера с целью дальнейшей огранизации последовательного обхода секторов </w:t>
      </w:r>
      <w:r w:rsidR="00943641" w:rsidRPr="00943641">
        <w:t xml:space="preserve">хранилища </w:t>
      </w:r>
      <w:r w:rsidRPr="00943641">
        <w:t xml:space="preserve">при помощи функций </w:t>
      </w:r>
      <w:hyperlink w:anchor="GetStorageIterator" w:history="1">
        <w:r w:rsidRPr="00B169E5">
          <w:rPr>
            <w:rStyle w:val="afffffff1"/>
          </w:rPr>
          <w:t>GetStorageIterator</w:t>
        </w:r>
      </w:hyperlink>
      <w:r w:rsidRPr="00943641">
        <w:t xml:space="preserve">, </w:t>
      </w:r>
      <w:hyperlink w:anchor="StorageBlockFirst" w:history="1">
        <w:r w:rsidRPr="00B169E5">
          <w:rPr>
            <w:rStyle w:val="afffffff1"/>
          </w:rPr>
          <w:t>StorageBlockFirst</w:t>
        </w:r>
      </w:hyperlink>
      <w:r w:rsidRPr="00943641">
        <w:t xml:space="preserve">, </w:t>
      </w:r>
      <w:hyperlink w:anchor="StorageBlockNext" w:history="1">
        <w:r w:rsidRPr="00B169E5">
          <w:rPr>
            <w:rStyle w:val="afffffff1"/>
            <w:spacing w:val="-4"/>
          </w:rPr>
          <w:t>StorageBlockNext</w:t>
        </w:r>
      </w:hyperlink>
      <w:r w:rsidRPr="00B169E5">
        <w:rPr>
          <w:spacing w:val="-4"/>
        </w:rPr>
        <w:t xml:space="preserve">, </w:t>
      </w:r>
      <w:hyperlink w:anchor="StorageBlockIsDone" w:history="1">
        <w:r w:rsidRPr="00B169E5">
          <w:rPr>
            <w:rStyle w:val="afffffff1"/>
            <w:spacing w:val="-4"/>
          </w:rPr>
          <w:t>StorageBlockIsDone</w:t>
        </w:r>
      </w:hyperlink>
      <w:r w:rsidRPr="00B169E5">
        <w:rPr>
          <w:spacing w:val="-4"/>
        </w:rPr>
        <w:t xml:space="preserve">, </w:t>
      </w:r>
      <w:hyperlink w:anchor="ReadStorageData" w:history="1">
        <w:r w:rsidRPr="00B169E5">
          <w:rPr>
            <w:rStyle w:val="afffffff1"/>
            <w:spacing w:val="-4"/>
          </w:rPr>
          <w:t>ReadStorageData</w:t>
        </w:r>
      </w:hyperlink>
      <w:r w:rsidR="00943641" w:rsidRPr="00B169E5">
        <w:rPr>
          <w:spacing w:val="-4"/>
        </w:rPr>
        <w:t xml:space="preserve"> (п. </w:t>
      </w:r>
      <w:r w:rsidR="00943641" w:rsidRPr="00B169E5">
        <w:rPr>
          <w:spacing w:val="-4"/>
        </w:rPr>
        <w:fldChar w:fldCharType="begin"/>
      </w:r>
      <w:r w:rsidR="00943641" w:rsidRPr="00B169E5">
        <w:rPr>
          <w:spacing w:val="-4"/>
        </w:rPr>
        <w:instrText xml:space="preserve"> REF _Ref23520679 \r \h  \* MERGEFORMAT </w:instrText>
      </w:r>
      <w:r w:rsidR="00943641" w:rsidRPr="00B169E5">
        <w:rPr>
          <w:spacing w:val="-4"/>
        </w:rPr>
      </w:r>
      <w:r w:rsidR="00943641" w:rsidRPr="00B169E5">
        <w:rPr>
          <w:spacing w:val="-4"/>
        </w:rPr>
        <w:fldChar w:fldCharType="separate"/>
      </w:r>
      <w:r w:rsidR="00142550">
        <w:rPr>
          <w:spacing w:val="-4"/>
        </w:rPr>
        <w:t>3.2.8</w:t>
      </w:r>
      <w:r w:rsidR="00943641" w:rsidRPr="00B169E5">
        <w:rPr>
          <w:spacing w:val="-4"/>
        </w:rPr>
        <w:fldChar w:fldCharType="end"/>
      </w:r>
      <w:r w:rsidR="00943641" w:rsidRPr="00B169E5">
        <w:rPr>
          <w:spacing w:val="-4"/>
        </w:rPr>
        <w:t>–</w:t>
      </w:r>
      <w:r w:rsidR="00943641" w:rsidRPr="00B169E5">
        <w:rPr>
          <w:spacing w:val="-4"/>
        </w:rPr>
        <w:fldChar w:fldCharType="begin"/>
      </w:r>
      <w:r w:rsidR="00943641" w:rsidRPr="00B169E5">
        <w:rPr>
          <w:spacing w:val="-4"/>
        </w:rPr>
        <w:instrText xml:space="preserve"> REF _Ref23407817 \r \h  \* MERGEFORMAT </w:instrText>
      </w:r>
      <w:r w:rsidR="00943641" w:rsidRPr="00B169E5">
        <w:rPr>
          <w:spacing w:val="-4"/>
        </w:rPr>
      </w:r>
      <w:r w:rsidR="00943641" w:rsidRPr="00B169E5">
        <w:rPr>
          <w:spacing w:val="-4"/>
        </w:rPr>
        <w:fldChar w:fldCharType="separate"/>
      </w:r>
      <w:r w:rsidR="00142550">
        <w:rPr>
          <w:spacing w:val="-4"/>
        </w:rPr>
        <w:t>3.2.12</w:t>
      </w:r>
      <w:r w:rsidR="00943641" w:rsidRPr="00B169E5">
        <w:rPr>
          <w:spacing w:val="-4"/>
        </w:rPr>
        <w:fldChar w:fldCharType="end"/>
      </w:r>
      <w:r w:rsidR="00943641" w:rsidRPr="00B169E5">
        <w:rPr>
          <w:spacing w:val="-4"/>
        </w:rPr>
        <w:t xml:space="preserve">, </w:t>
      </w:r>
      <w:r w:rsidR="00943641" w:rsidRPr="00B169E5">
        <w:rPr>
          <w:spacing w:val="-4"/>
        </w:rPr>
        <w:fldChar w:fldCharType="begin"/>
      </w:r>
      <w:r w:rsidR="00943641" w:rsidRPr="00B169E5">
        <w:rPr>
          <w:spacing w:val="-4"/>
        </w:rPr>
        <w:instrText xml:space="preserve"> REF _Ref23407852 \r \h  \* MERGEFORMAT </w:instrText>
      </w:r>
      <w:r w:rsidR="00943641" w:rsidRPr="00B169E5">
        <w:rPr>
          <w:spacing w:val="-4"/>
        </w:rPr>
      </w:r>
      <w:r w:rsidR="00943641" w:rsidRPr="00B169E5">
        <w:rPr>
          <w:spacing w:val="-4"/>
        </w:rPr>
        <w:fldChar w:fldCharType="separate"/>
      </w:r>
      <w:r w:rsidR="00142550">
        <w:rPr>
          <w:spacing w:val="-4"/>
        </w:rPr>
        <w:t>3.2.14</w:t>
      </w:r>
      <w:r w:rsidR="00943641" w:rsidRPr="00B169E5">
        <w:rPr>
          <w:spacing w:val="-4"/>
        </w:rPr>
        <w:fldChar w:fldCharType="end"/>
      </w:r>
      <w:r w:rsidR="00943641" w:rsidRPr="00B169E5">
        <w:rPr>
          <w:spacing w:val="-4"/>
        </w:rPr>
        <w:t>).</w:t>
      </w:r>
    </w:p>
    <w:p w:rsidR="006F20A5" w:rsidRDefault="006F20A5" w:rsidP="00697944">
      <w:pPr>
        <w:pStyle w:val="2"/>
      </w:pPr>
      <w:bookmarkStart w:id="62" w:name="SetStorageBlockSize"/>
      <w:bookmarkStart w:id="63" w:name="_Toc177920563"/>
      <w:r w:rsidRPr="004445ED">
        <w:rPr>
          <w:lang w:val="en-US"/>
        </w:rPr>
        <w:t>SetStorageBlockSize</w:t>
      </w:r>
      <w:bookmarkEnd w:id="62"/>
      <w:bookmarkEnd w:id="63"/>
    </w:p>
    <w:p w:rsidR="006F20A5" w:rsidRDefault="006F20A5" w:rsidP="00E93943">
      <w:pPr>
        <w:pStyle w:val="afffffffff1"/>
      </w:pPr>
      <w:r>
        <w:t xml:space="preserve">Задание размера сектора </w:t>
      </w:r>
      <w:r w:rsidR="004953A8">
        <w:t>хранилища</w:t>
      </w:r>
      <w:r>
        <w:t>.</w:t>
      </w:r>
    </w:p>
    <w:p w:rsidR="006F20A5" w:rsidRPr="001D5AE0" w:rsidRDefault="006F20A5" w:rsidP="006F20A5">
      <w:pPr>
        <w:pStyle w:val="affffffffd"/>
      </w:pPr>
      <w:r>
        <w:t>Прототип</w:t>
      </w:r>
    </w:p>
    <w:p w:rsidR="006F20A5" w:rsidRPr="00EE0F46" w:rsidRDefault="006F20A5" w:rsidP="00EE0F46">
      <w:pPr>
        <w:pStyle w:val="affffffffc"/>
      </w:pPr>
      <w:r w:rsidRPr="00EE0F46">
        <w:t>bool __stdcall SetStorageBlockSize(</w:t>
      </w:r>
    </w:p>
    <w:p w:rsidR="006F20A5" w:rsidRPr="00EE0F46" w:rsidRDefault="006F20A5" w:rsidP="00EE0F46">
      <w:pPr>
        <w:pStyle w:val="affffffffc"/>
      </w:pPr>
      <w:r w:rsidRPr="00EE0F46">
        <w:tab/>
        <w:t>StorageHandle storageHandle, DWORD blockSize</w:t>
      </w:r>
    </w:p>
    <w:p w:rsidR="006F20A5" w:rsidRPr="00EE0F46" w:rsidRDefault="006F20A5"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2410"/>
        <w:gridCol w:w="2552"/>
        <w:gridCol w:w="4394"/>
      </w:tblGrid>
      <w:tr w:rsidR="006F20A5" w:rsidRPr="0088692F" w:rsidTr="005023F7">
        <w:tc>
          <w:tcPr>
            <w:tcW w:w="2410" w:type="dxa"/>
          </w:tcPr>
          <w:p w:rsidR="006F20A5" w:rsidRPr="0088692F" w:rsidRDefault="006F20A5" w:rsidP="00E93943">
            <w:pPr>
              <w:pStyle w:val="affffff8"/>
              <w:keepNext/>
              <w:rPr>
                <w:b/>
              </w:rPr>
            </w:pPr>
            <w:r w:rsidRPr="0088692F">
              <w:rPr>
                <w:b/>
              </w:rPr>
              <w:t>Параметр</w:t>
            </w:r>
          </w:p>
        </w:tc>
        <w:tc>
          <w:tcPr>
            <w:tcW w:w="2552" w:type="dxa"/>
          </w:tcPr>
          <w:p w:rsidR="006F20A5" w:rsidRPr="0088692F" w:rsidRDefault="006F20A5" w:rsidP="00E93943">
            <w:pPr>
              <w:pStyle w:val="affffff8"/>
              <w:keepNext/>
              <w:rPr>
                <w:b/>
              </w:rPr>
            </w:pPr>
            <w:r w:rsidRPr="0088692F">
              <w:rPr>
                <w:b/>
              </w:rPr>
              <w:t>Тип</w:t>
            </w:r>
          </w:p>
        </w:tc>
        <w:tc>
          <w:tcPr>
            <w:tcW w:w="4394" w:type="dxa"/>
          </w:tcPr>
          <w:p w:rsidR="006F20A5" w:rsidRPr="0088692F" w:rsidRDefault="006F20A5" w:rsidP="00E93943">
            <w:pPr>
              <w:pStyle w:val="affffff8"/>
              <w:keepNext/>
              <w:rPr>
                <w:b/>
              </w:rPr>
            </w:pPr>
            <w:r w:rsidRPr="0088692F">
              <w:rPr>
                <w:b/>
              </w:rPr>
              <w:t>Описание</w:t>
            </w:r>
          </w:p>
        </w:tc>
      </w:tr>
      <w:tr w:rsidR="006F20A5" w:rsidRPr="0088692F" w:rsidTr="005023F7">
        <w:tc>
          <w:tcPr>
            <w:tcW w:w="2410" w:type="dxa"/>
          </w:tcPr>
          <w:p w:rsidR="006F20A5" w:rsidRPr="0088692F" w:rsidRDefault="006F20A5" w:rsidP="005023F7">
            <w:pPr>
              <w:pStyle w:val="affffff7"/>
            </w:pPr>
            <w:r w:rsidRPr="004E0095">
              <w:t>storageHandle</w:t>
            </w:r>
          </w:p>
        </w:tc>
        <w:tc>
          <w:tcPr>
            <w:tcW w:w="2552" w:type="dxa"/>
          </w:tcPr>
          <w:p w:rsidR="006F20A5" w:rsidRPr="0088692F" w:rsidRDefault="006F20A5" w:rsidP="005023F7">
            <w:pPr>
              <w:pStyle w:val="affffff7"/>
            </w:pPr>
            <w:r w:rsidRPr="004E0095">
              <w:rPr>
                <w:lang w:val="en-US"/>
              </w:rPr>
              <w:t>StorageHandle</w:t>
            </w:r>
          </w:p>
        </w:tc>
        <w:tc>
          <w:tcPr>
            <w:tcW w:w="4394" w:type="dxa"/>
          </w:tcPr>
          <w:p w:rsidR="006F20A5" w:rsidRPr="004E0095" w:rsidRDefault="006F20A5" w:rsidP="005023F7">
            <w:pPr>
              <w:pStyle w:val="affffff7"/>
            </w:pPr>
            <w:r w:rsidRPr="00E40F3C">
              <w:t>[</w:t>
            </w:r>
            <w:r>
              <w:t>вх</w:t>
            </w:r>
            <w:r w:rsidRPr="00E40F3C">
              <w:t xml:space="preserve">] </w:t>
            </w:r>
            <w:r>
              <w:t xml:space="preserve">Дескриптор </w:t>
            </w:r>
            <w:r w:rsidR="00E61C88">
              <w:t>хранилища</w:t>
            </w:r>
          </w:p>
        </w:tc>
      </w:tr>
      <w:tr w:rsidR="006F20A5" w:rsidRPr="0088692F" w:rsidTr="005023F7">
        <w:tc>
          <w:tcPr>
            <w:tcW w:w="2410" w:type="dxa"/>
          </w:tcPr>
          <w:p w:rsidR="006F20A5" w:rsidRPr="004E0095" w:rsidRDefault="006F20A5" w:rsidP="005023F7">
            <w:pPr>
              <w:pStyle w:val="affffff7"/>
            </w:pPr>
            <w:r w:rsidRPr="004445ED">
              <w:rPr>
                <w:lang w:val="en-US"/>
              </w:rPr>
              <w:lastRenderedPageBreak/>
              <w:t>blockSize</w:t>
            </w:r>
          </w:p>
        </w:tc>
        <w:tc>
          <w:tcPr>
            <w:tcW w:w="2552" w:type="dxa"/>
          </w:tcPr>
          <w:p w:rsidR="006F20A5" w:rsidRPr="004E0095" w:rsidRDefault="006F20A5" w:rsidP="005023F7">
            <w:pPr>
              <w:pStyle w:val="affffff7"/>
              <w:rPr>
                <w:lang w:val="en-US"/>
              </w:rPr>
            </w:pPr>
            <w:r w:rsidRPr="004445ED">
              <w:rPr>
                <w:lang w:val="en-US"/>
              </w:rPr>
              <w:t>DWORD</w:t>
            </w:r>
          </w:p>
        </w:tc>
        <w:tc>
          <w:tcPr>
            <w:tcW w:w="4394" w:type="dxa"/>
          </w:tcPr>
          <w:p w:rsidR="006F20A5" w:rsidRPr="00E40F3C" w:rsidRDefault="006F20A5" w:rsidP="005023F7">
            <w:pPr>
              <w:pStyle w:val="affffff7"/>
            </w:pPr>
            <w:r w:rsidRPr="00E40F3C">
              <w:t>[</w:t>
            </w:r>
            <w:r>
              <w:t>вх</w:t>
            </w:r>
            <w:r w:rsidRPr="00E40F3C">
              <w:t xml:space="preserve">] </w:t>
            </w:r>
            <w:r>
              <w:t>Новый размер сектора</w:t>
            </w:r>
          </w:p>
        </w:tc>
      </w:tr>
    </w:tbl>
    <w:p w:rsidR="006F20A5" w:rsidRDefault="006F20A5" w:rsidP="006F20A5">
      <w:pPr>
        <w:pStyle w:val="affffffffe"/>
      </w:pPr>
      <w:r>
        <w:t>Возвращаемое значение</w:t>
      </w:r>
    </w:p>
    <w:p w:rsidR="006F20A5" w:rsidRPr="001D5AE0" w:rsidRDefault="006F20A5" w:rsidP="006F20A5">
      <w:pPr>
        <w:rPr>
          <w:spacing w:val="-4"/>
        </w:rPr>
      </w:pPr>
      <w:r>
        <w:rPr>
          <w:spacing w:val="-4"/>
        </w:rPr>
        <w:t xml:space="preserve">В случае успешной установки размера сектора для указанного </w:t>
      </w:r>
      <w:r w:rsidR="00E61C88">
        <w:t>хранилища</w:t>
      </w:r>
      <w:r>
        <w:rPr>
          <w:spacing w:val="-4"/>
        </w:rPr>
        <w:t xml:space="preserve"> </w:t>
      </w:r>
      <w:r w:rsidRPr="001D5AE0">
        <w:rPr>
          <w:spacing w:val="-4"/>
        </w:rPr>
        <w:t xml:space="preserve">возвращает </w:t>
      </w:r>
      <w:r w:rsidRPr="003E1735">
        <w:rPr>
          <w:rStyle w:val="afffffff1"/>
        </w:rPr>
        <w:t>true</w:t>
      </w:r>
      <w:r>
        <w:rPr>
          <w:spacing w:val="-4"/>
        </w:rPr>
        <w:t>, в</w:t>
      </w:r>
      <w:r w:rsidRPr="001D5AE0">
        <w:rPr>
          <w:spacing w:val="-4"/>
        </w:rPr>
        <w:t xml:space="preserve"> случае ошибки </w:t>
      </w:r>
      <w:r>
        <w:rPr>
          <w:spacing w:val="-4"/>
        </w:rPr>
        <w:t>—</w:t>
      </w:r>
      <w:r w:rsidRPr="001D5AE0">
        <w:rPr>
          <w:spacing w:val="-4"/>
        </w:rPr>
        <w:t> </w:t>
      </w:r>
      <w:r w:rsidRPr="003E1735">
        <w:rPr>
          <w:rStyle w:val="afffffff1"/>
        </w:rPr>
        <w:t>false</w:t>
      </w:r>
      <w:r w:rsidRPr="001D5AE0">
        <w:rPr>
          <w:spacing w:val="-4"/>
        </w:rPr>
        <w:t>.</w:t>
      </w:r>
    </w:p>
    <w:p w:rsidR="006F20A5" w:rsidRDefault="00DD552E" w:rsidP="006F20A5">
      <w:pPr>
        <w:pStyle w:val="affffffffd"/>
      </w:pPr>
      <w:r>
        <w:t>Примечание</w:t>
      </w:r>
    </w:p>
    <w:p w:rsidR="006F20A5" w:rsidRDefault="006F20A5" w:rsidP="006F20A5">
      <w:r>
        <w:t xml:space="preserve">Для </w:t>
      </w:r>
      <w:r w:rsidR="00E61C88">
        <w:t xml:space="preserve">хранилищ </w:t>
      </w:r>
      <w:r>
        <w:t xml:space="preserve">типа </w:t>
      </w:r>
      <w:r w:rsidRPr="0057013B">
        <w:rPr>
          <w:rStyle w:val="afffffff1"/>
        </w:rPr>
        <w:t>StorageType</w:t>
      </w:r>
      <w:r w:rsidRPr="0057013B">
        <w:rPr>
          <w:rStyle w:val="afffffff1"/>
          <w:lang w:val="ru-RU"/>
        </w:rPr>
        <w:t>::</w:t>
      </w:r>
      <w:r w:rsidRPr="0057013B">
        <w:rPr>
          <w:rStyle w:val="afffffff1"/>
        </w:rPr>
        <w:t>PhysicalDrive</w:t>
      </w:r>
      <w:r w:rsidRPr="003E1735">
        <w:t xml:space="preserve"> </w:t>
      </w:r>
      <w:r>
        <w:t xml:space="preserve">и </w:t>
      </w:r>
      <w:r w:rsidRPr="000D0C42">
        <w:rPr>
          <w:rStyle w:val="afffffff1"/>
        </w:rPr>
        <w:t>StorageType</w:t>
      </w:r>
      <w:r w:rsidRPr="000D0C42">
        <w:rPr>
          <w:rStyle w:val="afffffff1"/>
          <w:lang w:val="ru-RU"/>
        </w:rPr>
        <w:t>::</w:t>
      </w:r>
      <w:r w:rsidRPr="000D0C42">
        <w:rPr>
          <w:rStyle w:val="afffffff1"/>
        </w:rPr>
        <w:t>LogicalDrive</w:t>
      </w:r>
      <w:r w:rsidRPr="000D0C42">
        <w:t xml:space="preserve"> размер сектора должен быть кратен размеру физического сектора, для </w:t>
      </w:r>
      <w:r w:rsidRPr="000D0C42">
        <w:rPr>
          <w:rStyle w:val="afffffff1"/>
        </w:rPr>
        <w:t>StorageType</w:t>
      </w:r>
      <w:r w:rsidRPr="000D0C42">
        <w:rPr>
          <w:rStyle w:val="afffffff1"/>
          <w:lang w:val="ru-RU"/>
        </w:rPr>
        <w:t>::</w:t>
      </w:r>
      <w:r w:rsidRPr="000D0C42">
        <w:rPr>
          <w:rStyle w:val="afffffff1"/>
        </w:rPr>
        <w:t>DataStream</w:t>
      </w:r>
      <w:r w:rsidRPr="000D0C42">
        <w:t> —</w:t>
      </w:r>
      <w:r>
        <w:t xml:space="preserve"> кратен размеру кл</w:t>
      </w:r>
      <w:r>
        <w:t>а</w:t>
      </w:r>
      <w:r>
        <w:t>стера «родительской» файловой системы</w:t>
      </w:r>
      <w:r w:rsidRPr="003E1735">
        <w:t>.</w:t>
      </w:r>
      <w:r>
        <w:t xml:space="preserve"> Для </w:t>
      </w:r>
      <w:r w:rsidR="00E61C88">
        <w:t xml:space="preserve">хранилищ </w:t>
      </w:r>
      <w:r>
        <w:t xml:space="preserve">типа </w:t>
      </w:r>
      <w:r w:rsidRPr="00B91334">
        <w:rPr>
          <w:rStyle w:val="afffffff1"/>
        </w:rPr>
        <w:t>StorageType</w:t>
      </w:r>
      <w:r w:rsidRPr="00B91334">
        <w:rPr>
          <w:rStyle w:val="afffffff1"/>
          <w:lang w:val="ru-RU"/>
        </w:rPr>
        <w:t>::</w:t>
      </w:r>
      <w:r w:rsidRPr="00B91334">
        <w:rPr>
          <w:rStyle w:val="afffffff1"/>
        </w:rPr>
        <w:t>ImageFile</w:t>
      </w:r>
      <w:r>
        <w:t xml:space="preserve"> и </w:t>
      </w:r>
      <w:r w:rsidRPr="003E1735">
        <w:rPr>
          <w:rStyle w:val="afffffff1"/>
        </w:rPr>
        <w:t>StorageType</w:t>
      </w:r>
      <w:r w:rsidRPr="003E1735">
        <w:rPr>
          <w:rStyle w:val="afffffff1"/>
          <w:lang w:val="ru-RU"/>
        </w:rPr>
        <w:t>::</w:t>
      </w:r>
      <w:r w:rsidRPr="003E1735">
        <w:rPr>
          <w:rStyle w:val="afffffff1"/>
        </w:rPr>
        <w:t>DirectoryFile</w:t>
      </w:r>
      <w:r w:rsidRPr="003E1735">
        <w:t xml:space="preserve"> может быть и</w:t>
      </w:r>
      <w:r w:rsidRPr="003E1735">
        <w:t>с</w:t>
      </w:r>
      <w:r w:rsidRPr="003E1735">
        <w:t>пользовано любое положительное значение.</w:t>
      </w:r>
    </w:p>
    <w:p w:rsidR="006F20A5" w:rsidRPr="00FC18C7" w:rsidRDefault="006F20A5" w:rsidP="00697944">
      <w:pPr>
        <w:pStyle w:val="2"/>
        <w:rPr>
          <w:lang w:val="en-US"/>
        </w:rPr>
      </w:pPr>
      <w:bookmarkStart w:id="64" w:name="_Ref23520679"/>
      <w:bookmarkStart w:id="65" w:name="GetStorageIterator"/>
      <w:bookmarkStart w:id="66" w:name="_Toc177920564"/>
      <w:r w:rsidRPr="00FC18C7">
        <w:rPr>
          <w:lang w:val="en-US"/>
        </w:rPr>
        <w:t>GetStorageIterator</w:t>
      </w:r>
      <w:bookmarkEnd w:id="64"/>
      <w:bookmarkEnd w:id="65"/>
      <w:bookmarkEnd w:id="66"/>
    </w:p>
    <w:p w:rsidR="006F20A5" w:rsidRPr="00C40416" w:rsidRDefault="006F20A5" w:rsidP="00943641">
      <w:pPr>
        <w:pStyle w:val="afffffffff1"/>
        <w:rPr>
          <w:spacing w:val="-2"/>
        </w:rPr>
      </w:pPr>
      <w:r w:rsidRPr="00C40416">
        <w:rPr>
          <w:spacing w:val="-2"/>
        </w:rPr>
        <w:t xml:space="preserve">Получение </w:t>
      </w:r>
      <w:r w:rsidR="00C40416" w:rsidRPr="00C40416">
        <w:rPr>
          <w:spacing w:val="-2"/>
        </w:rPr>
        <w:t>дескриптора</w:t>
      </w:r>
      <w:r w:rsidRPr="00C40416">
        <w:rPr>
          <w:spacing w:val="-2"/>
        </w:rPr>
        <w:t xml:space="preserve"> последовательного обхода секторов </w:t>
      </w:r>
      <w:r w:rsidR="00E61C88" w:rsidRPr="00C40416">
        <w:rPr>
          <w:spacing w:val="-2"/>
        </w:rPr>
        <w:t>хранилища</w:t>
      </w:r>
      <w:r w:rsidRPr="00C40416">
        <w:rPr>
          <w:spacing w:val="-2"/>
        </w:rPr>
        <w:t>.</w:t>
      </w:r>
    </w:p>
    <w:p w:rsidR="006F20A5" w:rsidRPr="00FC18C7" w:rsidRDefault="006F20A5" w:rsidP="006F20A5">
      <w:pPr>
        <w:pStyle w:val="affffffffd"/>
        <w:rPr>
          <w:lang w:val="en-US"/>
        </w:rPr>
      </w:pPr>
      <w:r>
        <w:t>Прототип</w:t>
      </w:r>
    </w:p>
    <w:p w:rsidR="006F20A5" w:rsidRPr="00EE0F46" w:rsidRDefault="006F20A5" w:rsidP="00EE0F46">
      <w:pPr>
        <w:pStyle w:val="affffffffc"/>
      </w:pPr>
      <w:r w:rsidRPr="00EE0F46">
        <w:t>StorageIteratorHandle __stdcall GetStorageIterator(</w:t>
      </w:r>
    </w:p>
    <w:p w:rsidR="006F20A5" w:rsidRPr="00EE0F46" w:rsidRDefault="006F20A5" w:rsidP="00EE0F46">
      <w:pPr>
        <w:pStyle w:val="affffffffc"/>
      </w:pPr>
      <w:r w:rsidRPr="00EE0F46">
        <w:tab/>
        <w:t>StorageHandle storageHandle</w:t>
      </w:r>
    </w:p>
    <w:p w:rsidR="006F20A5" w:rsidRPr="00EE0F46" w:rsidRDefault="006F20A5"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2410"/>
        <w:gridCol w:w="2552"/>
        <w:gridCol w:w="4394"/>
      </w:tblGrid>
      <w:tr w:rsidR="006F20A5" w:rsidRPr="0088692F" w:rsidTr="005023F7">
        <w:tc>
          <w:tcPr>
            <w:tcW w:w="2410" w:type="dxa"/>
          </w:tcPr>
          <w:p w:rsidR="006F20A5" w:rsidRPr="0088692F" w:rsidRDefault="006F20A5" w:rsidP="005023F7">
            <w:pPr>
              <w:pStyle w:val="affffff8"/>
              <w:rPr>
                <w:b/>
              </w:rPr>
            </w:pPr>
            <w:r w:rsidRPr="0088692F">
              <w:rPr>
                <w:b/>
              </w:rPr>
              <w:t>Параметр</w:t>
            </w:r>
          </w:p>
        </w:tc>
        <w:tc>
          <w:tcPr>
            <w:tcW w:w="2552" w:type="dxa"/>
          </w:tcPr>
          <w:p w:rsidR="006F20A5" w:rsidRPr="0088692F" w:rsidRDefault="006F20A5" w:rsidP="005023F7">
            <w:pPr>
              <w:pStyle w:val="affffff8"/>
              <w:rPr>
                <w:b/>
              </w:rPr>
            </w:pPr>
            <w:r w:rsidRPr="0088692F">
              <w:rPr>
                <w:b/>
              </w:rPr>
              <w:t>Тип</w:t>
            </w:r>
          </w:p>
        </w:tc>
        <w:tc>
          <w:tcPr>
            <w:tcW w:w="4394" w:type="dxa"/>
          </w:tcPr>
          <w:p w:rsidR="006F20A5" w:rsidRPr="0088692F" w:rsidRDefault="006F20A5" w:rsidP="005023F7">
            <w:pPr>
              <w:pStyle w:val="affffff8"/>
              <w:rPr>
                <w:b/>
              </w:rPr>
            </w:pPr>
            <w:r w:rsidRPr="0088692F">
              <w:rPr>
                <w:b/>
              </w:rPr>
              <w:t>Описание</w:t>
            </w:r>
          </w:p>
        </w:tc>
      </w:tr>
      <w:tr w:rsidR="006F20A5" w:rsidRPr="0088692F" w:rsidTr="005023F7">
        <w:tc>
          <w:tcPr>
            <w:tcW w:w="2410" w:type="dxa"/>
          </w:tcPr>
          <w:p w:rsidR="006F20A5" w:rsidRPr="0088692F" w:rsidRDefault="006F20A5" w:rsidP="005023F7">
            <w:pPr>
              <w:pStyle w:val="affffff7"/>
            </w:pPr>
            <w:r w:rsidRPr="004E0095">
              <w:t>storageHandle</w:t>
            </w:r>
          </w:p>
        </w:tc>
        <w:tc>
          <w:tcPr>
            <w:tcW w:w="2552" w:type="dxa"/>
          </w:tcPr>
          <w:p w:rsidR="006F20A5" w:rsidRPr="0088692F" w:rsidRDefault="006F20A5" w:rsidP="005023F7">
            <w:pPr>
              <w:pStyle w:val="affffff7"/>
            </w:pPr>
            <w:r w:rsidRPr="004E0095">
              <w:rPr>
                <w:lang w:val="en-US"/>
              </w:rPr>
              <w:t>StorageHandle</w:t>
            </w:r>
          </w:p>
        </w:tc>
        <w:tc>
          <w:tcPr>
            <w:tcW w:w="4394" w:type="dxa"/>
          </w:tcPr>
          <w:p w:rsidR="006F20A5" w:rsidRPr="004E0095" w:rsidRDefault="006F20A5" w:rsidP="005023F7">
            <w:pPr>
              <w:pStyle w:val="affffff7"/>
            </w:pPr>
            <w:r w:rsidRPr="00E40F3C">
              <w:t>[</w:t>
            </w:r>
            <w:r>
              <w:t>вх</w:t>
            </w:r>
            <w:r w:rsidRPr="00E40F3C">
              <w:t xml:space="preserve">] </w:t>
            </w:r>
            <w:r>
              <w:t xml:space="preserve">Дескриптор </w:t>
            </w:r>
            <w:r w:rsidR="00E61C88">
              <w:t>хранилища</w:t>
            </w:r>
          </w:p>
        </w:tc>
      </w:tr>
    </w:tbl>
    <w:p w:rsidR="006F20A5" w:rsidRDefault="006F20A5" w:rsidP="006F20A5">
      <w:pPr>
        <w:pStyle w:val="affffffffe"/>
      </w:pPr>
      <w:r>
        <w:t>Возвращаемое значение</w:t>
      </w:r>
    </w:p>
    <w:p w:rsidR="006F20A5" w:rsidRDefault="006F20A5" w:rsidP="006F20A5">
      <w:r>
        <w:t xml:space="preserve">В случае успешного завершения возвращает дескриптор. В случае ошибки возвращает </w:t>
      </w:r>
      <w:r w:rsidRPr="00234A1E">
        <w:rPr>
          <w:rStyle w:val="afffffff1"/>
        </w:rPr>
        <w:t>STORAGE</w:t>
      </w:r>
      <w:r w:rsidRPr="002D405C">
        <w:rPr>
          <w:rStyle w:val="afffffff1"/>
          <w:lang w:val="ru-RU"/>
        </w:rPr>
        <w:t>_</w:t>
      </w:r>
      <w:r w:rsidRPr="00234A1E">
        <w:rPr>
          <w:rStyle w:val="afffffff1"/>
        </w:rPr>
        <w:t>ERROR</w:t>
      </w:r>
      <w:r>
        <w:t>.</w:t>
      </w:r>
    </w:p>
    <w:p w:rsidR="006F20A5" w:rsidRDefault="006F20A5" w:rsidP="00697944">
      <w:pPr>
        <w:pStyle w:val="2"/>
      </w:pPr>
      <w:bookmarkStart w:id="67" w:name="StorageBlockFirst"/>
      <w:bookmarkStart w:id="68" w:name="_Toc177920565"/>
      <w:r w:rsidRPr="00FC18C7">
        <w:rPr>
          <w:lang w:val="en-US"/>
        </w:rPr>
        <w:t>StorageBlockFirst</w:t>
      </w:r>
      <w:bookmarkEnd w:id="67"/>
      <w:bookmarkEnd w:id="68"/>
    </w:p>
    <w:p w:rsidR="006F20A5" w:rsidRPr="00FC18C7" w:rsidRDefault="00C40416" w:rsidP="00BC1581">
      <w:pPr>
        <w:pStyle w:val="afffffffff1"/>
      </w:pPr>
      <w:r>
        <w:t>Переход к первому по счету блоку хранилища (блоку с индексом 0).</w:t>
      </w:r>
    </w:p>
    <w:p w:rsidR="006F20A5" w:rsidRPr="002D405C" w:rsidRDefault="006F20A5" w:rsidP="006F20A5">
      <w:pPr>
        <w:pStyle w:val="affffffffd"/>
        <w:rPr>
          <w:lang w:val="en-US"/>
        </w:rPr>
      </w:pPr>
      <w:r>
        <w:t>Прототип</w:t>
      </w:r>
    </w:p>
    <w:p w:rsidR="006F20A5" w:rsidRPr="00EE0F46" w:rsidRDefault="006F20A5" w:rsidP="00EE0F46">
      <w:pPr>
        <w:pStyle w:val="affffffffc"/>
      </w:pPr>
      <w:r w:rsidRPr="00EE0F46">
        <w:t>void __stdcall StorageBlockFirst(</w:t>
      </w:r>
    </w:p>
    <w:p w:rsidR="006F20A5" w:rsidRPr="00EE0F46" w:rsidRDefault="006F20A5" w:rsidP="00EE0F46">
      <w:pPr>
        <w:pStyle w:val="affffffffc"/>
      </w:pPr>
      <w:r w:rsidRPr="00EE0F46">
        <w:lastRenderedPageBreak/>
        <w:tab/>
        <w:t>StorageIteratorHandle storageIteratorHandle</w:t>
      </w:r>
    </w:p>
    <w:p w:rsidR="006F20A5" w:rsidRPr="00EE0F46" w:rsidRDefault="006F20A5"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2410"/>
        <w:gridCol w:w="2552"/>
        <w:gridCol w:w="4394"/>
      </w:tblGrid>
      <w:tr w:rsidR="006F20A5" w:rsidRPr="0088692F" w:rsidTr="005023F7">
        <w:tc>
          <w:tcPr>
            <w:tcW w:w="2410" w:type="dxa"/>
          </w:tcPr>
          <w:p w:rsidR="006F20A5" w:rsidRPr="0088692F" w:rsidRDefault="006F20A5" w:rsidP="005023F7">
            <w:pPr>
              <w:pStyle w:val="affffff8"/>
              <w:rPr>
                <w:b/>
              </w:rPr>
            </w:pPr>
            <w:r w:rsidRPr="0088692F">
              <w:rPr>
                <w:b/>
              </w:rPr>
              <w:t>Параметр</w:t>
            </w:r>
          </w:p>
        </w:tc>
        <w:tc>
          <w:tcPr>
            <w:tcW w:w="2552" w:type="dxa"/>
          </w:tcPr>
          <w:p w:rsidR="006F20A5" w:rsidRPr="0088692F" w:rsidRDefault="006F20A5" w:rsidP="005023F7">
            <w:pPr>
              <w:pStyle w:val="affffff8"/>
              <w:rPr>
                <w:b/>
              </w:rPr>
            </w:pPr>
            <w:r w:rsidRPr="0088692F">
              <w:rPr>
                <w:b/>
              </w:rPr>
              <w:t>Тип</w:t>
            </w:r>
          </w:p>
        </w:tc>
        <w:tc>
          <w:tcPr>
            <w:tcW w:w="4394" w:type="dxa"/>
          </w:tcPr>
          <w:p w:rsidR="006F20A5" w:rsidRPr="0088692F" w:rsidRDefault="006F20A5" w:rsidP="005023F7">
            <w:pPr>
              <w:pStyle w:val="affffff8"/>
              <w:rPr>
                <w:b/>
              </w:rPr>
            </w:pPr>
            <w:r w:rsidRPr="0088692F">
              <w:rPr>
                <w:b/>
              </w:rPr>
              <w:t>Описание</w:t>
            </w:r>
          </w:p>
        </w:tc>
      </w:tr>
      <w:tr w:rsidR="006F20A5" w:rsidRPr="0088692F" w:rsidTr="005023F7">
        <w:tc>
          <w:tcPr>
            <w:tcW w:w="2410" w:type="dxa"/>
          </w:tcPr>
          <w:p w:rsidR="006F20A5" w:rsidRPr="0088692F" w:rsidRDefault="006F20A5" w:rsidP="005023F7">
            <w:pPr>
              <w:pStyle w:val="affffff7"/>
            </w:pPr>
            <w:r w:rsidRPr="004E0095">
              <w:t>storageHandle</w:t>
            </w:r>
          </w:p>
        </w:tc>
        <w:tc>
          <w:tcPr>
            <w:tcW w:w="2552" w:type="dxa"/>
          </w:tcPr>
          <w:p w:rsidR="006F20A5" w:rsidRPr="0088692F" w:rsidRDefault="006F20A5" w:rsidP="005023F7">
            <w:pPr>
              <w:pStyle w:val="affffff7"/>
            </w:pPr>
            <w:r w:rsidRPr="004E0095">
              <w:rPr>
                <w:lang w:val="en-US"/>
              </w:rPr>
              <w:t>StorageHandle</w:t>
            </w:r>
          </w:p>
        </w:tc>
        <w:tc>
          <w:tcPr>
            <w:tcW w:w="4394" w:type="dxa"/>
          </w:tcPr>
          <w:p w:rsidR="006F20A5" w:rsidRPr="004E0095" w:rsidRDefault="006F20A5" w:rsidP="005023F7">
            <w:pPr>
              <w:pStyle w:val="affffff7"/>
            </w:pPr>
            <w:r w:rsidRPr="00E40F3C">
              <w:t>[</w:t>
            </w:r>
            <w:r>
              <w:t>вх</w:t>
            </w:r>
            <w:r w:rsidRPr="00E40F3C">
              <w:t xml:space="preserve">] </w:t>
            </w:r>
            <w:r>
              <w:t xml:space="preserve">Дескриптор </w:t>
            </w:r>
            <w:r w:rsidR="00BC1581">
              <w:t>хранилища</w:t>
            </w:r>
          </w:p>
        </w:tc>
      </w:tr>
    </w:tbl>
    <w:p w:rsidR="006F20A5" w:rsidRDefault="006F20A5" w:rsidP="006F20A5">
      <w:pPr>
        <w:pStyle w:val="affffffffe"/>
      </w:pPr>
      <w:r>
        <w:t>Возвращаемое значение</w:t>
      </w:r>
    </w:p>
    <w:p w:rsidR="006F20A5" w:rsidRDefault="006F20A5" w:rsidP="006F20A5">
      <w:r>
        <w:t>Отсутствует.</w:t>
      </w:r>
    </w:p>
    <w:p w:rsidR="006F20A5" w:rsidRDefault="006F20A5" w:rsidP="00697944">
      <w:pPr>
        <w:pStyle w:val="2"/>
      </w:pPr>
      <w:bookmarkStart w:id="69" w:name="StorageBlockNext"/>
      <w:bookmarkStart w:id="70" w:name="_Toc177920566"/>
      <w:r w:rsidRPr="005F7EB3">
        <w:rPr>
          <w:lang w:val="en-US"/>
        </w:rPr>
        <w:t>StorageBlockNext</w:t>
      </w:r>
      <w:bookmarkEnd w:id="69"/>
      <w:bookmarkEnd w:id="70"/>
    </w:p>
    <w:p w:rsidR="006F20A5" w:rsidRPr="00FC18C7" w:rsidRDefault="00C40416" w:rsidP="00BC1581">
      <w:pPr>
        <w:pStyle w:val="afffffffff1"/>
      </w:pPr>
      <w:r>
        <w:t>Переход к следующему блоку</w:t>
      </w:r>
      <w:r w:rsidR="006F20A5">
        <w:t xml:space="preserve"> </w:t>
      </w:r>
      <w:r w:rsidR="00817200">
        <w:t>хранилища</w:t>
      </w:r>
      <w:r w:rsidR="006F20A5">
        <w:t>.</w:t>
      </w:r>
    </w:p>
    <w:p w:rsidR="006F20A5" w:rsidRPr="002D405C" w:rsidRDefault="006F20A5" w:rsidP="006F20A5">
      <w:pPr>
        <w:pStyle w:val="affffffffd"/>
        <w:rPr>
          <w:lang w:val="en-US"/>
        </w:rPr>
      </w:pPr>
      <w:r>
        <w:t>Прототип</w:t>
      </w:r>
    </w:p>
    <w:p w:rsidR="006F20A5" w:rsidRPr="00EE0F46" w:rsidRDefault="006F20A5" w:rsidP="00EE0F46">
      <w:pPr>
        <w:pStyle w:val="affffffffc"/>
      </w:pPr>
      <w:r w:rsidRPr="00EE0F46">
        <w:t>void __stdcall StorageBlockNext(</w:t>
      </w:r>
    </w:p>
    <w:p w:rsidR="006F20A5" w:rsidRPr="00EE0F46" w:rsidRDefault="006F20A5" w:rsidP="00EE0F46">
      <w:pPr>
        <w:pStyle w:val="affffffffc"/>
      </w:pPr>
      <w:r w:rsidRPr="00EE0F46">
        <w:tab/>
        <w:t>StorageIteratorHandle storageIteratorHandle</w:t>
      </w:r>
    </w:p>
    <w:p w:rsidR="006F20A5" w:rsidRPr="00EE0F46" w:rsidRDefault="006F20A5"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2410"/>
        <w:gridCol w:w="2552"/>
        <w:gridCol w:w="4394"/>
      </w:tblGrid>
      <w:tr w:rsidR="006F20A5" w:rsidRPr="0088692F" w:rsidTr="005023F7">
        <w:tc>
          <w:tcPr>
            <w:tcW w:w="2410" w:type="dxa"/>
          </w:tcPr>
          <w:p w:rsidR="006F20A5" w:rsidRPr="0088692F" w:rsidRDefault="006F20A5" w:rsidP="005023F7">
            <w:pPr>
              <w:pStyle w:val="affffff8"/>
              <w:rPr>
                <w:b/>
              </w:rPr>
            </w:pPr>
            <w:r w:rsidRPr="0088692F">
              <w:rPr>
                <w:b/>
              </w:rPr>
              <w:t>Параметр</w:t>
            </w:r>
          </w:p>
        </w:tc>
        <w:tc>
          <w:tcPr>
            <w:tcW w:w="2552" w:type="dxa"/>
          </w:tcPr>
          <w:p w:rsidR="006F20A5" w:rsidRPr="0088692F" w:rsidRDefault="006F20A5" w:rsidP="005023F7">
            <w:pPr>
              <w:pStyle w:val="affffff8"/>
              <w:rPr>
                <w:b/>
              </w:rPr>
            </w:pPr>
            <w:r w:rsidRPr="0088692F">
              <w:rPr>
                <w:b/>
              </w:rPr>
              <w:t>Тип</w:t>
            </w:r>
          </w:p>
        </w:tc>
        <w:tc>
          <w:tcPr>
            <w:tcW w:w="4394" w:type="dxa"/>
          </w:tcPr>
          <w:p w:rsidR="006F20A5" w:rsidRPr="0088692F" w:rsidRDefault="006F20A5" w:rsidP="005023F7">
            <w:pPr>
              <w:pStyle w:val="affffff8"/>
              <w:rPr>
                <w:b/>
              </w:rPr>
            </w:pPr>
            <w:r w:rsidRPr="0088692F">
              <w:rPr>
                <w:b/>
              </w:rPr>
              <w:t>Описание</w:t>
            </w:r>
          </w:p>
        </w:tc>
      </w:tr>
      <w:tr w:rsidR="006F20A5" w:rsidRPr="0088692F" w:rsidTr="005023F7">
        <w:tc>
          <w:tcPr>
            <w:tcW w:w="2410" w:type="dxa"/>
          </w:tcPr>
          <w:p w:rsidR="006F20A5" w:rsidRPr="0088692F" w:rsidRDefault="006F20A5" w:rsidP="005023F7">
            <w:pPr>
              <w:pStyle w:val="affffff7"/>
            </w:pPr>
            <w:r w:rsidRPr="004E0095">
              <w:t>storageHandle</w:t>
            </w:r>
          </w:p>
        </w:tc>
        <w:tc>
          <w:tcPr>
            <w:tcW w:w="2552" w:type="dxa"/>
          </w:tcPr>
          <w:p w:rsidR="006F20A5" w:rsidRPr="0088692F" w:rsidRDefault="006F20A5" w:rsidP="005023F7">
            <w:pPr>
              <w:pStyle w:val="affffff7"/>
            </w:pPr>
            <w:r w:rsidRPr="004E0095">
              <w:rPr>
                <w:lang w:val="en-US"/>
              </w:rPr>
              <w:t>StorageHandle</w:t>
            </w:r>
          </w:p>
        </w:tc>
        <w:tc>
          <w:tcPr>
            <w:tcW w:w="4394" w:type="dxa"/>
          </w:tcPr>
          <w:p w:rsidR="006F20A5" w:rsidRPr="004E0095" w:rsidRDefault="006F20A5" w:rsidP="005023F7">
            <w:pPr>
              <w:pStyle w:val="affffff7"/>
            </w:pPr>
            <w:r w:rsidRPr="00E40F3C">
              <w:t>[</w:t>
            </w:r>
            <w:r>
              <w:t>вх</w:t>
            </w:r>
            <w:r w:rsidRPr="00E40F3C">
              <w:t xml:space="preserve">] </w:t>
            </w:r>
            <w:r>
              <w:t xml:space="preserve">Дескриптор </w:t>
            </w:r>
            <w:r w:rsidR="00BC1581">
              <w:t>хранилища</w:t>
            </w:r>
          </w:p>
        </w:tc>
      </w:tr>
    </w:tbl>
    <w:p w:rsidR="006F20A5" w:rsidRDefault="006F20A5" w:rsidP="006F20A5">
      <w:pPr>
        <w:pStyle w:val="affffffffe"/>
      </w:pPr>
      <w:r>
        <w:t>Возвращаемое значение</w:t>
      </w:r>
    </w:p>
    <w:p w:rsidR="006F20A5" w:rsidRDefault="006F20A5" w:rsidP="006F20A5">
      <w:r>
        <w:t>Отсутствует.</w:t>
      </w:r>
    </w:p>
    <w:p w:rsidR="006F20A5" w:rsidRDefault="006F20A5" w:rsidP="00697944">
      <w:pPr>
        <w:pStyle w:val="2"/>
      </w:pPr>
      <w:bookmarkStart w:id="71" w:name="StorageBlockIsDone"/>
      <w:bookmarkStart w:id="72" w:name="_Toc177920567"/>
      <w:r w:rsidRPr="00FC18C7">
        <w:rPr>
          <w:lang w:val="en-US"/>
        </w:rPr>
        <w:t>StorageBlockIsDone</w:t>
      </w:r>
      <w:bookmarkEnd w:id="71"/>
      <w:bookmarkEnd w:id="72"/>
    </w:p>
    <w:p w:rsidR="006F20A5" w:rsidRDefault="006F20A5" w:rsidP="006F20A5">
      <w:r>
        <w:t>Проверка окончания цикла обхода сектор</w:t>
      </w:r>
      <w:r w:rsidR="008A5037">
        <w:t>ов</w:t>
      </w:r>
      <w:r>
        <w:t xml:space="preserve"> </w:t>
      </w:r>
      <w:r w:rsidR="00BC1581">
        <w:t>хранилища</w:t>
      </w:r>
      <w:r>
        <w:t>.</w:t>
      </w:r>
    </w:p>
    <w:p w:rsidR="006F20A5" w:rsidRPr="002D405C" w:rsidRDefault="006F20A5" w:rsidP="006F20A5">
      <w:pPr>
        <w:pStyle w:val="affffffffd"/>
        <w:rPr>
          <w:lang w:val="en-US"/>
        </w:rPr>
      </w:pPr>
      <w:r>
        <w:t>Прототип</w:t>
      </w:r>
    </w:p>
    <w:p w:rsidR="006F20A5" w:rsidRPr="00EE0F46" w:rsidRDefault="006F20A5" w:rsidP="00EE0F46">
      <w:pPr>
        <w:pStyle w:val="affffffffc"/>
      </w:pPr>
      <w:r w:rsidRPr="00EE0F46">
        <w:t>bool __stdcall StorageBlockIsDone(</w:t>
      </w:r>
    </w:p>
    <w:p w:rsidR="006F20A5" w:rsidRPr="00EE0F46" w:rsidRDefault="006F20A5" w:rsidP="00EE0F46">
      <w:pPr>
        <w:pStyle w:val="affffffffc"/>
      </w:pPr>
      <w:r w:rsidRPr="00EE0F46">
        <w:tab/>
        <w:t>StorageIteratorHandle storageIteratorHandle</w:t>
      </w:r>
    </w:p>
    <w:p w:rsidR="006F20A5" w:rsidRPr="00EE0F46" w:rsidRDefault="006F20A5"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2410"/>
        <w:gridCol w:w="2552"/>
        <w:gridCol w:w="4394"/>
      </w:tblGrid>
      <w:tr w:rsidR="006F20A5" w:rsidRPr="0088692F" w:rsidTr="005023F7">
        <w:tc>
          <w:tcPr>
            <w:tcW w:w="2410" w:type="dxa"/>
          </w:tcPr>
          <w:p w:rsidR="006F20A5" w:rsidRPr="0088692F" w:rsidRDefault="006F20A5" w:rsidP="005023F7">
            <w:pPr>
              <w:pStyle w:val="affffff8"/>
              <w:rPr>
                <w:b/>
              </w:rPr>
            </w:pPr>
            <w:r w:rsidRPr="0088692F">
              <w:rPr>
                <w:b/>
              </w:rPr>
              <w:t>Параметр</w:t>
            </w:r>
          </w:p>
        </w:tc>
        <w:tc>
          <w:tcPr>
            <w:tcW w:w="2552" w:type="dxa"/>
          </w:tcPr>
          <w:p w:rsidR="006F20A5" w:rsidRPr="0088692F" w:rsidRDefault="006F20A5" w:rsidP="005023F7">
            <w:pPr>
              <w:pStyle w:val="affffff8"/>
              <w:rPr>
                <w:b/>
              </w:rPr>
            </w:pPr>
            <w:r w:rsidRPr="0088692F">
              <w:rPr>
                <w:b/>
              </w:rPr>
              <w:t>Тип</w:t>
            </w:r>
          </w:p>
        </w:tc>
        <w:tc>
          <w:tcPr>
            <w:tcW w:w="4394" w:type="dxa"/>
          </w:tcPr>
          <w:p w:rsidR="006F20A5" w:rsidRPr="0088692F" w:rsidRDefault="006F20A5" w:rsidP="005023F7">
            <w:pPr>
              <w:pStyle w:val="affffff8"/>
              <w:rPr>
                <w:b/>
              </w:rPr>
            </w:pPr>
            <w:r w:rsidRPr="0088692F">
              <w:rPr>
                <w:b/>
              </w:rPr>
              <w:t>Описание</w:t>
            </w:r>
          </w:p>
        </w:tc>
      </w:tr>
      <w:tr w:rsidR="006F20A5" w:rsidRPr="0088692F" w:rsidTr="005023F7">
        <w:tc>
          <w:tcPr>
            <w:tcW w:w="2410" w:type="dxa"/>
          </w:tcPr>
          <w:p w:rsidR="006F20A5" w:rsidRPr="0088692F" w:rsidRDefault="006F20A5" w:rsidP="005023F7">
            <w:pPr>
              <w:pStyle w:val="affffff7"/>
            </w:pPr>
            <w:r w:rsidRPr="004E0095">
              <w:t>storageHandle</w:t>
            </w:r>
          </w:p>
        </w:tc>
        <w:tc>
          <w:tcPr>
            <w:tcW w:w="2552" w:type="dxa"/>
          </w:tcPr>
          <w:p w:rsidR="006F20A5" w:rsidRPr="0088692F" w:rsidRDefault="006F20A5" w:rsidP="005023F7">
            <w:pPr>
              <w:pStyle w:val="affffff7"/>
            </w:pPr>
            <w:r w:rsidRPr="004E0095">
              <w:rPr>
                <w:lang w:val="en-US"/>
              </w:rPr>
              <w:t>StorageHandle</w:t>
            </w:r>
          </w:p>
        </w:tc>
        <w:tc>
          <w:tcPr>
            <w:tcW w:w="4394" w:type="dxa"/>
          </w:tcPr>
          <w:p w:rsidR="006F20A5" w:rsidRPr="004E0095" w:rsidRDefault="006F20A5" w:rsidP="005023F7">
            <w:pPr>
              <w:pStyle w:val="affffff7"/>
            </w:pPr>
            <w:r w:rsidRPr="00E40F3C">
              <w:t>[</w:t>
            </w:r>
            <w:r>
              <w:t>вх</w:t>
            </w:r>
            <w:r w:rsidRPr="00E40F3C">
              <w:t xml:space="preserve">] </w:t>
            </w:r>
            <w:r>
              <w:t xml:space="preserve">Дескриптор </w:t>
            </w:r>
            <w:r w:rsidR="00BC1581">
              <w:t>хранилища</w:t>
            </w:r>
          </w:p>
        </w:tc>
      </w:tr>
    </w:tbl>
    <w:p w:rsidR="006F20A5" w:rsidRDefault="006F20A5" w:rsidP="006F20A5">
      <w:pPr>
        <w:pStyle w:val="affffffffe"/>
      </w:pPr>
      <w:r>
        <w:lastRenderedPageBreak/>
        <w:t>Возвращаемое значение</w:t>
      </w:r>
    </w:p>
    <w:p w:rsidR="006F20A5" w:rsidRPr="005F7EB3" w:rsidRDefault="006F20A5" w:rsidP="006F20A5">
      <w:r>
        <w:t xml:space="preserve">Возвращает </w:t>
      </w:r>
      <w:r w:rsidRPr="005F7EB3">
        <w:rPr>
          <w:rStyle w:val="afffffff1"/>
        </w:rPr>
        <w:t>true</w:t>
      </w:r>
      <w:r>
        <w:t xml:space="preserve"> при позиционировании на сектор, следующий </w:t>
      </w:r>
      <w:r w:rsidRPr="005F7EB3">
        <w:rPr>
          <w:i/>
        </w:rPr>
        <w:t>за п</w:t>
      </w:r>
      <w:r w:rsidRPr="005F7EB3">
        <w:rPr>
          <w:i/>
        </w:rPr>
        <w:t>о</w:t>
      </w:r>
      <w:r w:rsidRPr="005F7EB3">
        <w:rPr>
          <w:i/>
        </w:rPr>
        <w:t xml:space="preserve">следним сектором </w:t>
      </w:r>
      <w:r w:rsidR="00215EB4">
        <w:t>хранилища</w:t>
      </w:r>
      <w:r>
        <w:t xml:space="preserve">, а также в случае, когда </w:t>
      </w:r>
      <w:r w:rsidR="00BC1581">
        <w:t xml:space="preserve">хранилище </w:t>
      </w:r>
      <w:r>
        <w:t>имеет н</w:t>
      </w:r>
      <w:r>
        <w:t>у</w:t>
      </w:r>
      <w:r>
        <w:t xml:space="preserve">левой размер и не содержит данных. В остальных случаях возвращает </w:t>
      </w:r>
      <w:r w:rsidRPr="005F7EB3">
        <w:rPr>
          <w:rStyle w:val="afffffff1"/>
        </w:rPr>
        <w:t>false</w:t>
      </w:r>
      <w:r>
        <w:t>.</w:t>
      </w:r>
    </w:p>
    <w:p w:rsidR="006F20A5" w:rsidRDefault="006F20A5" w:rsidP="00697944">
      <w:pPr>
        <w:pStyle w:val="2"/>
      </w:pPr>
      <w:bookmarkStart w:id="73" w:name="_Ref23407817"/>
      <w:bookmarkStart w:id="74" w:name="CloseStorageIterator"/>
      <w:bookmarkStart w:id="75" w:name="_Toc177920568"/>
      <w:r w:rsidRPr="00CC14D5">
        <w:rPr>
          <w:lang w:val="en-US"/>
        </w:rPr>
        <w:t>CloseStorageIterator</w:t>
      </w:r>
      <w:bookmarkEnd w:id="73"/>
      <w:bookmarkEnd w:id="74"/>
      <w:bookmarkEnd w:id="75"/>
    </w:p>
    <w:p w:rsidR="00751510" w:rsidRPr="00CC14D5" w:rsidRDefault="00751510" w:rsidP="00751510">
      <w:pPr>
        <w:pStyle w:val="afffffffff1"/>
      </w:pPr>
      <w:r>
        <w:t>Закрытие оператора последовательного обхода хранилища.</w:t>
      </w:r>
    </w:p>
    <w:p w:rsidR="006F20A5" w:rsidRPr="002D405C" w:rsidRDefault="006F20A5" w:rsidP="006F20A5">
      <w:pPr>
        <w:pStyle w:val="affffffffd"/>
        <w:rPr>
          <w:lang w:val="en-US"/>
        </w:rPr>
      </w:pPr>
      <w:r>
        <w:t>Прототип</w:t>
      </w:r>
    </w:p>
    <w:p w:rsidR="006F20A5" w:rsidRPr="00EE0F46" w:rsidRDefault="006F20A5" w:rsidP="00EE0F46">
      <w:pPr>
        <w:pStyle w:val="affffffffc"/>
      </w:pPr>
      <w:r w:rsidRPr="00EE0F46">
        <w:t>void __stdcall CloseStorageIterator(</w:t>
      </w:r>
    </w:p>
    <w:p w:rsidR="006F20A5" w:rsidRPr="00EE0F46" w:rsidRDefault="006F20A5" w:rsidP="00EE0F46">
      <w:pPr>
        <w:pStyle w:val="affffffffc"/>
      </w:pPr>
      <w:r w:rsidRPr="00EE0F46">
        <w:tab/>
        <w:t>StorageIteratorHandle storageIteratorHandle</w:t>
      </w:r>
    </w:p>
    <w:p w:rsidR="006F20A5" w:rsidRPr="00EE0F46" w:rsidRDefault="006F20A5"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2410"/>
        <w:gridCol w:w="2552"/>
        <w:gridCol w:w="4394"/>
      </w:tblGrid>
      <w:tr w:rsidR="006F20A5" w:rsidRPr="0088692F" w:rsidTr="005023F7">
        <w:tc>
          <w:tcPr>
            <w:tcW w:w="2410" w:type="dxa"/>
          </w:tcPr>
          <w:p w:rsidR="006F20A5" w:rsidRPr="0088692F" w:rsidRDefault="006F20A5" w:rsidP="005023F7">
            <w:pPr>
              <w:pStyle w:val="affffff8"/>
              <w:rPr>
                <w:b/>
              </w:rPr>
            </w:pPr>
            <w:r w:rsidRPr="0088692F">
              <w:rPr>
                <w:b/>
              </w:rPr>
              <w:t>Параметр</w:t>
            </w:r>
          </w:p>
        </w:tc>
        <w:tc>
          <w:tcPr>
            <w:tcW w:w="2552" w:type="dxa"/>
          </w:tcPr>
          <w:p w:rsidR="006F20A5" w:rsidRPr="0088692F" w:rsidRDefault="006F20A5" w:rsidP="005023F7">
            <w:pPr>
              <w:pStyle w:val="affffff8"/>
              <w:rPr>
                <w:b/>
              </w:rPr>
            </w:pPr>
            <w:r w:rsidRPr="0088692F">
              <w:rPr>
                <w:b/>
              </w:rPr>
              <w:t>Тип</w:t>
            </w:r>
          </w:p>
        </w:tc>
        <w:tc>
          <w:tcPr>
            <w:tcW w:w="4394" w:type="dxa"/>
          </w:tcPr>
          <w:p w:rsidR="006F20A5" w:rsidRPr="0088692F" w:rsidRDefault="006F20A5" w:rsidP="005023F7">
            <w:pPr>
              <w:pStyle w:val="affffff8"/>
              <w:rPr>
                <w:b/>
              </w:rPr>
            </w:pPr>
            <w:r w:rsidRPr="0088692F">
              <w:rPr>
                <w:b/>
              </w:rPr>
              <w:t>Описание</w:t>
            </w:r>
          </w:p>
        </w:tc>
      </w:tr>
      <w:tr w:rsidR="006F20A5" w:rsidRPr="0088692F" w:rsidTr="005023F7">
        <w:tc>
          <w:tcPr>
            <w:tcW w:w="2410" w:type="dxa"/>
          </w:tcPr>
          <w:p w:rsidR="006F20A5" w:rsidRPr="0088692F" w:rsidRDefault="006F20A5" w:rsidP="005023F7">
            <w:pPr>
              <w:pStyle w:val="affffff7"/>
            </w:pPr>
            <w:r w:rsidRPr="004E0095">
              <w:t>storageHandle</w:t>
            </w:r>
          </w:p>
        </w:tc>
        <w:tc>
          <w:tcPr>
            <w:tcW w:w="2552" w:type="dxa"/>
          </w:tcPr>
          <w:p w:rsidR="006F20A5" w:rsidRPr="0088692F" w:rsidRDefault="006F20A5" w:rsidP="005023F7">
            <w:pPr>
              <w:pStyle w:val="affffff7"/>
            </w:pPr>
            <w:r w:rsidRPr="004E0095">
              <w:rPr>
                <w:lang w:val="en-US"/>
              </w:rPr>
              <w:t>StorageHandle</w:t>
            </w:r>
          </w:p>
        </w:tc>
        <w:tc>
          <w:tcPr>
            <w:tcW w:w="4394" w:type="dxa"/>
          </w:tcPr>
          <w:p w:rsidR="006F20A5" w:rsidRPr="004E0095" w:rsidRDefault="006F20A5" w:rsidP="005023F7">
            <w:pPr>
              <w:pStyle w:val="affffff7"/>
            </w:pPr>
            <w:r w:rsidRPr="00E40F3C">
              <w:t>[</w:t>
            </w:r>
            <w:r>
              <w:t>вх</w:t>
            </w:r>
            <w:r w:rsidRPr="00E40F3C">
              <w:t xml:space="preserve">] </w:t>
            </w:r>
            <w:r>
              <w:t xml:space="preserve">Дескриптор </w:t>
            </w:r>
            <w:r w:rsidR="00BC1581">
              <w:t>хранилища</w:t>
            </w:r>
          </w:p>
        </w:tc>
      </w:tr>
    </w:tbl>
    <w:p w:rsidR="006F20A5" w:rsidRDefault="006F20A5" w:rsidP="006F20A5">
      <w:pPr>
        <w:pStyle w:val="affffffffe"/>
      </w:pPr>
      <w:r>
        <w:t>Возвращаемое значение</w:t>
      </w:r>
    </w:p>
    <w:p w:rsidR="006F20A5" w:rsidRDefault="006F20A5" w:rsidP="006F20A5">
      <w:r>
        <w:t>Отсутствует.</w:t>
      </w:r>
    </w:p>
    <w:p w:rsidR="006F20A5" w:rsidRPr="00814923" w:rsidRDefault="006F20A5" w:rsidP="00697944">
      <w:pPr>
        <w:pStyle w:val="2"/>
        <w:rPr>
          <w:lang w:val="en-US"/>
        </w:rPr>
      </w:pPr>
      <w:bookmarkStart w:id="76" w:name="_Ref23407844"/>
      <w:bookmarkStart w:id="77" w:name="SetStoragePosition"/>
      <w:bookmarkStart w:id="78" w:name="_Toc177920569"/>
      <w:r w:rsidRPr="00CC14D5">
        <w:rPr>
          <w:lang w:val="en-US"/>
        </w:rPr>
        <w:t>SetStoragePosition</w:t>
      </w:r>
      <w:bookmarkEnd w:id="76"/>
      <w:bookmarkEnd w:id="77"/>
      <w:bookmarkEnd w:id="78"/>
    </w:p>
    <w:p w:rsidR="006F20A5" w:rsidRPr="00814923" w:rsidRDefault="006F20A5" w:rsidP="006F20A5">
      <w:r>
        <w:t xml:space="preserve">Задание текущей позиции </w:t>
      </w:r>
      <w:r w:rsidR="00BC1581">
        <w:t>в</w:t>
      </w:r>
      <w:r w:rsidRPr="00814923">
        <w:t xml:space="preserve"> </w:t>
      </w:r>
      <w:r w:rsidR="00BC1581">
        <w:t>хранилище</w:t>
      </w:r>
      <w:r>
        <w:t>.</w:t>
      </w:r>
    </w:p>
    <w:p w:rsidR="006F20A5" w:rsidRPr="00814923" w:rsidRDefault="006F20A5" w:rsidP="006F20A5">
      <w:pPr>
        <w:pStyle w:val="affffffffd"/>
        <w:rPr>
          <w:lang w:val="en-US"/>
        </w:rPr>
      </w:pPr>
      <w:r>
        <w:t>Прототип</w:t>
      </w:r>
    </w:p>
    <w:p w:rsidR="006F20A5" w:rsidRPr="00EE0F46" w:rsidRDefault="006F20A5" w:rsidP="00EE0F46">
      <w:pPr>
        <w:pStyle w:val="affffffffc"/>
      </w:pPr>
      <w:r w:rsidRPr="00EE0F46">
        <w:t>bool __stdcall SetStoragePosition(</w:t>
      </w:r>
    </w:p>
    <w:p w:rsidR="006F20A5" w:rsidRPr="00EE0F46" w:rsidRDefault="006F20A5" w:rsidP="00EE0F46">
      <w:pPr>
        <w:pStyle w:val="affffffffc"/>
      </w:pPr>
      <w:r w:rsidRPr="00EE0F46">
        <w:tab/>
      </w:r>
      <w:r w:rsidRPr="00EE0F46">
        <w:tab/>
      </w:r>
      <w:r w:rsidRPr="00EE0F46">
        <w:tab/>
        <w:t>StorageHandle storageHandle,</w:t>
      </w:r>
    </w:p>
    <w:p w:rsidR="006F20A5" w:rsidRPr="00EE0F46" w:rsidRDefault="006F20A5" w:rsidP="00EE0F46">
      <w:pPr>
        <w:pStyle w:val="affffffffc"/>
      </w:pPr>
      <w:r w:rsidRPr="00EE0F46">
        <w:tab/>
      </w:r>
      <w:r w:rsidRPr="00EE0F46">
        <w:tab/>
      </w:r>
      <w:r w:rsidRPr="00EE0F46">
        <w:tab/>
        <w:t>LONGLONG newPosition,</w:t>
      </w:r>
    </w:p>
    <w:p w:rsidR="006F20A5" w:rsidRPr="00EE0F46" w:rsidRDefault="006F20A5" w:rsidP="00EE0F46">
      <w:pPr>
        <w:pStyle w:val="affffffffc"/>
      </w:pPr>
      <w:r w:rsidRPr="00EE0F46">
        <w:tab/>
      </w:r>
      <w:r w:rsidRPr="00EE0F46">
        <w:tab/>
      </w:r>
      <w:r w:rsidRPr="00EE0F46">
        <w:tab/>
        <w:t>OriginEnum newOrigin = OriginEnum::Begin</w:t>
      </w:r>
    </w:p>
    <w:p w:rsidR="006F20A5" w:rsidRPr="00EE0F46" w:rsidRDefault="006F20A5" w:rsidP="00EE0F46">
      <w:pPr>
        <w:pStyle w:val="affffffffc"/>
      </w:pPr>
      <w:r w:rsidRPr="00EE0F46">
        <w:tab/>
      </w:r>
      <w:r w:rsidRPr="00EE0F46">
        <w:tab/>
        <w:t>);</w:t>
      </w:r>
    </w:p>
    <w:tbl>
      <w:tblPr>
        <w:tblStyle w:val="afe"/>
        <w:tblW w:w="0" w:type="auto"/>
        <w:tblInd w:w="108" w:type="dxa"/>
        <w:tblCellMar>
          <w:top w:w="57" w:type="dxa"/>
          <w:bottom w:w="57" w:type="dxa"/>
        </w:tblCellMar>
        <w:tblLook w:val="04A0" w:firstRow="1" w:lastRow="0" w:firstColumn="1" w:lastColumn="0" w:noHBand="0" w:noVBand="1"/>
      </w:tblPr>
      <w:tblGrid>
        <w:gridCol w:w="2410"/>
        <w:gridCol w:w="2552"/>
        <w:gridCol w:w="4394"/>
      </w:tblGrid>
      <w:tr w:rsidR="006F20A5" w:rsidRPr="0088692F" w:rsidTr="005023F7">
        <w:tc>
          <w:tcPr>
            <w:tcW w:w="2410" w:type="dxa"/>
          </w:tcPr>
          <w:p w:rsidR="006F20A5" w:rsidRPr="0088692F" w:rsidRDefault="006F20A5" w:rsidP="005023F7">
            <w:pPr>
              <w:pStyle w:val="affffff8"/>
              <w:keepNext/>
              <w:rPr>
                <w:b/>
              </w:rPr>
            </w:pPr>
            <w:r w:rsidRPr="0088692F">
              <w:rPr>
                <w:b/>
              </w:rPr>
              <w:t>Параметр</w:t>
            </w:r>
          </w:p>
        </w:tc>
        <w:tc>
          <w:tcPr>
            <w:tcW w:w="2552" w:type="dxa"/>
          </w:tcPr>
          <w:p w:rsidR="006F20A5" w:rsidRPr="0088692F" w:rsidRDefault="006F20A5" w:rsidP="005023F7">
            <w:pPr>
              <w:pStyle w:val="affffff8"/>
              <w:keepNext/>
              <w:rPr>
                <w:b/>
              </w:rPr>
            </w:pPr>
            <w:r w:rsidRPr="0088692F">
              <w:rPr>
                <w:b/>
              </w:rPr>
              <w:t>Тип</w:t>
            </w:r>
          </w:p>
        </w:tc>
        <w:tc>
          <w:tcPr>
            <w:tcW w:w="4394" w:type="dxa"/>
          </w:tcPr>
          <w:p w:rsidR="006F20A5" w:rsidRPr="0088692F" w:rsidRDefault="006F20A5" w:rsidP="005023F7">
            <w:pPr>
              <w:pStyle w:val="affffff8"/>
              <w:keepNext/>
              <w:rPr>
                <w:b/>
              </w:rPr>
            </w:pPr>
            <w:r w:rsidRPr="0088692F">
              <w:rPr>
                <w:b/>
              </w:rPr>
              <w:t>Описание</w:t>
            </w:r>
          </w:p>
        </w:tc>
      </w:tr>
      <w:tr w:rsidR="006F20A5" w:rsidRPr="0088692F" w:rsidTr="005023F7">
        <w:tc>
          <w:tcPr>
            <w:tcW w:w="2410" w:type="dxa"/>
          </w:tcPr>
          <w:p w:rsidR="006F20A5" w:rsidRPr="0088692F" w:rsidRDefault="006F20A5" w:rsidP="005023F7">
            <w:pPr>
              <w:pStyle w:val="affffff7"/>
            </w:pPr>
            <w:r w:rsidRPr="004E0095">
              <w:t>storageHandle</w:t>
            </w:r>
          </w:p>
        </w:tc>
        <w:tc>
          <w:tcPr>
            <w:tcW w:w="2552" w:type="dxa"/>
          </w:tcPr>
          <w:p w:rsidR="006F20A5" w:rsidRPr="0088692F" w:rsidRDefault="006F20A5" w:rsidP="005023F7">
            <w:pPr>
              <w:pStyle w:val="affffff7"/>
            </w:pPr>
            <w:r w:rsidRPr="004E0095">
              <w:rPr>
                <w:lang w:val="en-US"/>
              </w:rPr>
              <w:t>StorageHandle</w:t>
            </w:r>
          </w:p>
        </w:tc>
        <w:tc>
          <w:tcPr>
            <w:tcW w:w="4394" w:type="dxa"/>
          </w:tcPr>
          <w:p w:rsidR="006F20A5" w:rsidRPr="004E0095" w:rsidRDefault="006F20A5" w:rsidP="005023F7">
            <w:pPr>
              <w:pStyle w:val="affffff7"/>
            </w:pPr>
            <w:r w:rsidRPr="00E40F3C">
              <w:t>[</w:t>
            </w:r>
            <w:r>
              <w:t>вх</w:t>
            </w:r>
            <w:r w:rsidRPr="00E40F3C">
              <w:t xml:space="preserve">] </w:t>
            </w:r>
            <w:r>
              <w:t xml:space="preserve">Дескриптор </w:t>
            </w:r>
            <w:r w:rsidR="00BC1581">
              <w:t>хранилища</w:t>
            </w:r>
          </w:p>
        </w:tc>
      </w:tr>
      <w:tr w:rsidR="006F20A5" w:rsidRPr="0088692F" w:rsidTr="005023F7">
        <w:tc>
          <w:tcPr>
            <w:tcW w:w="2410" w:type="dxa"/>
          </w:tcPr>
          <w:p w:rsidR="006F20A5" w:rsidRPr="004E0095" w:rsidRDefault="006F20A5" w:rsidP="005023F7">
            <w:pPr>
              <w:pStyle w:val="affffff7"/>
            </w:pPr>
            <w:r>
              <w:t>newPosition</w:t>
            </w:r>
          </w:p>
        </w:tc>
        <w:tc>
          <w:tcPr>
            <w:tcW w:w="2552" w:type="dxa"/>
          </w:tcPr>
          <w:p w:rsidR="006F20A5" w:rsidRPr="004E0095" w:rsidRDefault="006F20A5" w:rsidP="005023F7">
            <w:pPr>
              <w:pStyle w:val="affffff7"/>
              <w:rPr>
                <w:lang w:val="en-US"/>
              </w:rPr>
            </w:pPr>
            <w:r>
              <w:t>LONGLONG</w:t>
            </w:r>
          </w:p>
        </w:tc>
        <w:tc>
          <w:tcPr>
            <w:tcW w:w="4394" w:type="dxa"/>
          </w:tcPr>
          <w:p w:rsidR="006F20A5" w:rsidRPr="00E40F3C" w:rsidRDefault="006F20A5" w:rsidP="005023F7">
            <w:pPr>
              <w:pStyle w:val="affffff7"/>
            </w:pPr>
            <w:r w:rsidRPr="00E40F3C">
              <w:t>[</w:t>
            </w:r>
            <w:r>
              <w:t>вх</w:t>
            </w:r>
            <w:r w:rsidRPr="00E40F3C">
              <w:t xml:space="preserve">] </w:t>
            </w:r>
            <w:r>
              <w:t>Новое значение позиции</w:t>
            </w:r>
          </w:p>
        </w:tc>
      </w:tr>
      <w:tr w:rsidR="006F20A5" w:rsidRPr="000E580F" w:rsidTr="005023F7">
        <w:tc>
          <w:tcPr>
            <w:tcW w:w="2410" w:type="dxa"/>
          </w:tcPr>
          <w:p w:rsidR="006F20A5" w:rsidRDefault="006F20A5" w:rsidP="005023F7">
            <w:pPr>
              <w:pStyle w:val="affffff7"/>
            </w:pPr>
            <w:r>
              <w:t>newOrigin</w:t>
            </w:r>
          </w:p>
        </w:tc>
        <w:tc>
          <w:tcPr>
            <w:tcW w:w="2552" w:type="dxa"/>
          </w:tcPr>
          <w:p w:rsidR="006F20A5" w:rsidRDefault="006F20A5" w:rsidP="005023F7">
            <w:pPr>
              <w:pStyle w:val="affffff7"/>
            </w:pPr>
            <w:r>
              <w:t>OriginEnum</w:t>
            </w:r>
          </w:p>
        </w:tc>
        <w:tc>
          <w:tcPr>
            <w:tcW w:w="4394" w:type="dxa"/>
          </w:tcPr>
          <w:p w:rsidR="006F20A5" w:rsidRPr="008C53BC" w:rsidRDefault="006F20A5" w:rsidP="008C53BC">
            <w:pPr>
              <w:pStyle w:val="affffff7"/>
            </w:pPr>
            <w:r w:rsidRPr="00A5017E">
              <w:t>[</w:t>
            </w:r>
            <w:r>
              <w:t>вх</w:t>
            </w:r>
            <w:r w:rsidRPr="00A5017E">
              <w:t xml:space="preserve">] </w:t>
            </w:r>
            <w:r>
              <w:t>Точка</w:t>
            </w:r>
            <w:r w:rsidRPr="00A5017E">
              <w:t xml:space="preserve"> </w:t>
            </w:r>
            <w:r>
              <w:t>отсчета</w:t>
            </w:r>
            <w:r w:rsidRPr="00A5017E">
              <w:t xml:space="preserve"> </w:t>
            </w:r>
            <w:r>
              <w:t>позиции</w:t>
            </w:r>
            <w:r w:rsidRPr="00A5017E">
              <w:t xml:space="preserve"> (</w:t>
            </w:r>
            <w:r w:rsidR="00C965BD">
              <w:t>п. </w:t>
            </w:r>
            <w:r>
              <w:fldChar w:fldCharType="begin"/>
            </w:r>
            <w:r w:rsidRPr="00A5017E">
              <w:instrText xml:space="preserve"> </w:instrText>
            </w:r>
            <w:r w:rsidRPr="000E580F">
              <w:rPr>
                <w:lang w:val="en-US"/>
              </w:rPr>
              <w:instrText>REF</w:instrText>
            </w:r>
            <w:r w:rsidRPr="00A5017E">
              <w:instrText xml:space="preserve"> _</w:instrText>
            </w:r>
            <w:r w:rsidRPr="000E580F">
              <w:rPr>
                <w:lang w:val="en-US"/>
              </w:rPr>
              <w:instrText>Ref</w:instrText>
            </w:r>
            <w:r w:rsidRPr="00A5017E">
              <w:instrText>23181133 \</w:instrText>
            </w:r>
            <w:r w:rsidRPr="000E580F">
              <w:rPr>
                <w:lang w:val="en-US"/>
              </w:rPr>
              <w:instrText>r</w:instrText>
            </w:r>
            <w:r w:rsidRPr="00A5017E">
              <w:instrText xml:space="preserve"> \</w:instrText>
            </w:r>
            <w:r w:rsidRPr="000E580F">
              <w:rPr>
                <w:lang w:val="en-US"/>
              </w:rPr>
              <w:instrText>h</w:instrText>
            </w:r>
            <w:r w:rsidRPr="00A5017E">
              <w:instrText xml:space="preserve"> </w:instrText>
            </w:r>
            <w:r>
              <w:fldChar w:fldCharType="separate"/>
            </w:r>
            <w:r w:rsidR="00142550">
              <w:rPr>
                <w:lang w:val="en-US"/>
              </w:rPr>
              <w:t>3.1.3</w:t>
            </w:r>
            <w:r>
              <w:fldChar w:fldCharType="end"/>
            </w:r>
            <w:r w:rsidRPr="008C53BC">
              <w:t>)</w:t>
            </w:r>
          </w:p>
        </w:tc>
      </w:tr>
    </w:tbl>
    <w:p w:rsidR="006F20A5" w:rsidRDefault="006F20A5" w:rsidP="006F20A5">
      <w:pPr>
        <w:pStyle w:val="affffffffe"/>
      </w:pPr>
      <w:r>
        <w:lastRenderedPageBreak/>
        <w:t>Возвращаемое значение</w:t>
      </w:r>
    </w:p>
    <w:p w:rsidR="006F20A5" w:rsidRPr="005F7EB3" w:rsidRDefault="006F20A5" w:rsidP="006F20A5">
      <w:r>
        <w:t xml:space="preserve">Возвращает </w:t>
      </w:r>
      <w:r w:rsidRPr="005F7EB3">
        <w:rPr>
          <w:rStyle w:val="afffffff1"/>
        </w:rPr>
        <w:t>true</w:t>
      </w:r>
      <w:r>
        <w:t xml:space="preserve"> при успешном выполнении позиционирования. В остальных случаях возвращает </w:t>
      </w:r>
      <w:r w:rsidRPr="005F7EB3">
        <w:rPr>
          <w:rStyle w:val="afffffff1"/>
        </w:rPr>
        <w:t>false</w:t>
      </w:r>
      <w:r>
        <w:t>.</w:t>
      </w:r>
    </w:p>
    <w:p w:rsidR="006F20A5" w:rsidRDefault="00DD552E" w:rsidP="006F20A5">
      <w:pPr>
        <w:pStyle w:val="affffffffd"/>
      </w:pPr>
      <w:r>
        <w:t>Примечание</w:t>
      </w:r>
    </w:p>
    <w:p w:rsidR="006F20A5" w:rsidRPr="000E580F" w:rsidRDefault="006F20A5" w:rsidP="006F20A5">
      <w:r>
        <w:t>Функция используется для произвольного позиционирования в пред</w:t>
      </w:r>
      <w:r>
        <w:t>е</w:t>
      </w:r>
      <w:r>
        <w:t xml:space="preserve">лах </w:t>
      </w:r>
      <w:r w:rsidR="00BC1581">
        <w:t>хранилища</w:t>
      </w:r>
      <w:r>
        <w:t>, обычно с целью последующего чтения данных. Для выпо</w:t>
      </w:r>
      <w:r>
        <w:t>л</w:t>
      </w:r>
      <w:r>
        <w:t xml:space="preserve">нения чтения функцией </w:t>
      </w:r>
      <w:r w:rsidRPr="00ED5CEF">
        <w:rPr>
          <w:rStyle w:val="afffffff1"/>
        </w:rPr>
        <w:t>ReadStorageData</w:t>
      </w:r>
      <w:r>
        <w:t xml:space="preserve"> позиция может быть не кратна размеру сектора. Выполняется проверка на возможный выход устанавлива</w:t>
      </w:r>
      <w:r>
        <w:t>е</w:t>
      </w:r>
      <w:r>
        <w:t xml:space="preserve">мой позиции за пределы области данных </w:t>
      </w:r>
      <w:r w:rsidR="00BC1581">
        <w:t>хранилища</w:t>
      </w:r>
      <w:r>
        <w:t>.</w:t>
      </w:r>
    </w:p>
    <w:p w:rsidR="006F20A5" w:rsidRPr="00ED5CEF" w:rsidRDefault="006F20A5" w:rsidP="00697944">
      <w:pPr>
        <w:pStyle w:val="2"/>
        <w:rPr>
          <w:lang w:val="en-US"/>
        </w:rPr>
      </w:pPr>
      <w:bookmarkStart w:id="79" w:name="_Ref23407852"/>
      <w:bookmarkStart w:id="80" w:name="ReadStorageData"/>
      <w:bookmarkStart w:id="81" w:name="_Toc177920570"/>
      <w:r w:rsidRPr="00CC14D5">
        <w:rPr>
          <w:lang w:val="en-US"/>
        </w:rPr>
        <w:t>ReadStorageData</w:t>
      </w:r>
      <w:bookmarkEnd w:id="79"/>
      <w:bookmarkEnd w:id="80"/>
      <w:bookmarkEnd w:id="81"/>
    </w:p>
    <w:p w:rsidR="006F20A5" w:rsidRPr="00814923" w:rsidRDefault="006F20A5" w:rsidP="006F20A5">
      <w:r>
        <w:t xml:space="preserve">Чтение данных </w:t>
      </w:r>
      <w:r w:rsidR="00BC1581">
        <w:t>из</w:t>
      </w:r>
      <w:r>
        <w:t xml:space="preserve"> </w:t>
      </w:r>
      <w:r w:rsidR="00BC1581">
        <w:t>хранилища</w:t>
      </w:r>
      <w:r>
        <w:t>.</w:t>
      </w:r>
    </w:p>
    <w:p w:rsidR="006F20A5" w:rsidRPr="00ED5CEF" w:rsidRDefault="006F20A5" w:rsidP="006F20A5">
      <w:pPr>
        <w:pStyle w:val="affffffffd"/>
      </w:pPr>
      <w:r>
        <w:t>Прототип</w:t>
      </w:r>
    </w:p>
    <w:p w:rsidR="006F20A5" w:rsidRPr="00EE0F46" w:rsidRDefault="006F20A5" w:rsidP="00EE0F46">
      <w:pPr>
        <w:pStyle w:val="affffffffc"/>
      </w:pPr>
      <w:r w:rsidRPr="00EE0F46">
        <w:t>LONGLONG __stdcall ReadStorageData(</w:t>
      </w:r>
    </w:p>
    <w:p w:rsidR="006F20A5" w:rsidRPr="00EE0F46" w:rsidRDefault="006F20A5" w:rsidP="00EE0F46">
      <w:pPr>
        <w:pStyle w:val="affffffffc"/>
      </w:pPr>
      <w:r w:rsidRPr="00EE0F46">
        <w:tab/>
        <w:t>StorageHandle storageHandle,</w:t>
      </w:r>
    </w:p>
    <w:p w:rsidR="006F20A5" w:rsidRPr="00EE0F46" w:rsidRDefault="006F20A5" w:rsidP="00EE0F46">
      <w:pPr>
        <w:pStyle w:val="affffffffc"/>
      </w:pPr>
      <w:r w:rsidRPr="00EE0F46">
        <w:tab/>
        <w:t>LONGLONG bytesToRead,</w:t>
      </w:r>
    </w:p>
    <w:p w:rsidR="006F20A5" w:rsidRPr="00EE0F46" w:rsidRDefault="006F20A5" w:rsidP="00EE0F46">
      <w:pPr>
        <w:pStyle w:val="affffffffc"/>
      </w:pPr>
      <w:r w:rsidRPr="00EE0F46">
        <w:tab/>
        <w:t>BYTE *dataBuffer</w:t>
      </w:r>
    </w:p>
    <w:p w:rsidR="006F20A5" w:rsidRPr="00EE0F46" w:rsidRDefault="006F20A5"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2410"/>
        <w:gridCol w:w="2552"/>
        <w:gridCol w:w="4394"/>
      </w:tblGrid>
      <w:tr w:rsidR="006F20A5" w:rsidRPr="0088692F" w:rsidTr="005023F7">
        <w:tc>
          <w:tcPr>
            <w:tcW w:w="2410" w:type="dxa"/>
          </w:tcPr>
          <w:p w:rsidR="006F20A5" w:rsidRPr="0088692F" w:rsidRDefault="006F20A5" w:rsidP="005023F7">
            <w:pPr>
              <w:pStyle w:val="affffff8"/>
              <w:keepNext/>
              <w:rPr>
                <w:b/>
              </w:rPr>
            </w:pPr>
            <w:r w:rsidRPr="0088692F">
              <w:rPr>
                <w:b/>
              </w:rPr>
              <w:t>Параметр</w:t>
            </w:r>
          </w:p>
        </w:tc>
        <w:tc>
          <w:tcPr>
            <w:tcW w:w="2552" w:type="dxa"/>
          </w:tcPr>
          <w:p w:rsidR="006F20A5" w:rsidRPr="0088692F" w:rsidRDefault="006F20A5" w:rsidP="005023F7">
            <w:pPr>
              <w:pStyle w:val="affffff8"/>
              <w:keepNext/>
              <w:rPr>
                <w:b/>
              </w:rPr>
            </w:pPr>
            <w:r w:rsidRPr="0088692F">
              <w:rPr>
                <w:b/>
              </w:rPr>
              <w:t>Тип</w:t>
            </w:r>
          </w:p>
        </w:tc>
        <w:tc>
          <w:tcPr>
            <w:tcW w:w="4394" w:type="dxa"/>
          </w:tcPr>
          <w:p w:rsidR="006F20A5" w:rsidRPr="0088692F" w:rsidRDefault="006F20A5" w:rsidP="005023F7">
            <w:pPr>
              <w:pStyle w:val="affffff8"/>
              <w:keepNext/>
              <w:rPr>
                <w:b/>
              </w:rPr>
            </w:pPr>
            <w:r w:rsidRPr="0088692F">
              <w:rPr>
                <w:b/>
              </w:rPr>
              <w:t>Описание</w:t>
            </w:r>
          </w:p>
        </w:tc>
      </w:tr>
      <w:tr w:rsidR="006F20A5" w:rsidRPr="0088692F" w:rsidTr="005023F7">
        <w:tc>
          <w:tcPr>
            <w:tcW w:w="2410" w:type="dxa"/>
          </w:tcPr>
          <w:p w:rsidR="006F20A5" w:rsidRPr="0088692F" w:rsidRDefault="006F20A5" w:rsidP="00025E00">
            <w:pPr>
              <w:pStyle w:val="affffff7"/>
              <w:keepNext/>
            </w:pPr>
            <w:r w:rsidRPr="004E0095">
              <w:t>storageHandle</w:t>
            </w:r>
          </w:p>
        </w:tc>
        <w:tc>
          <w:tcPr>
            <w:tcW w:w="2552" w:type="dxa"/>
          </w:tcPr>
          <w:p w:rsidR="006F20A5" w:rsidRPr="0088692F" w:rsidRDefault="006F20A5" w:rsidP="00025E00">
            <w:pPr>
              <w:pStyle w:val="affffff7"/>
              <w:keepNext/>
            </w:pPr>
            <w:r w:rsidRPr="004E0095">
              <w:rPr>
                <w:lang w:val="en-US"/>
              </w:rPr>
              <w:t>StorageHandle</w:t>
            </w:r>
          </w:p>
        </w:tc>
        <w:tc>
          <w:tcPr>
            <w:tcW w:w="4394" w:type="dxa"/>
          </w:tcPr>
          <w:p w:rsidR="006F20A5" w:rsidRPr="004E0095" w:rsidRDefault="006F20A5" w:rsidP="00025E00">
            <w:pPr>
              <w:pStyle w:val="affffff7"/>
              <w:keepNext/>
            </w:pPr>
            <w:r w:rsidRPr="00E40F3C">
              <w:t>[</w:t>
            </w:r>
            <w:r>
              <w:t>вх</w:t>
            </w:r>
            <w:r w:rsidRPr="00E40F3C">
              <w:t xml:space="preserve">] </w:t>
            </w:r>
            <w:r>
              <w:t xml:space="preserve">Дескриптор </w:t>
            </w:r>
            <w:r w:rsidR="00BC1581">
              <w:t>хранилища</w:t>
            </w:r>
          </w:p>
        </w:tc>
      </w:tr>
      <w:tr w:rsidR="006F20A5" w:rsidRPr="0088692F" w:rsidTr="005023F7">
        <w:tc>
          <w:tcPr>
            <w:tcW w:w="2410" w:type="dxa"/>
          </w:tcPr>
          <w:p w:rsidR="006F20A5" w:rsidRPr="004E0095" w:rsidRDefault="006F20A5" w:rsidP="00025E00">
            <w:pPr>
              <w:pStyle w:val="affffff7"/>
              <w:keepNext/>
            </w:pPr>
            <w:r w:rsidRPr="000E580F">
              <w:rPr>
                <w:lang w:val="en-US"/>
              </w:rPr>
              <w:t>bytesToRead</w:t>
            </w:r>
          </w:p>
        </w:tc>
        <w:tc>
          <w:tcPr>
            <w:tcW w:w="2552" w:type="dxa"/>
          </w:tcPr>
          <w:p w:rsidR="006F20A5" w:rsidRPr="004E0095" w:rsidRDefault="006F20A5" w:rsidP="00025E00">
            <w:pPr>
              <w:pStyle w:val="affffff7"/>
              <w:keepNext/>
              <w:rPr>
                <w:lang w:val="en-US"/>
              </w:rPr>
            </w:pPr>
            <w:r w:rsidRPr="000E580F">
              <w:rPr>
                <w:lang w:val="en-US"/>
              </w:rPr>
              <w:t>LONGLONG</w:t>
            </w:r>
          </w:p>
        </w:tc>
        <w:tc>
          <w:tcPr>
            <w:tcW w:w="4394" w:type="dxa"/>
          </w:tcPr>
          <w:p w:rsidR="006F20A5" w:rsidRPr="00E40F3C" w:rsidRDefault="006F20A5" w:rsidP="00025E00">
            <w:pPr>
              <w:pStyle w:val="affffff7"/>
              <w:keepNext/>
              <w:suppressAutoHyphens/>
            </w:pPr>
            <w:r w:rsidRPr="00E40F3C">
              <w:t>[</w:t>
            </w:r>
            <w:r>
              <w:t>вх</w:t>
            </w:r>
            <w:r w:rsidRPr="00E40F3C">
              <w:t xml:space="preserve">] </w:t>
            </w:r>
            <w:r>
              <w:t>Количество байт, подлежащих считыванию</w:t>
            </w:r>
          </w:p>
        </w:tc>
      </w:tr>
      <w:tr w:rsidR="006F20A5" w:rsidRPr="0088692F" w:rsidTr="005023F7">
        <w:tc>
          <w:tcPr>
            <w:tcW w:w="2410" w:type="dxa"/>
          </w:tcPr>
          <w:p w:rsidR="006F20A5" w:rsidRPr="000E580F" w:rsidRDefault="006F20A5" w:rsidP="005023F7">
            <w:pPr>
              <w:pStyle w:val="affffff7"/>
              <w:rPr>
                <w:lang w:val="en-US"/>
              </w:rPr>
            </w:pPr>
            <w:r w:rsidRPr="000E580F">
              <w:rPr>
                <w:lang w:val="en-US"/>
              </w:rPr>
              <w:t>dataBuf</w:t>
            </w:r>
            <w:r>
              <w:t>fer</w:t>
            </w:r>
          </w:p>
        </w:tc>
        <w:tc>
          <w:tcPr>
            <w:tcW w:w="2552" w:type="dxa"/>
          </w:tcPr>
          <w:p w:rsidR="006F20A5" w:rsidRPr="00ED5CEF" w:rsidRDefault="006F20A5" w:rsidP="005023F7">
            <w:pPr>
              <w:pStyle w:val="affffff7"/>
            </w:pPr>
            <w:r w:rsidRPr="000E580F">
              <w:rPr>
                <w:lang w:val="en-US"/>
              </w:rPr>
              <w:t>BYTE</w:t>
            </w:r>
            <w:r>
              <w:t xml:space="preserve"> *</w:t>
            </w:r>
          </w:p>
        </w:tc>
        <w:tc>
          <w:tcPr>
            <w:tcW w:w="4394" w:type="dxa"/>
          </w:tcPr>
          <w:p w:rsidR="006F20A5" w:rsidRPr="00E40F3C" w:rsidRDefault="006F20A5" w:rsidP="005023F7">
            <w:pPr>
              <w:pStyle w:val="affffff7"/>
              <w:suppressAutoHyphens/>
            </w:pPr>
            <w:r w:rsidRPr="00E40F3C">
              <w:t>[</w:t>
            </w:r>
            <w:r>
              <w:t>вых</w:t>
            </w:r>
            <w:r w:rsidRPr="00E40F3C">
              <w:t xml:space="preserve">] </w:t>
            </w:r>
            <w:r w:rsidR="00C07F3A">
              <w:t xml:space="preserve">Указатель на массив, в который </w:t>
            </w:r>
            <w:r>
              <w:t>следует производить чтение</w:t>
            </w:r>
          </w:p>
        </w:tc>
      </w:tr>
    </w:tbl>
    <w:p w:rsidR="006F20A5" w:rsidRDefault="006F20A5" w:rsidP="006F20A5">
      <w:pPr>
        <w:pStyle w:val="affffffffe"/>
      </w:pPr>
      <w:r>
        <w:t>Возвращаемое значение</w:t>
      </w:r>
    </w:p>
    <w:p w:rsidR="006F20A5" w:rsidRPr="00701181" w:rsidRDefault="006F20A5" w:rsidP="006F20A5">
      <w:r>
        <w:t xml:space="preserve">Возвращает </w:t>
      </w:r>
      <w:r w:rsidRPr="00ED5CEF">
        <w:t>коли</w:t>
      </w:r>
      <w:r>
        <w:t>чество считанных байт</w:t>
      </w:r>
      <w:r w:rsidR="00021520">
        <w:t>ов</w:t>
      </w:r>
      <w:r>
        <w:t xml:space="preserve">. При успешном завершении оно должно быть равно </w:t>
      </w:r>
      <w:r w:rsidRPr="00ED5CEF">
        <w:rPr>
          <w:rStyle w:val="afffffff1"/>
        </w:rPr>
        <w:t>bytesToRead</w:t>
      </w:r>
      <w:r>
        <w:t>.</w:t>
      </w:r>
    </w:p>
    <w:p w:rsidR="006F20A5" w:rsidRDefault="00DD552E" w:rsidP="006F20A5">
      <w:pPr>
        <w:pStyle w:val="affffffffd"/>
      </w:pPr>
      <w:r>
        <w:lastRenderedPageBreak/>
        <w:t>Примечание</w:t>
      </w:r>
    </w:p>
    <w:p w:rsidR="006F20A5" w:rsidRPr="00ED5CEF" w:rsidRDefault="006F20A5" w:rsidP="006F20A5">
      <w:r>
        <w:t xml:space="preserve">Функция выполняет буферизованное чтение данных </w:t>
      </w:r>
      <w:r w:rsidR="00BC1581">
        <w:t>из</w:t>
      </w:r>
      <w:r>
        <w:t xml:space="preserve"> </w:t>
      </w:r>
      <w:r w:rsidR="00BC1581">
        <w:t xml:space="preserve">хранилища </w:t>
      </w:r>
      <w:r>
        <w:t xml:space="preserve">по смещению, предварительно заданному функциями </w:t>
      </w:r>
      <w:r w:rsidRPr="00ED5CEF">
        <w:rPr>
          <w:rStyle w:val="afffffff1"/>
        </w:rPr>
        <w:t>StorageBlockFirst</w:t>
      </w:r>
      <w:r>
        <w:t xml:space="preserve">, </w:t>
      </w:r>
      <w:r w:rsidRPr="00ED5CEF">
        <w:rPr>
          <w:rStyle w:val="afffffff1"/>
        </w:rPr>
        <w:t>StorageBlockNext</w:t>
      </w:r>
      <w:r w:rsidRPr="00ED5CEF">
        <w:t xml:space="preserve"> </w:t>
      </w:r>
      <w:r>
        <w:t xml:space="preserve">или </w:t>
      </w:r>
      <w:r w:rsidRPr="00ED5CEF">
        <w:rPr>
          <w:rStyle w:val="afffffff1"/>
        </w:rPr>
        <w:t>SetStoragePosition</w:t>
      </w:r>
      <w:r>
        <w:t xml:space="preserve">. Предполагается, что буфер имеет размер не меньше, чем </w:t>
      </w:r>
      <w:r w:rsidRPr="00ED5CEF">
        <w:rPr>
          <w:rStyle w:val="afffffff1"/>
        </w:rPr>
        <w:t>bytesToRead</w:t>
      </w:r>
      <w:r>
        <w:t>, при этом дополнительный запас по размеру буфера не требуется.</w:t>
      </w:r>
    </w:p>
    <w:p w:rsidR="006F20A5" w:rsidRDefault="006F20A5" w:rsidP="00697944">
      <w:pPr>
        <w:pStyle w:val="2"/>
      </w:pPr>
      <w:bookmarkStart w:id="82" w:name="_Ref23177131"/>
      <w:bookmarkStart w:id="83" w:name="_Ref23521898"/>
      <w:bookmarkStart w:id="84" w:name="RecognizeFileSystem"/>
      <w:bookmarkStart w:id="85" w:name="_Toc177920571"/>
      <w:r>
        <w:rPr>
          <w:lang w:val="en-US"/>
        </w:rPr>
        <w:t>Recognize</w:t>
      </w:r>
      <w:bookmarkEnd w:id="82"/>
      <w:r w:rsidR="00BC1581">
        <w:rPr>
          <w:lang w:val="en-US"/>
        </w:rPr>
        <w:t>FileSystem</w:t>
      </w:r>
      <w:bookmarkEnd w:id="83"/>
      <w:bookmarkEnd w:id="84"/>
      <w:bookmarkEnd w:id="85"/>
    </w:p>
    <w:p w:rsidR="006F20A5" w:rsidRDefault="006F20A5" w:rsidP="006F20A5">
      <w:r>
        <w:t xml:space="preserve">Распознавание файловой системы по заданному смещению на </w:t>
      </w:r>
      <w:r w:rsidR="00190647">
        <w:t>хран</w:t>
      </w:r>
      <w:r w:rsidR="00190647">
        <w:t>и</w:t>
      </w:r>
      <w:r w:rsidR="00190647">
        <w:t>лище</w:t>
      </w:r>
      <w:r>
        <w:t>, заданном при помощи дескриптора.</w:t>
      </w:r>
    </w:p>
    <w:p w:rsidR="006F20A5" w:rsidRPr="00836DFA" w:rsidRDefault="006F20A5" w:rsidP="006F20A5">
      <w:pPr>
        <w:pStyle w:val="affffffffd"/>
        <w:rPr>
          <w:lang w:val="en-US"/>
        </w:rPr>
      </w:pPr>
      <w:r>
        <w:t>Прототип</w:t>
      </w:r>
    </w:p>
    <w:p w:rsidR="006F20A5" w:rsidRPr="00EE0F46" w:rsidRDefault="006F20A5" w:rsidP="00EE0F46">
      <w:pPr>
        <w:pStyle w:val="affffffffc"/>
      </w:pPr>
      <w:r w:rsidRPr="00EE0F46">
        <w:t xml:space="preserve">FileSystemTypeEnum __stdcall </w:t>
      </w:r>
      <w:r w:rsidR="00464787" w:rsidRPr="00EE0F46">
        <w:t>RecognizeFileSystem</w:t>
      </w:r>
      <w:r w:rsidRPr="00EE0F46">
        <w:t>(</w:t>
      </w:r>
    </w:p>
    <w:p w:rsidR="006F20A5" w:rsidRPr="00EE0F46" w:rsidRDefault="006F20A5" w:rsidP="00EE0F46">
      <w:pPr>
        <w:pStyle w:val="affffffffc"/>
      </w:pPr>
      <w:r w:rsidRPr="00EE0F46">
        <w:tab/>
        <w:t>StorageHandle storageHandle,</w:t>
      </w:r>
    </w:p>
    <w:p w:rsidR="006F20A5" w:rsidRPr="00EE0F46" w:rsidRDefault="006F20A5" w:rsidP="00EE0F46">
      <w:pPr>
        <w:pStyle w:val="affffffffc"/>
      </w:pPr>
      <w:r w:rsidRPr="00EE0F46">
        <w:tab/>
        <w:t>ULONGLONG startOffset</w:t>
      </w:r>
    </w:p>
    <w:p w:rsidR="006F20A5" w:rsidRPr="00EE0F46" w:rsidRDefault="006F20A5"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1985"/>
        <w:gridCol w:w="2268"/>
        <w:gridCol w:w="5103"/>
      </w:tblGrid>
      <w:tr w:rsidR="006F20A5"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6F20A5" w:rsidRDefault="006F20A5" w:rsidP="005023F7">
            <w:pPr>
              <w:pStyle w:val="affffff8"/>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F20A5" w:rsidRDefault="006F20A5" w:rsidP="005023F7">
            <w:pPr>
              <w:pStyle w:val="affffff8"/>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6F20A5" w:rsidRDefault="006F20A5" w:rsidP="005023F7">
            <w:pPr>
              <w:pStyle w:val="affffff8"/>
              <w:rPr>
                <w:b/>
              </w:rPr>
            </w:pPr>
            <w:r>
              <w:rPr>
                <w:b/>
              </w:rPr>
              <w:t>Описание</w:t>
            </w:r>
          </w:p>
        </w:tc>
      </w:tr>
      <w:tr w:rsidR="006F20A5"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6F20A5" w:rsidRDefault="006F20A5" w:rsidP="005023F7">
            <w:pPr>
              <w:pStyle w:val="affffff8"/>
              <w:rPr>
                <w:lang w:val="en-US"/>
              </w:rPr>
            </w:pPr>
            <w:r>
              <w:rPr>
                <w:lang w:val="en-US"/>
              </w:rPr>
              <w:t>storageHandle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F20A5" w:rsidRDefault="006F20A5" w:rsidP="005023F7">
            <w:pPr>
              <w:pStyle w:val="affffff8"/>
            </w:pPr>
            <w:r>
              <w:rPr>
                <w:lang w:val="en-US"/>
              </w:rPr>
              <w:t>StorageHandle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6F20A5" w:rsidRPr="000B688C" w:rsidRDefault="006F20A5" w:rsidP="005023F7">
            <w:pPr>
              <w:pStyle w:val="affffff7"/>
            </w:pPr>
            <w:r w:rsidRPr="00E40F3C">
              <w:t>[</w:t>
            </w:r>
            <w:r>
              <w:t>вх</w:t>
            </w:r>
            <w:r w:rsidRPr="00E40F3C">
              <w:t xml:space="preserve">] </w:t>
            </w:r>
            <w:r w:rsidRPr="000B688C">
              <w:t xml:space="preserve">Дескриптор </w:t>
            </w:r>
            <w:r w:rsidR="00190647">
              <w:t>хранилища</w:t>
            </w:r>
          </w:p>
        </w:tc>
      </w:tr>
      <w:tr w:rsidR="006F20A5"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6F20A5" w:rsidRDefault="006F20A5" w:rsidP="005023F7">
            <w:pPr>
              <w:pStyle w:val="affffff8"/>
              <w:rPr>
                <w:lang w:val="en-US"/>
              </w:rPr>
            </w:pPr>
            <w:r>
              <w:rPr>
                <w:lang w:val="en-US"/>
              </w:rPr>
              <w:t>startOffset</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F20A5" w:rsidRDefault="006F20A5" w:rsidP="005023F7">
            <w:pPr>
              <w:pStyle w:val="affffff8"/>
            </w:pPr>
            <w:r>
              <w:rPr>
                <w:lang w:val="en-US"/>
              </w:rPr>
              <w:t>ULONGLONG</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6F20A5" w:rsidRDefault="006F20A5" w:rsidP="005023F7">
            <w:pPr>
              <w:pStyle w:val="affffff7"/>
            </w:pPr>
            <w:r w:rsidRPr="00E40F3C">
              <w:t>[</w:t>
            </w:r>
            <w:r>
              <w:t>вх</w:t>
            </w:r>
            <w:r w:rsidRPr="00E40F3C">
              <w:t xml:space="preserve">] </w:t>
            </w:r>
            <w:r>
              <w:t xml:space="preserve">Смещение относительно начала </w:t>
            </w:r>
            <w:r w:rsidR="00190647">
              <w:t>хранилища</w:t>
            </w:r>
          </w:p>
        </w:tc>
      </w:tr>
    </w:tbl>
    <w:p w:rsidR="006F20A5" w:rsidRDefault="006F20A5" w:rsidP="006F20A5">
      <w:pPr>
        <w:pStyle w:val="affffffffe"/>
      </w:pPr>
      <w:r>
        <w:t>Возвращаемое значение</w:t>
      </w:r>
    </w:p>
    <w:p w:rsidR="006F20A5" w:rsidRPr="005D6993" w:rsidRDefault="006F20A5" w:rsidP="006F20A5">
      <w:r w:rsidRPr="003661F3">
        <w:t>В случае успешного завершения возвращает идентификатор типа фа</w:t>
      </w:r>
      <w:r w:rsidRPr="003661F3">
        <w:t>й</w:t>
      </w:r>
      <w:r w:rsidRPr="003661F3">
        <w:t>ловой системы (</w:t>
      </w:r>
      <w:r w:rsidR="00B169E5">
        <w:t xml:space="preserve">п. </w:t>
      </w:r>
      <w:r w:rsidRPr="003661F3">
        <w:fldChar w:fldCharType="begin"/>
      </w:r>
      <w:r w:rsidRPr="003661F3">
        <w:instrText xml:space="preserve"> REF _Ref21625978 \r \h </w:instrText>
      </w:r>
      <w:r w:rsidRPr="003661F3">
        <w:fldChar w:fldCharType="separate"/>
      </w:r>
      <w:r w:rsidR="00142550">
        <w:t>3.1.2</w:t>
      </w:r>
      <w:r w:rsidRPr="003661F3">
        <w:fldChar w:fldCharType="end"/>
      </w:r>
      <w:r>
        <w:t xml:space="preserve">), в случае ошибки — значение </w:t>
      </w:r>
      <w:r w:rsidRPr="006F3F2B">
        <w:rPr>
          <w:rStyle w:val="afffffff1"/>
        </w:rPr>
        <w:t>FileSystemTypeEnum</w:t>
      </w:r>
      <w:r w:rsidRPr="006F3F2B">
        <w:rPr>
          <w:rStyle w:val="afffffff1"/>
          <w:lang w:val="ru-RU"/>
        </w:rPr>
        <w:t>::</w:t>
      </w:r>
      <w:r>
        <w:rPr>
          <w:rStyle w:val="afffffff1"/>
          <w:lang w:val="ru-RU"/>
        </w:rPr>
        <w:t xml:space="preserve"> </w:t>
      </w:r>
      <w:r w:rsidRPr="006F3F2B">
        <w:rPr>
          <w:rStyle w:val="afffffff1"/>
        </w:rPr>
        <w:t>FS</w:t>
      </w:r>
      <w:r w:rsidRPr="006F3F2B">
        <w:rPr>
          <w:rStyle w:val="afffffff1"/>
          <w:lang w:val="ru-RU"/>
        </w:rPr>
        <w:t>_</w:t>
      </w:r>
      <w:r w:rsidRPr="006F3F2B">
        <w:rPr>
          <w:rStyle w:val="afffffff1"/>
        </w:rPr>
        <w:t>Error</w:t>
      </w:r>
      <w:r w:rsidR="005D6993">
        <w:t>.</w:t>
      </w:r>
    </w:p>
    <w:p w:rsidR="006F20A5" w:rsidRDefault="00DD552E" w:rsidP="006F20A5">
      <w:pPr>
        <w:pStyle w:val="affffffffd"/>
      </w:pPr>
      <w:r>
        <w:t>Примечание</w:t>
      </w:r>
    </w:p>
    <w:p w:rsidR="006F20A5" w:rsidRPr="005D6993" w:rsidRDefault="006F20A5" w:rsidP="006F20A5">
      <w:r w:rsidRPr="00390D79">
        <w:t xml:space="preserve">Распознавание производится путем считывания первых 2048 байт по смещению </w:t>
      </w:r>
      <w:r w:rsidRPr="00390D79">
        <w:rPr>
          <w:rStyle w:val="afffffff1"/>
        </w:rPr>
        <w:t>startOffset</w:t>
      </w:r>
      <w:r w:rsidRPr="00390D79">
        <w:t xml:space="preserve"> относительно начала контейнера</w:t>
      </w:r>
      <w:r>
        <w:t xml:space="preserve"> и последовател</w:t>
      </w:r>
      <w:r>
        <w:t>ь</w:t>
      </w:r>
      <w:r>
        <w:t>ной проверки с использованием перечня сигнатур известных файловых с</w:t>
      </w:r>
      <w:r>
        <w:t>и</w:t>
      </w:r>
      <w:r>
        <w:t>стем (соответствует</w:t>
      </w:r>
      <w:r w:rsidRPr="00390D79">
        <w:t xml:space="preserve"> множеств</w:t>
      </w:r>
      <w:r>
        <w:t>у</w:t>
      </w:r>
      <w:r w:rsidRPr="00390D79">
        <w:t xml:space="preserve"> </w:t>
      </w:r>
      <w:r>
        <w:t xml:space="preserve">возможных </w:t>
      </w:r>
      <w:r w:rsidRPr="00390D79">
        <w:t xml:space="preserve">значений перечисляемого типа </w:t>
      </w:r>
      <w:hyperlink w:anchor="FileSystemTypeEnum" w:history="1">
        <w:r w:rsidRPr="00C73BD6">
          <w:rPr>
            <w:rStyle w:val="afffffff1"/>
          </w:rPr>
          <w:t>FileSystemTypeEnum</w:t>
        </w:r>
      </w:hyperlink>
      <w:r w:rsidR="005D6993">
        <w:t>).</w:t>
      </w:r>
    </w:p>
    <w:p w:rsidR="0085112B" w:rsidRPr="000E0D3A" w:rsidRDefault="0085112B" w:rsidP="00697944">
      <w:pPr>
        <w:pStyle w:val="2"/>
      </w:pPr>
      <w:bookmarkStart w:id="86" w:name="_Toc21626567"/>
      <w:bookmarkStart w:id="87" w:name="CloseStorageHandle"/>
      <w:bookmarkStart w:id="88" w:name="_Ref23859097"/>
      <w:bookmarkStart w:id="89" w:name="_Toc177920572"/>
      <w:r w:rsidRPr="000E0D3A">
        <w:lastRenderedPageBreak/>
        <w:t>CloseStorageHandle</w:t>
      </w:r>
      <w:bookmarkEnd w:id="86"/>
      <w:bookmarkEnd w:id="87"/>
      <w:bookmarkEnd w:id="88"/>
      <w:bookmarkEnd w:id="89"/>
    </w:p>
    <w:p w:rsidR="0085112B" w:rsidRPr="000E0D3A" w:rsidRDefault="0085112B" w:rsidP="004770BD">
      <w:pPr>
        <w:pStyle w:val="afffffffff1"/>
      </w:pPr>
      <w:r>
        <w:t>Закрытие</w:t>
      </w:r>
      <w:r w:rsidRPr="000E0D3A">
        <w:t xml:space="preserve"> </w:t>
      </w:r>
      <w:r>
        <w:t>дескриптора</w:t>
      </w:r>
      <w:r w:rsidRPr="000E0D3A">
        <w:t xml:space="preserve"> </w:t>
      </w:r>
      <w:r w:rsidR="00190647">
        <w:t xml:space="preserve">хранилища </w:t>
      </w:r>
      <w:r>
        <w:t>компьютерной</w:t>
      </w:r>
      <w:r w:rsidRPr="000E0D3A">
        <w:t xml:space="preserve"> </w:t>
      </w:r>
      <w:r>
        <w:t>информации</w:t>
      </w:r>
      <w:r w:rsidRPr="000E0D3A">
        <w:t>.</w:t>
      </w:r>
    </w:p>
    <w:p w:rsidR="0085112B" w:rsidRPr="0077087D" w:rsidRDefault="0085112B" w:rsidP="0085112B">
      <w:pPr>
        <w:pStyle w:val="affffffffd"/>
        <w:rPr>
          <w:lang w:val="en-US"/>
        </w:rPr>
      </w:pPr>
      <w:r>
        <w:t>Прототип</w:t>
      </w:r>
    </w:p>
    <w:p w:rsidR="0085112B" w:rsidRPr="00EE0F46" w:rsidRDefault="0085112B" w:rsidP="00EE0F46">
      <w:pPr>
        <w:pStyle w:val="affffffffc"/>
      </w:pPr>
      <w:r w:rsidRPr="00EE0F46">
        <w:t>void __stdcall CloseStorageHandle(</w:t>
      </w:r>
    </w:p>
    <w:p w:rsidR="0085112B" w:rsidRPr="00EE0F46" w:rsidRDefault="0085112B" w:rsidP="00EE0F46">
      <w:pPr>
        <w:pStyle w:val="affffffffc"/>
      </w:pPr>
      <w:r w:rsidRPr="00EE0F46">
        <w:tab/>
        <w:t>StorageHandle storageHandle</w:t>
      </w:r>
    </w:p>
    <w:p w:rsidR="0085112B" w:rsidRPr="00EE0F46" w:rsidRDefault="0085112B"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1985"/>
        <w:gridCol w:w="2268"/>
        <w:gridCol w:w="5103"/>
      </w:tblGrid>
      <w:tr w:rsidR="0085112B" w:rsidRPr="0088692F" w:rsidTr="005023F7">
        <w:tc>
          <w:tcPr>
            <w:tcW w:w="1985" w:type="dxa"/>
          </w:tcPr>
          <w:p w:rsidR="0085112B" w:rsidRPr="007F31ED" w:rsidRDefault="0085112B" w:rsidP="005023F7">
            <w:pPr>
              <w:pStyle w:val="affffff8"/>
              <w:rPr>
                <w:b/>
                <w:lang w:val="en-US"/>
              </w:rPr>
            </w:pPr>
            <w:r w:rsidRPr="0088692F">
              <w:rPr>
                <w:b/>
              </w:rPr>
              <w:t>Параметр</w:t>
            </w:r>
          </w:p>
        </w:tc>
        <w:tc>
          <w:tcPr>
            <w:tcW w:w="2268" w:type="dxa"/>
          </w:tcPr>
          <w:p w:rsidR="0085112B" w:rsidRPr="007F31ED" w:rsidRDefault="0085112B" w:rsidP="005023F7">
            <w:pPr>
              <w:pStyle w:val="affffff8"/>
              <w:rPr>
                <w:b/>
                <w:lang w:val="en-US"/>
              </w:rPr>
            </w:pPr>
            <w:r w:rsidRPr="0088692F">
              <w:rPr>
                <w:b/>
              </w:rPr>
              <w:t>Тип</w:t>
            </w:r>
          </w:p>
        </w:tc>
        <w:tc>
          <w:tcPr>
            <w:tcW w:w="5103" w:type="dxa"/>
          </w:tcPr>
          <w:p w:rsidR="0085112B" w:rsidRPr="007F31ED" w:rsidRDefault="0085112B" w:rsidP="005023F7">
            <w:pPr>
              <w:pStyle w:val="affffff8"/>
              <w:rPr>
                <w:b/>
                <w:lang w:val="en-US"/>
              </w:rPr>
            </w:pPr>
            <w:r w:rsidRPr="0088692F">
              <w:rPr>
                <w:b/>
              </w:rPr>
              <w:t>Описание</w:t>
            </w:r>
          </w:p>
        </w:tc>
      </w:tr>
      <w:tr w:rsidR="0085112B" w:rsidRPr="0088692F" w:rsidTr="005023F7">
        <w:tc>
          <w:tcPr>
            <w:tcW w:w="1985" w:type="dxa"/>
          </w:tcPr>
          <w:p w:rsidR="0085112B" w:rsidRPr="007F31ED" w:rsidRDefault="0085112B" w:rsidP="005023F7">
            <w:pPr>
              <w:pStyle w:val="affffff7"/>
              <w:rPr>
                <w:lang w:val="en-US"/>
              </w:rPr>
            </w:pPr>
            <w:r w:rsidRPr="007F31ED">
              <w:rPr>
                <w:lang w:val="en-US"/>
              </w:rPr>
              <w:t>storageHandle</w:t>
            </w:r>
          </w:p>
        </w:tc>
        <w:tc>
          <w:tcPr>
            <w:tcW w:w="2268" w:type="dxa"/>
          </w:tcPr>
          <w:p w:rsidR="0085112B" w:rsidRPr="0088692F" w:rsidRDefault="0085112B" w:rsidP="005023F7">
            <w:pPr>
              <w:pStyle w:val="affffff7"/>
            </w:pPr>
            <w:r w:rsidRPr="004E0095">
              <w:rPr>
                <w:lang w:val="en-US"/>
              </w:rPr>
              <w:t>StorageHandle</w:t>
            </w:r>
          </w:p>
        </w:tc>
        <w:tc>
          <w:tcPr>
            <w:tcW w:w="5103" w:type="dxa"/>
          </w:tcPr>
          <w:p w:rsidR="0085112B" w:rsidRPr="004E0095" w:rsidRDefault="0085112B" w:rsidP="005023F7">
            <w:pPr>
              <w:pStyle w:val="affffff7"/>
            </w:pPr>
            <w:r w:rsidRPr="00E40F3C">
              <w:t>[</w:t>
            </w:r>
            <w:r>
              <w:t>вх</w:t>
            </w:r>
            <w:r w:rsidRPr="00E40F3C">
              <w:t xml:space="preserve">] </w:t>
            </w:r>
            <w:r>
              <w:t xml:space="preserve">Дескриптор </w:t>
            </w:r>
            <w:r w:rsidR="00190647">
              <w:t>хранилища</w:t>
            </w:r>
          </w:p>
        </w:tc>
      </w:tr>
    </w:tbl>
    <w:p w:rsidR="0085112B" w:rsidRPr="00E40F3C" w:rsidRDefault="0085112B" w:rsidP="0085112B">
      <w:pPr>
        <w:pStyle w:val="affffffffe"/>
      </w:pPr>
      <w:r w:rsidRPr="00E40F3C">
        <w:t>Возвращаемое значение</w:t>
      </w:r>
    </w:p>
    <w:p w:rsidR="0085112B" w:rsidRDefault="0085112B" w:rsidP="0085112B">
      <w:r>
        <w:t>Отсутствует.</w:t>
      </w:r>
    </w:p>
    <w:p w:rsidR="004E1A65" w:rsidRDefault="004E1A65" w:rsidP="00697944">
      <w:pPr>
        <w:pStyle w:val="10"/>
      </w:pPr>
      <w:bookmarkStart w:id="90" w:name="_Toc177920573"/>
      <w:r w:rsidRPr="000E0D3A">
        <w:t>Операции</w:t>
      </w:r>
      <w:r>
        <w:t xml:space="preserve"> </w:t>
      </w:r>
      <w:r w:rsidR="00961E83">
        <w:t xml:space="preserve">с </w:t>
      </w:r>
      <w:r w:rsidR="0052273F">
        <w:t>файлов</w:t>
      </w:r>
      <w:r w:rsidR="006E0EF3">
        <w:t>ой</w:t>
      </w:r>
      <w:r w:rsidR="0052273F">
        <w:t xml:space="preserve"> систем</w:t>
      </w:r>
      <w:r w:rsidR="00961E83">
        <w:t>ой</w:t>
      </w:r>
      <w:bookmarkEnd w:id="90"/>
    </w:p>
    <w:p w:rsidR="00B81973" w:rsidRDefault="00B81973" w:rsidP="00697944">
      <w:pPr>
        <w:pStyle w:val="2"/>
      </w:pPr>
      <w:bookmarkStart w:id="91" w:name="_Ref23409284"/>
      <w:bookmarkStart w:id="92" w:name="CreateFileSystemHandle"/>
      <w:bookmarkStart w:id="93" w:name="_Toc177920574"/>
      <w:r>
        <w:rPr>
          <w:lang w:val="en-US"/>
        </w:rPr>
        <w:t>CreateFileSystemHandle</w:t>
      </w:r>
      <w:bookmarkEnd w:id="91"/>
      <w:bookmarkEnd w:id="92"/>
      <w:bookmarkEnd w:id="93"/>
    </w:p>
    <w:p w:rsidR="00B81973" w:rsidRDefault="006F0784" w:rsidP="006F0784">
      <w:r w:rsidRPr="006F0784">
        <w:t>Создание дескриптора файловой системы.</w:t>
      </w:r>
      <w:r>
        <w:t xml:space="preserve"> </w:t>
      </w:r>
    </w:p>
    <w:p w:rsidR="00B81973" w:rsidRPr="00B81973" w:rsidRDefault="00B81973" w:rsidP="00B81973">
      <w:pPr>
        <w:pStyle w:val="affffffffd"/>
        <w:rPr>
          <w:lang w:val="en-US"/>
        </w:rPr>
      </w:pPr>
      <w:r>
        <w:t>Прототип</w:t>
      </w:r>
    </w:p>
    <w:p w:rsidR="00B81973" w:rsidRPr="00EE0F46" w:rsidRDefault="00B81973" w:rsidP="00EE0F46">
      <w:pPr>
        <w:pStyle w:val="affffffffc"/>
      </w:pPr>
      <w:r w:rsidRPr="00EE0F46">
        <w:t>FileSystemHandle __stdcall CreateFileSystemHandle(</w:t>
      </w:r>
    </w:p>
    <w:p w:rsidR="00B81973" w:rsidRPr="00EE0F46" w:rsidRDefault="00B81973" w:rsidP="00EE0F46">
      <w:pPr>
        <w:pStyle w:val="affffffffc"/>
      </w:pPr>
      <w:r w:rsidRPr="00EE0F46">
        <w:tab/>
        <w:t>FileSystemTypeEnum fsType,</w:t>
      </w:r>
    </w:p>
    <w:p w:rsidR="00B81973" w:rsidRPr="00EE0F46" w:rsidRDefault="00B81973" w:rsidP="00EE0F46">
      <w:pPr>
        <w:pStyle w:val="affffffffc"/>
      </w:pPr>
      <w:r w:rsidRPr="00EE0F46">
        <w:tab/>
        <w:t>StorageHandle storageHandle,</w:t>
      </w:r>
    </w:p>
    <w:p w:rsidR="00B81973" w:rsidRPr="00EE0F46" w:rsidRDefault="00B81973" w:rsidP="00EE0F46">
      <w:pPr>
        <w:pStyle w:val="affffffffc"/>
      </w:pPr>
      <w:r w:rsidRPr="00EE0F46">
        <w:tab/>
        <w:t>ULONGLONG startOffset,</w:t>
      </w:r>
    </w:p>
    <w:p w:rsidR="00B81973" w:rsidRPr="00EE0F46" w:rsidRDefault="00B81973" w:rsidP="00EE0F46">
      <w:pPr>
        <w:pStyle w:val="affffffffc"/>
      </w:pPr>
      <w:r w:rsidRPr="00EE0F46">
        <w:tab/>
        <w:t>ULONGLONG diskSize,</w:t>
      </w:r>
    </w:p>
    <w:p w:rsidR="00B81973" w:rsidRPr="00EE0F46" w:rsidRDefault="00B81973" w:rsidP="00EE0F46">
      <w:pPr>
        <w:pStyle w:val="affffffffc"/>
      </w:pPr>
      <w:r w:rsidRPr="00EE0F46">
        <w:tab/>
        <w:t>WORD sectorSize</w:t>
      </w:r>
    </w:p>
    <w:p w:rsidR="00B81973" w:rsidRPr="00EE0F46" w:rsidRDefault="00B81973"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1971"/>
        <w:gridCol w:w="2721"/>
        <w:gridCol w:w="4771"/>
      </w:tblGrid>
      <w:tr w:rsidR="00B81973" w:rsidTr="008238EA">
        <w:tc>
          <w:tcPr>
            <w:tcW w:w="1971"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Параметр</w:t>
            </w:r>
          </w:p>
        </w:tc>
        <w:tc>
          <w:tcPr>
            <w:tcW w:w="2721"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Тип</w:t>
            </w:r>
          </w:p>
        </w:tc>
        <w:tc>
          <w:tcPr>
            <w:tcW w:w="4771"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Описание</w:t>
            </w:r>
          </w:p>
        </w:tc>
      </w:tr>
      <w:tr w:rsidR="008238EA" w:rsidTr="008238EA">
        <w:tc>
          <w:tcPr>
            <w:tcW w:w="1971" w:type="dxa"/>
            <w:tcBorders>
              <w:top w:val="single" w:sz="4" w:space="0" w:color="auto"/>
              <w:left w:val="single" w:sz="4" w:space="0" w:color="auto"/>
              <w:bottom w:val="single" w:sz="4" w:space="0" w:color="auto"/>
              <w:right w:val="single" w:sz="4" w:space="0" w:color="auto"/>
            </w:tcBorders>
            <w:shd w:val="clear" w:color="auto" w:fill="auto"/>
          </w:tcPr>
          <w:p w:rsidR="008238EA" w:rsidRDefault="008238EA" w:rsidP="005023F7">
            <w:pPr>
              <w:pStyle w:val="affffff8"/>
              <w:rPr>
                <w:lang w:val="en-US"/>
              </w:rPr>
            </w:pPr>
            <w:r>
              <w:rPr>
                <w:lang w:val="en-US"/>
              </w:rPr>
              <w:t>fsType</w:t>
            </w:r>
          </w:p>
        </w:tc>
        <w:tc>
          <w:tcPr>
            <w:tcW w:w="2721" w:type="dxa"/>
            <w:tcBorders>
              <w:top w:val="single" w:sz="4" w:space="0" w:color="auto"/>
              <w:left w:val="single" w:sz="4" w:space="0" w:color="auto"/>
              <w:bottom w:val="single" w:sz="4" w:space="0" w:color="auto"/>
              <w:right w:val="single" w:sz="4" w:space="0" w:color="auto"/>
            </w:tcBorders>
            <w:shd w:val="clear" w:color="auto" w:fill="auto"/>
          </w:tcPr>
          <w:p w:rsidR="008238EA" w:rsidRDefault="008238EA" w:rsidP="005023F7">
            <w:pPr>
              <w:pStyle w:val="affffff8"/>
            </w:pPr>
            <w:r>
              <w:rPr>
                <w:lang w:val="en-US"/>
              </w:rPr>
              <w:t>FileSystemTypeEnum</w:t>
            </w:r>
          </w:p>
        </w:tc>
        <w:tc>
          <w:tcPr>
            <w:tcW w:w="4771" w:type="dxa"/>
            <w:tcBorders>
              <w:top w:val="single" w:sz="4" w:space="0" w:color="auto"/>
              <w:left w:val="single" w:sz="4" w:space="0" w:color="auto"/>
              <w:bottom w:val="single" w:sz="4" w:space="0" w:color="auto"/>
              <w:right w:val="single" w:sz="4" w:space="0" w:color="auto"/>
            </w:tcBorders>
            <w:shd w:val="clear" w:color="auto" w:fill="auto"/>
          </w:tcPr>
          <w:p w:rsidR="008238EA" w:rsidRDefault="008238EA" w:rsidP="005023F7">
            <w:pPr>
              <w:pStyle w:val="affffff7"/>
            </w:pPr>
            <w:r>
              <w:rPr>
                <w:lang w:val="en-US"/>
              </w:rPr>
              <w:t>[</w:t>
            </w:r>
            <w:r>
              <w:t>вх</w:t>
            </w:r>
            <w:r>
              <w:rPr>
                <w:lang w:val="en-US"/>
              </w:rPr>
              <w:t>]</w:t>
            </w:r>
            <w:r>
              <w:t xml:space="preserve"> </w:t>
            </w:r>
            <w:r w:rsidRPr="00A26F3A">
              <w:t>Тип файловой системы</w:t>
            </w:r>
          </w:p>
        </w:tc>
      </w:tr>
      <w:tr w:rsidR="008238EA" w:rsidTr="008238EA">
        <w:tc>
          <w:tcPr>
            <w:tcW w:w="1971" w:type="dxa"/>
            <w:tcBorders>
              <w:top w:val="single" w:sz="4" w:space="0" w:color="auto"/>
              <w:left w:val="single" w:sz="4" w:space="0" w:color="auto"/>
              <w:bottom w:val="single" w:sz="4" w:space="0" w:color="auto"/>
              <w:right w:val="single" w:sz="4" w:space="0" w:color="auto"/>
            </w:tcBorders>
            <w:shd w:val="clear" w:color="auto" w:fill="auto"/>
          </w:tcPr>
          <w:p w:rsidR="008238EA" w:rsidRDefault="008238EA" w:rsidP="005023F7">
            <w:pPr>
              <w:pStyle w:val="affffff8"/>
              <w:rPr>
                <w:lang w:val="en-US"/>
              </w:rPr>
            </w:pPr>
            <w:r>
              <w:rPr>
                <w:lang w:val="en-US"/>
              </w:rPr>
              <w:t>storageHandle</w:t>
            </w:r>
          </w:p>
        </w:tc>
        <w:tc>
          <w:tcPr>
            <w:tcW w:w="2721" w:type="dxa"/>
            <w:tcBorders>
              <w:top w:val="single" w:sz="4" w:space="0" w:color="auto"/>
              <w:left w:val="single" w:sz="4" w:space="0" w:color="auto"/>
              <w:bottom w:val="single" w:sz="4" w:space="0" w:color="auto"/>
              <w:right w:val="single" w:sz="4" w:space="0" w:color="auto"/>
            </w:tcBorders>
            <w:shd w:val="clear" w:color="auto" w:fill="auto"/>
          </w:tcPr>
          <w:p w:rsidR="008238EA" w:rsidRDefault="008238EA" w:rsidP="005023F7">
            <w:pPr>
              <w:pStyle w:val="affffff8"/>
            </w:pPr>
            <w:r>
              <w:rPr>
                <w:lang w:val="en-US"/>
              </w:rPr>
              <w:t>StorageHandle</w:t>
            </w:r>
          </w:p>
        </w:tc>
        <w:tc>
          <w:tcPr>
            <w:tcW w:w="4771" w:type="dxa"/>
            <w:tcBorders>
              <w:top w:val="single" w:sz="4" w:space="0" w:color="auto"/>
              <w:left w:val="single" w:sz="4" w:space="0" w:color="auto"/>
              <w:bottom w:val="single" w:sz="4" w:space="0" w:color="auto"/>
              <w:right w:val="single" w:sz="4" w:space="0" w:color="auto"/>
            </w:tcBorders>
            <w:shd w:val="clear" w:color="auto" w:fill="auto"/>
          </w:tcPr>
          <w:p w:rsidR="008238EA" w:rsidRDefault="008238EA" w:rsidP="00190647">
            <w:pPr>
              <w:pStyle w:val="affffff7"/>
            </w:pPr>
            <w:r>
              <w:t xml:space="preserve">[вх] Дескриптор </w:t>
            </w:r>
            <w:r w:rsidR="00190647">
              <w:t>хранилища</w:t>
            </w:r>
          </w:p>
        </w:tc>
      </w:tr>
      <w:tr w:rsidR="008238EA" w:rsidTr="008238EA">
        <w:tc>
          <w:tcPr>
            <w:tcW w:w="1971" w:type="dxa"/>
            <w:tcBorders>
              <w:top w:val="single" w:sz="4" w:space="0" w:color="auto"/>
              <w:left w:val="single" w:sz="4" w:space="0" w:color="auto"/>
              <w:bottom w:val="single" w:sz="4" w:space="0" w:color="auto"/>
              <w:right w:val="single" w:sz="4" w:space="0" w:color="auto"/>
            </w:tcBorders>
            <w:shd w:val="clear" w:color="auto" w:fill="auto"/>
          </w:tcPr>
          <w:p w:rsidR="008238EA" w:rsidRDefault="008238EA" w:rsidP="005023F7">
            <w:pPr>
              <w:pStyle w:val="affffff8"/>
              <w:rPr>
                <w:lang w:val="en-US"/>
              </w:rPr>
            </w:pPr>
            <w:r>
              <w:rPr>
                <w:lang w:val="en-US"/>
              </w:rPr>
              <w:t>startOffset</w:t>
            </w:r>
          </w:p>
        </w:tc>
        <w:tc>
          <w:tcPr>
            <w:tcW w:w="2721" w:type="dxa"/>
            <w:tcBorders>
              <w:top w:val="single" w:sz="4" w:space="0" w:color="auto"/>
              <w:left w:val="single" w:sz="4" w:space="0" w:color="auto"/>
              <w:bottom w:val="single" w:sz="4" w:space="0" w:color="auto"/>
              <w:right w:val="single" w:sz="4" w:space="0" w:color="auto"/>
            </w:tcBorders>
            <w:shd w:val="clear" w:color="auto" w:fill="auto"/>
          </w:tcPr>
          <w:p w:rsidR="008238EA" w:rsidRDefault="008238EA" w:rsidP="005023F7">
            <w:pPr>
              <w:pStyle w:val="affffff8"/>
            </w:pPr>
            <w:r>
              <w:rPr>
                <w:lang w:val="en-US"/>
              </w:rPr>
              <w:t>ULONGLONG</w:t>
            </w:r>
          </w:p>
        </w:tc>
        <w:tc>
          <w:tcPr>
            <w:tcW w:w="4771" w:type="dxa"/>
            <w:tcBorders>
              <w:top w:val="single" w:sz="4" w:space="0" w:color="auto"/>
              <w:left w:val="single" w:sz="4" w:space="0" w:color="auto"/>
              <w:bottom w:val="single" w:sz="4" w:space="0" w:color="auto"/>
              <w:right w:val="single" w:sz="4" w:space="0" w:color="auto"/>
            </w:tcBorders>
            <w:shd w:val="clear" w:color="auto" w:fill="auto"/>
          </w:tcPr>
          <w:p w:rsidR="008238EA" w:rsidRPr="00B81973" w:rsidRDefault="008238EA" w:rsidP="00190647">
            <w:pPr>
              <w:pStyle w:val="affffff7"/>
            </w:pPr>
            <w:r>
              <w:t xml:space="preserve">[вх] </w:t>
            </w:r>
            <w:r w:rsidR="00190647">
              <w:t>Смещение относительно начала хранилища</w:t>
            </w:r>
          </w:p>
        </w:tc>
      </w:tr>
      <w:tr w:rsidR="008238EA" w:rsidTr="008238EA">
        <w:tc>
          <w:tcPr>
            <w:tcW w:w="1971" w:type="dxa"/>
            <w:tcBorders>
              <w:top w:val="single" w:sz="4" w:space="0" w:color="auto"/>
              <w:left w:val="single" w:sz="4" w:space="0" w:color="auto"/>
              <w:bottom w:val="single" w:sz="4" w:space="0" w:color="auto"/>
              <w:right w:val="single" w:sz="4" w:space="0" w:color="auto"/>
            </w:tcBorders>
            <w:shd w:val="clear" w:color="auto" w:fill="auto"/>
          </w:tcPr>
          <w:p w:rsidR="008238EA" w:rsidRDefault="008238EA" w:rsidP="005023F7">
            <w:pPr>
              <w:pStyle w:val="affffff8"/>
              <w:rPr>
                <w:lang w:val="en-US"/>
              </w:rPr>
            </w:pPr>
            <w:r>
              <w:rPr>
                <w:lang w:val="en-US"/>
              </w:rPr>
              <w:t>diskSize</w:t>
            </w:r>
          </w:p>
        </w:tc>
        <w:tc>
          <w:tcPr>
            <w:tcW w:w="2721" w:type="dxa"/>
            <w:tcBorders>
              <w:top w:val="single" w:sz="4" w:space="0" w:color="auto"/>
              <w:left w:val="single" w:sz="4" w:space="0" w:color="auto"/>
              <w:bottom w:val="single" w:sz="4" w:space="0" w:color="auto"/>
              <w:right w:val="single" w:sz="4" w:space="0" w:color="auto"/>
            </w:tcBorders>
            <w:shd w:val="clear" w:color="auto" w:fill="auto"/>
          </w:tcPr>
          <w:p w:rsidR="008238EA" w:rsidRPr="004902AB" w:rsidRDefault="008238EA" w:rsidP="005023F7">
            <w:pPr>
              <w:pStyle w:val="affffff8"/>
              <w:rPr>
                <w:lang w:val="en-US"/>
              </w:rPr>
            </w:pPr>
            <w:r>
              <w:rPr>
                <w:lang w:val="en-US"/>
              </w:rPr>
              <w:t>ULONGLONG</w:t>
            </w:r>
          </w:p>
        </w:tc>
        <w:tc>
          <w:tcPr>
            <w:tcW w:w="4771" w:type="dxa"/>
            <w:tcBorders>
              <w:top w:val="single" w:sz="4" w:space="0" w:color="auto"/>
              <w:left w:val="single" w:sz="4" w:space="0" w:color="auto"/>
              <w:bottom w:val="single" w:sz="4" w:space="0" w:color="auto"/>
              <w:right w:val="single" w:sz="4" w:space="0" w:color="auto"/>
            </w:tcBorders>
            <w:shd w:val="clear" w:color="auto" w:fill="auto"/>
          </w:tcPr>
          <w:p w:rsidR="008238EA" w:rsidRPr="00F03F6B" w:rsidRDefault="008238EA" w:rsidP="00B80D46">
            <w:pPr>
              <w:pStyle w:val="affffff7"/>
            </w:pPr>
            <w:r>
              <w:t xml:space="preserve">[вх] </w:t>
            </w:r>
            <w:r w:rsidR="00B80D46">
              <w:t>Максимальный р</w:t>
            </w:r>
            <w:r>
              <w:t xml:space="preserve">азмер </w:t>
            </w:r>
            <w:r w:rsidR="00B80D46">
              <w:t>файловой системы</w:t>
            </w:r>
            <w:r w:rsidR="00190647">
              <w:t xml:space="preserve"> </w:t>
            </w:r>
            <w:r>
              <w:t xml:space="preserve">в </w:t>
            </w:r>
            <w:r w:rsidR="00190647">
              <w:t>байтах</w:t>
            </w:r>
            <w:r>
              <w:t xml:space="preserve"> </w:t>
            </w:r>
          </w:p>
        </w:tc>
      </w:tr>
      <w:tr w:rsidR="008238EA" w:rsidTr="008238EA">
        <w:tc>
          <w:tcPr>
            <w:tcW w:w="1971" w:type="dxa"/>
            <w:tcBorders>
              <w:top w:val="single" w:sz="4" w:space="0" w:color="auto"/>
              <w:left w:val="single" w:sz="4" w:space="0" w:color="auto"/>
              <w:bottom w:val="single" w:sz="4" w:space="0" w:color="auto"/>
              <w:right w:val="single" w:sz="4" w:space="0" w:color="auto"/>
            </w:tcBorders>
            <w:shd w:val="clear" w:color="auto" w:fill="auto"/>
          </w:tcPr>
          <w:p w:rsidR="008238EA" w:rsidRDefault="008238EA" w:rsidP="005023F7">
            <w:pPr>
              <w:pStyle w:val="affffff8"/>
              <w:rPr>
                <w:lang w:val="en-US"/>
              </w:rPr>
            </w:pPr>
            <w:r>
              <w:rPr>
                <w:lang w:val="en-US"/>
              </w:rPr>
              <w:lastRenderedPageBreak/>
              <w:t>sectorSize</w:t>
            </w:r>
          </w:p>
        </w:tc>
        <w:tc>
          <w:tcPr>
            <w:tcW w:w="2721" w:type="dxa"/>
            <w:tcBorders>
              <w:top w:val="single" w:sz="4" w:space="0" w:color="auto"/>
              <w:left w:val="single" w:sz="4" w:space="0" w:color="auto"/>
              <w:bottom w:val="single" w:sz="4" w:space="0" w:color="auto"/>
              <w:right w:val="single" w:sz="4" w:space="0" w:color="auto"/>
            </w:tcBorders>
            <w:shd w:val="clear" w:color="auto" w:fill="auto"/>
          </w:tcPr>
          <w:p w:rsidR="008238EA" w:rsidRDefault="008238EA" w:rsidP="005023F7">
            <w:pPr>
              <w:pStyle w:val="affffff8"/>
            </w:pPr>
            <w:r>
              <w:rPr>
                <w:lang w:val="en-US"/>
              </w:rPr>
              <w:t>WORD</w:t>
            </w:r>
          </w:p>
        </w:tc>
        <w:tc>
          <w:tcPr>
            <w:tcW w:w="4771" w:type="dxa"/>
            <w:tcBorders>
              <w:top w:val="single" w:sz="4" w:space="0" w:color="auto"/>
              <w:left w:val="single" w:sz="4" w:space="0" w:color="auto"/>
              <w:bottom w:val="single" w:sz="4" w:space="0" w:color="auto"/>
              <w:right w:val="single" w:sz="4" w:space="0" w:color="auto"/>
            </w:tcBorders>
            <w:shd w:val="clear" w:color="auto" w:fill="auto"/>
          </w:tcPr>
          <w:p w:rsidR="008238EA" w:rsidRDefault="008238EA" w:rsidP="005023F7">
            <w:pPr>
              <w:pStyle w:val="affffff7"/>
            </w:pPr>
            <w:r>
              <w:t>[вх] Размер одного сектора</w:t>
            </w:r>
          </w:p>
        </w:tc>
      </w:tr>
    </w:tbl>
    <w:p w:rsidR="00B81973" w:rsidRDefault="00B81973" w:rsidP="00B81973">
      <w:pPr>
        <w:pStyle w:val="affffffffe"/>
      </w:pPr>
      <w:r>
        <w:t>Возвращаемое значение</w:t>
      </w:r>
    </w:p>
    <w:p w:rsidR="00FD4363" w:rsidRPr="00575835" w:rsidRDefault="00FD4363" w:rsidP="004F58FE">
      <w:r>
        <w:t>В случае успешного завершения возвращает описатель файловой с</w:t>
      </w:r>
      <w:r>
        <w:t>и</w:t>
      </w:r>
      <w:r>
        <w:t>стемы</w:t>
      </w:r>
      <w:r w:rsidRPr="004F58FE">
        <w:t xml:space="preserve">. </w:t>
      </w:r>
      <w:r w:rsidR="00DF4671">
        <w:t xml:space="preserve">В случае ошибки возвращает </w:t>
      </w:r>
      <w:r w:rsidR="0053273C" w:rsidRPr="0053273C">
        <w:rPr>
          <w:rStyle w:val="afffffff1"/>
        </w:rPr>
        <w:t>FILESYSTEM</w:t>
      </w:r>
      <w:r w:rsidR="0053273C" w:rsidRPr="00234417">
        <w:rPr>
          <w:rStyle w:val="afffffff1"/>
          <w:lang w:val="ru-RU"/>
        </w:rPr>
        <w:t>_</w:t>
      </w:r>
      <w:r w:rsidR="0053273C" w:rsidRPr="0053273C">
        <w:rPr>
          <w:rStyle w:val="afffffff1"/>
        </w:rPr>
        <w:t>ERROR</w:t>
      </w:r>
      <w:r w:rsidRPr="00575835">
        <w:t>.</w:t>
      </w:r>
    </w:p>
    <w:p w:rsidR="00B81973" w:rsidRDefault="00DD552E" w:rsidP="00B81973">
      <w:pPr>
        <w:pStyle w:val="affffffffd"/>
      </w:pPr>
      <w:r>
        <w:t>Примечание</w:t>
      </w:r>
    </w:p>
    <w:p w:rsidR="009609C7" w:rsidRDefault="009609C7" w:rsidP="009609C7">
      <w:pPr>
        <w:suppressAutoHyphens/>
      </w:pPr>
      <w:r w:rsidRPr="008A36AD">
        <w:t xml:space="preserve">Тип создаваемой файловой системы рекомендуется предварительно определить с использованием вызова функции  </w:t>
      </w:r>
      <w:hyperlink w:anchor="RecognizeFileSystem" w:history="1">
        <w:r w:rsidRPr="00C30FDF">
          <w:rPr>
            <w:rStyle w:val="afffffff1"/>
          </w:rPr>
          <w:t>Recognize</w:t>
        </w:r>
        <w:r w:rsidR="00190647" w:rsidRPr="00C30FDF">
          <w:rPr>
            <w:rStyle w:val="afffffff1"/>
          </w:rPr>
          <w:t>FileSystem</w:t>
        </w:r>
      </w:hyperlink>
      <w:r w:rsidR="00190647" w:rsidRPr="00190647">
        <w:t xml:space="preserve"> (</w:t>
      </w:r>
      <w:r w:rsidR="00190647">
        <w:t>п. </w:t>
      </w:r>
      <w:r w:rsidR="00190647">
        <w:fldChar w:fldCharType="begin"/>
      </w:r>
      <w:r w:rsidR="00190647">
        <w:instrText xml:space="preserve"> REF _Ref23521898 \r \h </w:instrText>
      </w:r>
      <w:r w:rsidR="00190647">
        <w:fldChar w:fldCharType="separate"/>
      </w:r>
      <w:r w:rsidR="00142550">
        <w:t>3.2.15</w:t>
      </w:r>
      <w:r w:rsidR="00190647">
        <w:fldChar w:fldCharType="end"/>
      </w:r>
      <w:r w:rsidR="00190647" w:rsidRPr="00190647">
        <w:t>)</w:t>
      </w:r>
      <w:r w:rsidRPr="008A36AD">
        <w:t>.</w:t>
      </w:r>
      <w:r>
        <w:t xml:space="preserve"> При создании файловой системы в пределах предварительно идентифицированного раздела значения </w:t>
      </w:r>
      <w:r w:rsidRPr="00C8060A">
        <w:rPr>
          <w:rStyle w:val="afffffff1"/>
        </w:rPr>
        <w:t>startOffset</w:t>
      </w:r>
      <w:r>
        <w:t xml:space="preserve"> и </w:t>
      </w:r>
      <w:r w:rsidRPr="00C8060A">
        <w:rPr>
          <w:rStyle w:val="afffffff1"/>
        </w:rPr>
        <w:t>diskSize</w:t>
      </w:r>
      <w:r>
        <w:t xml:space="preserve"> должны быть получено при помощи функции </w:t>
      </w:r>
      <w:hyperlink w:anchor="GetPartitionInfoByNumber" w:history="1">
        <w:r w:rsidRPr="00C30FDF">
          <w:rPr>
            <w:rStyle w:val="afffffff1"/>
          </w:rPr>
          <w:t>GetPartitionInfoByNumber</w:t>
        </w:r>
      </w:hyperlink>
      <w:r>
        <w:t xml:space="preserve"> (размеры в</w:t>
      </w:r>
      <w:r w:rsidR="00C30FDF">
        <w:t> </w:t>
      </w:r>
      <w:r>
        <w:t xml:space="preserve">секторах необходимо умножить на размер сектора в байтах, полученный при помощи функции </w:t>
      </w:r>
      <w:hyperlink w:anchor="GetStorageBlockSize" w:history="1">
        <w:r w:rsidRPr="00C30FDF">
          <w:rPr>
            <w:rStyle w:val="afffffff1"/>
          </w:rPr>
          <w:t>GetStorageBlockSize</w:t>
        </w:r>
      </w:hyperlink>
      <w:r>
        <w:t>).</w:t>
      </w:r>
    </w:p>
    <w:p w:rsidR="00F26B89" w:rsidRPr="00F26B89" w:rsidRDefault="00F26B89" w:rsidP="009609C7">
      <w:pPr>
        <w:suppressAutoHyphens/>
      </w:pPr>
      <w:r>
        <w:t xml:space="preserve">При необходимости создания «фиктивной» файловой системы, представляющей собой массив кластеров заданного размера, следует указать тип создаваемой файловой системы </w:t>
      </w:r>
      <w:r w:rsidRPr="006F3F2B">
        <w:rPr>
          <w:rStyle w:val="afffffff1"/>
        </w:rPr>
        <w:t>FileSystemTypeEnum</w:t>
      </w:r>
      <w:r w:rsidRPr="006F3F2B">
        <w:rPr>
          <w:rStyle w:val="afffffff1"/>
          <w:lang w:val="ru-RU"/>
        </w:rPr>
        <w:t>::</w:t>
      </w:r>
      <w:r>
        <w:rPr>
          <w:rStyle w:val="afffffff1"/>
          <w:lang w:val="ru-RU"/>
        </w:rPr>
        <w:t xml:space="preserve"> </w:t>
      </w:r>
      <w:r w:rsidRPr="006F3F2B">
        <w:rPr>
          <w:rStyle w:val="afffffff1"/>
        </w:rPr>
        <w:t>FS</w:t>
      </w:r>
      <w:r w:rsidRPr="006F3F2B">
        <w:rPr>
          <w:rStyle w:val="afffffff1"/>
          <w:lang w:val="ru-RU"/>
        </w:rPr>
        <w:t>_</w:t>
      </w:r>
      <w:r>
        <w:rPr>
          <w:rStyle w:val="afffffff1"/>
        </w:rPr>
        <w:t>None</w:t>
      </w:r>
      <w:r w:rsidRPr="00F26B89">
        <w:t>.</w:t>
      </w:r>
    </w:p>
    <w:p w:rsidR="00B81973" w:rsidRDefault="00B81973" w:rsidP="00697944">
      <w:pPr>
        <w:pStyle w:val="2"/>
      </w:pPr>
      <w:bookmarkStart w:id="94" w:name="_Ref23409372"/>
      <w:bookmarkStart w:id="95" w:name="_Ref23428989"/>
      <w:bookmarkStart w:id="96" w:name="FastCreateFileSystemHandle"/>
      <w:bookmarkStart w:id="97" w:name="_Toc177920575"/>
      <w:r>
        <w:rPr>
          <w:lang w:val="en-US"/>
        </w:rPr>
        <w:t>FastCreateFileSystemHandle</w:t>
      </w:r>
      <w:bookmarkEnd w:id="94"/>
      <w:bookmarkEnd w:id="95"/>
      <w:bookmarkEnd w:id="96"/>
      <w:bookmarkEnd w:id="97"/>
    </w:p>
    <w:p w:rsidR="00B81973" w:rsidRPr="00CE74A0" w:rsidRDefault="008C2F62" w:rsidP="00CE74A0">
      <w:r>
        <w:t>«Быстрое» с</w:t>
      </w:r>
      <w:r w:rsidR="00CE74A0">
        <w:t xml:space="preserve">оздание </w:t>
      </w:r>
      <w:r w:rsidR="00832115">
        <w:t>дескриптора файловой системы</w:t>
      </w:r>
      <w:r>
        <w:t>.</w:t>
      </w:r>
    </w:p>
    <w:p w:rsidR="00B81973" w:rsidRPr="00234417" w:rsidRDefault="00B81973" w:rsidP="00B81973">
      <w:pPr>
        <w:pStyle w:val="affffffffd"/>
        <w:rPr>
          <w:lang w:val="en-US"/>
        </w:rPr>
      </w:pPr>
      <w:r>
        <w:t>Прототип</w:t>
      </w:r>
    </w:p>
    <w:p w:rsidR="00B81973" w:rsidRPr="00EE0F46" w:rsidRDefault="00B81973" w:rsidP="00EE0F46">
      <w:pPr>
        <w:pStyle w:val="affffffffc"/>
      </w:pPr>
      <w:r w:rsidRPr="00EE0F46">
        <w:t>FileSystemHandle __stdcall FastCreateFileSystemHandle(</w:t>
      </w:r>
    </w:p>
    <w:p w:rsidR="00B81973" w:rsidRPr="00EE0F46" w:rsidRDefault="00B81973" w:rsidP="00EE0F46">
      <w:pPr>
        <w:pStyle w:val="affffffffc"/>
      </w:pPr>
      <w:r w:rsidRPr="00EE0F46">
        <w:tab/>
      </w:r>
      <w:r w:rsidR="00712F18" w:rsidRPr="00EE0F46">
        <w:t xml:space="preserve">const </w:t>
      </w:r>
      <w:r w:rsidRPr="00EE0F46">
        <w:t>WCHAR</w:t>
      </w:r>
      <w:r w:rsidR="00712F18" w:rsidRPr="00EE0F46">
        <w:t xml:space="preserve"> *</w:t>
      </w:r>
      <w:r w:rsidRPr="00EE0F46">
        <w:t>fileName,</w:t>
      </w:r>
    </w:p>
    <w:p w:rsidR="00B81973" w:rsidRPr="00EE0F46" w:rsidRDefault="00B81973" w:rsidP="00EE0F46">
      <w:pPr>
        <w:pStyle w:val="affffffffc"/>
      </w:pPr>
      <w:r w:rsidRPr="00EE0F46">
        <w:tab/>
        <w:t>ULONGLONG startOffset = 0</w:t>
      </w:r>
    </w:p>
    <w:p w:rsidR="00B81973" w:rsidRPr="00EE0F46" w:rsidRDefault="00B81973"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1985"/>
        <w:gridCol w:w="2268"/>
        <w:gridCol w:w="5103"/>
      </w:tblGrid>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Описание</w:t>
            </w:r>
          </w:p>
        </w:tc>
      </w:tr>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rPr>
                <w:lang w:val="en-US"/>
              </w:rPr>
            </w:pPr>
            <w:r>
              <w:rPr>
                <w:lang w:val="en-US"/>
              </w:rPr>
              <w:t>fileName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712F18" w:rsidP="005023F7">
            <w:pPr>
              <w:pStyle w:val="affffff8"/>
            </w:pPr>
            <w:r>
              <w:rPr>
                <w:lang w:val="en-US"/>
              </w:rPr>
              <w:t xml:space="preserve">const </w:t>
            </w:r>
            <w:r w:rsidR="00B81973">
              <w:rPr>
                <w:lang w:val="en-US"/>
              </w:rPr>
              <w:t>WCHAR</w:t>
            </w:r>
            <w:r>
              <w:rPr>
                <w:lang w:val="en-US"/>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8C2F62" w:rsidP="0092516F">
            <w:pPr>
              <w:pStyle w:val="affffff7"/>
              <w:jc w:val="both"/>
            </w:pPr>
            <w:r w:rsidRPr="00E40F3C">
              <w:t>[</w:t>
            </w:r>
            <w:r>
              <w:t>вх</w:t>
            </w:r>
            <w:r w:rsidRPr="00E40F3C">
              <w:t xml:space="preserve">] </w:t>
            </w:r>
            <w:r>
              <w:t>Завершающаяся нулем строка, с</w:t>
            </w:r>
            <w:r>
              <w:t>о</w:t>
            </w:r>
            <w:r>
              <w:t>держащая имя открываемого хранилища</w:t>
            </w:r>
          </w:p>
        </w:tc>
      </w:tr>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rPr>
                <w:lang w:val="en-US"/>
              </w:rPr>
            </w:pPr>
            <w:r>
              <w:rPr>
                <w:lang w:val="en-US"/>
              </w:rPr>
              <w:t>startOffset</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pPr>
            <w:r>
              <w:rPr>
                <w:lang w:val="en-US"/>
              </w:rPr>
              <w:t>ULONGLONG</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7306B0">
            <w:pPr>
              <w:pStyle w:val="affffff7"/>
            </w:pPr>
            <w:r>
              <w:t xml:space="preserve">[вх] </w:t>
            </w:r>
            <w:r w:rsidR="009C386A">
              <w:t>Смещение относительно начала хранилища</w:t>
            </w:r>
          </w:p>
        </w:tc>
      </w:tr>
    </w:tbl>
    <w:p w:rsidR="00B81973" w:rsidRDefault="00B81973" w:rsidP="00B81973">
      <w:pPr>
        <w:pStyle w:val="affffffffe"/>
      </w:pPr>
      <w:r>
        <w:lastRenderedPageBreak/>
        <w:t>Возвращаемое значение</w:t>
      </w:r>
    </w:p>
    <w:p w:rsidR="00B81973" w:rsidRDefault="00B81973" w:rsidP="00D801E9">
      <w:r>
        <w:t xml:space="preserve">В случае успешного завершения возвращает </w:t>
      </w:r>
      <w:r w:rsidR="00644212">
        <w:t>дескриптор файловой с</w:t>
      </w:r>
      <w:r w:rsidR="00644212">
        <w:t>и</w:t>
      </w:r>
      <w:r w:rsidR="00644212">
        <w:t xml:space="preserve">стемы. </w:t>
      </w:r>
      <w:r w:rsidR="00DF4671">
        <w:t xml:space="preserve">В случае ошибки возвращает </w:t>
      </w:r>
      <w:r w:rsidR="009C386A" w:rsidRPr="0053273C">
        <w:rPr>
          <w:rStyle w:val="afffffff1"/>
        </w:rPr>
        <w:t>FILESYSTEM</w:t>
      </w:r>
      <w:r w:rsidR="009C386A" w:rsidRPr="0077087D">
        <w:rPr>
          <w:rStyle w:val="afffffff1"/>
          <w:lang w:val="ru-RU"/>
        </w:rPr>
        <w:t>_</w:t>
      </w:r>
      <w:r w:rsidR="009C386A" w:rsidRPr="0053273C">
        <w:rPr>
          <w:rStyle w:val="afffffff1"/>
        </w:rPr>
        <w:t>ERROR</w:t>
      </w:r>
      <w:r w:rsidR="009B1050" w:rsidRPr="00575835">
        <w:t>.</w:t>
      </w:r>
    </w:p>
    <w:p w:rsidR="00B81973" w:rsidRDefault="00DD552E" w:rsidP="00B81973">
      <w:pPr>
        <w:pStyle w:val="affffffffd"/>
      </w:pPr>
      <w:r>
        <w:t>Примечание</w:t>
      </w:r>
    </w:p>
    <w:p w:rsidR="00CB68B9" w:rsidRPr="00CB68B9" w:rsidRDefault="00CB68B9" w:rsidP="00CB68B9">
      <w:r>
        <w:t>Функция используется для создания дескриптора файловой системы без предварительного создания дескриптора хранилища.</w:t>
      </w:r>
      <w:r w:rsidRPr="00CB68B9">
        <w:t xml:space="preserve"> </w:t>
      </w:r>
      <w:r>
        <w:t>Определение типа файловой системы производится автоматически.</w:t>
      </w:r>
    </w:p>
    <w:p w:rsidR="00B1028C" w:rsidRPr="00CB68B9" w:rsidRDefault="00B1028C" w:rsidP="00B1028C">
      <w:r>
        <w:t>В качестве имен хранилищ могут использоваться имена логических и физических дисков, файлов-образов, каталогов:</w:t>
      </w:r>
      <w:r w:rsidRPr="004E0095">
        <w:t xml:space="preserve"> </w:t>
      </w:r>
      <w:r>
        <w:t>«</w:t>
      </w:r>
      <w:r>
        <w:rPr>
          <w:lang w:val="en-US"/>
        </w:rPr>
        <w:t>C</w:t>
      </w:r>
      <w:r w:rsidRPr="004E0095">
        <w:t>:</w:t>
      </w:r>
      <w:r>
        <w:t>», «</w:t>
      </w:r>
      <w:r w:rsidRPr="004E0095">
        <w:t>\\.\</w:t>
      </w:r>
      <w:r w:rsidRPr="00E40F3C">
        <w:rPr>
          <w:lang w:val="en-US"/>
        </w:rPr>
        <w:t>PhysicalDrive</w:t>
      </w:r>
      <w:r w:rsidRPr="004E0095">
        <w:t>0</w:t>
      </w:r>
      <w:r>
        <w:t>», «</w:t>
      </w:r>
      <w:r w:rsidRPr="00E40F3C">
        <w:rPr>
          <w:lang w:val="en-US"/>
        </w:rPr>
        <w:t>Z</w:t>
      </w:r>
      <w:r w:rsidRPr="004E0095">
        <w:t>:\</w:t>
      </w:r>
      <w:r w:rsidRPr="00E40F3C">
        <w:rPr>
          <w:lang w:val="en-US"/>
        </w:rPr>
        <w:t>Disk</w:t>
      </w:r>
      <w:r w:rsidRPr="004E0095">
        <w:t xml:space="preserve"> </w:t>
      </w:r>
      <w:r w:rsidRPr="00E40F3C">
        <w:rPr>
          <w:lang w:val="en-US"/>
        </w:rPr>
        <w:t>Images</w:t>
      </w:r>
      <w:r w:rsidRPr="004E0095">
        <w:t>\</w:t>
      </w:r>
      <w:r w:rsidRPr="00E40F3C">
        <w:rPr>
          <w:lang w:val="en-US"/>
        </w:rPr>
        <w:t>SEAGATE</w:t>
      </w:r>
      <w:r w:rsidRPr="004E0095">
        <w:t>_1000</w:t>
      </w:r>
      <w:r>
        <w:t>», «</w:t>
      </w:r>
      <w:r>
        <w:rPr>
          <w:lang w:val="en-US"/>
        </w:rPr>
        <w:t>E</w:t>
      </w:r>
      <w:r w:rsidRPr="004E0095">
        <w:t>:\</w:t>
      </w:r>
      <w:r>
        <w:rPr>
          <w:lang w:val="en-US"/>
        </w:rPr>
        <w:t>Temp</w:t>
      </w:r>
      <w:r>
        <w:t>».</w:t>
      </w:r>
    </w:p>
    <w:p w:rsidR="00B81973" w:rsidRDefault="00B81973" w:rsidP="00155A38">
      <w:pPr>
        <w:pStyle w:val="2"/>
        <w:spacing w:before="120" w:after="0"/>
      </w:pPr>
      <w:bookmarkStart w:id="98" w:name="_Ref23495425"/>
      <w:bookmarkStart w:id="99" w:name="GetFileSystemType"/>
      <w:bookmarkStart w:id="100" w:name="_Toc177920576"/>
      <w:r>
        <w:rPr>
          <w:lang w:val="en-US"/>
        </w:rPr>
        <w:t>GetFileSystemType</w:t>
      </w:r>
      <w:bookmarkEnd w:id="98"/>
      <w:bookmarkEnd w:id="99"/>
      <w:bookmarkEnd w:id="100"/>
    </w:p>
    <w:p w:rsidR="00B81973" w:rsidRDefault="00D62166" w:rsidP="0051094C">
      <w:r w:rsidRPr="00D62166">
        <w:t>Определение типа файловой системы.</w:t>
      </w:r>
      <w:r w:rsidR="00767E0B">
        <w:t xml:space="preserve"> </w:t>
      </w:r>
    </w:p>
    <w:p w:rsidR="00B81973" w:rsidRPr="00B81973" w:rsidRDefault="00B81973" w:rsidP="00155A38">
      <w:pPr>
        <w:pStyle w:val="affffffffd"/>
        <w:spacing w:before="0"/>
        <w:rPr>
          <w:lang w:val="en-US"/>
        </w:rPr>
      </w:pPr>
      <w:r>
        <w:t>Прототип</w:t>
      </w:r>
    </w:p>
    <w:p w:rsidR="00B81973" w:rsidRPr="00EE0F46" w:rsidRDefault="00B81973" w:rsidP="00EE0F46">
      <w:pPr>
        <w:pStyle w:val="affffffffc"/>
      </w:pPr>
      <w:r w:rsidRPr="00EE0F46">
        <w:t>FileSystemTypeEnum __stdcall GetFileSystemType(</w:t>
      </w:r>
    </w:p>
    <w:p w:rsidR="00B81973" w:rsidRPr="00EE0F46" w:rsidRDefault="00B81973" w:rsidP="00EE0F46">
      <w:pPr>
        <w:pStyle w:val="affffffffc"/>
      </w:pPr>
      <w:r w:rsidRPr="00EE0F46">
        <w:tab/>
        <w:t>FileSystemHandle fileSystemHandle</w:t>
      </w:r>
    </w:p>
    <w:p w:rsidR="00B81973" w:rsidRPr="00EE0F46" w:rsidRDefault="00B81973"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2223"/>
        <w:gridCol w:w="2285"/>
        <w:gridCol w:w="4955"/>
      </w:tblGrid>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Описание</w:t>
            </w:r>
          </w:p>
        </w:tc>
      </w:tr>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rPr>
                <w:lang w:val="en-US"/>
              </w:rPr>
            </w:pPr>
            <w:r>
              <w:rPr>
                <w:lang w:val="en-US"/>
              </w:rPr>
              <w:t>fileSystemHandle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pPr>
            <w:r>
              <w:rPr>
                <w:lang w:val="en-US"/>
              </w:rPr>
              <w:t>FileSystemHandle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4B6CC7" w:rsidP="004B6CC7">
            <w:pPr>
              <w:pStyle w:val="affffff7"/>
            </w:pPr>
            <w:r w:rsidRPr="004B6CC7">
              <w:t>[вх] Дескриптор файловой системы</w:t>
            </w:r>
          </w:p>
        </w:tc>
      </w:tr>
    </w:tbl>
    <w:p w:rsidR="00B81973" w:rsidRDefault="00B81973" w:rsidP="00B81973">
      <w:pPr>
        <w:pStyle w:val="affffffffe"/>
      </w:pPr>
      <w:r>
        <w:t>Возвращаемое значение</w:t>
      </w:r>
    </w:p>
    <w:p w:rsidR="00295AA8" w:rsidRPr="00AC5BC9" w:rsidRDefault="00295AA8" w:rsidP="00295AA8">
      <w:r>
        <w:t xml:space="preserve">В случае успешного завершения возвращает один из целочисленных идентификаторов типа </w:t>
      </w:r>
      <w:r w:rsidR="00FB5358">
        <w:t>файловой системы</w:t>
      </w:r>
      <w:r w:rsidR="00190647" w:rsidRPr="00397F01">
        <w:t xml:space="preserve"> </w:t>
      </w:r>
      <w:hyperlink w:anchor="FileSystemTypeEnum" w:history="1">
        <w:r w:rsidRPr="00F91612">
          <w:rPr>
            <w:rStyle w:val="afffffff1"/>
          </w:rPr>
          <w:t>FileSystemTypeEnum</w:t>
        </w:r>
      </w:hyperlink>
      <w:r w:rsidRPr="00397F01">
        <w:t xml:space="preserve"> </w:t>
      </w:r>
      <w:r w:rsidR="00190647">
        <w:t>(</w:t>
      </w:r>
      <w:r w:rsidR="00C965BD">
        <w:t>п. </w:t>
      </w:r>
      <w:r>
        <w:fldChar w:fldCharType="begin"/>
      </w:r>
      <w:r>
        <w:instrText xml:space="preserve"> REF _Ref21625978 \r \h </w:instrText>
      </w:r>
      <w:r>
        <w:fldChar w:fldCharType="separate"/>
      </w:r>
      <w:r w:rsidR="00142550">
        <w:t>3.1.2</w:t>
      </w:r>
      <w:r>
        <w:fldChar w:fldCharType="end"/>
      </w:r>
      <w:r>
        <w:t>). В</w:t>
      </w:r>
      <w:r w:rsidR="00FB5358">
        <w:t> </w:t>
      </w:r>
      <w:r>
        <w:t>случае</w:t>
      </w:r>
      <w:r w:rsidRPr="00AC5BC9">
        <w:t xml:space="preserve"> </w:t>
      </w:r>
      <w:r>
        <w:t>ошибки</w:t>
      </w:r>
      <w:r w:rsidRPr="00AC5BC9">
        <w:t xml:space="preserve"> </w:t>
      </w:r>
      <w:r>
        <w:t>функция возвращает</w:t>
      </w:r>
      <w:r w:rsidRPr="00AC5BC9">
        <w:t xml:space="preserve"> </w:t>
      </w:r>
      <w:r w:rsidRPr="00767787">
        <w:rPr>
          <w:rStyle w:val="afffffff1"/>
        </w:rPr>
        <w:t>FileSystemTypeEnum</w:t>
      </w:r>
      <w:r w:rsidRPr="00AC5BC9">
        <w:rPr>
          <w:rStyle w:val="afffffff1"/>
          <w:lang w:val="ru-RU"/>
        </w:rPr>
        <w:t>::</w:t>
      </w:r>
      <w:r w:rsidRPr="000C5F0D">
        <w:rPr>
          <w:rStyle w:val="afffffff1"/>
        </w:rPr>
        <w:t>FS</w:t>
      </w:r>
      <w:r w:rsidRPr="00B81973">
        <w:rPr>
          <w:rStyle w:val="afffffff1"/>
          <w:lang w:val="ru-RU"/>
        </w:rPr>
        <w:t>_</w:t>
      </w:r>
      <w:r w:rsidRPr="000C5F0D">
        <w:rPr>
          <w:rStyle w:val="afffffff1"/>
        </w:rPr>
        <w:t>Error</w:t>
      </w:r>
      <w:r w:rsidRPr="00AC5BC9">
        <w:t>.</w:t>
      </w:r>
    </w:p>
    <w:p w:rsidR="00B81973" w:rsidRDefault="00AF00C4" w:rsidP="00155A38">
      <w:pPr>
        <w:pStyle w:val="2"/>
        <w:spacing w:before="120" w:after="0"/>
      </w:pPr>
      <w:bookmarkStart w:id="101" w:name="GetFileSystemTypeStringW"/>
      <w:bookmarkStart w:id="102" w:name="_Toc177920577"/>
      <w:r>
        <w:rPr>
          <w:lang w:val="en-US"/>
        </w:rPr>
        <w:t>GetFileSystemTypeString</w:t>
      </w:r>
      <w:r>
        <w:t>,</w:t>
      </w:r>
      <w:r>
        <w:rPr>
          <w:lang w:val="en-US"/>
        </w:rPr>
        <w:t xml:space="preserve"> </w:t>
      </w:r>
      <w:r w:rsidR="00B81973">
        <w:rPr>
          <w:lang w:val="en-US"/>
        </w:rPr>
        <w:t>GetFileSystemTypeStringW</w:t>
      </w:r>
      <w:bookmarkEnd w:id="101"/>
      <w:bookmarkEnd w:id="102"/>
    </w:p>
    <w:p w:rsidR="00B81973" w:rsidRDefault="00D742BF" w:rsidP="00A1006A">
      <w:r>
        <w:t xml:space="preserve">Получение наименования </w:t>
      </w:r>
      <w:r w:rsidR="00EF5C8C">
        <w:t>файловой системы</w:t>
      </w:r>
      <w:r w:rsidR="00A1006A" w:rsidRPr="00A1006A">
        <w:t>.</w:t>
      </w:r>
    </w:p>
    <w:p w:rsidR="00B81973" w:rsidRPr="00A65975" w:rsidRDefault="00B81973" w:rsidP="00155A38">
      <w:pPr>
        <w:pStyle w:val="affffffffd"/>
        <w:spacing w:before="0"/>
        <w:rPr>
          <w:lang w:val="en-US"/>
        </w:rPr>
      </w:pPr>
      <w:r>
        <w:t>Прототип</w:t>
      </w:r>
      <w:r w:rsidR="00AF00C4">
        <w:t>ы</w:t>
      </w:r>
    </w:p>
    <w:p w:rsidR="00AF00C4" w:rsidRPr="00EE0F46" w:rsidRDefault="00AF00C4" w:rsidP="00EE0F46">
      <w:pPr>
        <w:pStyle w:val="affffffffc"/>
      </w:pPr>
      <w:r w:rsidRPr="00EE0F46">
        <w:t>int __stdcall GetFileSystemTypeString(</w:t>
      </w:r>
    </w:p>
    <w:p w:rsidR="00AF00C4" w:rsidRPr="00EE0F46" w:rsidRDefault="00AF00C4" w:rsidP="00EE0F46">
      <w:pPr>
        <w:pStyle w:val="affffffffc"/>
      </w:pPr>
      <w:r w:rsidRPr="00EE0F46">
        <w:tab/>
        <w:t>FileSystemHandle fileSystemHandle,</w:t>
      </w:r>
    </w:p>
    <w:p w:rsidR="00AF00C4" w:rsidRPr="00EE0F46" w:rsidRDefault="00AF00C4" w:rsidP="00EE0F46">
      <w:pPr>
        <w:pStyle w:val="affffffffc"/>
      </w:pPr>
      <w:r w:rsidRPr="00EE0F46">
        <w:tab/>
        <w:t>char *outType = NULL</w:t>
      </w:r>
      <w:r w:rsidR="00155A38">
        <w:rPr>
          <w:lang w:val="ru-RU"/>
        </w:rPr>
        <w:t xml:space="preserve"> </w:t>
      </w:r>
      <w:r w:rsidRPr="00EE0F46">
        <w:t>);</w:t>
      </w:r>
    </w:p>
    <w:p w:rsidR="00B81973" w:rsidRPr="00EE0F46" w:rsidRDefault="00B81973" w:rsidP="00EE0F46">
      <w:pPr>
        <w:pStyle w:val="affffffffc"/>
      </w:pPr>
      <w:r w:rsidRPr="00EE0F46">
        <w:lastRenderedPageBreak/>
        <w:t>int __stdcall GetFileSystemTypeStringW(</w:t>
      </w:r>
    </w:p>
    <w:p w:rsidR="00B81973" w:rsidRPr="00EE0F46" w:rsidRDefault="00B81973" w:rsidP="00EE0F46">
      <w:pPr>
        <w:pStyle w:val="affffffffc"/>
      </w:pPr>
      <w:r w:rsidRPr="00EE0F46">
        <w:tab/>
        <w:t>FileSystemHandle fileSystemHandle,</w:t>
      </w:r>
    </w:p>
    <w:p w:rsidR="00B81973" w:rsidRPr="00EE0F46" w:rsidRDefault="00B81973" w:rsidP="00EE0F46">
      <w:pPr>
        <w:pStyle w:val="affffffffc"/>
      </w:pPr>
      <w:r w:rsidRPr="00EE0F46">
        <w:tab/>
        <w:t>WCHAR</w:t>
      </w:r>
      <w:r w:rsidR="00712F18" w:rsidRPr="00EE0F46">
        <w:t xml:space="preserve"> *</w:t>
      </w:r>
      <w:r w:rsidRPr="00EE0F46">
        <w:t>outType</w:t>
      </w:r>
      <w:r w:rsidR="002B3AF7" w:rsidRPr="00EE0F46">
        <w:t xml:space="preserve"> = NULL</w:t>
      </w:r>
      <w:r w:rsidR="00155A38">
        <w:rPr>
          <w:lang w:val="ru-RU"/>
        </w:rPr>
        <w:t xml:space="preserve"> </w:t>
      </w: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2223"/>
        <w:gridCol w:w="2285"/>
        <w:gridCol w:w="4955"/>
      </w:tblGrid>
      <w:tr w:rsidR="00B81973" w:rsidTr="009A5AD1">
        <w:trPr>
          <w:tblHeader/>
        </w:trPr>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347012">
            <w:pPr>
              <w:pStyle w:val="affffff8"/>
              <w:keepNext/>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347012">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347012">
            <w:pPr>
              <w:pStyle w:val="affffff8"/>
              <w:keepNext/>
              <w:rPr>
                <w:b/>
              </w:rPr>
            </w:pPr>
            <w:r>
              <w:rPr>
                <w:b/>
              </w:rPr>
              <w:t>Описание</w:t>
            </w:r>
          </w:p>
        </w:tc>
      </w:tr>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9A5AD1">
            <w:pPr>
              <w:pStyle w:val="affffff8"/>
              <w:rPr>
                <w:lang w:val="en-US"/>
              </w:rPr>
            </w:pPr>
            <w:r>
              <w:rPr>
                <w:lang w:val="en-US"/>
              </w:rPr>
              <w:t>fileSystemHandle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9A5AD1">
            <w:pPr>
              <w:pStyle w:val="affffff8"/>
            </w:pPr>
            <w:r>
              <w:rPr>
                <w:lang w:val="en-US"/>
              </w:rPr>
              <w:t>FileSystemHandle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9A5AD1">
            <w:pPr>
              <w:pStyle w:val="affffff7"/>
            </w:pPr>
            <w:r>
              <w:t xml:space="preserve">[вх] </w:t>
            </w:r>
            <w:r w:rsidR="000D670E" w:rsidRPr="000D670E">
              <w:t>Дескриптор файловой системы</w:t>
            </w:r>
          </w:p>
        </w:tc>
      </w:tr>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rPr>
                <w:lang w:val="en-US"/>
              </w:rPr>
            </w:pPr>
            <w:r>
              <w:rPr>
                <w:lang w:val="en-US"/>
              </w:rPr>
              <w:t>outType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AF00C4" w:rsidRDefault="00AF00C4" w:rsidP="005023F7">
            <w:pPr>
              <w:pStyle w:val="affffff8"/>
            </w:pPr>
            <w:r>
              <w:rPr>
                <w:lang w:val="en-US"/>
              </w:rPr>
              <w:t>char *</w:t>
            </w:r>
          </w:p>
          <w:p w:rsidR="00B81973" w:rsidRDefault="00B81973" w:rsidP="005023F7">
            <w:pPr>
              <w:pStyle w:val="affffff8"/>
            </w:pPr>
            <w:r>
              <w:rPr>
                <w:lang w:val="en-US"/>
              </w:rPr>
              <w:t>WCHAR</w:t>
            </w:r>
            <w:r w:rsidR="00712F18">
              <w:rPr>
                <w:lang w:val="en-US"/>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9D7379" w:rsidP="00D742BF">
            <w:pPr>
              <w:pStyle w:val="affffff7"/>
            </w:pPr>
            <w:r w:rsidRPr="009D7379">
              <w:t xml:space="preserve">[вых] Указатель на буфер, в который </w:t>
            </w:r>
            <w:r w:rsidR="00D742BF">
              <w:t xml:space="preserve">будет записано наименование </w:t>
            </w:r>
            <w:r w:rsidRPr="009D7379">
              <w:t>файл</w:t>
            </w:r>
            <w:r w:rsidRPr="009D7379">
              <w:t>о</w:t>
            </w:r>
            <w:r w:rsidRPr="009D7379">
              <w:t>вой системы</w:t>
            </w:r>
            <w:r w:rsidR="00AF00C4">
              <w:t xml:space="preserve"> в кодировке </w:t>
            </w:r>
            <w:r w:rsidR="00AF00C4">
              <w:rPr>
                <w:lang w:val="en-US"/>
              </w:rPr>
              <w:t>ANSI</w:t>
            </w:r>
            <w:r w:rsidR="00AF00C4">
              <w:t xml:space="preserve"> или </w:t>
            </w:r>
            <w:r w:rsidR="00AF00C4">
              <w:rPr>
                <w:lang w:val="en-US"/>
              </w:rPr>
              <w:t>UTF</w:t>
            </w:r>
            <w:r w:rsidR="00AF00C4" w:rsidRPr="001656B8">
              <w:t>-16</w:t>
            </w:r>
          </w:p>
        </w:tc>
      </w:tr>
    </w:tbl>
    <w:p w:rsidR="00B81973" w:rsidRDefault="00B81973" w:rsidP="00B81973">
      <w:pPr>
        <w:pStyle w:val="affffffffe"/>
      </w:pPr>
      <w:r>
        <w:t>Возвращаемое значение</w:t>
      </w:r>
    </w:p>
    <w:p w:rsidR="00B81973" w:rsidRDefault="00B81973" w:rsidP="000D777E">
      <w:r>
        <w:t xml:space="preserve">В случае успешного завершения возвращает </w:t>
      </w:r>
      <w:r w:rsidR="00D742BF">
        <w:t>количество символов в наименовании</w:t>
      </w:r>
      <w:r w:rsidR="006B5828">
        <w:t xml:space="preserve"> </w:t>
      </w:r>
      <w:r w:rsidR="00C047F1">
        <w:t xml:space="preserve">файловой системы. </w:t>
      </w:r>
      <w:r>
        <w:t>В случае ошибки</w:t>
      </w:r>
      <w:r w:rsidR="003B7CF5">
        <w:t xml:space="preserve"> возвращает текстовое значение </w:t>
      </w:r>
      <w:r w:rsidR="00AD2F18" w:rsidRPr="00D742BF">
        <w:t>«</w:t>
      </w:r>
      <w:r w:rsidR="003B7CF5" w:rsidRPr="00D742BF">
        <w:t>Error</w:t>
      </w:r>
      <w:r w:rsidR="00AD2F18" w:rsidRPr="00D742BF">
        <w:t>»</w:t>
      </w:r>
      <w:r>
        <w:t>.</w:t>
      </w:r>
    </w:p>
    <w:p w:rsidR="00B81973" w:rsidRDefault="00DD552E" w:rsidP="00B81973">
      <w:pPr>
        <w:pStyle w:val="affffffffd"/>
      </w:pPr>
      <w:r>
        <w:t>Примечание</w:t>
      </w:r>
    </w:p>
    <w:p w:rsidR="00B81973" w:rsidRPr="00962CBF" w:rsidRDefault="00962CBF" w:rsidP="00962CBF">
      <w:r w:rsidRPr="00962CBF">
        <w:t xml:space="preserve">Если </w:t>
      </w:r>
      <w:r>
        <w:t xml:space="preserve">параметр </w:t>
      </w:r>
      <w:r w:rsidRPr="00962CBF">
        <w:rPr>
          <w:rStyle w:val="afffffff1"/>
        </w:rPr>
        <w:t>outType</w:t>
      </w:r>
      <w:r w:rsidRPr="00962CBF">
        <w:t xml:space="preserve"> имеет значение </w:t>
      </w:r>
      <w:r w:rsidRPr="00962CBF">
        <w:rPr>
          <w:rStyle w:val="afffffff1"/>
        </w:rPr>
        <w:t>NULL</w:t>
      </w:r>
      <w:r w:rsidRPr="00962CBF">
        <w:t xml:space="preserve">, то </w:t>
      </w:r>
      <w:r w:rsidR="006D34BF">
        <w:t xml:space="preserve">запись </w:t>
      </w:r>
      <w:r w:rsidRPr="00962CBF">
        <w:t>данны</w:t>
      </w:r>
      <w:r w:rsidR="006D34BF">
        <w:t>х в буфер</w:t>
      </w:r>
      <w:r w:rsidRPr="00962CBF">
        <w:t xml:space="preserve"> не </w:t>
      </w:r>
      <w:r w:rsidR="0080452F">
        <w:t>производится</w:t>
      </w:r>
      <w:r w:rsidRPr="00962CBF">
        <w:t xml:space="preserve">, </w:t>
      </w:r>
      <w:r w:rsidR="00A010C5">
        <w:t>однако</w:t>
      </w:r>
      <w:r w:rsidRPr="00962CBF">
        <w:t xml:space="preserve"> возвращается </w:t>
      </w:r>
      <w:r w:rsidR="00A010C5">
        <w:t>длина наименования файловой сист</w:t>
      </w:r>
      <w:r w:rsidR="00A010C5">
        <w:t>е</w:t>
      </w:r>
      <w:r w:rsidR="00A010C5">
        <w:t xml:space="preserve">мы в </w:t>
      </w:r>
      <w:r w:rsidRPr="00962CBF">
        <w:t>символ</w:t>
      </w:r>
      <w:r w:rsidR="00A010C5">
        <w:t>ах</w:t>
      </w:r>
      <w:r w:rsidRPr="00962CBF">
        <w:t>.</w:t>
      </w:r>
      <w:r w:rsidR="00970188">
        <w:t xml:space="preserve"> Длина наименования не превышает 20 символов.</w:t>
      </w:r>
    </w:p>
    <w:p w:rsidR="00B81973" w:rsidRDefault="00B81973" w:rsidP="00697944">
      <w:pPr>
        <w:pStyle w:val="2"/>
      </w:pPr>
      <w:bookmarkStart w:id="103" w:name="GetNumberOfClusters"/>
      <w:bookmarkStart w:id="104" w:name="_Toc177920578"/>
      <w:r>
        <w:rPr>
          <w:lang w:val="en-US"/>
        </w:rPr>
        <w:t>GetNumberOfClusters</w:t>
      </w:r>
      <w:bookmarkEnd w:id="103"/>
      <w:bookmarkEnd w:id="104"/>
    </w:p>
    <w:p w:rsidR="00B81973" w:rsidRDefault="00080F63" w:rsidP="00080F63">
      <w:r>
        <w:t>Получение количества кластеров</w:t>
      </w:r>
      <w:r w:rsidR="002F70D9">
        <w:t xml:space="preserve"> </w:t>
      </w:r>
      <w:r>
        <w:t>файловой систем</w:t>
      </w:r>
      <w:r w:rsidR="001B19BF">
        <w:t>ы</w:t>
      </w:r>
      <w:r>
        <w:t>.</w:t>
      </w:r>
      <w:r w:rsidR="00524F4E">
        <w:t xml:space="preserve"> </w:t>
      </w:r>
    </w:p>
    <w:p w:rsidR="00B81973" w:rsidRPr="000800E1" w:rsidRDefault="00B81973" w:rsidP="00B81973">
      <w:pPr>
        <w:pStyle w:val="affffffffd"/>
        <w:rPr>
          <w:lang w:val="en-US"/>
        </w:rPr>
      </w:pPr>
      <w:r>
        <w:t>Прототип</w:t>
      </w:r>
    </w:p>
    <w:p w:rsidR="00B81973" w:rsidRPr="00EE0F46" w:rsidRDefault="00B81973" w:rsidP="00EE0F46">
      <w:pPr>
        <w:pStyle w:val="affffffffc"/>
      </w:pPr>
      <w:r w:rsidRPr="00EE0F46">
        <w:t>ULONGLONG __stdcall GetNumberOfClusters(</w:t>
      </w:r>
    </w:p>
    <w:p w:rsidR="00B81973" w:rsidRPr="00EE0F46" w:rsidRDefault="00B81973" w:rsidP="00EE0F46">
      <w:pPr>
        <w:pStyle w:val="affffffffc"/>
      </w:pPr>
      <w:r w:rsidRPr="00EE0F46">
        <w:tab/>
        <w:t>FileSystemHandle fileSystemHandle</w:t>
      </w:r>
    </w:p>
    <w:p w:rsidR="00B81973" w:rsidRPr="00EE0F46" w:rsidRDefault="00B81973"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2223"/>
        <w:gridCol w:w="2285"/>
        <w:gridCol w:w="4955"/>
      </w:tblGrid>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Описание</w:t>
            </w:r>
          </w:p>
        </w:tc>
      </w:tr>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rPr>
                <w:lang w:val="en-US"/>
              </w:rPr>
            </w:pPr>
            <w:r>
              <w:rPr>
                <w:lang w:val="en-US"/>
              </w:rPr>
              <w:t>fileSystemHandle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pPr>
            <w:r>
              <w:rPr>
                <w:lang w:val="en-US"/>
              </w:rPr>
              <w:t>FileSystemHandle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3E3D5A">
            <w:pPr>
              <w:pStyle w:val="affffff7"/>
            </w:pPr>
            <w:r>
              <w:t xml:space="preserve">[вх] </w:t>
            </w:r>
            <w:r w:rsidR="006D5786">
              <w:t xml:space="preserve">Дескриптор </w:t>
            </w:r>
            <w:r w:rsidR="006D5786" w:rsidRPr="006D5786">
              <w:t>файловой системы</w:t>
            </w:r>
          </w:p>
        </w:tc>
      </w:tr>
    </w:tbl>
    <w:p w:rsidR="00B81973" w:rsidRDefault="00B81973" w:rsidP="00B81973">
      <w:pPr>
        <w:pStyle w:val="affffffffe"/>
      </w:pPr>
      <w:r>
        <w:t>Возвращаемое значение</w:t>
      </w:r>
    </w:p>
    <w:p w:rsidR="00B81973" w:rsidRPr="00957FE5" w:rsidRDefault="00B81973" w:rsidP="00B81973">
      <w:r>
        <w:t xml:space="preserve">В случае успешного завершения возвращает </w:t>
      </w:r>
      <w:r w:rsidR="004458A3">
        <w:t>количество кластеров файловой системы</w:t>
      </w:r>
      <w:r w:rsidR="00096C1C">
        <w:t xml:space="preserve">. </w:t>
      </w:r>
      <w:r w:rsidRPr="00957FE5">
        <w:t>В случае ошибки</w:t>
      </w:r>
      <w:r w:rsidR="005165D3" w:rsidRPr="00957FE5">
        <w:t xml:space="preserve"> возвращает значение </w:t>
      </w:r>
      <w:r w:rsidR="00260BA7" w:rsidRPr="00957FE5">
        <w:t>0</w:t>
      </w:r>
      <w:r w:rsidRPr="00957FE5">
        <w:t>.</w:t>
      </w:r>
    </w:p>
    <w:p w:rsidR="00B81973" w:rsidRDefault="00DD552E" w:rsidP="009A5AD1">
      <w:pPr>
        <w:pStyle w:val="affffffffd"/>
        <w:keepNext w:val="0"/>
      </w:pPr>
      <w:r>
        <w:lastRenderedPageBreak/>
        <w:t>Примечание</w:t>
      </w:r>
    </w:p>
    <w:p w:rsidR="00B81973" w:rsidRPr="002F70D9" w:rsidRDefault="002F70D9" w:rsidP="009A5AD1">
      <w:pPr>
        <w:widowControl w:val="0"/>
      </w:pPr>
      <w:r w:rsidRPr="002F70D9">
        <w:t xml:space="preserve">Функция предназначена для работы с </w:t>
      </w:r>
      <w:r w:rsidR="009754F0">
        <w:t>«настоящими»</w:t>
      </w:r>
      <w:r w:rsidR="00535299">
        <w:t xml:space="preserve"> (не виртуальн</w:t>
      </w:r>
      <w:r w:rsidR="00535299">
        <w:t>ы</w:t>
      </w:r>
      <w:r w:rsidR="00535299">
        <w:t>ми)</w:t>
      </w:r>
      <w:r w:rsidR="009754F0">
        <w:t xml:space="preserve"> </w:t>
      </w:r>
      <w:r w:rsidRPr="002F70D9">
        <w:t>файловыми системами</w:t>
      </w:r>
      <w:r w:rsidR="009754F0">
        <w:t xml:space="preserve"> (п. </w:t>
      </w:r>
      <w:r w:rsidR="009754F0">
        <w:fldChar w:fldCharType="begin"/>
      </w:r>
      <w:r w:rsidR="009754F0">
        <w:instrText xml:space="preserve"> REF _Ref21625978 \r \h </w:instrText>
      </w:r>
      <w:r w:rsidR="009754F0">
        <w:fldChar w:fldCharType="separate"/>
      </w:r>
      <w:r w:rsidR="00142550">
        <w:t>3.1.2</w:t>
      </w:r>
      <w:r w:rsidR="009754F0">
        <w:fldChar w:fldCharType="end"/>
      </w:r>
      <w:r w:rsidR="009754F0">
        <w:t>)</w:t>
      </w:r>
      <w:r w:rsidRPr="002F70D9">
        <w:t xml:space="preserve">, позволяющими </w:t>
      </w:r>
      <w:r w:rsidR="009754F0">
        <w:t>напрямую</w:t>
      </w:r>
      <w:r w:rsidRPr="002F70D9">
        <w:t xml:space="preserve"> работать с кластерами дан</w:t>
      </w:r>
      <w:r w:rsidR="009754F0">
        <w:t>ных.</w:t>
      </w:r>
    </w:p>
    <w:p w:rsidR="00B81973" w:rsidRDefault="00B81973" w:rsidP="00697944">
      <w:pPr>
        <w:pStyle w:val="2"/>
      </w:pPr>
      <w:bookmarkStart w:id="105" w:name="GetFileSystemSize"/>
      <w:bookmarkStart w:id="106" w:name="_Toc177920579"/>
      <w:r>
        <w:rPr>
          <w:lang w:val="en-US"/>
        </w:rPr>
        <w:t>GetFileSystemSize</w:t>
      </w:r>
      <w:bookmarkEnd w:id="105"/>
      <w:bookmarkEnd w:id="106"/>
    </w:p>
    <w:p w:rsidR="00B81973" w:rsidRDefault="006571CF" w:rsidP="0098189F">
      <w:pPr>
        <w:pStyle w:val="afffffffff1"/>
      </w:pPr>
      <w:r>
        <w:t xml:space="preserve">Получение размера </w:t>
      </w:r>
      <w:r w:rsidR="0098189F">
        <w:t xml:space="preserve">файловой системы </w:t>
      </w:r>
      <w:r>
        <w:t>в байтах</w:t>
      </w:r>
      <w:r w:rsidR="0098189F">
        <w:t>.</w:t>
      </w:r>
    </w:p>
    <w:p w:rsidR="00B81973" w:rsidRPr="00B81973" w:rsidRDefault="00B81973" w:rsidP="00B81973">
      <w:pPr>
        <w:pStyle w:val="affffffffd"/>
        <w:rPr>
          <w:lang w:val="en-US"/>
        </w:rPr>
      </w:pPr>
      <w:r>
        <w:t>Прототип</w:t>
      </w:r>
    </w:p>
    <w:p w:rsidR="00B81973" w:rsidRPr="00EE0F46" w:rsidRDefault="00B81973" w:rsidP="00EE0F46">
      <w:pPr>
        <w:pStyle w:val="affffffffc"/>
      </w:pPr>
      <w:r w:rsidRPr="00EE0F46">
        <w:t>ULONGLONG __stdcall GetFileSystemSize(</w:t>
      </w:r>
    </w:p>
    <w:p w:rsidR="00B81973" w:rsidRPr="00EE0F46" w:rsidRDefault="00B81973" w:rsidP="00EE0F46">
      <w:pPr>
        <w:pStyle w:val="affffffffc"/>
      </w:pPr>
      <w:r w:rsidRPr="00EE0F46">
        <w:tab/>
        <w:t>FileSystemHandle fileSystemHandle</w:t>
      </w:r>
    </w:p>
    <w:p w:rsidR="00B81973" w:rsidRPr="00EE0F46" w:rsidRDefault="00B81973"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2223"/>
        <w:gridCol w:w="2285"/>
        <w:gridCol w:w="4955"/>
      </w:tblGrid>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Описание</w:t>
            </w:r>
          </w:p>
        </w:tc>
      </w:tr>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rPr>
                <w:lang w:val="en-US"/>
              </w:rPr>
            </w:pPr>
            <w:r>
              <w:rPr>
                <w:lang w:val="en-US"/>
              </w:rPr>
              <w:t>fileSystemHandle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pPr>
            <w:r>
              <w:rPr>
                <w:lang w:val="en-US"/>
              </w:rPr>
              <w:t>FileSystemHandle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61155" w:rsidP="005023F7">
            <w:pPr>
              <w:pStyle w:val="affffff8"/>
              <w:jc w:val="left"/>
            </w:pPr>
            <w:r>
              <w:t xml:space="preserve">[вх] Дескриптор </w:t>
            </w:r>
            <w:r w:rsidRPr="006D5786">
              <w:t>файловой системы</w:t>
            </w:r>
          </w:p>
        </w:tc>
      </w:tr>
    </w:tbl>
    <w:p w:rsidR="00B81973" w:rsidRDefault="00B81973" w:rsidP="00B81973">
      <w:pPr>
        <w:pStyle w:val="affffffffe"/>
      </w:pPr>
      <w:r>
        <w:t>Возвращаемое значение</w:t>
      </w:r>
    </w:p>
    <w:p w:rsidR="00611FDA" w:rsidRPr="00EB7888" w:rsidRDefault="00B81973" w:rsidP="00EB7888">
      <w:r w:rsidRPr="00C32AD7">
        <w:t>В случае успешного завершения возвращает</w:t>
      </w:r>
      <w:r>
        <w:rPr>
          <w:color w:val="FF0000"/>
        </w:rPr>
        <w:t xml:space="preserve"> </w:t>
      </w:r>
      <w:r w:rsidR="0045082B">
        <w:t>размер в байтах области, которая размечена указанной файловой системой</w:t>
      </w:r>
      <w:r w:rsidR="00F5435B">
        <w:t xml:space="preserve">. </w:t>
      </w:r>
      <w:r w:rsidR="00EB7888" w:rsidRPr="00957FE5">
        <w:t>В случае ошибки возвр</w:t>
      </w:r>
      <w:r w:rsidR="00EB7888" w:rsidRPr="00957FE5">
        <w:t>а</w:t>
      </w:r>
      <w:r w:rsidR="00EB7888" w:rsidRPr="00957FE5">
        <w:t>щает значение 0.</w:t>
      </w:r>
    </w:p>
    <w:p w:rsidR="00B81973" w:rsidRDefault="00DD552E" w:rsidP="00B81973">
      <w:pPr>
        <w:pStyle w:val="affffffffd"/>
      </w:pPr>
      <w:r>
        <w:t>Примечание</w:t>
      </w:r>
    </w:p>
    <w:p w:rsidR="00B81973" w:rsidRPr="00030A60" w:rsidRDefault="00030A60" w:rsidP="00B81973">
      <w:r w:rsidRPr="00030A60">
        <w:t>Сведения о размере файловой системы извлекаются из служебных о</w:t>
      </w:r>
      <w:r w:rsidRPr="00030A60">
        <w:t>б</w:t>
      </w:r>
      <w:r w:rsidRPr="00030A60">
        <w:t>ластей файловой системы (как правило, загрузочной записи или заголовка раздела).</w:t>
      </w:r>
    </w:p>
    <w:p w:rsidR="00B81973" w:rsidRDefault="00B81973" w:rsidP="00697944">
      <w:pPr>
        <w:pStyle w:val="2"/>
      </w:pPr>
      <w:bookmarkStart w:id="107" w:name="_Ref23495434"/>
      <w:bookmarkStart w:id="108" w:name="GetFileSystemClusterSize"/>
      <w:bookmarkStart w:id="109" w:name="_Toc177920580"/>
      <w:r>
        <w:rPr>
          <w:lang w:val="en-US"/>
        </w:rPr>
        <w:t>GetFileSystemClusterSize</w:t>
      </w:r>
      <w:bookmarkEnd w:id="107"/>
      <w:bookmarkEnd w:id="108"/>
      <w:bookmarkEnd w:id="109"/>
    </w:p>
    <w:p w:rsidR="00B81973" w:rsidRDefault="003545F5" w:rsidP="003545F5">
      <w:r>
        <w:t>Получение размера</w:t>
      </w:r>
      <w:r w:rsidR="000C38E7">
        <w:t xml:space="preserve"> </w:t>
      </w:r>
      <w:r w:rsidR="005E4AA0">
        <w:t xml:space="preserve">в байтах </w:t>
      </w:r>
      <w:r w:rsidR="000C38E7">
        <w:t>одного</w:t>
      </w:r>
      <w:r>
        <w:t xml:space="preserve"> кластера файловой системы</w:t>
      </w:r>
      <w:r w:rsidR="00B81973">
        <w:t>.</w:t>
      </w:r>
      <w:r w:rsidR="003B1CAD">
        <w:t xml:space="preserve"> </w:t>
      </w:r>
    </w:p>
    <w:p w:rsidR="00B81973" w:rsidRPr="00B81973" w:rsidRDefault="00B81973" w:rsidP="00B81973">
      <w:pPr>
        <w:pStyle w:val="affffffffd"/>
        <w:rPr>
          <w:lang w:val="en-US"/>
        </w:rPr>
      </w:pPr>
      <w:r>
        <w:t>Прототип</w:t>
      </w:r>
    </w:p>
    <w:p w:rsidR="00B81973" w:rsidRPr="00EE0F46" w:rsidRDefault="00B81973" w:rsidP="00EE0F46">
      <w:pPr>
        <w:pStyle w:val="affffffffc"/>
      </w:pPr>
      <w:r w:rsidRPr="00EE0F46">
        <w:t>DWORD __stdcall GetFileSystemClusterSize(</w:t>
      </w:r>
    </w:p>
    <w:p w:rsidR="00B81973" w:rsidRPr="00EE0F46" w:rsidRDefault="00B81973" w:rsidP="00EE0F46">
      <w:pPr>
        <w:pStyle w:val="affffffffc"/>
      </w:pPr>
      <w:r w:rsidRPr="00EE0F46">
        <w:tab/>
        <w:t>FileSystemHandle fileSystemHandle</w:t>
      </w:r>
    </w:p>
    <w:p w:rsidR="00B81973" w:rsidRPr="00EE0F46" w:rsidRDefault="00B81973"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2223"/>
        <w:gridCol w:w="2285"/>
        <w:gridCol w:w="4955"/>
      </w:tblGrid>
      <w:tr w:rsidR="00B81973" w:rsidTr="00A03A3B">
        <w:tc>
          <w:tcPr>
            <w:tcW w:w="222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lastRenderedPageBreak/>
              <w:t>Параметр</w:t>
            </w:r>
          </w:p>
        </w:tc>
        <w:tc>
          <w:tcPr>
            <w:tcW w:w="22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Тип</w:t>
            </w:r>
          </w:p>
        </w:tc>
        <w:tc>
          <w:tcPr>
            <w:tcW w:w="495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Описание</w:t>
            </w:r>
          </w:p>
        </w:tc>
      </w:tr>
      <w:tr w:rsidR="00A03A3B" w:rsidTr="00A03A3B">
        <w:tc>
          <w:tcPr>
            <w:tcW w:w="2223" w:type="dxa"/>
            <w:tcBorders>
              <w:top w:val="single" w:sz="4" w:space="0" w:color="auto"/>
              <w:left w:val="single" w:sz="4" w:space="0" w:color="auto"/>
              <w:bottom w:val="single" w:sz="4" w:space="0" w:color="auto"/>
              <w:right w:val="single" w:sz="4" w:space="0" w:color="auto"/>
            </w:tcBorders>
            <w:shd w:val="clear" w:color="auto" w:fill="auto"/>
          </w:tcPr>
          <w:p w:rsidR="00A03A3B" w:rsidRDefault="00A03A3B" w:rsidP="005023F7">
            <w:pPr>
              <w:pStyle w:val="affffff8"/>
              <w:rPr>
                <w:lang w:val="en-US"/>
              </w:rPr>
            </w:pPr>
            <w:r>
              <w:rPr>
                <w:lang w:val="en-US"/>
              </w:rPr>
              <w:t>fileSystemHandle</w:t>
            </w:r>
          </w:p>
        </w:tc>
        <w:tc>
          <w:tcPr>
            <w:tcW w:w="2285" w:type="dxa"/>
            <w:tcBorders>
              <w:top w:val="single" w:sz="4" w:space="0" w:color="auto"/>
              <w:left w:val="single" w:sz="4" w:space="0" w:color="auto"/>
              <w:bottom w:val="single" w:sz="4" w:space="0" w:color="auto"/>
              <w:right w:val="single" w:sz="4" w:space="0" w:color="auto"/>
            </w:tcBorders>
            <w:shd w:val="clear" w:color="auto" w:fill="auto"/>
          </w:tcPr>
          <w:p w:rsidR="00A03A3B" w:rsidRDefault="00A03A3B" w:rsidP="005023F7">
            <w:pPr>
              <w:pStyle w:val="affffff8"/>
            </w:pPr>
            <w:r>
              <w:rPr>
                <w:lang w:val="en-US"/>
              </w:rPr>
              <w:t>FileSystemHandle</w:t>
            </w:r>
          </w:p>
        </w:tc>
        <w:tc>
          <w:tcPr>
            <w:tcW w:w="4955" w:type="dxa"/>
            <w:tcBorders>
              <w:top w:val="single" w:sz="4" w:space="0" w:color="auto"/>
              <w:left w:val="single" w:sz="4" w:space="0" w:color="auto"/>
              <w:bottom w:val="single" w:sz="4" w:space="0" w:color="auto"/>
              <w:right w:val="single" w:sz="4" w:space="0" w:color="auto"/>
            </w:tcBorders>
            <w:shd w:val="clear" w:color="auto" w:fill="auto"/>
          </w:tcPr>
          <w:p w:rsidR="00A03A3B" w:rsidRDefault="00A03A3B" w:rsidP="005023F7">
            <w:pPr>
              <w:pStyle w:val="affffff8"/>
              <w:jc w:val="left"/>
            </w:pPr>
            <w:r>
              <w:t xml:space="preserve">[вх] Дескриптор </w:t>
            </w:r>
            <w:r w:rsidRPr="006D5786">
              <w:t>файловой системы</w:t>
            </w:r>
          </w:p>
        </w:tc>
      </w:tr>
    </w:tbl>
    <w:p w:rsidR="00B81973" w:rsidRDefault="00B81973" w:rsidP="00B81973">
      <w:pPr>
        <w:pStyle w:val="affffffffe"/>
      </w:pPr>
      <w:r>
        <w:t>Возвращаемое значение</w:t>
      </w:r>
    </w:p>
    <w:p w:rsidR="005667C5" w:rsidRPr="00EB7888" w:rsidRDefault="00C32AD7" w:rsidP="005667C5">
      <w:r w:rsidRPr="00C32AD7">
        <w:t>В случае успешного завершения возвращает</w:t>
      </w:r>
      <w:r>
        <w:rPr>
          <w:color w:val="FF0000"/>
        </w:rPr>
        <w:t xml:space="preserve"> </w:t>
      </w:r>
      <w:r>
        <w:t xml:space="preserve">размер в байтах </w:t>
      </w:r>
      <w:r w:rsidR="000F474B">
        <w:t>одного кластера</w:t>
      </w:r>
      <w:r>
        <w:t xml:space="preserve"> файловой систем</w:t>
      </w:r>
      <w:r w:rsidR="0047275D">
        <w:t>ы</w:t>
      </w:r>
      <w:r>
        <w:t xml:space="preserve">. </w:t>
      </w:r>
      <w:r w:rsidR="005667C5" w:rsidRPr="00957FE5">
        <w:t>В случае ошибки возвращает значение 0.</w:t>
      </w:r>
    </w:p>
    <w:p w:rsidR="00B81973" w:rsidRDefault="00B81973" w:rsidP="00697944">
      <w:pPr>
        <w:pStyle w:val="2"/>
      </w:pPr>
      <w:bookmarkStart w:id="110" w:name="_Ref23409957"/>
      <w:bookmarkStart w:id="111" w:name="GetClusterIterator"/>
      <w:bookmarkStart w:id="112" w:name="_Toc177920581"/>
      <w:r>
        <w:rPr>
          <w:lang w:val="en-US"/>
        </w:rPr>
        <w:t>GetClusterIterator</w:t>
      </w:r>
      <w:bookmarkEnd w:id="110"/>
      <w:bookmarkEnd w:id="111"/>
      <w:bookmarkEnd w:id="112"/>
    </w:p>
    <w:p w:rsidR="00B81973" w:rsidRDefault="00C40416" w:rsidP="006714B2">
      <w:r>
        <w:t>Создание</w:t>
      </w:r>
      <w:r w:rsidR="00BA2A63">
        <w:t xml:space="preserve"> </w:t>
      </w:r>
      <w:r w:rsidR="002B448C">
        <w:t>дескриптора последовательного</w:t>
      </w:r>
      <w:r w:rsidR="00830F03">
        <w:t xml:space="preserve"> обхода</w:t>
      </w:r>
      <w:r w:rsidR="00F071BD">
        <w:t xml:space="preserve"> </w:t>
      </w:r>
      <w:r w:rsidR="006714B2">
        <w:t>кластеров файловой системы</w:t>
      </w:r>
      <w:r w:rsidR="00B81973">
        <w:t>.</w:t>
      </w:r>
    </w:p>
    <w:p w:rsidR="00B81973" w:rsidRPr="00B81973" w:rsidRDefault="00B81973" w:rsidP="00B81973">
      <w:pPr>
        <w:pStyle w:val="affffffffd"/>
        <w:rPr>
          <w:lang w:val="en-US"/>
        </w:rPr>
      </w:pPr>
      <w:r>
        <w:t>Прототип</w:t>
      </w:r>
    </w:p>
    <w:p w:rsidR="00B81973" w:rsidRPr="00EE0F46" w:rsidRDefault="00B81973" w:rsidP="00EE0F46">
      <w:pPr>
        <w:pStyle w:val="affffffffc"/>
      </w:pPr>
      <w:r w:rsidRPr="00EE0F46">
        <w:t>ClusterIteratorHandle __stdcall GetClusterIterator(</w:t>
      </w:r>
    </w:p>
    <w:p w:rsidR="00B81973" w:rsidRPr="00EE0F46" w:rsidRDefault="00B81973" w:rsidP="00EE0F46">
      <w:pPr>
        <w:pStyle w:val="affffffffc"/>
      </w:pPr>
      <w:r w:rsidRPr="00EE0F46">
        <w:tab/>
        <w:t>FileSystemHandle fileSystemHandle</w:t>
      </w:r>
    </w:p>
    <w:p w:rsidR="00B81973" w:rsidRPr="00EE0F46" w:rsidRDefault="00B81973"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2223"/>
        <w:gridCol w:w="2285"/>
        <w:gridCol w:w="4955"/>
      </w:tblGrid>
      <w:tr w:rsidR="00B81973" w:rsidTr="00C32AD7">
        <w:tc>
          <w:tcPr>
            <w:tcW w:w="222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Параметр</w:t>
            </w:r>
          </w:p>
        </w:tc>
        <w:tc>
          <w:tcPr>
            <w:tcW w:w="22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Тип</w:t>
            </w:r>
          </w:p>
        </w:tc>
        <w:tc>
          <w:tcPr>
            <w:tcW w:w="495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Описание</w:t>
            </w:r>
          </w:p>
        </w:tc>
      </w:tr>
      <w:tr w:rsidR="00C32AD7" w:rsidTr="00C32AD7">
        <w:tc>
          <w:tcPr>
            <w:tcW w:w="2223" w:type="dxa"/>
            <w:tcBorders>
              <w:top w:val="single" w:sz="4" w:space="0" w:color="auto"/>
              <w:left w:val="single" w:sz="4" w:space="0" w:color="auto"/>
              <w:bottom w:val="single" w:sz="4" w:space="0" w:color="auto"/>
              <w:right w:val="single" w:sz="4" w:space="0" w:color="auto"/>
            </w:tcBorders>
            <w:shd w:val="clear" w:color="auto" w:fill="auto"/>
          </w:tcPr>
          <w:p w:rsidR="00C32AD7" w:rsidRDefault="00C32AD7" w:rsidP="005023F7">
            <w:pPr>
              <w:pStyle w:val="affffff8"/>
              <w:rPr>
                <w:lang w:val="en-US"/>
              </w:rPr>
            </w:pPr>
            <w:r>
              <w:rPr>
                <w:lang w:val="en-US"/>
              </w:rPr>
              <w:t>fileSystemHandle</w:t>
            </w:r>
          </w:p>
        </w:tc>
        <w:tc>
          <w:tcPr>
            <w:tcW w:w="2285" w:type="dxa"/>
            <w:tcBorders>
              <w:top w:val="single" w:sz="4" w:space="0" w:color="auto"/>
              <w:left w:val="single" w:sz="4" w:space="0" w:color="auto"/>
              <w:bottom w:val="single" w:sz="4" w:space="0" w:color="auto"/>
              <w:right w:val="single" w:sz="4" w:space="0" w:color="auto"/>
            </w:tcBorders>
            <w:shd w:val="clear" w:color="auto" w:fill="auto"/>
          </w:tcPr>
          <w:p w:rsidR="00C32AD7" w:rsidRDefault="00C32AD7" w:rsidP="005023F7">
            <w:pPr>
              <w:pStyle w:val="affffff8"/>
            </w:pPr>
            <w:r>
              <w:rPr>
                <w:lang w:val="en-US"/>
              </w:rPr>
              <w:t>FileSystemHandle</w:t>
            </w:r>
          </w:p>
        </w:tc>
        <w:tc>
          <w:tcPr>
            <w:tcW w:w="4955" w:type="dxa"/>
            <w:tcBorders>
              <w:top w:val="single" w:sz="4" w:space="0" w:color="auto"/>
              <w:left w:val="single" w:sz="4" w:space="0" w:color="auto"/>
              <w:bottom w:val="single" w:sz="4" w:space="0" w:color="auto"/>
              <w:right w:val="single" w:sz="4" w:space="0" w:color="auto"/>
            </w:tcBorders>
            <w:shd w:val="clear" w:color="auto" w:fill="auto"/>
          </w:tcPr>
          <w:p w:rsidR="00C32AD7" w:rsidRDefault="00C32AD7" w:rsidP="005023F7">
            <w:pPr>
              <w:pStyle w:val="affffff8"/>
              <w:jc w:val="left"/>
            </w:pPr>
            <w:r>
              <w:t xml:space="preserve">[вх] Дескриптор </w:t>
            </w:r>
            <w:r w:rsidRPr="006D5786">
              <w:t>файловой системы</w:t>
            </w:r>
          </w:p>
        </w:tc>
      </w:tr>
    </w:tbl>
    <w:p w:rsidR="00B81973" w:rsidRDefault="00B81973" w:rsidP="00B81973">
      <w:pPr>
        <w:pStyle w:val="affffffffe"/>
      </w:pPr>
      <w:r>
        <w:t>Возвращаемое значение</w:t>
      </w:r>
    </w:p>
    <w:p w:rsidR="00B81973" w:rsidRDefault="00B81973" w:rsidP="005071CC">
      <w:r>
        <w:t xml:space="preserve">В случае успешного завершения возвращает </w:t>
      </w:r>
      <w:r w:rsidR="00236DBF">
        <w:t xml:space="preserve">дескриптор </w:t>
      </w:r>
      <w:r w:rsidR="00830F03">
        <w:t>последов</w:t>
      </w:r>
      <w:r w:rsidR="00830F03">
        <w:t>а</w:t>
      </w:r>
      <w:r w:rsidR="00830F03">
        <w:t>тельного обхода</w:t>
      </w:r>
      <w:r w:rsidR="00236DBF" w:rsidRPr="005071CC">
        <w:t xml:space="preserve"> кластеров файловой системы</w:t>
      </w:r>
      <w:r w:rsidR="00204107" w:rsidRPr="005071CC">
        <w:t xml:space="preserve">. В случае ошибки возвращает </w:t>
      </w:r>
      <w:r w:rsidR="002670CD" w:rsidRPr="002670CD">
        <w:rPr>
          <w:rStyle w:val="afffffff1"/>
        </w:rPr>
        <w:t>CLUSTER</w:t>
      </w:r>
      <w:r w:rsidR="002670CD" w:rsidRPr="00B80D46">
        <w:rPr>
          <w:rStyle w:val="afffffff1"/>
          <w:lang w:val="ru-RU"/>
        </w:rPr>
        <w:t>_</w:t>
      </w:r>
      <w:r w:rsidR="002670CD" w:rsidRPr="002670CD">
        <w:rPr>
          <w:rStyle w:val="afffffff1"/>
        </w:rPr>
        <w:t>ITERATOR</w:t>
      </w:r>
      <w:r w:rsidR="002670CD" w:rsidRPr="00B80D46">
        <w:rPr>
          <w:rStyle w:val="afffffff1"/>
          <w:lang w:val="ru-RU"/>
        </w:rPr>
        <w:t>_</w:t>
      </w:r>
      <w:r w:rsidR="002670CD" w:rsidRPr="002670CD">
        <w:rPr>
          <w:rStyle w:val="afffffff1"/>
        </w:rPr>
        <w:t>ERROR</w:t>
      </w:r>
      <w:r w:rsidR="00204107" w:rsidRPr="005071CC">
        <w:t>.</w:t>
      </w:r>
    </w:p>
    <w:p w:rsidR="00B81973" w:rsidRDefault="00DD552E" w:rsidP="00B81973">
      <w:pPr>
        <w:pStyle w:val="affffffffd"/>
      </w:pPr>
      <w:r>
        <w:t>Примечание</w:t>
      </w:r>
    </w:p>
    <w:p w:rsidR="00B81973" w:rsidRDefault="002670CD" w:rsidP="00F67304">
      <w:r>
        <w:t>Обход</w:t>
      </w:r>
      <w:r w:rsidR="00212F0C">
        <w:t xml:space="preserve"> кластеров файловой системы происходит </w:t>
      </w:r>
      <w:r w:rsidR="00F67304">
        <w:t>по порядку возраст</w:t>
      </w:r>
      <w:r w:rsidR="00F67304">
        <w:t>а</w:t>
      </w:r>
      <w:r w:rsidR="00F67304">
        <w:t>ния номера</w:t>
      </w:r>
      <w:r>
        <w:t xml:space="preserve">. Для файловых систем </w:t>
      </w:r>
      <w:r>
        <w:rPr>
          <w:lang w:val="en-US"/>
        </w:rPr>
        <w:t>FAT</w:t>
      </w:r>
      <w:r w:rsidRPr="002670CD">
        <w:t xml:space="preserve"> </w:t>
      </w:r>
      <w:r>
        <w:t xml:space="preserve">и </w:t>
      </w:r>
      <w:r>
        <w:rPr>
          <w:lang w:val="en-US"/>
        </w:rPr>
        <w:t>exFAT</w:t>
      </w:r>
      <w:r>
        <w:t xml:space="preserve"> начальным является кластер с индексом 2, в остальных файловых системах — кластер с индексом 0</w:t>
      </w:r>
      <w:r w:rsidR="00F67304">
        <w:t>.</w:t>
      </w:r>
    </w:p>
    <w:p w:rsidR="00B81973" w:rsidRDefault="00B81973" w:rsidP="00697944">
      <w:pPr>
        <w:pStyle w:val="2"/>
      </w:pPr>
      <w:bookmarkStart w:id="113" w:name="ClusterFirst"/>
      <w:bookmarkStart w:id="114" w:name="_Toc177920582"/>
      <w:r>
        <w:rPr>
          <w:lang w:val="en-US"/>
        </w:rPr>
        <w:t>ClusterFirst</w:t>
      </w:r>
      <w:bookmarkEnd w:id="113"/>
      <w:bookmarkEnd w:id="114"/>
    </w:p>
    <w:p w:rsidR="00B81973" w:rsidRDefault="00920EAD" w:rsidP="00920EAD">
      <w:r>
        <w:t xml:space="preserve">Переход к </w:t>
      </w:r>
      <w:r w:rsidR="004E4DB3">
        <w:t>начальному</w:t>
      </w:r>
      <w:r>
        <w:t xml:space="preserve"> кластеру файловой системы</w:t>
      </w:r>
      <w:r w:rsidR="00B81973">
        <w:t>.</w:t>
      </w:r>
    </w:p>
    <w:p w:rsidR="00B81973" w:rsidRPr="00A65975" w:rsidRDefault="00B81973" w:rsidP="009A5AD1">
      <w:pPr>
        <w:pStyle w:val="affffffffd"/>
        <w:rPr>
          <w:lang w:val="en-US"/>
        </w:rPr>
      </w:pPr>
      <w:r>
        <w:lastRenderedPageBreak/>
        <w:t>Прототип</w:t>
      </w:r>
    </w:p>
    <w:p w:rsidR="00B81973" w:rsidRPr="00EE0F46" w:rsidRDefault="00B81973" w:rsidP="009A5AD1">
      <w:pPr>
        <w:pStyle w:val="affffffffc"/>
        <w:keepNext/>
      </w:pPr>
      <w:r w:rsidRPr="00EE0F46">
        <w:t>void __stdcall ClusterFirst(</w:t>
      </w:r>
    </w:p>
    <w:p w:rsidR="00B81973" w:rsidRPr="00EE0F46" w:rsidRDefault="00B81973" w:rsidP="00EE0F46">
      <w:pPr>
        <w:pStyle w:val="affffffffc"/>
      </w:pPr>
      <w:r w:rsidRPr="00EE0F46">
        <w:tab/>
        <w:t>ClusterIteratorHandle clusterIteratorHandle</w:t>
      </w:r>
    </w:p>
    <w:p w:rsidR="00B81973" w:rsidRPr="00EE0F46" w:rsidRDefault="00B81973"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2595"/>
        <w:gridCol w:w="2658"/>
        <w:gridCol w:w="4210"/>
      </w:tblGrid>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Описание</w:t>
            </w:r>
          </w:p>
        </w:tc>
      </w:tr>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rPr>
                <w:lang w:val="en-US"/>
              </w:rPr>
            </w:pPr>
            <w:r>
              <w:rPr>
                <w:lang w:val="en-US"/>
              </w:rPr>
              <w:t>clusterIteratorHandle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Pr="00AE2FB9" w:rsidRDefault="00B81973" w:rsidP="005023F7">
            <w:pPr>
              <w:pStyle w:val="affffff8"/>
            </w:pPr>
            <w:r w:rsidRPr="00AE2FB9">
              <w:rPr>
                <w:lang w:val="en-US"/>
              </w:rPr>
              <w:t>ClusterIteratorHandle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Pr="00AE2FB9" w:rsidRDefault="00B81973" w:rsidP="0036534E">
            <w:pPr>
              <w:pStyle w:val="affffff7"/>
              <w:jc w:val="both"/>
            </w:pPr>
            <w:r w:rsidRPr="00AE2FB9">
              <w:t>[вх]</w:t>
            </w:r>
            <w:r w:rsidR="009A61A8" w:rsidRPr="00AE2FB9">
              <w:t xml:space="preserve"> </w:t>
            </w:r>
            <w:r w:rsidR="0036534E" w:rsidRPr="00AE2FB9">
              <w:t xml:space="preserve">Дескриптор </w:t>
            </w:r>
            <w:r w:rsidR="0036534E">
              <w:t>последовател</w:t>
            </w:r>
            <w:r w:rsidR="0036534E">
              <w:t>ь</w:t>
            </w:r>
            <w:r w:rsidR="0036534E">
              <w:t>ного обхода</w:t>
            </w:r>
            <w:r w:rsidR="0036534E" w:rsidRPr="00AE2FB9">
              <w:t xml:space="preserve"> класте</w:t>
            </w:r>
            <w:r w:rsidR="0036534E">
              <w:t>ров</w:t>
            </w:r>
          </w:p>
        </w:tc>
      </w:tr>
    </w:tbl>
    <w:p w:rsidR="00B81973" w:rsidRDefault="00B81973" w:rsidP="00B81973">
      <w:pPr>
        <w:pStyle w:val="affffffffe"/>
      </w:pPr>
      <w:r>
        <w:t>Возвращаемое значение</w:t>
      </w:r>
    </w:p>
    <w:p w:rsidR="00B81973" w:rsidRDefault="00B43C37" w:rsidP="00B43C37">
      <w:r>
        <w:t xml:space="preserve">Отсутствует. </w:t>
      </w:r>
    </w:p>
    <w:p w:rsidR="00B81973" w:rsidRDefault="00DD552E" w:rsidP="00B81973">
      <w:pPr>
        <w:pStyle w:val="affffffffd"/>
      </w:pPr>
      <w:r>
        <w:t>Примечание</w:t>
      </w:r>
    </w:p>
    <w:p w:rsidR="00B81973" w:rsidRDefault="00E42946" w:rsidP="00B81973">
      <w:pPr>
        <w:rPr>
          <w:color w:val="FF0000"/>
        </w:rPr>
      </w:pPr>
      <w:r>
        <w:t xml:space="preserve">Для файловых систем </w:t>
      </w:r>
      <w:r>
        <w:rPr>
          <w:lang w:val="en-US"/>
        </w:rPr>
        <w:t>FAT</w:t>
      </w:r>
      <w:r w:rsidRPr="002670CD">
        <w:t xml:space="preserve"> </w:t>
      </w:r>
      <w:r>
        <w:t xml:space="preserve">и </w:t>
      </w:r>
      <w:r>
        <w:rPr>
          <w:lang w:val="en-US"/>
        </w:rPr>
        <w:t>exFAT</w:t>
      </w:r>
      <w:r>
        <w:t xml:space="preserve"> начальным является кластер с и</w:t>
      </w:r>
      <w:r>
        <w:t>н</w:t>
      </w:r>
      <w:r>
        <w:t>дексом 2, в остальных файловых системах — кластер с индексом 0.</w:t>
      </w:r>
      <w:r w:rsidR="00B81973">
        <w:rPr>
          <w:color w:val="FF0000"/>
        </w:rPr>
        <w:t xml:space="preserve"> </w:t>
      </w:r>
    </w:p>
    <w:p w:rsidR="00B81973" w:rsidRDefault="00B81973" w:rsidP="00697944">
      <w:pPr>
        <w:pStyle w:val="2"/>
      </w:pPr>
      <w:bookmarkStart w:id="115" w:name="ClusterNext"/>
      <w:bookmarkStart w:id="116" w:name="_Toc177920583"/>
      <w:r>
        <w:rPr>
          <w:lang w:val="en-US"/>
        </w:rPr>
        <w:t>ClusterNext</w:t>
      </w:r>
      <w:bookmarkEnd w:id="115"/>
      <w:bookmarkEnd w:id="116"/>
    </w:p>
    <w:p w:rsidR="00B81973" w:rsidRDefault="00BB6638" w:rsidP="00BB6638">
      <w:r>
        <w:t>Переход к следующему кластеру файловой системы</w:t>
      </w:r>
      <w:r w:rsidR="00B81973">
        <w:t>.</w:t>
      </w:r>
    </w:p>
    <w:p w:rsidR="00B81973" w:rsidRPr="00A65975" w:rsidRDefault="00B81973" w:rsidP="00B81973">
      <w:pPr>
        <w:pStyle w:val="affffffffd"/>
        <w:rPr>
          <w:lang w:val="en-US"/>
        </w:rPr>
      </w:pPr>
      <w:r>
        <w:t>Прототип</w:t>
      </w:r>
    </w:p>
    <w:p w:rsidR="00B81973" w:rsidRPr="00EE0F46" w:rsidRDefault="00B81973" w:rsidP="00EE0F46">
      <w:pPr>
        <w:pStyle w:val="affffffffc"/>
      </w:pPr>
      <w:r w:rsidRPr="00EE0F46">
        <w:t>void __stdcall ClusterNext(</w:t>
      </w:r>
    </w:p>
    <w:p w:rsidR="00B81973" w:rsidRPr="00EE0F46" w:rsidRDefault="00B81973" w:rsidP="00EE0F46">
      <w:pPr>
        <w:pStyle w:val="affffffffc"/>
      </w:pPr>
      <w:r w:rsidRPr="00EE0F46">
        <w:tab/>
        <w:t>ClusterIteratorHandle clusterIteratorHandle</w:t>
      </w:r>
    </w:p>
    <w:p w:rsidR="00B81973" w:rsidRPr="00EE0F46" w:rsidRDefault="00B81973"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2595"/>
        <w:gridCol w:w="2658"/>
        <w:gridCol w:w="4210"/>
      </w:tblGrid>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Описание</w:t>
            </w:r>
          </w:p>
        </w:tc>
      </w:tr>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rPr>
                <w:lang w:val="en-US"/>
              </w:rPr>
            </w:pPr>
            <w:r>
              <w:rPr>
                <w:lang w:val="en-US"/>
              </w:rPr>
              <w:t>clusterIteratorHandle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pPr>
            <w:r>
              <w:rPr>
                <w:lang w:val="en-US"/>
              </w:rPr>
              <w:t>ClusterIteratorHandle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AC7C34" w:rsidP="0036534E">
            <w:pPr>
              <w:pStyle w:val="affffff8"/>
            </w:pPr>
            <w:r w:rsidRPr="00AE2FB9">
              <w:t xml:space="preserve">[вх] </w:t>
            </w:r>
            <w:r w:rsidR="0036534E" w:rsidRPr="00AE2FB9">
              <w:t xml:space="preserve">Дескриптор </w:t>
            </w:r>
            <w:r w:rsidR="0036534E">
              <w:t>последовател</w:t>
            </w:r>
            <w:r w:rsidR="0036534E">
              <w:t>ь</w:t>
            </w:r>
            <w:r w:rsidR="0036534E">
              <w:t>ного обхода</w:t>
            </w:r>
            <w:r w:rsidR="0036534E" w:rsidRPr="00AE2FB9">
              <w:t xml:space="preserve"> класте</w:t>
            </w:r>
            <w:r w:rsidR="0036534E">
              <w:t>ров</w:t>
            </w:r>
          </w:p>
        </w:tc>
      </w:tr>
    </w:tbl>
    <w:p w:rsidR="00B81973" w:rsidRDefault="00B81973" w:rsidP="00B81973">
      <w:pPr>
        <w:pStyle w:val="affffffffe"/>
      </w:pPr>
      <w:r>
        <w:t>Возвращаемое значение</w:t>
      </w:r>
    </w:p>
    <w:p w:rsidR="00BA1879" w:rsidRDefault="00BA1879" w:rsidP="00BA1879">
      <w:r>
        <w:t xml:space="preserve">Отсутствует. </w:t>
      </w:r>
    </w:p>
    <w:p w:rsidR="00B81973" w:rsidRDefault="00B81973" w:rsidP="00697944">
      <w:pPr>
        <w:pStyle w:val="2"/>
      </w:pPr>
      <w:bookmarkStart w:id="117" w:name="ClusterIsDone"/>
      <w:bookmarkStart w:id="118" w:name="_Toc177920584"/>
      <w:r>
        <w:rPr>
          <w:lang w:val="en-US"/>
        </w:rPr>
        <w:t>ClusterIsDone</w:t>
      </w:r>
      <w:bookmarkEnd w:id="117"/>
      <w:bookmarkEnd w:id="118"/>
    </w:p>
    <w:p w:rsidR="00CB2C28" w:rsidRDefault="00CB2C28" w:rsidP="00211CE2">
      <w:r>
        <w:t>Проверка окончания цикла обхода кластер</w:t>
      </w:r>
      <w:r w:rsidR="008A5037">
        <w:t>ов</w:t>
      </w:r>
      <w:r>
        <w:t xml:space="preserve"> файловой системы.</w:t>
      </w:r>
    </w:p>
    <w:p w:rsidR="00B81973" w:rsidRPr="00952CA5" w:rsidRDefault="00B81973" w:rsidP="009A5AD1">
      <w:pPr>
        <w:pStyle w:val="affffffffd"/>
        <w:rPr>
          <w:lang w:val="en-US"/>
        </w:rPr>
      </w:pPr>
      <w:r>
        <w:lastRenderedPageBreak/>
        <w:t>Прототип</w:t>
      </w:r>
    </w:p>
    <w:p w:rsidR="00B81973" w:rsidRPr="00EE0F46" w:rsidRDefault="00B81973" w:rsidP="009A5AD1">
      <w:pPr>
        <w:pStyle w:val="affffffffc"/>
        <w:keepNext/>
      </w:pPr>
      <w:r w:rsidRPr="00EE0F46">
        <w:t>bool __stdcall ClusterIsDone(</w:t>
      </w:r>
    </w:p>
    <w:p w:rsidR="00B81973" w:rsidRPr="00EE0F46" w:rsidRDefault="00B81973" w:rsidP="00EE0F46">
      <w:pPr>
        <w:pStyle w:val="affffffffc"/>
      </w:pPr>
      <w:r w:rsidRPr="00EE0F46">
        <w:tab/>
        <w:t>ClusterIteratorHandle clusterIteratorHandle</w:t>
      </w:r>
    </w:p>
    <w:p w:rsidR="00B81973" w:rsidRPr="00EE0F46" w:rsidRDefault="00B81973"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2595"/>
        <w:gridCol w:w="2658"/>
        <w:gridCol w:w="4210"/>
      </w:tblGrid>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Описание</w:t>
            </w:r>
          </w:p>
        </w:tc>
      </w:tr>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rPr>
                <w:lang w:val="en-US"/>
              </w:rPr>
            </w:pPr>
            <w:r>
              <w:rPr>
                <w:lang w:val="en-US"/>
              </w:rPr>
              <w:t>clusterIteratorHandle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pPr>
            <w:r>
              <w:rPr>
                <w:lang w:val="en-US"/>
              </w:rPr>
              <w:t>ClusterIteratorHandle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EC6F7A" w:rsidP="0036534E">
            <w:pPr>
              <w:pStyle w:val="affffff8"/>
            </w:pPr>
            <w:r w:rsidRPr="00AE2FB9">
              <w:t xml:space="preserve">[вх] </w:t>
            </w:r>
            <w:r w:rsidR="0036534E" w:rsidRPr="00AE2FB9">
              <w:t xml:space="preserve">Дескриптор </w:t>
            </w:r>
            <w:r w:rsidR="0036534E">
              <w:t>последовател</w:t>
            </w:r>
            <w:r w:rsidR="0036534E">
              <w:t>ь</w:t>
            </w:r>
            <w:r w:rsidR="0036534E">
              <w:t>ного обхода</w:t>
            </w:r>
            <w:r w:rsidR="0036534E" w:rsidRPr="00AE2FB9">
              <w:t xml:space="preserve"> класте</w:t>
            </w:r>
            <w:r w:rsidR="0036534E">
              <w:t>ров</w:t>
            </w:r>
          </w:p>
        </w:tc>
      </w:tr>
    </w:tbl>
    <w:p w:rsidR="00B81973" w:rsidRDefault="00B81973" w:rsidP="00B81973">
      <w:pPr>
        <w:pStyle w:val="affffffffe"/>
      </w:pPr>
      <w:r>
        <w:t>Возвращаемое значение</w:t>
      </w:r>
    </w:p>
    <w:p w:rsidR="00B81973" w:rsidRPr="00A4687A" w:rsidRDefault="00215EB4" w:rsidP="00A4687A">
      <w:r>
        <w:t xml:space="preserve">Возвращает </w:t>
      </w:r>
      <w:r w:rsidRPr="005F7EB3">
        <w:rPr>
          <w:rStyle w:val="afffffff1"/>
        </w:rPr>
        <w:t>true</w:t>
      </w:r>
      <w:r>
        <w:t xml:space="preserve"> при позиционировании на кластер, следующий </w:t>
      </w:r>
      <w:r w:rsidRPr="005F7EB3">
        <w:rPr>
          <w:i/>
        </w:rPr>
        <w:t>за п</w:t>
      </w:r>
      <w:r w:rsidRPr="005F7EB3">
        <w:rPr>
          <w:i/>
        </w:rPr>
        <w:t>о</w:t>
      </w:r>
      <w:r w:rsidRPr="005F7EB3">
        <w:rPr>
          <w:i/>
        </w:rPr>
        <w:t xml:space="preserve">следним </w:t>
      </w:r>
      <w:r>
        <w:rPr>
          <w:i/>
        </w:rPr>
        <w:t>кластером</w:t>
      </w:r>
      <w:r w:rsidRPr="005F7EB3">
        <w:rPr>
          <w:i/>
        </w:rPr>
        <w:t xml:space="preserve"> </w:t>
      </w:r>
      <w:r>
        <w:t>раздела, а также в случае, когда файловая система не позволяет напрямую обращаться к кластерам. В остальных случаях возвр</w:t>
      </w:r>
      <w:r>
        <w:t>а</w:t>
      </w:r>
      <w:r>
        <w:t xml:space="preserve">щает </w:t>
      </w:r>
      <w:r w:rsidRPr="005F7EB3">
        <w:rPr>
          <w:rStyle w:val="afffffff1"/>
        </w:rPr>
        <w:t>false</w:t>
      </w:r>
      <w:r>
        <w:t>.</w:t>
      </w:r>
    </w:p>
    <w:p w:rsidR="00B81973" w:rsidRDefault="00B81973" w:rsidP="00697944">
      <w:pPr>
        <w:pStyle w:val="2"/>
      </w:pPr>
      <w:bookmarkStart w:id="119" w:name="_Ref23410154"/>
      <w:bookmarkStart w:id="120" w:name="ClusterIsUsed"/>
      <w:bookmarkStart w:id="121" w:name="_Toc177920585"/>
      <w:r>
        <w:rPr>
          <w:lang w:val="en-US"/>
        </w:rPr>
        <w:t>ClusterIsUsed</w:t>
      </w:r>
      <w:bookmarkEnd w:id="119"/>
      <w:bookmarkEnd w:id="120"/>
      <w:bookmarkEnd w:id="121"/>
    </w:p>
    <w:p w:rsidR="003C0B4A" w:rsidRDefault="002506A7" w:rsidP="000C65D5">
      <w:r>
        <w:t>Определение того,</w:t>
      </w:r>
      <w:r w:rsidR="007C6195">
        <w:t xml:space="preserve"> </w:t>
      </w:r>
      <w:r w:rsidR="001B58EF">
        <w:t>является</w:t>
      </w:r>
      <w:r w:rsidR="00431425">
        <w:t xml:space="preserve"> </w:t>
      </w:r>
      <w:r>
        <w:t xml:space="preserve">ли текущий </w:t>
      </w:r>
      <w:r w:rsidR="00431425">
        <w:t>кластер</w:t>
      </w:r>
      <w:r w:rsidR="00195333">
        <w:t xml:space="preserve"> </w:t>
      </w:r>
      <w:r w:rsidR="00934053">
        <w:t xml:space="preserve">частью файла </w:t>
      </w:r>
      <w:r w:rsidR="00ED0374">
        <w:t xml:space="preserve">или </w:t>
      </w:r>
      <w:r>
        <w:t>п</w:t>
      </w:r>
      <w:r>
        <w:t>о</w:t>
      </w:r>
      <w:r>
        <w:t xml:space="preserve">мечен как </w:t>
      </w:r>
      <w:r w:rsidR="00800B5F">
        <w:t>свободны</w:t>
      </w:r>
      <w:r>
        <w:t>й</w:t>
      </w:r>
      <w:r w:rsidR="005011CC">
        <w:t>.</w:t>
      </w:r>
      <w:r w:rsidR="000422B7">
        <w:t xml:space="preserve"> </w:t>
      </w:r>
    </w:p>
    <w:p w:rsidR="00B81973" w:rsidRPr="00952CA5" w:rsidRDefault="00B81973" w:rsidP="00347012">
      <w:pPr>
        <w:pStyle w:val="affffffffd"/>
        <w:spacing w:before="0"/>
        <w:rPr>
          <w:lang w:val="en-US"/>
        </w:rPr>
      </w:pPr>
      <w:r>
        <w:t>Прототип</w:t>
      </w:r>
    </w:p>
    <w:p w:rsidR="00B81973" w:rsidRPr="00EE0F46" w:rsidRDefault="00B81973" w:rsidP="00EE0F46">
      <w:pPr>
        <w:pStyle w:val="affffffffc"/>
      </w:pPr>
      <w:r w:rsidRPr="00EE0F46">
        <w:t>bool __stdcall ClusterIsUsed(</w:t>
      </w:r>
    </w:p>
    <w:p w:rsidR="00B81973" w:rsidRPr="00EE0F46" w:rsidRDefault="00B81973" w:rsidP="00EE0F46">
      <w:pPr>
        <w:pStyle w:val="affffffffc"/>
      </w:pPr>
      <w:r w:rsidRPr="00EE0F46">
        <w:tab/>
        <w:t>ClusterIteratorHandle clusterIteratorHandle</w:t>
      </w:r>
    </w:p>
    <w:p w:rsidR="00B81973" w:rsidRPr="00EE0F46" w:rsidRDefault="00B81973"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2595"/>
        <w:gridCol w:w="2658"/>
        <w:gridCol w:w="4210"/>
      </w:tblGrid>
      <w:tr w:rsidR="00B81973" w:rsidTr="0035086E">
        <w:tc>
          <w:tcPr>
            <w:tcW w:w="259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Параметр</w:t>
            </w:r>
          </w:p>
        </w:tc>
        <w:tc>
          <w:tcPr>
            <w:tcW w:w="265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Тип</w:t>
            </w:r>
          </w:p>
        </w:tc>
        <w:tc>
          <w:tcPr>
            <w:tcW w:w="4210"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Описание</w:t>
            </w:r>
          </w:p>
        </w:tc>
      </w:tr>
      <w:tr w:rsidR="0035086E" w:rsidTr="0035086E">
        <w:tc>
          <w:tcPr>
            <w:tcW w:w="2595" w:type="dxa"/>
            <w:tcBorders>
              <w:top w:val="single" w:sz="4" w:space="0" w:color="auto"/>
              <w:left w:val="single" w:sz="4" w:space="0" w:color="auto"/>
              <w:bottom w:val="single" w:sz="4" w:space="0" w:color="auto"/>
              <w:right w:val="single" w:sz="4" w:space="0" w:color="auto"/>
            </w:tcBorders>
            <w:shd w:val="clear" w:color="auto" w:fill="auto"/>
          </w:tcPr>
          <w:p w:rsidR="0035086E" w:rsidRDefault="0035086E" w:rsidP="005023F7">
            <w:pPr>
              <w:pStyle w:val="affffff8"/>
              <w:rPr>
                <w:lang w:val="en-US"/>
              </w:rPr>
            </w:pPr>
            <w:r>
              <w:rPr>
                <w:lang w:val="en-US"/>
              </w:rPr>
              <w:t>clusterIteratorHandle</w:t>
            </w:r>
          </w:p>
        </w:tc>
        <w:tc>
          <w:tcPr>
            <w:tcW w:w="2658" w:type="dxa"/>
            <w:tcBorders>
              <w:top w:val="single" w:sz="4" w:space="0" w:color="auto"/>
              <w:left w:val="single" w:sz="4" w:space="0" w:color="auto"/>
              <w:bottom w:val="single" w:sz="4" w:space="0" w:color="auto"/>
              <w:right w:val="single" w:sz="4" w:space="0" w:color="auto"/>
            </w:tcBorders>
            <w:shd w:val="clear" w:color="auto" w:fill="auto"/>
          </w:tcPr>
          <w:p w:rsidR="0035086E" w:rsidRDefault="0035086E" w:rsidP="005023F7">
            <w:pPr>
              <w:pStyle w:val="affffff8"/>
            </w:pPr>
            <w:r>
              <w:rPr>
                <w:lang w:val="en-US"/>
              </w:rPr>
              <w:t>ClusterIteratorHandle</w:t>
            </w:r>
          </w:p>
        </w:tc>
        <w:tc>
          <w:tcPr>
            <w:tcW w:w="4210" w:type="dxa"/>
            <w:tcBorders>
              <w:top w:val="single" w:sz="4" w:space="0" w:color="auto"/>
              <w:left w:val="single" w:sz="4" w:space="0" w:color="auto"/>
              <w:bottom w:val="single" w:sz="4" w:space="0" w:color="auto"/>
              <w:right w:val="single" w:sz="4" w:space="0" w:color="auto"/>
            </w:tcBorders>
            <w:shd w:val="clear" w:color="auto" w:fill="auto"/>
          </w:tcPr>
          <w:p w:rsidR="0035086E" w:rsidRDefault="0035086E" w:rsidP="0036534E">
            <w:pPr>
              <w:pStyle w:val="affffff8"/>
            </w:pPr>
            <w:r w:rsidRPr="00AE2FB9">
              <w:t xml:space="preserve">[вх] </w:t>
            </w:r>
            <w:r w:rsidR="007456A7" w:rsidRPr="00AE2FB9">
              <w:t xml:space="preserve">Дескриптор </w:t>
            </w:r>
            <w:r w:rsidR="002506A7">
              <w:t>последовател</w:t>
            </w:r>
            <w:r w:rsidR="002506A7">
              <w:t>ь</w:t>
            </w:r>
            <w:r w:rsidR="002506A7">
              <w:t>ного обхода</w:t>
            </w:r>
            <w:r w:rsidRPr="00AE2FB9">
              <w:t xml:space="preserve"> класте</w:t>
            </w:r>
            <w:r w:rsidR="0036534E">
              <w:t>ров</w:t>
            </w:r>
          </w:p>
        </w:tc>
      </w:tr>
    </w:tbl>
    <w:p w:rsidR="00B81973" w:rsidRDefault="00B81973" w:rsidP="00B81973">
      <w:pPr>
        <w:pStyle w:val="affffffffe"/>
      </w:pPr>
      <w:r>
        <w:t>Возвращаемое значение</w:t>
      </w:r>
    </w:p>
    <w:p w:rsidR="00B81973" w:rsidRPr="0075713C" w:rsidRDefault="002506A7" w:rsidP="0075713C">
      <w:r>
        <w:t xml:space="preserve">Возвращает </w:t>
      </w:r>
      <w:r w:rsidRPr="0075713C">
        <w:rPr>
          <w:rStyle w:val="afffffff1"/>
        </w:rPr>
        <w:t>true</w:t>
      </w:r>
      <w:r>
        <w:t xml:space="preserve">, если текущий </w:t>
      </w:r>
      <w:r w:rsidR="00511B12">
        <w:t xml:space="preserve">кластер </w:t>
      </w:r>
      <w:r w:rsidR="00E969D5">
        <w:t xml:space="preserve">помечен в файловой системе </w:t>
      </w:r>
      <w:r>
        <w:t xml:space="preserve">как «занятый» (являющийся частью существующего файла). В остальных случаях возвращает </w:t>
      </w:r>
      <w:r w:rsidRPr="005F7EB3">
        <w:rPr>
          <w:rStyle w:val="afffffff1"/>
        </w:rPr>
        <w:t>false</w:t>
      </w:r>
      <w:r>
        <w:t>.</w:t>
      </w:r>
    </w:p>
    <w:p w:rsidR="00B81973" w:rsidRDefault="00B81973" w:rsidP="00697944">
      <w:pPr>
        <w:pStyle w:val="2"/>
      </w:pPr>
      <w:bookmarkStart w:id="122" w:name="GetCurrentCluster"/>
      <w:bookmarkStart w:id="123" w:name="_Toc177920586"/>
      <w:r>
        <w:rPr>
          <w:lang w:val="en-US"/>
        </w:rPr>
        <w:t>GetCurrentCluster</w:t>
      </w:r>
      <w:bookmarkEnd w:id="122"/>
      <w:bookmarkEnd w:id="123"/>
    </w:p>
    <w:p w:rsidR="00B81973" w:rsidRDefault="0036534E" w:rsidP="00E268A1">
      <w:r>
        <w:t>Чтение</w:t>
      </w:r>
      <w:r w:rsidR="00D22322">
        <w:t xml:space="preserve"> данных </w:t>
      </w:r>
      <w:r w:rsidR="00663F13">
        <w:t xml:space="preserve">из </w:t>
      </w:r>
      <w:r>
        <w:t xml:space="preserve">текущего </w:t>
      </w:r>
      <w:r w:rsidR="00901DEA">
        <w:t>кластер</w:t>
      </w:r>
      <w:r w:rsidR="00FA7107">
        <w:t>а</w:t>
      </w:r>
      <w:r w:rsidR="00AE56F1">
        <w:t xml:space="preserve">. </w:t>
      </w:r>
    </w:p>
    <w:p w:rsidR="00B81973" w:rsidRPr="00952CA5" w:rsidRDefault="00B81973" w:rsidP="00347012">
      <w:pPr>
        <w:pStyle w:val="affffffffd"/>
        <w:spacing w:before="0"/>
        <w:rPr>
          <w:lang w:val="en-US"/>
        </w:rPr>
      </w:pPr>
      <w:r>
        <w:lastRenderedPageBreak/>
        <w:t>Прототип</w:t>
      </w:r>
    </w:p>
    <w:p w:rsidR="00B81973" w:rsidRPr="00EE0F46" w:rsidRDefault="00B81973" w:rsidP="00EE0F46">
      <w:pPr>
        <w:pStyle w:val="affffffffc"/>
      </w:pPr>
      <w:r w:rsidRPr="00EE0F46">
        <w:t>LONGLONG __stdcall GetCurrentCluster(</w:t>
      </w:r>
    </w:p>
    <w:p w:rsidR="00B81973" w:rsidRPr="00EE0F46" w:rsidRDefault="00B81973" w:rsidP="00EE0F46">
      <w:pPr>
        <w:pStyle w:val="affffffffc"/>
      </w:pPr>
      <w:r w:rsidRPr="00EE0F46">
        <w:tab/>
        <w:t>ClusterIteratorHandle clusterIteratorHandle,</w:t>
      </w:r>
    </w:p>
    <w:p w:rsidR="00B81973" w:rsidRPr="00EE0F46" w:rsidRDefault="00B81973" w:rsidP="00EE0F46">
      <w:pPr>
        <w:pStyle w:val="affffffffc"/>
      </w:pPr>
      <w:r w:rsidRPr="00EE0F46">
        <w:tab/>
        <w:t>BYTE</w:t>
      </w:r>
      <w:r w:rsidR="00712F18" w:rsidRPr="00EE0F46">
        <w:t xml:space="preserve"> *</w:t>
      </w:r>
      <w:r w:rsidRPr="00EE0F46">
        <w:t>dataBuffer</w:t>
      </w:r>
    </w:p>
    <w:p w:rsidR="00B81973" w:rsidRPr="00EE0F46" w:rsidRDefault="00B81973"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2595"/>
        <w:gridCol w:w="2658"/>
        <w:gridCol w:w="4210"/>
      </w:tblGrid>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155A38">
            <w:pPr>
              <w:pStyle w:val="affffff8"/>
              <w:keepNext/>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155A38">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155A38">
            <w:pPr>
              <w:pStyle w:val="affffff8"/>
              <w:keepNext/>
              <w:rPr>
                <w:b/>
              </w:rPr>
            </w:pPr>
            <w:r>
              <w:rPr>
                <w:b/>
              </w:rPr>
              <w:t>Описание</w:t>
            </w:r>
          </w:p>
        </w:tc>
      </w:tr>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155A38">
            <w:pPr>
              <w:pStyle w:val="affffff8"/>
              <w:keepNext/>
              <w:rPr>
                <w:lang w:val="en-US"/>
              </w:rPr>
            </w:pPr>
            <w:r>
              <w:rPr>
                <w:lang w:val="en-US"/>
              </w:rPr>
              <w:t>clusterIteratorHandle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155A38">
            <w:pPr>
              <w:pStyle w:val="affffff8"/>
              <w:keepNext/>
            </w:pPr>
            <w:r>
              <w:rPr>
                <w:lang w:val="en-US"/>
              </w:rPr>
              <w:t>ClusterIteratorHandle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033AE7" w:rsidP="00155A38">
            <w:pPr>
              <w:pStyle w:val="affffff8"/>
              <w:keepNext/>
            </w:pPr>
            <w:r w:rsidRPr="00AE2FB9">
              <w:t xml:space="preserve">[вх] </w:t>
            </w:r>
            <w:r w:rsidR="0036534E" w:rsidRPr="00AE2FB9">
              <w:t xml:space="preserve">Дескриптор </w:t>
            </w:r>
            <w:r w:rsidR="0036534E">
              <w:t>последовател</w:t>
            </w:r>
            <w:r w:rsidR="0036534E">
              <w:t>ь</w:t>
            </w:r>
            <w:r w:rsidR="0036534E">
              <w:t>ного обхода</w:t>
            </w:r>
            <w:r w:rsidR="0036534E" w:rsidRPr="00AE2FB9">
              <w:t xml:space="preserve"> класте</w:t>
            </w:r>
            <w:r w:rsidR="0036534E">
              <w:t>ров</w:t>
            </w:r>
          </w:p>
        </w:tc>
      </w:tr>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rPr>
                <w:lang w:val="en-US"/>
              </w:rPr>
            </w:pPr>
            <w:r>
              <w:rPr>
                <w:lang w:val="en-US"/>
              </w:rPr>
              <w:t>dataBuffer</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pPr>
            <w:r>
              <w:rPr>
                <w:lang w:val="en-US"/>
              </w:rPr>
              <w:t>BYTE</w:t>
            </w:r>
            <w:r w:rsidR="00712F18">
              <w:rPr>
                <w:lang w:val="en-US"/>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Pr="007E7295" w:rsidRDefault="00B81973" w:rsidP="0036534E">
            <w:pPr>
              <w:pStyle w:val="affffff7"/>
              <w:jc w:val="both"/>
            </w:pPr>
            <w:r>
              <w:t xml:space="preserve">[вых] </w:t>
            </w:r>
            <w:r w:rsidR="007E7295">
              <w:t>Указатель на область</w:t>
            </w:r>
            <w:r w:rsidR="005F6C53">
              <w:t xml:space="preserve"> </w:t>
            </w:r>
            <w:r w:rsidR="007E7295">
              <w:t>п</w:t>
            </w:r>
            <w:r w:rsidR="007E7295">
              <w:t>а</w:t>
            </w:r>
            <w:r w:rsidR="007E7295">
              <w:t>мяти</w:t>
            </w:r>
            <w:r w:rsidR="00635E38">
              <w:t xml:space="preserve">, в которую </w:t>
            </w:r>
            <w:r w:rsidR="005F6C53">
              <w:t xml:space="preserve">будут записаны данные </w:t>
            </w:r>
            <w:r w:rsidR="009C2EAA">
              <w:t>из кластера</w:t>
            </w:r>
          </w:p>
        </w:tc>
      </w:tr>
    </w:tbl>
    <w:p w:rsidR="00B81973" w:rsidRDefault="00B81973" w:rsidP="00B81973">
      <w:pPr>
        <w:pStyle w:val="affffffffe"/>
      </w:pPr>
      <w:r>
        <w:t>Возвращаемое значение</w:t>
      </w:r>
    </w:p>
    <w:p w:rsidR="00B81973" w:rsidRDefault="00B81973" w:rsidP="009B6D89">
      <w:r>
        <w:t xml:space="preserve">В случае успешного завершения возвращает </w:t>
      </w:r>
      <w:r w:rsidR="0065550D">
        <w:t xml:space="preserve">количество считанных </w:t>
      </w:r>
      <w:r w:rsidR="0065550D" w:rsidRPr="00D22322">
        <w:t xml:space="preserve">байтов. </w:t>
      </w:r>
      <w:r w:rsidRPr="00D22322">
        <w:rPr>
          <w:rStyle w:val="afffffffff0"/>
          <w:color w:val="auto"/>
        </w:rPr>
        <w:t>В случае ошибки</w:t>
      </w:r>
      <w:r w:rsidR="00C274AB" w:rsidRPr="00D22322">
        <w:rPr>
          <w:rStyle w:val="afffffffff0"/>
          <w:color w:val="auto"/>
        </w:rPr>
        <w:t xml:space="preserve"> </w:t>
      </w:r>
      <w:r w:rsidR="0036534E">
        <w:rPr>
          <w:rStyle w:val="afffffffff0"/>
          <w:color w:val="auto"/>
        </w:rPr>
        <w:t>возвращает</w:t>
      </w:r>
      <w:r w:rsidRPr="00D22322">
        <w:rPr>
          <w:rStyle w:val="afffffffff0"/>
          <w:color w:val="auto"/>
        </w:rPr>
        <w:t xml:space="preserve"> значение</w:t>
      </w:r>
      <w:r w:rsidR="007049F9">
        <w:rPr>
          <w:rStyle w:val="afffffffff0"/>
          <w:color w:val="auto"/>
        </w:rPr>
        <w:t xml:space="preserve"> </w:t>
      </w:r>
      <w:r w:rsidR="0036534E">
        <w:rPr>
          <w:rStyle w:val="afffffffff0"/>
          <w:color w:val="auto"/>
        </w:rPr>
        <w:t>–</w:t>
      </w:r>
      <w:r w:rsidR="0065550D" w:rsidRPr="00D22322">
        <w:rPr>
          <w:rStyle w:val="afffffffff0"/>
          <w:color w:val="auto"/>
        </w:rPr>
        <w:t>1</w:t>
      </w:r>
      <w:r w:rsidRPr="00D22322">
        <w:t>.</w:t>
      </w:r>
    </w:p>
    <w:p w:rsidR="00B81973" w:rsidRDefault="00DD552E" w:rsidP="00B81973">
      <w:pPr>
        <w:pStyle w:val="affffffffd"/>
      </w:pPr>
      <w:r>
        <w:t>Примечание</w:t>
      </w:r>
    </w:p>
    <w:p w:rsidR="00B81973" w:rsidRPr="00243294" w:rsidRDefault="00AA202B" w:rsidP="00243294">
      <w:r>
        <w:t>Размер выделенного буфер</w:t>
      </w:r>
      <w:r w:rsidR="00F723B4">
        <w:t>а</w:t>
      </w:r>
      <w:r>
        <w:t xml:space="preserve"> должен </w:t>
      </w:r>
      <w:r w:rsidR="00A85B00">
        <w:t xml:space="preserve">иметь </w:t>
      </w:r>
      <w:r>
        <w:t>размер</w:t>
      </w:r>
      <w:r w:rsidR="00AA2ABE">
        <w:t>,</w:t>
      </w:r>
      <w:r w:rsidR="007B1A96">
        <w:t xml:space="preserve"> больший или ра</w:t>
      </w:r>
      <w:r w:rsidR="007B1A96">
        <w:t>в</w:t>
      </w:r>
      <w:r w:rsidR="007B1A96">
        <w:t xml:space="preserve">ный значению, возвращаемому </w:t>
      </w:r>
      <w:r w:rsidR="00AA2ABE">
        <w:t>функцией</w:t>
      </w:r>
      <w:r w:rsidR="007B1A96">
        <w:t xml:space="preserve"> </w:t>
      </w:r>
      <w:hyperlink w:anchor="GetFileSystemClusterSize" w:history="1">
        <w:r w:rsidR="00243294" w:rsidRPr="00FD5164">
          <w:rPr>
            <w:rStyle w:val="affffffb"/>
          </w:rPr>
          <w:t>GetFileSystemClusterSize</w:t>
        </w:r>
      </w:hyperlink>
      <w:r w:rsidR="00FD5164" w:rsidRPr="00FD5164">
        <w:t xml:space="preserve"> (п.</w:t>
      </w:r>
      <w:r w:rsidR="00FD5164">
        <w:t> </w:t>
      </w:r>
      <w:r w:rsidR="00FD5164" w:rsidRPr="00FD5164">
        <w:fldChar w:fldCharType="begin"/>
      </w:r>
      <w:r w:rsidR="00FD5164" w:rsidRPr="00FD5164">
        <w:instrText xml:space="preserve"> REF _Ref23495434 \r \h </w:instrText>
      </w:r>
      <w:r w:rsidR="00FD5164">
        <w:instrText xml:space="preserve"> \* MERGEFORMAT </w:instrText>
      </w:r>
      <w:r w:rsidR="00FD5164" w:rsidRPr="00FD5164">
        <w:fldChar w:fldCharType="separate"/>
      </w:r>
      <w:r w:rsidR="00142550">
        <w:t>3.3.7</w:t>
      </w:r>
      <w:r w:rsidR="00FD5164" w:rsidRPr="00FD5164">
        <w:fldChar w:fldCharType="end"/>
      </w:r>
      <w:r w:rsidR="00FD5164" w:rsidRPr="00FD5164">
        <w:t>)</w:t>
      </w:r>
      <w:r w:rsidR="00243294" w:rsidRPr="00AA2ABE">
        <w:t>.</w:t>
      </w:r>
    </w:p>
    <w:p w:rsidR="00B81973" w:rsidRDefault="00B81973" w:rsidP="00697944">
      <w:pPr>
        <w:pStyle w:val="2"/>
      </w:pPr>
      <w:bookmarkStart w:id="124" w:name="_Ref23409972"/>
      <w:bookmarkStart w:id="125" w:name="CloseClusterIterator"/>
      <w:bookmarkStart w:id="126" w:name="_Toc177920587"/>
      <w:r>
        <w:rPr>
          <w:lang w:val="en-US"/>
        </w:rPr>
        <w:t>CloseClusterIterator</w:t>
      </w:r>
      <w:bookmarkEnd w:id="124"/>
      <w:bookmarkEnd w:id="125"/>
      <w:bookmarkEnd w:id="126"/>
    </w:p>
    <w:p w:rsidR="00B81973" w:rsidRDefault="007456A7" w:rsidP="006157E5">
      <w:r w:rsidRPr="006157E5">
        <w:t>Закрытие</w:t>
      </w:r>
      <w:r>
        <w:rPr>
          <w:color w:val="FF0000"/>
        </w:rPr>
        <w:t xml:space="preserve"> </w:t>
      </w:r>
      <w:r w:rsidR="002B448C">
        <w:t>дескриптора</w:t>
      </w:r>
      <w:r w:rsidR="006157E5" w:rsidRPr="00AE2FB9">
        <w:t xml:space="preserve"> </w:t>
      </w:r>
      <w:r w:rsidR="007049F9">
        <w:t>последовательного обхода</w:t>
      </w:r>
      <w:r w:rsidR="006157E5" w:rsidRPr="00AE2FB9">
        <w:t xml:space="preserve"> кластеров</w:t>
      </w:r>
      <w:r w:rsidR="00B81973">
        <w:t>.</w:t>
      </w:r>
    </w:p>
    <w:p w:rsidR="00B81973" w:rsidRPr="00952CA5" w:rsidRDefault="00B81973" w:rsidP="00B81973">
      <w:pPr>
        <w:pStyle w:val="affffffffd"/>
        <w:rPr>
          <w:lang w:val="en-US"/>
        </w:rPr>
      </w:pPr>
      <w:r>
        <w:t>Прототип</w:t>
      </w:r>
    </w:p>
    <w:p w:rsidR="00B81973" w:rsidRPr="00EE0F46" w:rsidRDefault="00B81973" w:rsidP="00EE0F46">
      <w:pPr>
        <w:pStyle w:val="affffffffc"/>
      </w:pPr>
      <w:r w:rsidRPr="00EE0F46">
        <w:t>void __stdcall CloseClusterIterator(</w:t>
      </w:r>
    </w:p>
    <w:p w:rsidR="00B81973" w:rsidRPr="00EE0F46" w:rsidRDefault="00B81973" w:rsidP="00EE0F46">
      <w:pPr>
        <w:pStyle w:val="affffffffc"/>
      </w:pPr>
      <w:r w:rsidRPr="00EE0F46">
        <w:tab/>
        <w:t>ClusterIteratorHandle clusterIteratorHandle</w:t>
      </w:r>
    </w:p>
    <w:p w:rsidR="00B81973" w:rsidRPr="00EE0F46" w:rsidRDefault="00B81973"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2595"/>
        <w:gridCol w:w="2658"/>
        <w:gridCol w:w="4210"/>
      </w:tblGrid>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Описание</w:t>
            </w:r>
          </w:p>
        </w:tc>
      </w:tr>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rPr>
                <w:lang w:val="en-US"/>
              </w:rPr>
            </w:pPr>
            <w:r>
              <w:rPr>
                <w:lang w:val="en-US"/>
              </w:rPr>
              <w:t>clusterIteratorHandle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pPr>
            <w:r>
              <w:rPr>
                <w:lang w:val="en-US"/>
              </w:rPr>
              <w:t>ClusterIteratorHandle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122F05" w:rsidP="005023F7">
            <w:pPr>
              <w:pStyle w:val="affffff8"/>
              <w:jc w:val="left"/>
            </w:pPr>
            <w:r w:rsidRPr="00AE2FB9">
              <w:t xml:space="preserve">[вх] </w:t>
            </w:r>
            <w:r w:rsidR="007049F9" w:rsidRPr="00AE2FB9">
              <w:t xml:space="preserve">Дескриптор </w:t>
            </w:r>
            <w:r w:rsidR="007049F9">
              <w:t>последовател</w:t>
            </w:r>
            <w:r w:rsidR="007049F9">
              <w:t>ь</w:t>
            </w:r>
            <w:r w:rsidR="007049F9">
              <w:t>ного обхода</w:t>
            </w:r>
            <w:r w:rsidR="007049F9" w:rsidRPr="00AE2FB9">
              <w:t xml:space="preserve"> класте</w:t>
            </w:r>
            <w:r w:rsidR="007049F9">
              <w:t>ров</w:t>
            </w:r>
          </w:p>
        </w:tc>
      </w:tr>
    </w:tbl>
    <w:p w:rsidR="00B81973" w:rsidRDefault="00B81973" w:rsidP="00B81973">
      <w:pPr>
        <w:pStyle w:val="affffffffe"/>
      </w:pPr>
      <w:r>
        <w:t>Возвращаемое значение</w:t>
      </w:r>
    </w:p>
    <w:p w:rsidR="00B81973" w:rsidRDefault="00416B38" w:rsidP="00226D23">
      <w:r>
        <w:t>Отсутствует</w:t>
      </w:r>
      <w:r w:rsidR="00226D23">
        <w:t>.</w:t>
      </w:r>
    </w:p>
    <w:p w:rsidR="00B81973" w:rsidRDefault="00B81973" w:rsidP="00697944">
      <w:pPr>
        <w:pStyle w:val="2"/>
      </w:pPr>
      <w:bookmarkStart w:id="127" w:name="SetFileSystemPosition"/>
      <w:bookmarkStart w:id="128" w:name="_Ref23676446"/>
      <w:bookmarkStart w:id="129" w:name="_Toc177920588"/>
      <w:r>
        <w:rPr>
          <w:lang w:val="en-US"/>
        </w:rPr>
        <w:lastRenderedPageBreak/>
        <w:t>SetFileSystemPosition</w:t>
      </w:r>
      <w:bookmarkEnd w:id="127"/>
      <w:bookmarkEnd w:id="128"/>
      <w:bookmarkEnd w:id="129"/>
    </w:p>
    <w:p w:rsidR="00B81973" w:rsidRPr="00B90730" w:rsidRDefault="008C53BC" w:rsidP="008C53BC">
      <w:r>
        <w:t>Задание текущей позиции в</w:t>
      </w:r>
      <w:r w:rsidRPr="00814923">
        <w:t xml:space="preserve"> </w:t>
      </w:r>
      <w:r w:rsidR="00021520">
        <w:t xml:space="preserve">области памяти, занимаемой </w:t>
      </w:r>
      <w:r>
        <w:t>файловой с</w:t>
      </w:r>
      <w:r>
        <w:t>и</w:t>
      </w:r>
      <w:r w:rsidR="00B047A3">
        <w:t>стемой</w:t>
      </w:r>
      <w:r>
        <w:t>.</w:t>
      </w:r>
    </w:p>
    <w:p w:rsidR="00B81973" w:rsidRPr="000800E1" w:rsidRDefault="00B81973" w:rsidP="00B81973">
      <w:pPr>
        <w:pStyle w:val="affffffffd"/>
        <w:rPr>
          <w:lang w:val="en-US"/>
        </w:rPr>
      </w:pPr>
      <w:r>
        <w:t>Прототип</w:t>
      </w:r>
    </w:p>
    <w:p w:rsidR="00B81973" w:rsidRPr="00EE0F46" w:rsidRDefault="00B81973" w:rsidP="00EE0F46">
      <w:pPr>
        <w:pStyle w:val="affffffffc"/>
      </w:pPr>
      <w:r w:rsidRPr="00EE0F46">
        <w:t>bool __stdcall SetFileSystemPosition(</w:t>
      </w:r>
    </w:p>
    <w:p w:rsidR="00B81973" w:rsidRPr="00EE0F46" w:rsidRDefault="00B81973" w:rsidP="00EE0F46">
      <w:pPr>
        <w:pStyle w:val="affffffffc"/>
      </w:pPr>
      <w:r w:rsidRPr="00EE0F46">
        <w:tab/>
        <w:t>FileSystemHandle fileSystemHandle,</w:t>
      </w:r>
    </w:p>
    <w:p w:rsidR="00B81973" w:rsidRPr="00EE0F46" w:rsidRDefault="00B81973" w:rsidP="00EE0F46">
      <w:pPr>
        <w:pStyle w:val="affffffffc"/>
      </w:pPr>
      <w:r w:rsidRPr="00EE0F46">
        <w:tab/>
        <w:t>LONGLONG newPosition,</w:t>
      </w:r>
    </w:p>
    <w:p w:rsidR="00B81973" w:rsidRPr="00EE0F46" w:rsidRDefault="00B81973" w:rsidP="00EE0F46">
      <w:pPr>
        <w:pStyle w:val="affffffffc"/>
      </w:pPr>
      <w:r w:rsidRPr="00EE0F46">
        <w:tab/>
        <w:t>OriginEnum newOrigin = OriginEnum::Begin</w:t>
      </w:r>
    </w:p>
    <w:p w:rsidR="00B81973" w:rsidRPr="00EE0F46" w:rsidRDefault="00B81973"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2223"/>
        <w:gridCol w:w="2285"/>
        <w:gridCol w:w="4955"/>
      </w:tblGrid>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Описание</w:t>
            </w:r>
          </w:p>
        </w:tc>
      </w:tr>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9F7113">
            <w:pPr>
              <w:pStyle w:val="affffff8"/>
              <w:keepNext/>
              <w:rPr>
                <w:lang w:val="en-US"/>
              </w:rPr>
            </w:pPr>
            <w:r>
              <w:rPr>
                <w:lang w:val="en-US"/>
              </w:rPr>
              <w:t>fileSystemHandle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9F7113">
            <w:pPr>
              <w:pStyle w:val="affffff8"/>
              <w:keepNext/>
              <w:rPr>
                <w:bCs/>
                <w:caps/>
                <w:lang w:eastAsia="en-US"/>
              </w:rPr>
            </w:pPr>
            <w:r>
              <w:rPr>
                <w:lang w:val="en-US"/>
              </w:rPr>
              <w:t>FileSystemHandle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9F7113">
            <w:pPr>
              <w:pStyle w:val="affffff7"/>
              <w:keepNext/>
              <w:rPr>
                <w:bCs/>
                <w:caps/>
                <w:lang w:eastAsia="en-US"/>
              </w:rPr>
            </w:pPr>
            <w:r>
              <w:t xml:space="preserve">[вх] </w:t>
            </w:r>
            <w:r w:rsidR="00EF3CC8">
              <w:t>Дескриптор файловой системы</w:t>
            </w:r>
          </w:p>
        </w:tc>
      </w:tr>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9F7113">
            <w:pPr>
              <w:pStyle w:val="affffff8"/>
              <w:keepNext/>
              <w:rPr>
                <w:bCs/>
                <w:caps/>
                <w:lang w:val="en-US" w:eastAsia="en-US"/>
              </w:rPr>
            </w:pPr>
            <w:r>
              <w:rPr>
                <w:lang w:val="en-US"/>
              </w:rPr>
              <w:t>newPosition</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9F7113">
            <w:pPr>
              <w:pStyle w:val="affffff8"/>
              <w:keepNext/>
              <w:rPr>
                <w:bCs/>
                <w:caps/>
                <w:lang w:eastAsia="en-US"/>
              </w:rPr>
            </w:pPr>
            <w:r>
              <w:rPr>
                <w:lang w:val="en-US"/>
              </w:rPr>
              <w:t>LONGLONG</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9F7113">
            <w:pPr>
              <w:pStyle w:val="affffff7"/>
              <w:keepNext/>
              <w:rPr>
                <w:bCs/>
                <w:caps/>
                <w:lang w:eastAsia="en-US"/>
              </w:rPr>
            </w:pPr>
            <w:r>
              <w:t xml:space="preserve">[вх] </w:t>
            </w:r>
            <w:r w:rsidR="00B66D8D">
              <w:t>Новое значение позиции</w:t>
            </w:r>
          </w:p>
        </w:tc>
      </w:tr>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rPr>
                <w:lang w:val="en-US"/>
              </w:rPr>
            </w:pPr>
            <w:r>
              <w:rPr>
                <w:lang w:val="en-US"/>
              </w:rPr>
              <w:t>newOrigin</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Pr="008C53BC" w:rsidRDefault="00B81973" w:rsidP="00814429">
            <w:pPr>
              <w:pStyle w:val="affffff7"/>
              <w:rPr>
                <w:rStyle w:val="aff8"/>
              </w:rPr>
            </w:pPr>
            <w:r w:rsidRPr="008C53BC">
              <w:rPr>
                <w:rStyle w:val="aff8"/>
                <w:lang w:val="en-US"/>
              </w:rPr>
              <w:t>OriginEnum</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2D16BF" w:rsidP="008C53BC">
            <w:pPr>
              <w:pStyle w:val="affffff7"/>
            </w:pPr>
            <w:r w:rsidRPr="00A5017E">
              <w:t>[</w:t>
            </w:r>
            <w:r>
              <w:t>вх</w:t>
            </w:r>
            <w:r w:rsidRPr="00A5017E">
              <w:t xml:space="preserve">] </w:t>
            </w:r>
            <w:r>
              <w:t>Точка</w:t>
            </w:r>
            <w:r w:rsidRPr="00A5017E">
              <w:t xml:space="preserve"> </w:t>
            </w:r>
            <w:r>
              <w:t>отсчета</w:t>
            </w:r>
            <w:r w:rsidRPr="00A5017E">
              <w:t xml:space="preserve"> </w:t>
            </w:r>
            <w:r>
              <w:t>позиции</w:t>
            </w:r>
            <w:r w:rsidRPr="00A5017E">
              <w:t xml:space="preserve"> (</w:t>
            </w:r>
            <w:r w:rsidR="00C965BD">
              <w:t>п. </w:t>
            </w:r>
            <w:r>
              <w:fldChar w:fldCharType="begin"/>
            </w:r>
            <w:r w:rsidRPr="00A5017E">
              <w:instrText xml:space="preserve"> </w:instrText>
            </w:r>
            <w:r w:rsidRPr="000E580F">
              <w:rPr>
                <w:lang w:val="en-US"/>
              </w:rPr>
              <w:instrText>REF</w:instrText>
            </w:r>
            <w:r w:rsidRPr="00A5017E">
              <w:instrText xml:space="preserve"> _</w:instrText>
            </w:r>
            <w:r w:rsidRPr="000E580F">
              <w:rPr>
                <w:lang w:val="en-US"/>
              </w:rPr>
              <w:instrText>Ref</w:instrText>
            </w:r>
            <w:r w:rsidRPr="00A5017E">
              <w:instrText>23181133 \</w:instrText>
            </w:r>
            <w:r w:rsidRPr="000E580F">
              <w:rPr>
                <w:lang w:val="en-US"/>
              </w:rPr>
              <w:instrText>r</w:instrText>
            </w:r>
            <w:r w:rsidRPr="00A5017E">
              <w:instrText xml:space="preserve"> \</w:instrText>
            </w:r>
            <w:r w:rsidRPr="000E580F">
              <w:rPr>
                <w:lang w:val="en-US"/>
              </w:rPr>
              <w:instrText>h</w:instrText>
            </w:r>
            <w:r w:rsidRPr="00A5017E">
              <w:instrText xml:space="preserve"> </w:instrText>
            </w:r>
            <w:r>
              <w:fldChar w:fldCharType="separate"/>
            </w:r>
            <w:r w:rsidR="00142550">
              <w:rPr>
                <w:lang w:val="en-US"/>
              </w:rPr>
              <w:t>3.1.3</w:t>
            </w:r>
            <w:r>
              <w:fldChar w:fldCharType="end"/>
            </w:r>
            <w:r w:rsidRPr="008C53BC">
              <w:t>)</w:t>
            </w:r>
          </w:p>
        </w:tc>
      </w:tr>
    </w:tbl>
    <w:p w:rsidR="00B81973" w:rsidRDefault="00B81973" w:rsidP="00B81973">
      <w:pPr>
        <w:pStyle w:val="affffffffe"/>
      </w:pPr>
      <w:r>
        <w:t>Возвращаемое значение</w:t>
      </w:r>
    </w:p>
    <w:p w:rsidR="008C53BC" w:rsidRPr="005F7EB3" w:rsidRDefault="008C53BC" w:rsidP="008C53BC">
      <w:r>
        <w:t xml:space="preserve">Возвращает </w:t>
      </w:r>
      <w:r w:rsidRPr="005F7EB3">
        <w:rPr>
          <w:rStyle w:val="afffffff1"/>
        </w:rPr>
        <w:t>true</w:t>
      </w:r>
      <w:r>
        <w:t xml:space="preserve"> при успешном выполнении позиционирования. В остальных случаях возвращает </w:t>
      </w:r>
      <w:r w:rsidRPr="005F7EB3">
        <w:rPr>
          <w:rStyle w:val="afffffff1"/>
        </w:rPr>
        <w:t>false</w:t>
      </w:r>
      <w:r>
        <w:t>.</w:t>
      </w:r>
    </w:p>
    <w:p w:rsidR="00B81973" w:rsidRDefault="00DD552E" w:rsidP="00B81973">
      <w:pPr>
        <w:pStyle w:val="affffffffd"/>
      </w:pPr>
      <w:r>
        <w:t>Примечание</w:t>
      </w:r>
    </w:p>
    <w:p w:rsidR="00B81973" w:rsidRPr="00814429" w:rsidRDefault="008C53BC" w:rsidP="008C53BC">
      <w:r>
        <w:t>Функция используется для произвольного позиционирования в пред</w:t>
      </w:r>
      <w:r>
        <w:t>е</w:t>
      </w:r>
      <w:r>
        <w:t xml:space="preserve">лах файловой системы, обычно с целью последующего чтения данных. Для выполнения чтения функцией </w:t>
      </w:r>
      <w:hyperlink w:anchor="ReadFileSystemData" w:history="1">
        <w:r w:rsidRPr="00FE46A5">
          <w:rPr>
            <w:rStyle w:val="affffffb"/>
          </w:rPr>
          <w:t>ReadFileSystemData</w:t>
        </w:r>
      </w:hyperlink>
      <w:r w:rsidR="00FE46A5" w:rsidRPr="00FE46A5">
        <w:t xml:space="preserve"> (п. </w:t>
      </w:r>
      <w:r w:rsidR="00FE46A5" w:rsidRPr="00FE46A5">
        <w:fldChar w:fldCharType="begin"/>
      </w:r>
      <w:r w:rsidR="00FE46A5" w:rsidRPr="00FE46A5">
        <w:instrText xml:space="preserve"> REF _Ref23676403 \r \h </w:instrText>
      </w:r>
      <w:r w:rsidR="00FE46A5">
        <w:instrText xml:space="preserve"> \* MERGEFORMAT </w:instrText>
      </w:r>
      <w:r w:rsidR="00FE46A5" w:rsidRPr="00FE46A5">
        <w:fldChar w:fldCharType="separate"/>
      </w:r>
      <w:r w:rsidR="00142550">
        <w:t>3.3.16</w:t>
      </w:r>
      <w:r w:rsidR="00FE46A5" w:rsidRPr="00FE46A5">
        <w:fldChar w:fldCharType="end"/>
      </w:r>
      <w:r w:rsidR="00FE46A5" w:rsidRPr="00FE46A5">
        <w:t>)</w:t>
      </w:r>
      <w:r w:rsidRPr="00FE46A5">
        <w:t xml:space="preserve"> </w:t>
      </w:r>
      <w:r>
        <w:t>позиция м</w:t>
      </w:r>
      <w:r>
        <w:t>о</w:t>
      </w:r>
      <w:r>
        <w:t>жет быть не кратна размеру кластера. Выполняется проверка на возможный выход устанавливаемой позиции за пределы области данных файловой с</w:t>
      </w:r>
      <w:r>
        <w:t>и</w:t>
      </w:r>
      <w:r>
        <w:t>стемы.</w:t>
      </w:r>
    </w:p>
    <w:p w:rsidR="00B81973" w:rsidRDefault="00B81973" w:rsidP="00697944">
      <w:pPr>
        <w:pStyle w:val="2"/>
      </w:pPr>
      <w:bookmarkStart w:id="130" w:name="ReadFileSystemData"/>
      <w:bookmarkStart w:id="131" w:name="_Ref23676403"/>
      <w:bookmarkStart w:id="132" w:name="_Toc177920589"/>
      <w:r>
        <w:rPr>
          <w:lang w:val="en-US"/>
        </w:rPr>
        <w:t>ReadFileSystemData</w:t>
      </w:r>
      <w:bookmarkEnd w:id="130"/>
      <w:bookmarkEnd w:id="131"/>
      <w:bookmarkEnd w:id="132"/>
    </w:p>
    <w:p w:rsidR="00B81973" w:rsidRDefault="0084478C" w:rsidP="006A4E10">
      <w:r>
        <w:t>Чтение данных из области</w:t>
      </w:r>
      <w:r w:rsidR="006A4E10">
        <w:t xml:space="preserve"> </w:t>
      </w:r>
      <w:r>
        <w:t>памяти, занимаемой файловой системой.</w:t>
      </w:r>
    </w:p>
    <w:p w:rsidR="00B81973" w:rsidRPr="00952CA5" w:rsidRDefault="00B81973" w:rsidP="00B81973">
      <w:pPr>
        <w:pStyle w:val="affffffffd"/>
        <w:rPr>
          <w:lang w:val="en-US"/>
        </w:rPr>
      </w:pPr>
      <w:r>
        <w:t>Прототип</w:t>
      </w:r>
    </w:p>
    <w:p w:rsidR="00B81973" w:rsidRPr="00EE0F46" w:rsidRDefault="00B81973" w:rsidP="00EE0F46">
      <w:pPr>
        <w:pStyle w:val="affffffffc"/>
      </w:pPr>
      <w:r w:rsidRPr="00EE0F46">
        <w:t>LONGLONG __stdcall ReadFileSystemData(</w:t>
      </w:r>
    </w:p>
    <w:p w:rsidR="00B81973" w:rsidRPr="00EE0F46" w:rsidRDefault="00B81973" w:rsidP="00EE0F46">
      <w:pPr>
        <w:pStyle w:val="affffffffc"/>
      </w:pPr>
      <w:r w:rsidRPr="00EE0F46">
        <w:tab/>
        <w:t>FileSystemHandle fileSystemHandle,</w:t>
      </w:r>
    </w:p>
    <w:p w:rsidR="00B81973" w:rsidRPr="00EE0F46" w:rsidRDefault="00B81973" w:rsidP="00EE0F46">
      <w:pPr>
        <w:pStyle w:val="affffffffc"/>
      </w:pPr>
      <w:r w:rsidRPr="00EE0F46">
        <w:lastRenderedPageBreak/>
        <w:tab/>
        <w:t>ULONGLONG bytesToRead,</w:t>
      </w:r>
    </w:p>
    <w:p w:rsidR="00B81973" w:rsidRPr="00EE0F46" w:rsidRDefault="00B81973" w:rsidP="00EE0F46">
      <w:pPr>
        <w:pStyle w:val="affffffffc"/>
      </w:pPr>
      <w:r w:rsidRPr="00EE0F46">
        <w:tab/>
        <w:t>BYTE</w:t>
      </w:r>
      <w:r w:rsidR="00712F18" w:rsidRPr="00EE0F46">
        <w:t xml:space="preserve"> *</w:t>
      </w:r>
      <w:r w:rsidRPr="00EE0F46">
        <w:t>dataBuffer</w:t>
      </w:r>
    </w:p>
    <w:p w:rsidR="00B81973" w:rsidRPr="00EE0F46" w:rsidRDefault="00B81973"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2393"/>
        <w:gridCol w:w="2427"/>
        <w:gridCol w:w="4643"/>
      </w:tblGrid>
      <w:tr w:rsidR="00B81973" w:rsidTr="00021520">
        <w:tc>
          <w:tcPr>
            <w:tcW w:w="239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Параметр</w:t>
            </w:r>
          </w:p>
        </w:tc>
        <w:tc>
          <w:tcPr>
            <w:tcW w:w="2427"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Тип</w:t>
            </w:r>
          </w:p>
        </w:tc>
        <w:tc>
          <w:tcPr>
            <w:tcW w:w="464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Описание</w:t>
            </w:r>
          </w:p>
        </w:tc>
      </w:tr>
      <w:tr w:rsidR="00D929FF" w:rsidTr="00021520">
        <w:tc>
          <w:tcPr>
            <w:tcW w:w="2393" w:type="dxa"/>
            <w:tcBorders>
              <w:top w:val="single" w:sz="4" w:space="0" w:color="auto"/>
              <w:left w:val="single" w:sz="4" w:space="0" w:color="auto"/>
              <w:bottom w:val="single" w:sz="4" w:space="0" w:color="auto"/>
              <w:right w:val="single" w:sz="4" w:space="0" w:color="auto"/>
            </w:tcBorders>
            <w:shd w:val="clear" w:color="auto" w:fill="auto"/>
          </w:tcPr>
          <w:p w:rsidR="00D929FF" w:rsidRDefault="00D929FF" w:rsidP="005023F7">
            <w:pPr>
              <w:pStyle w:val="affffff8"/>
              <w:rPr>
                <w:lang w:val="en-US"/>
              </w:rPr>
            </w:pPr>
            <w:r>
              <w:rPr>
                <w:lang w:val="en-US"/>
              </w:rPr>
              <w:t>fileSystemHandle</w:t>
            </w:r>
          </w:p>
        </w:tc>
        <w:tc>
          <w:tcPr>
            <w:tcW w:w="2427" w:type="dxa"/>
            <w:tcBorders>
              <w:top w:val="single" w:sz="4" w:space="0" w:color="auto"/>
              <w:left w:val="single" w:sz="4" w:space="0" w:color="auto"/>
              <w:bottom w:val="single" w:sz="4" w:space="0" w:color="auto"/>
              <w:right w:val="single" w:sz="4" w:space="0" w:color="auto"/>
            </w:tcBorders>
            <w:shd w:val="clear" w:color="auto" w:fill="auto"/>
          </w:tcPr>
          <w:p w:rsidR="00D929FF" w:rsidRDefault="00D929FF" w:rsidP="005023F7">
            <w:pPr>
              <w:pStyle w:val="affffff8"/>
            </w:pPr>
            <w:r>
              <w:rPr>
                <w:lang w:val="en-US"/>
              </w:rPr>
              <w:t>FileSystemHandle</w:t>
            </w:r>
          </w:p>
        </w:tc>
        <w:tc>
          <w:tcPr>
            <w:tcW w:w="4643" w:type="dxa"/>
            <w:tcBorders>
              <w:top w:val="single" w:sz="4" w:space="0" w:color="auto"/>
              <w:left w:val="single" w:sz="4" w:space="0" w:color="auto"/>
              <w:bottom w:val="single" w:sz="4" w:space="0" w:color="auto"/>
              <w:right w:val="single" w:sz="4" w:space="0" w:color="auto"/>
            </w:tcBorders>
            <w:shd w:val="clear" w:color="auto" w:fill="auto"/>
          </w:tcPr>
          <w:p w:rsidR="00D929FF" w:rsidRDefault="00D929FF" w:rsidP="00021520">
            <w:pPr>
              <w:pStyle w:val="affffff7"/>
              <w:jc w:val="both"/>
            </w:pPr>
            <w:r>
              <w:t>[вх] Дескриптор файловой системы</w:t>
            </w:r>
          </w:p>
        </w:tc>
      </w:tr>
      <w:tr w:rsidR="00D929FF" w:rsidTr="00021520">
        <w:tc>
          <w:tcPr>
            <w:tcW w:w="2393" w:type="dxa"/>
            <w:tcBorders>
              <w:top w:val="single" w:sz="4" w:space="0" w:color="auto"/>
              <w:left w:val="single" w:sz="4" w:space="0" w:color="auto"/>
              <w:bottom w:val="single" w:sz="4" w:space="0" w:color="auto"/>
              <w:right w:val="single" w:sz="4" w:space="0" w:color="auto"/>
            </w:tcBorders>
            <w:shd w:val="clear" w:color="auto" w:fill="auto"/>
          </w:tcPr>
          <w:p w:rsidR="00D929FF" w:rsidRDefault="00D929FF" w:rsidP="005023F7">
            <w:pPr>
              <w:pStyle w:val="affffff8"/>
              <w:rPr>
                <w:lang w:val="en-US"/>
              </w:rPr>
            </w:pPr>
            <w:r>
              <w:rPr>
                <w:lang w:val="en-US"/>
              </w:rPr>
              <w:t>bytesToRead</w:t>
            </w:r>
          </w:p>
        </w:tc>
        <w:tc>
          <w:tcPr>
            <w:tcW w:w="2427" w:type="dxa"/>
            <w:tcBorders>
              <w:top w:val="single" w:sz="4" w:space="0" w:color="auto"/>
              <w:left w:val="single" w:sz="4" w:space="0" w:color="auto"/>
              <w:bottom w:val="single" w:sz="4" w:space="0" w:color="auto"/>
              <w:right w:val="single" w:sz="4" w:space="0" w:color="auto"/>
            </w:tcBorders>
            <w:shd w:val="clear" w:color="auto" w:fill="auto"/>
          </w:tcPr>
          <w:p w:rsidR="00D929FF" w:rsidRDefault="00D929FF" w:rsidP="005023F7">
            <w:pPr>
              <w:pStyle w:val="affffff8"/>
            </w:pPr>
            <w:r>
              <w:rPr>
                <w:lang w:val="en-US"/>
              </w:rPr>
              <w:t>ULONGLONG</w:t>
            </w:r>
          </w:p>
        </w:tc>
        <w:tc>
          <w:tcPr>
            <w:tcW w:w="4643" w:type="dxa"/>
            <w:tcBorders>
              <w:top w:val="single" w:sz="4" w:space="0" w:color="auto"/>
              <w:left w:val="single" w:sz="4" w:space="0" w:color="auto"/>
              <w:bottom w:val="single" w:sz="4" w:space="0" w:color="auto"/>
              <w:right w:val="single" w:sz="4" w:space="0" w:color="auto"/>
            </w:tcBorders>
            <w:shd w:val="clear" w:color="auto" w:fill="auto"/>
          </w:tcPr>
          <w:p w:rsidR="00D929FF" w:rsidRDefault="00D929FF" w:rsidP="00EE0F46">
            <w:pPr>
              <w:pStyle w:val="affffff7"/>
              <w:jc w:val="both"/>
            </w:pPr>
            <w:r>
              <w:t xml:space="preserve">[вх] </w:t>
            </w:r>
            <w:r w:rsidR="00021520">
              <w:t xml:space="preserve">Количество </w:t>
            </w:r>
            <w:r w:rsidR="00EE0F46">
              <w:t>считываемых байт</w:t>
            </w:r>
          </w:p>
        </w:tc>
      </w:tr>
      <w:tr w:rsidR="00D929FF" w:rsidTr="00021520">
        <w:tc>
          <w:tcPr>
            <w:tcW w:w="2393" w:type="dxa"/>
            <w:tcBorders>
              <w:top w:val="single" w:sz="4" w:space="0" w:color="auto"/>
              <w:left w:val="single" w:sz="4" w:space="0" w:color="auto"/>
              <w:bottom w:val="single" w:sz="4" w:space="0" w:color="auto"/>
              <w:right w:val="single" w:sz="4" w:space="0" w:color="auto"/>
            </w:tcBorders>
            <w:shd w:val="clear" w:color="auto" w:fill="auto"/>
          </w:tcPr>
          <w:p w:rsidR="00D929FF" w:rsidRDefault="00D929FF" w:rsidP="005023F7">
            <w:pPr>
              <w:pStyle w:val="affffff8"/>
              <w:rPr>
                <w:lang w:val="en-US"/>
              </w:rPr>
            </w:pPr>
            <w:r>
              <w:rPr>
                <w:lang w:val="en-US"/>
              </w:rPr>
              <w:t>dataBuffer</w:t>
            </w:r>
          </w:p>
        </w:tc>
        <w:tc>
          <w:tcPr>
            <w:tcW w:w="2427" w:type="dxa"/>
            <w:tcBorders>
              <w:top w:val="single" w:sz="4" w:space="0" w:color="auto"/>
              <w:left w:val="single" w:sz="4" w:space="0" w:color="auto"/>
              <w:bottom w:val="single" w:sz="4" w:space="0" w:color="auto"/>
              <w:right w:val="single" w:sz="4" w:space="0" w:color="auto"/>
            </w:tcBorders>
            <w:shd w:val="clear" w:color="auto" w:fill="auto"/>
          </w:tcPr>
          <w:p w:rsidR="00D929FF" w:rsidRDefault="00D929FF" w:rsidP="005023F7">
            <w:pPr>
              <w:pStyle w:val="affffff8"/>
            </w:pPr>
            <w:r>
              <w:rPr>
                <w:lang w:val="en-US"/>
              </w:rPr>
              <w:t>BYTE *</w:t>
            </w:r>
          </w:p>
        </w:tc>
        <w:tc>
          <w:tcPr>
            <w:tcW w:w="4643" w:type="dxa"/>
            <w:tcBorders>
              <w:top w:val="single" w:sz="4" w:space="0" w:color="auto"/>
              <w:left w:val="single" w:sz="4" w:space="0" w:color="auto"/>
              <w:bottom w:val="single" w:sz="4" w:space="0" w:color="auto"/>
              <w:right w:val="single" w:sz="4" w:space="0" w:color="auto"/>
            </w:tcBorders>
            <w:shd w:val="clear" w:color="auto" w:fill="auto"/>
          </w:tcPr>
          <w:p w:rsidR="00D929FF" w:rsidRDefault="00D929FF" w:rsidP="00021520">
            <w:pPr>
              <w:pStyle w:val="affffff7"/>
              <w:jc w:val="both"/>
            </w:pPr>
            <w:r>
              <w:t xml:space="preserve">[вых] </w:t>
            </w:r>
            <w:r w:rsidR="00DA75E9">
              <w:t>Указатель н</w:t>
            </w:r>
            <w:r w:rsidR="00D87E64">
              <w:t xml:space="preserve">а буфер, </w:t>
            </w:r>
            <w:r w:rsidR="00E63836">
              <w:t>в который</w:t>
            </w:r>
            <w:r w:rsidR="00D87E64">
              <w:t xml:space="preserve"> будут счит</w:t>
            </w:r>
            <w:r w:rsidR="0083104F">
              <w:t>аны</w:t>
            </w:r>
            <w:r w:rsidR="00D87E64">
              <w:t xml:space="preserve"> данные из файловой системы</w:t>
            </w:r>
          </w:p>
        </w:tc>
      </w:tr>
    </w:tbl>
    <w:p w:rsidR="00B81973" w:rsidRDefault="00B81973" w:rsidP="00B81973">
      <w:pPr>
        <w:pStyle w:val="affffffffe"/>
      </w:pPr>
      <w:r>
        <w:t>Возвращаемое значение</w:t>
      </w:r>
    </w:p>
    <w:p w:rsidR="00B81973" w:rsidRPr="00E63836" w:rsidRDefault="00B81973" w:rsidP="00DD5F75">
      <w:r>
        <w:t xml:space="preserve">В случае успешного завершения возвращает </w:t>
      </w:r>
      <w:r w:rsidR="00021520">
        <w:t xml:space="preserve">количество считанных и записанных в </w:t>
      </w:r>
      <w:r w:rsidR="00130F39">
        <w:t xml:space="preserve">буфер </w:t>
      </w:r>
      <w:r w:rsidR="00DD5F75" w:rsidRPr="00E63836">
        <w:t>данных</w:t>
      </w:r>
      <w:r w:rsidR="00021520">
        <w:t xml:space="preserve"> (в байтах)</w:t>
      </w:r>
      <w:r w:rsidR="00DD5F75" w:rsidRPr="00E63836">
        <w:t xml:space="preserve">. </w:t>
      </w:r>
      <w:r w:rsidR="00DF4671">
        <w:t xml:space="preserve">В случае ошибки возвращает </w:t>
      </w:r>
      <w:r w:rsidR="00021520" w:rsidRPr="00021520">
        <w:rPr>
          <w:rStyle w:val="affffffb"/>
        </w:rPr>
        <w:t>READ</w:t>
      </w:r>
      <w:r w:rsidR="00021520" w:rsidRPr="00021520">
        <w:rPr>
          <w:rStyle w:val="affffffb"/>
          <w:lang w:val="ru-RU"/>
        </w:rPr>
        <w:t>_</w:t>
      </w:r>
      <w:r w:rsidR="00021520" w:rsidRPr="00021520">
        <w:rPr>
          <w:rStyle w:val="affffffb"/>
        </w:rPr>
        <w:t>ERROR</w:t>
      </w:r>
      <w:r w:rsidRPr="00E63836">
        <w:t>.</w:t>
      </w:r>
      <w:r w:rsidR="009E4C19">
        <w:t xml:space="preserve"> В случае отсутствия данных, подлежащих считыванию</w:t>
      </w:r>
      <w:r w:rsidR="002421FF">
        <w:t xml:space="preserve"> (напр</w:t>
      </w:r>
      <w:r w:rsidR="002421FF">
        <w:t>и</w:t>
      </w:r>
      <w:r w:rsidR="002421FF">
        <w:t>мер, при достижении конца файловой системы)</w:t>
      </w:r>
      <w:r w:rsidR="009E4C19">
        <w:t>, возвращает 0.</w:t>
      </w:r>
    </w:p>
    <w:p w:rsidR="00B81973" w:rsidRDefault="00DD552E" w:rsidP="00B81973">
      <w:pPr>
        <w:pStyle w:val="affffffffd"/>
      </w:pPr>
      <w:r>
        <w:t>Примечание</w:t>
      </w:r>
    </w:p>
    <w:p w:rsidR="00B81973" w:rsidRPr="00021520" w:rsidRDefault="00021520" w:rsidP="00021520">
      <w:pPr>
        <w:suppressAutoHyphens/>
      </w:pPr>
      <w:r>
        <w:t xml:space="preserve">Функция выполняет буферизованное чтение данных из файловой системы по смещению, предварительно заданному функцией </w:t>
      </w:r>
      <w:hyperlink w:anchor="SetFileSystemPosition" w:history="1">
        <w:r w:rsidRPr="00FE46A5">
          <w:rPr>
            <w:rStyle w:val="affffffb"/>
          </w:rPr>
          <w:t>SetFileSystemPosition</w:t>
        </w:r>
      </w:hyperlink>
      <w:r w:rsidR="00FE46A5" w:rsidRPr="00FE46A5">
        <w:t xml:space="preserve"> (п. </w:t>
      </w:r>
      <w:r w:rsidR="00FE46A5" w:rsidRPr="00FE46A5">
        <w:fldChar w:fldCharType="begin"/>
      </w:r>
      <w:r w:rsidR="00FE46A5" w:rsidRPr="00FE46A5">
        <w:instrText xml:space="preserve"> REF _Ref23676446 \r \h </w:instrText>
      </w:r>
      <w:r w:rsidR="00FE46A5">
        <w:instrText xml:space="preserve"> \* MERGEFORMAT </w:instrText>
      </w:r>
      <w:r w:rsidR="00FE46A5" w:rsidRPr="00FE46A5">
        <w:fldChar w:fldCharType="separate"/>
      </w:r>
      <w:r w:rsidR="00142550">
        <w:t>3.3.15</w:t>
      </w:r>
      <w:r w:rsidR="00FE46A5" w:rsidRPr="00FE46A5">
        <w:fldChar w:fldCharType="end"/>
      </w:r>
      <w:r w:rsidR="00FE46A5" w:rsidRPr="00FE46A5">
        <w:t>)</w:t>
      </w:r>
      <w:r w:rsidRPr="00FE46A5">
        <w:t xml:space="preserve">. </w:t>
      </w:r>
      <w:r>
        <w:t xml:space="preserve">Предполагается, что буфер имеет размер не меньше, чем </w:t>
      </w:r>
      <w:r w:rsidRPr="00ED5CEF">
        <w:rPr>
          <w:rStyle w:val="afffffff1"/>
        </w:rPr>
        <w:t>bytesToRead</w:t>
      </w:r>
      <w:r>
        <w:t>, при этом дополнительный запас по размеру буфера не требуется.</w:t>
      </w:r>
      <w:r w:rsidR="00F74266">
        <w:t xml:space="preserve"> Для проверки корректности выполнения операции чтения следует в обязательном порядке сравнивать возвращаемое функцией значение со значением </w:t>
      </w:r>
      <w:r w:rsidR="00F74266" w:rsidRPr="00ED5CEF">
        <w:rPr>
          <w:rStyle w:val="afffffff1"/>
        </w:rPr>
        <w:t>bytesToRead</w:t>
      </w:r>
      <w:r w:rsidR="00F74266">
        <w:t>.</w:t>
      </w:r>
    </w:p>
    <w:p w:rsidR="00B81973" w:rsidRDefault="00B81973" w:rsidP="00697944">
      <w:pPr>
        <w:pStyle w:val="2"/>
      </w:pPr>
      <w:bookmarkStart w:id="133" w:name="_Ref23410007"/>
      <w:bookmarkStart w:id="134" w:name="ReadClustersByNumber"/>
      <w:bookmarkStart w:id="135" w:name="_Toc177920590"/>
      <w:r>
        <w:rPr>
          <w:lang w:val="en-US"/>
        </w:rPr>
        <w:t>ReadClustersByNumber</w:t>
      </w:r>
      <w:bookmarkEnd w:id="133"/>
      <w:bookmarkEnd w:id="134"/>
      <w:bookmarkEnd w:id="135"/>
    </w:p>
    <w:p w:rsidR="00B81973" w:rsidRDefault="008C70D2" w:rsidP="00824A9B">
      <w:r>
        <w:t>Чтение заданного количества кластеров</w:t>
      </w:r>
      <w:r w:rsidR="00FA2427">
        <w:t xml:space="preserve"> файловой системы</w:t>
      </w:r>
      <w:r w:rsidR="003F4CFD">
        <w:t>, начиная с</w:t>
      </w:r>
      <w:r w:rsidR="00FA2427">
        <w:t> </w:t>
      </w:r>
      <w:r w:rsidR="003F4CFD">
        <w:t>указанного</w:t>
      </w:r>
      <w:r w:rsidR="00B81973">
        <w:t>.</w:t>
      </w:r>
      <w:r w:rsidR="0075171C">
        <w:t xml:space="preserve"> </w:t>
      </w:r>
    </w:p>
    <w:p w:rsidR="00B81973" w:rsidRPr="00A65975" w:rsidRDefault="00B81973" w:rsidP="00B81973">
      <w:pPr>
        <w:pStyle w:val="affffffffd"/>
        <w:rPr>
          <w:lang w:val="en-US"/>
        </w:rPr>
      </w:pPr>
      <w:r>
        <w:t>Прототип</w:t>
      </w:r>
    </w:p>
    <w:p w:rsidR="00B81973" w:rsidRPr="00EE0F46" w:rsidRDefault="00B81973" w:rsidP="00EE0F46">
      <w:pPr>
        <w:pStyle w:val="affffffffc"/>
      </w:pPr>
      <w:r w:rsidRPr="00EE0F46">
        <w:t>LONGLONG __stdcall ReadClustersByNumber(</w:t>
      </w:r>
    </w:p>
    <w:p w:rsidR="00B81973" w:rsidRPr="00EE0F46" w:rsidRDefault="00B81973" w:rsidP="00EE0F46">
      <w:pPr>
        <w:pStyle w:val="affffffffc"/>
      </w:pPr>
      <w:r w:rsidRPr="00EE0F46">
        <w:tab/>
        <w:t>FileSystemHandle fileSystemHandle,</w:t>
      </w:r>
    </w:p>
    <w:p w:rsidR="00B81973" w:rsidRPr="00EE0F46" w:rsidRDefault="00B81973" w:rsidP="00EE0F46">
      <w:pPr>
        <w:pStyle w:val="affffffffc"/>
      </w:pPr>
      <w:r w:rsidRPr="00EE0F46">
        <w:tab/>
        <w:t>ULONGLONG clusterId,</w:t>
      </w:r>
    </w:p>
    <w:p w:rsidR="00B81973" w:rsidRPr="00EE0F46" w:rsidRDefault="00B81973" w:rsidP="00EE0F46">
      <w:pPr>
        <w:pStyle w:val="affffffffc"/>
      </w:pPr>
      <w:r w:rsidRPr="00EE0F46">
        <w:lastRenderedPageBreak/>
        <w:tab/>
        <w:t>DWORD numberOfClusters,</w:t>
      </w:r>
    </w:p>
    <w:p w:rsidR="00B81973" w:rsidRPr="00EE0F46" w:rsidRDefault="00B81973" w:rsidP="00EE0F46">
      <w:pPr>
        <w:pStyle w:val="affffffffc"/>
      </w:pPr>
      <w:r w:rsidRPr="00EE0F46">
        <w:tab/>
        <w:t>BYTE</w:t>
      </w:r>
      <w:r w:rsidR="00712F18" w:rsidRPr="00EE0F46">
        <w:t xml:space="preserve"> *</w:t>
      </w:r>
      <w:r w:rsidRPr="00EE0F46">
        <w:t>dataBuffer,</w:t>
      </w:r>
    </w:p>
    <w:p w:rsidR="00B81973" w:rsidRPr="00EE0F46" w:rsidRDefault="00B81973" w:rsidP="00EE0F46">
      <w:pPr>
        <w:pStyle w:val="affffffffc"/>
      </w:pPr>
      <w:r w:rsidRPr="00EE0F46">
        <w:tab/>
      </w:r>
      <w:r w:rsidR="00712F18" w:rsidRPr="00EE0F46">
        <w:t xml:space="preserve">const </w:t>
      </w:r>
      <w:r w:rsidRPr="00EE0F46">
        <w:t>DWORD bufferSize</w:t>
      </w:r>
      <w:r w:rsidR="00EE0F46">
        <w:rPr>
          <w:lang w:val="ru-RU"/>
        </w:rPr>
        <w:t xml:space="preserve"> </w:t>
      </w: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2285"/>
        <w:gridCol w:w="2285"/>
        <w:gridCol w:w="4893"/>
      </w:tblGrid>
      <w:tr w:rsidR="00B81973" w:rsidRPr="00EE0F46" w:rsidTr="00FE46A5">
        <w:trPr>
          <w:tblHeader/>
        </w:trPr>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Pr="00EE0F46" w:rsidRDefault="00B81973" w:rsidP="005023F7">
            <w:pPr>
              <w:pStyle w:val="affffff8"/>
              <w:keepNext/>
              <w:rPr>
                <w:b/>
                <w:lang w:val="en-US"/>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Pr="00EE0F46" w:rsidRDefault="00B81973" w:rsidP="005023F7">
            <w:pPr>
              <w:pStyle w:val="affffff8"/>
              <w:keepNext/>
              <w:rPr>
                <w:b/>
                <w:lang w:val="en-US"/>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Pr="00EE0F46" w:rsidRDefault="00B81973" w:rsidP="005023F7">
            <w:pPr>
              <w:pStyle w:val="affffff8"/>
              <w:keepNext/>
              <w:rPr>
                <w:b/>
                <w:lang w:val="en-US"/>
              </w:rPr>
            </w:pPr>
            <w:r>
              <w:rPr>
                <w:b/>
              </w:rPr>
              <w:t>Описание</w:t>
            </w:r>
          </w:p>
        </w:tc>
      </w:tr>
      <w:tr w:rsidR="00B81973" w:rsidRPr="00EE0F46"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rPr>
                <w:lang w:val="en-US"/>
              </w:rPr>
            </w:pPr>
            <w:r>
              <w:rPr>
                <w:lang w:val="en-US"/>
              </w:rPr>
              <w:t>fileSystemHandle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Pr="00EE0F46" w:rsidRDefault="00B81973" w:rsidP="005023F7">
            <w:pPr>
              <w:pStyle w:val="affffff8"/>
              <w:rPr>
                <w:lang w:val="en-US"/>
              </w:rPr>
            </w:pPr>
            <w:r>
              <w:rPr>
                <w:lang w:val="en-US"/>
              </w:rPr>
              <w:t>FileSystemHandle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Pr="00EE0F46" w:rsidRDefault="00B81973" w:rsidP="005F49C8">
            <w:pPr>
              <w:pStyle w:val="affffff7"/>
              <w:rPr>
                <w:lang w:val="en-US"/>
              </w:rPr>
            </w:pPr>
            <w:r w:rsidRPr="00EE0F46">
              <w:rPr>
                <w:lang w:val="en-US"/>
              </w:rPr>
              <w:t>[</w:t>
            </w:r>
            <w:r>
              <w:t>вх</w:t>
            </w:r>
            <w:r w:rsidRPr="00EE0F46">
              <w:rPr>
                <w:lang w:val="en-US"/>
              </w:rPr>
              <w:t xml:space="preserve">] </w:t>
            </w:r>
            <w:r w:rsidR="00121F21" w:rsidRPr="00121F21">
              <w:t>Дескриптор</w:t>
            </w:r>
            <w:r w:rsidR="00121F21" w:rsidRPr="00EE0F46">
              <w:rPr>
                <w:lang w:val="en-US"/>
              </w:rPr>
              <w:t xml:space="preserve"> </w:t>
            </w:r>
            <w:r w:rsidR="00121F21">
              <w:t>файловой</w:t>
            </w:r>
            <w:r w:rsidR="00121F21" w:rsidRPr="00EE0F46">
              <w:rPr>
                <w:lang w:val="en-US"/>
              </w:rPr>
              <w:t xml:space="preserve"> </w:t>
            </w:r>
            <w:r w:rsidR="00121F21">
              <w:t>системы</w:t>
            </w:r>
          </w:p>
        </w:tc>
      </w:tr>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rPr>
                <w:lang w:val="en-US"/>
              </w:rPr>
            </w:pPr>
            <w:r>
              <w:rPr>
                <w:lang w:val="en-US"/>
              </w:rPr>
              <w:t>clusterId</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Pr="00EE0F46" w:rsidRDefault="00B81973" w:rsidP="005023F7">
            <w:pPr>
              <w:pStyle w:val="affffff8"/>
              <w:rPr>
                <w:lang w:val="en-US"/>
              </w:rPr>
            </w:pPr>
            <w:r>
              <w:rPr>
                <w:lang w:val="en-US"/>
              </w:rPr>
              <w:t>ULONGLONG</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2E691D">
            <w:pPr>
              <w:pStyle w:val="affffff7"/>
            </w:pPr>
            <w:r w:rsidRPr="00EE0F46">
              <w:rPr>
                <w:lang w:val="en-US"/>
              </w:rPr>
              <w:t>[</w:t>
            </w:r>
            <w:r>
              <w:t>вх</w:t>
            </w:r>
            <w:r w:rsidRPr="00EE0F46">
              <w:rPr>
                <w:lang w:val="en-US"/>
              </w:rPr>
              <w:t xml:space="preserve">] </w:t>
            </w:r>
            <w:r w:rsidR="00273878">
              <w:t>Номер</w:t>
            </w:r>
            <w:r w:rsidR="00273878" w:rsidRPr="00EE0F46">
              <w:rPr>
                <w:lang w:val="en-US"/>
              </w:rPr>
              <w:t xml:space="preserve"> </w:t>
            </w:r>
            <w:r w:rsidR="004339C0">
              <w:t>начального</w:t>
            </w:r>
            <w:r w:rsidR="00273878">
              <w:t xml:space="preserve"> кластера</w:t>
            </w:r>
          </w:p>
        </w:tc>
      </w:tr>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rPr>
                <w:lang w:val="en-US"/>
              </w:rPr>
            </w:pPr>
            <w:r>
              <w:rPr>
                <w:lang w:val="en-US"/>
              </w:rPr>
              <w:t>numberOfClusters</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pPr>
            <w:r>
              <w:rPr>
                <w:lang w:val="en-US"/>
              </w:rPr>
              <w:t>DWORD</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685E38">
            <w:pPr>
              <w:pStyle w:val="affffff7"/>
            </w:pPr>
            <w:r>
              <w:t xml:space="preserve">[вх] </w:t>
            </w:r>
            <w:r w:rsidR="00343429">
              <w:t xml:space="preserve">Количество </w:t>
            </w:r>
            <w:r w:rsidR="00685E38">
              <w:t>кластеров для чтения</w:t>
            </w:r>
          </w:p>
        </w:tc>
      </w:tr>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rPr>
                <w:lang w:val="en-US"/>
              </w:rPr>
            </w:pPr>
            <w:r>
              <w:rPr>
                <w:lang w:val="en-US"/>
              </w:rPr>
              <w:t>dataBuffer</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pPr>
            <w:r>
              <w:rPr>
                <w:lang w:val="en-US"/>
              </w:rPr>
              <w:t>BYTE</w:t>
            </w:r>
            <w:r w:rsidR="00712F18">
              <w:rPr>
                <w:lang w:val="en-US"/>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49471A">
            <w:pPr>
              <w:pStyle w:val="affffff7"/>
            </w:pPr>
            <w:r>
              <w:t>[в</w:t>
            </w:r>
            <w:r w:rsidR="00477CDC">
              <w:t>ы</w:t>
            </w:r>
            <w:r>
              <w:t xml:space="preserve">х] </w:t>
            </w:r>
            <w:r w:rsidR="001D3BE6">
              <w:t xml:space="preserve">Указатель на буфер, в который будут </w:t>
            </w:r>
            <w:r w:rsidR="0049471A">
              <w:t>записаны данные</w:t>
            </w:r>
          </w:p>
        </w:tc>
      </w:tr>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rPr>
                <w:lang w:val="en-US"/>
              </w:rPr>
            </w:pPr>
            <w:r>
              <w:rPr>
                <w:lang w:val="en-US"/>
              </w:rPr>
              <w:t>bufferSize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712F18" w:rsidP="005023F7">
            <w:pPr>
              <w:pStyle w:val="affffff8"/>
            </w:pPr>
            <w:r>
              <w:rPr>
                <w:lang w:val="en-US"/>
              </w:rPr>
              <w:t xml:space="preserve">const </w:t>
            </w:r>
            <w:r w:rsidR="00B81973">
              <w:rPr>
                <w:lang w:val="en-US"/>
              </w:rPr>
              <w:t>DWORD</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477CDC">
            <w:pPr>
              <w:pStyle w:val="affffff7"/>
            </w:pPr>
            <w:r>
              <w:t xml:space="preserve">[вх] </w:t>
            </w:r>
            <w:r w:rsidR="00477CDC">
              <w:t>Размер буфера</w:t>
            </w:r>
          </w:p>
        </w:tc>
      </w:tr>
    </w:tbl>
    <w:p w:rsidR="00B81973" w:rsidRDefault="00B81973" w:rsidP="00B81973">
      <w:pPr>
        <w:pStyle w:val="affffffffe"/>
      </w:pPr>
      <w:r>
        <w:t>Возвращаемое значение</w:t>
      </w:r>
    </w:p>
    <w:p w:rsidR="00CE661C" w:rsidRPr="00E63836" w:rsidRDefault="00CE661C" w:rsidP="00CE661C">
      <w:r>
        <w:t xml:space="preserve">В случае успешного завершения возвращает количество считанных и записанных в буфер </w:t>
      </w:r>
      <w:r w:rsidRPr="00E63836">
        <w:t>данных</w:t>
      </w:r>
      <w:r>
        <w:t xml:space="preserve"> (в байтах)</w:t>
      </w:r>
      <w:r w:rsidRPr="00E63836">
        <w:t xml:space="preserve">. </w:t>
      </w:r>
      <w:r>
        <w:t xml:space="preserve">В случае ошибки возвращает </w:t>
      </w:r>
      <w:r w:rsidRPr="00021520">
        <w:rPr>
          <w:rStyle w:val="affffffb"/>
        </w:rPr>
        <w:t>READ</w:t>
      </w:r>
      <w:r w:rsidRPr="00021520">
        <w:rPr>
          <w:rStyle w:val="affffffb"/>
          <w:lang w:val="ru-RU"/>
        </w:rPr>
        <w:t>_</w:t>
      </w:r>
      <w:r w:rsidRPr="00021520">
        <w:rPr>
          <w:rStyle w:val="affffffb"/>
        </w:rPr>
        <w:t>ERROR</w:t>
      </w:r>
      <w:r w:rsidRPr="00E63836">
        <w:t>.</w:t>
      </w:r>
      <w:r>
        <w:t xml:space="preserve"> В случае отсутствия данных, подлежащих считыванию (напр</w:t>
      </w:r>
      <w:r>
        <w:t>и</w:t>
      </w:r>
      <w:r>
        <w:t>мер, при достижении конца файловой системы), возвращает 0.</w:t>
      </w:r>
    </w:p>
    <w:p w:rsidR="00B81973" w:rsidRDefault="00DD552E" w:rsidP="00B81973">
      <w:pPr>
        <w:pStyle w:val="affffffffd"/>
      </w:pPr>
      <w:r>
        <w:t>Примечание</w:t>
      </w:r>
    </w:p>
    <w:p w:rsidR="00B81973" w:rsidRPr="00CE661C" w:rsidRDefault="00CE661C" w:rsidP="00B81973">
      <w:r w:rsidRPr="00CE661C">
        <w:t xml:space="preserve">В буфер записывается максимум </w:t>
      </w:r>
      <w:r w:rsidRPr="00CE661C">
        <w:rPr>
          <w:rStyle w:val="affffffb"/>
        </w:rPr>
        <w:t>bufferSize</w:t>
      </w:r>
      <w:r w:rsidRPr="00CE661C">
        <w:t xml:space="preserve"> байт.</w:t>
      </w:r>
    </w:p>
    <w:p w:rsidR="004451DF" w:rsidRDefault="004451DF" w:rsidP="00697944">
      <w:pPr>
        <w:pStyle w:val="2"/>
      </w:pPr>
      <w:bookmarkStart w:id="136" w:name="CloseFileSystemHandle"/>
      <w:bookmarkStart w:id="137" w:name="_Toc177920591"/>
      <w:r>
        <w:rPr>
          <w:lang w:val="en-US"/>
        </w:rPr>
        <w:t>CloseFileSystemHandle</w:t>
      </w:r>
      <w:bookmarkEnd w:id="136"/>
      <w:bookmarkEnd w:id="137"/>
    </w:p>
    <w:p w:rsidR="004451DF" w:rsidRDefault="004451DF" w:rsidP="00F91612">
      <w:pPr>
        <w:pStyle w:val="afffffffff1"/>
      </w:pPr>
      <w:r w:rsidRPr="00971326">
        <w:t xml:space="preserve">Закрытие дескриптора  </w:t>
      </w:r>
      <w:r w:rsidR="00F91612">
        <w:t>файловой системы</w:t>
      </w:r>
      <w:r w:rsidRPr="00971326">
        <w:t>.</w:t>
      </w:r>
      <w:r>
        <w:t xml:space="preserve"> </w:t>
      </w:r>
    </w:p>
    <w:p w:rsidR="004451DF" w:rsidRPr="00B81973" w:rsidRDefault="004451DF" w:rsidP="004451DF">
      <w:pPr>
        <w:pStyle w:val="affffffffd"/>
        <w:rPr>
          <w:lang w:val="en-US"/>
        </w:rPr>
      </w:pPr>
      <w:r>
        <w:t>Прототип</w:t>
      </w:r>
    </w:p>
    <w:p w:rsidR="004451DF" w:rsidRPr="00EE0F46" w:rsidRDefault="004451DF" w:rsidP="00EE0F46">
      <w:pPr>
        <w:pStyle w:val="affffffffc"/>
      </w:pPr>
      <w:r w:rsidRPr="00EE0F46">
        <w:t>void __stdcall CloseFileSystemHandle(</w:t>
      </w:r>
    </w:p>
    <w:p w:rsidR="004451DF" w:rsidRPr="00EE0F46" w:rsidRDefault="004451DF" w:rsidP="00EE0F46">
      <w:pPr>
        <w:pStyle w:val="affffffffc"/>
      </w:pPr>
      <w:r w:rsidRPr="00EE0F46">
        <w:tab/>
        <w:t>FileSystemHandle fileSystemHandle</w:t>
      </w:r>
    </w:p>
    <w:p w:rsidR="004451DF" w:rsidRPr="00EE0F46" w:rsidRDefault="004451DF"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2223"/>
        <w:gridCol w:w="2285"/>
        <w:gridCol w:w="4955"/>
      </w:tblGrid>
      <w:tr w:rsidR="004451DF"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4451DF" w:rsidRDefault="004451DF" w:rsidP="005023F7">
            <w:pPr>
              <w:pStyle w:val="affffff8"/>
              <w:keepNext/>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4451DF" w:rsidRDefault="004451DF" w:rsidP="005023F7">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4451DF" w:rsidRDefault="004451DF" w:rsidP="005023F7">
            <w:pPr>
              <w:pStyle w:val="affffff8"/>
              <w:keepNext/>
              <w:rPr>
                <w:b/>
              </w:rPr>
            </w:pPr>
            <w:r>
              <w:rPr>
                <w:b/>
              </w:rPr>
              <w:t>Описание</w:t>
            </w:r>
          </w:p>
        </w:tc>
      </w:tr>
      <w:tr w:rsidR="004451DF"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4451DF" w:rsidRDefault="004451DF" w:rsidP="005023F7">
            <w:pPr>
              <w:pStyle w:val="affffff8"/>
              <w:rPr>
                <w:lang w:val="en-US"/>
              </w:rPr>
            </w:pPr>
            <w:r>
              <w:rPr>
                <w:lang w:val="en-US"/>
              </w:rPr>
              <w:t>fileSystemHandle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4451DF" w:rsidRDefault="004451DF" w:rsidP="005023F7">
            <w:pPr>
              <w:pStyle w:val="affffff8"/>
            </w:pPr>
            <w:r>
              <w:rPr>
                <w:lang w:val="en-US"/>
              </w:rPr>
              <w:t>FileSystemHandle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4451DF" w:rsidRDefault="004451DF" w:rsidP="005023F7">
            <w:pPr>
              <w:pStyle w:val="affffff7"/>
            </w:pPr>
            <w:r w:rsidRPr="00791609">
              <w:t>[вх] Дескриптор файловой системы</w:t>
            </w:r>
          </w:p>
        </w:tc>
      </w:tr>
    </w:tbl>
    <w:p w:rsidR="004451DF" w:rsidRDefault="004451DF" w:rsidP="004451DF">
      <w:pPr>
        <w:pStyle w:val="affffffffe"/>
      </w:pPr>
      <w:r>
        <w:t>Возвращаемое значение</w:t>
      </w:r>
    </w:p>
    <w:p w:rsidR="004451DF" w:rsidRPr="003F4CFD" w:rsidRDefault="003F4CFD" w:rsidP="003F4CFD">
      <w:r>
        <w:t>Отсутствует.</w:t>
      </w:r>
    </w:p>
    <w:p w:rsidR="00D92351" w:rsidRDefault="00D945FE" w:rsidP="00697944">
      <w:pPr>
        <w:pStyle w:val="10"/>
      </w:pPr>
      <w:bookmarkStart w:id="138" w:name="_Toc177920592"/>
      <w:r>
        <w:lastRenderedPageBreak/>
        <w:t>Операции</w:t>
      </w:r>
      <w:r w:rsidR="00D92351">
        <w:t xml:space="preserve"> с отдельными файлами и каталогами</w:t>
      </w:r>
      <w:bookmarkEnd w:id="138"/>
    </w:p>
    <w:p w:rsidR="00D92351" w:rsidRDefault="00D92351" w:rsidP="00697944">
      <w:pPr>
        <w:pStyle w:val="2"/>
      </w:pPr>
      <w:bookmarkStart w:id="139" w:name="_Ref23410887"/>
      <w:bookmarkStart w:id="140" w:name="_Ref23418910"/>
      <w:bookmarkStart w:id="141" w:name="CreateFileHandle"/>
      <w:bookmarkStart w:id="142" w:name="_Toc177920593"/>
      <w:r>
        <w:rPr>
          <w:lang w:val="en-US"/>
        </w:rPr>
        <w:t>CreateFileHandle</w:t>
      </w:r>
      <w:bookmarkEnd w:id="139"/>
      <w:bookmarkEnd w:id="140"/>
      <w:bookmarkEnd w:id="141"/>
      <w:bookmarkEnd w:id="142"/>
    </w:p>
    <w:p w:rsidR="00D92351" w:rsidRDefault="00D92351" w:rsidP="008041BB">
      <w:pPr>
        <w:pStyle w:val="afffffffff1"/>
      </w:pPr>
      <w:r>
        <w:t xml:space="preserve">Создание дескриптора </w:t>
      </w:r>
      <w:r w:rsidR="00B80D46">
        <w:t xml:space="preserve">файлового </w:t>
      </w:r>
      <w:r>
        <w:t xml:space="preserve">объекта по его полному пути </w:t>
      </w:r>
      <w:r w:rsidRPr="00AA6A45">
        <w:t xml:space="preserve">в </w:t>
      </w:r>
      <w:r w:rsidR="0092516F">
        <w:rPr>
          <w:rStyle w:val="afffffffff0"/>
          <w:color w:val="auto"/>
        </w:rPr>
        <w:t>гост</w:t>
      </w:r>
      <w:r w:rsidR="0092516F">
        <w:rPr>
          <w:rStyle w:val="afffffffff0"/>
          <w:color w:val="auto"/>
        </w:rPr>
        <w:t>е</w:t>
      </w:r>
      <w:r w:rsidR="0092516F">
        <w:rPr>
          <w:rStyle w:val="afffffffff0"/>
          <w:color w:val="auto"/>
        </w:rPr>
        <w:t>вой</w:t>
      </w:r>
      <w:r w:rsidRPr="00AA6A45">
        <w:t xml:space="preserve"> файловой </w:t>
      </w:r>
      <w:r>
        <w:t>системе.</w:t>
      </w:r>
    </w:p>
    <w:p w:rsidR="00D92351" w:rsidRPr="00952CA5" w:rsidRDefault="00D92351" w:rsidP="00D92351">
      <w:pPr>
        <w:pStyle w:val="affffffffd"/>
        <w:rPr>
          <w:lang w:val="en-US"/>
        </w:rPr>
      </w:pPr>
      <w:r>
        <w:t>Прототип</w:t>
      </w:r>
    </w:p>
    <w:p w:rsidR="00D92351" w:rsidRPr="00EE0F46" w:rsidRDefault="00D92351" w:rsidP="00EE0F46">
      <w:pPr>
        <w:pStyle w:val="affffffffc"/>
      </w:pPr>
      <w:r w:rsidRPr="00EE0F46">
        <w:t>FileHandle __stdcall CreateFileHandle(</w:t>
      </w:r>
    </w:p>
    <w:p w:rsidR="00D92351" w:rsidRPr="00EE0F46" w:rsidRDefault="00D92351" w:rsidP="00EE0F46">
      <w:pPr>
        <w:pStyle w:val="affffffffc"/>
      </w:pPr>
      <w:r w:rsidRPr="00EE0F46">
        <w:tab/>
        <w:t>FileSystemHandle fileSystemHandle,</w:t>
      </w:r>
    </w:p>
    <w:p w:rsidR="00D92351" w:rsidRPr="00EE0F46" w:rsidRDefault="00D92351" w:rsidP="00EE0F46">
      <w:pPr>
        <w:pStyle w:val="affffffffc"/>
      </w:pPr>
      <w:r w:rsidRPr="00EE0F46">
        <w:tab/>
        <w:t>const WCHAR *fullPath</w:t>
      </w:r>
    </w:p>
    <w:p w:rsidR="00D92351" w:rsidRPr="00EE0F46" w:rsidRDefault="00D92351"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2223"/>
        <w:gridCol w:w="2285"/>
        <w:gridCol w:w="4955"/>
      </w:tblGrid>
      <w:tr w:rsidR="00D92351" w:rsidTr="008041BB">
        <w:tc>
          <w:tcPr>
            <w:tcW w:w="2223"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t>Параметр</w:t>
            </w:r>
          </w:p>
        </w:tc>
        <w:tc>
          <w:tcPr>
            <w:tcW w:w="22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t>Тип</w:t>
            </w:r>
          </w:p>
        </w:tc>
        <w:tc>
          <w:tcPr>
            <w:tcW w:w="495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t>Описание</w:t>
            </w:r>
          </w:p>
        </w:tc>
      </w:tr>
      <w:tr w:rsidR="00D92351" w:rsidTr="008041BB">
        <w:tc>
          <w:tcPr>
            <w:tcW w:w="2223"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rPr>
                <w:lang w:val="en-US"/>
              </w:rPr>
            </w:pPr>
            <w:r>
              <w:rPr>
                <w:lang w:val="en-US"/>
              </w:rPr>
              <w:t>fileSystemHandle</w:t>
            </w:r>
          </w:p>
        </w:tc>
        <w:tc>
          <w:tcPr>
            <w:tcW w:w="22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pPr>
            <w:r>
              <w:rPr>
                <w:lang w:val="en-US"/>
              </w:rPr>
              <w:t>FileSystemHandle</w:t>
            </w:r>
          </w:p>
        </w:tc>
        <w:tc>
          <w:tcPr>
            <w:tcW w:w="495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7"/>
            </w:pPr>
            <w:r>
              <w:t>[вх] Дескриптор файловой системы</w:t>
            </w:r>
          </w:p>
        </w:tc>
      </w:tr>
      <w:tr w:rsidR="00D92351" w:rsidTr="008041BB">
        <w:tc>
          <w:tcPr>
            <w:tcW w:w="2223"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rPr>
                <w:lang w:val="en-US"/>
              </w:rPr>
            </w:pPr>
            <w:r>
              <w:rPr>
                <w:lang w:val="en-US"/>
              </w:rPr>
              <w:t>fullPath</w:t>
            </w:r>
          </w:p>
        </w:tc>
        <w:tc>
          <w:tcPr>
            <w:tcW w:w="22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pPr>
            <w:r>
              <w:rPr>
                <w:lang w:val="en-US"/>
              </w:rPr>
              <w:t>const WCHAR *</w:t>
            </w:r>
          </w:p>
        </w:tc>
        <w:tc>
          <w:tcPr>
            <w:tcW w:w="495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8041BB">
            <w:pPr>
              <w:pStyle w:val="affffff7"/>
              <w:jc w:val="both"/>
            </w:pPr>
            <w:r>
              <w:t xml:space="preserve">[вх] Полный путь до объекта в </w:t>
            </w:r>
            <w:r w:rsidR="008041BB">
              <w:t>гост</w:t>
            </w:r>
            <w:r w:rsidR="008041BB">
              <w:t>е</w:t>
            </w:r>
            <w:r w:rsidR="008041BB">
              <w:t xml:space="preserve">вой </w:t>
            </w:r>
            <w:r>
              <w:t>файловой системе</w:t>
            </w:r>
          </w:p>
        </w:tc>
      </w:tr>
    </w:tbl>
    <w:p w:rsidR="00D92351" w:rsidRDefault="00D92351" w:rsidP="00D92351">
      <w:pPr>
        <w:pStyle w:val="affffffffe"/>
      </w:pPr>
      <w:r>
        <w:t>Возвращаемое значение</w:t>
      </w:r>
    </w:p>
    <w:p w:rsidR="00D92351" w:rsidRPr="009F7113" w:rsidRDefault="00D92351" w:rsidP="00D92351">
      <w:r>
        <w:t xml:space="preserve">В случае успешного завершения возвращает дескриптор файлового объекта. </w:t>
      </w:r>
      <w:r w:rsidRPr="009F7113">
        <w:t xml:space="preserve">В случае ошибки возвращает </w:t>
      </w:r>
      <w:r w:rsidR="00B80D46" w:rsidRPr="008041BB">
        <w:rPr>
          <w:rStyle w:val="affffffb"/>
        </w:rPr>
        <w:t>FILE</w:t>
      </w:r>
      <w:r w:rsidR="00B80D46" w:rsidRPr="00234417">
        <w:rPr>
          <w:rStyle w:val="affffffb"/>
          <w:lang w:val="ru-RU"/>
        </w:rPr>
        <w:t>_</w:t>
      </w:r>
      <w:r w:rsidR="00B80D46" w:rsidRPr="008041BB">
        <w:rPr>
          <w:rStyle w:val="affffffb"/>
        </w:rPr>
        <w:t>OBJECT</w:t>
      </w:r>
      <w:r w:rsidR="00B80D46" w:rsidRPr="00234417">
        <w:rPr>
          <w:rStyle w:val="affffffb"/>
          <w:lang w:val="ru-RU"/>
        </w:rPr>
        <w:t>_</w:t>
      </w:r>
      <w:r w:rsidR="00B80D46" w:rsidRPr="008041BB">
        <w:rPr>
          <w:rStyle w:val="affffffb"/>
        </w:rPr>
        <w:t>ERROR</w:t>
      </w:r>
      <w:r w:rsidRPr="009F7113">
        <w:t>.</w:t>
      </w:r>
    </w:p>
    <w:p w:rsidR="00D92351" w:rsidRDefault="00DD552E" w:rsidP="00D92351">
      <w:pPr>
        <w:pStyle w:val="affffffffd"/>
      </w:pPr>
      <w:r>
        <w:t>Примечание</w:t>
      </w:r>
    </w:p>
    <w:p w:rsidR="00D92351" w:rsidRPr="00B80D46" w:rsidRDefault="00B80D46" w:rsidP="00D92351">
      <w:r w:rsidRPr="00B80D46">
        <w:t>Полный путь до объекта должен начинаться с символов «\.», обознач</w:t>
      </w:r>
      <w:r w:rsidRPr="00B80D46">
        <w:t>а</w:t>
      </w:r>
      <w:r w:rsidRPr="00B80D46">
        <w:t>ющих корневой каталог: «\.\</w:t>
      </w:r>
      <w:r w:rsidRPr="00B80D46">
        <w:rPr>
          <w:lang w:val="en-US"/>
        </w:rPr>
        <w:t>Windows</w:t>
      </w:r>
      <w:r w:rsidRPr="00B80D46">
        <w:t>\</w:t>
      </w:r>
      <w:r w:rsidRPr="00B80D46">
        <w:rPr>
          <w:lang w:val="en-US"/>
        </w:rPr>
        <w:t>System</w:t>
      </w:r>
      <w:r w:rsidRPr="00B80D46">
        <w:t>32\</w:t>
      </w:r>
      <w:r w:rsidRPr="00B80D46">
        <w:rPr>
          <w:lang w:val="en-US"/>
        </w:rPr>
        <w:t>config</w:t>
      </w:r>
      <w:r w:rsidRPr="00B80D46">
        <w:t>\</w:t>
      </w:r>
      <w:r w:rsidRPr="00B80D46">
        <w:rPr>
          <w:lang w:val="en-US"/>
        </w:rPr>
        <w:t>software</w:t>
      </w:r>
      <w:r w:rsidRPr="00B80D46">
        <w:t>» (регистр зн</w:t>
      </w:r>
      <w:r w:rsidRPr="00B80D46">
        <w:t>а</w:t>
      </w:r>
      <w:r w:rsidRPr="00B80D46">
        <w:t>чения не имеет).</w:t>
      </w:r>
    </w:p>
    <w:p w:rsidR="00D92351" w:rsidRDefault="00D92351" w:rsidP="00697944">
      <w:pPr>
        <w:pStyle w:val="2"/>
      </w:pPr>
      <w:bookmarkStart w:id="143" w:name="_Ref23410704"/>
      <w:bookmarkStart w:id="144" w:name="_Ref23418973"/>
      <w:bookmarkStart w:id="145" w:name="CreateFileHandleByRecordId"/>
      <w:bookmarkStart w:id="146" w:name="_Toc177920594"/>
      <w:r>
        <w:rPr>
          <w:lang w:val="en-US"/>
        </w:rPr>
        <w:t>CreateFileHandleByRecordId</w:t>
      </w:r>
      <w:bookmarkEnd w:id="143"/>
      <w:bookmarkEnd w:id="144"/>
      <w:bookmarkEnd w:id="145"/>
      <w:bookmarkEnd w:id="146"/>
    </w:p>
    <w:p w:rsidR="00D92351" w:rsidRDefault="00D92351" w:rsidP="008041BB">
      <w:pPr>
        <w:pStyle w:val="afffffffff1"/>
      </w:pPr>
      <w:r>
        <w:t xml:space="preserve">Создание дескриптора </w:t>
      </w:r>
      <w:r w:rsidR="008041BB">
        <w:t xml:space="preserve">файлового объекта </w:t>
      </w:r>
      <w:r>
        <w:t>по его числовому идентиф</w:t>
      </w:r>
      <w:r>
        <w:t>и</w:t>
      </w:r>
      <w:r>
        <w:t>катору</w:t>
      </w:r>
      <w:r w:rsidR="008041BB">
        <w:t xml:space="preserve"> (работает не для всех файловых систем)</w:t>
      </w:r>
      <w:r>
        <w:t>.</w:t>
      </w:r>
    </w:p>
    <w:p w:rsidR="00D92351" w:rsidRPr="003E37A4" w:rsidRDefault="00D92351" w:rsidP="008041BB">
      <w:pPr>
        <w:pStyle w:val="affffffffd"/>
        <w:rPr>
          <w:lang w:val="en-US"/>
        </w:rPr>
      </w:pPr>
      <w:r>
        <w:lastRenderedPageBreak/>
        <w:t>Прототип</w:t>
      </w:r>
    </w:p>
    <w:p w:rsidR="00D92351" w:rsidRPr="00EE0F46" w:rsidRDefault="00D92351" w:rsidP="00EE0F46">
      <w:pPr>
        <w:pStyle w:val="affffffffc"/>
        <w:keepNext/>
      </w:pPr>
      <w:r w:rsidRPr="00EE0F46">
        <w:t>FileHandle __stdcall CreateFileHandleByRecordId(</w:t>
      </w:r>
    </w:p>
    <w:p w:rsidR="00D92351" w:rsidRPr="00EE0F46" w:rsidRDefault="00D92351" w:rsidP="00EE0F46">
      <w:pPr>
        <w:pStyle w:val="affffffffc"/>
        <w:keepNext/>
      </w:pPr>
      <w:r w:rsidRPr="00EE0F46">
        <w:tab/>
        <w:t>FileSystemHandle fileSystemHandle,</w:t>
      </w:r>
    </w:p>
    <w:p w:rsidR="00D92351" w:rsidRPr="00EE0F46" w:rsidRDefault="00D92351" w:rsidP="00EE0F46">
      <w:pPr>
        <w:pStyle w:val="affffffffc"/>
        <w:keepNext/>
      </w:pPr>
      <w:r w:rsidRPr="00EE0F46">
        <w:tab/>
        <w:t>ULONGLONG recordId</w:t>
      </w:r>
    </w:p>
    <w:p w:rsidR="00D92351" w:rsidRPr="00EE0F46" w:rsidRDefault="00D92351"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2223"/>
        <w:gridCol w:w="2285"/>
        <w:gridCol w:w="4955"/>
      </w:tblGrid>
      <w:tr w:rsidR="00D92351"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t>Описание</w:t>
            </w:r>
          </w:p>
        </w:tc>
      </w:tr>
      <w:tr w:rsidR="00D92351"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rPr>
                <w:lang w:val="en-US"/>
              </w:rPr>
            </w:pPr>
            <w:r>
              <w:rPr>
                <w:lang w:val="en-US"/>
              </w:rPr>
              <w:t>fileSystemHandle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pPr>
            <w:r>
              <w:rPr>
                <w:lang w:val="en-US"/>
              </w:rPr>
              <w:t>FileSystemHandle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8041BB">
            <w:pPr>
              <w:pStyle w:val="affffff7"/>
              <w:jc w:val="both"/>
            </w:pPr>
            <w:r>
              <w:t>[вх] Дескриптор файловой системы</w:t>
            </w:r>
          </w:p>
        </w:tc>
      </w:tr>
      <w:tr w:rsidR="00D92351"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rPr>
                <w:lang w:val="en-US"/>
              </w:rPr>
            </w:pPr>
            <w:r>
              <w:rPr>
                <w:lang w:val="en-US"/>
              </w:rPr>
              <w:t>recordId</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pPr>
            <w:r>
              <w:rPr>
                <w:lang w:val="en-US"/>
              </w:rPr>
              <w:t>ULONGLONG</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8041BB">
            <w:pPr>
              <w:pStyle w:val="affffff7"/>
              <w:jc w:val="both"/>
            </w:pPr>
            <w:r>
              <w:t>[вх] Числовой идентификатор файл</w:t>
            </w:r>
            <w:r>
              <w:t>о</w:t>
            </w:r>
            <w:r>
              <w:t>во</w:t>
            </w:r>
            <w:r w:rsidR="008041BB">
              <w:t>го объекта</w:t>
            </w:r>
          </w:p>
        </w:tc>
      </w:tr>
    </w:tbl>
    <w:p w:rsidR="00D92351" w:rsidRDefault="00D92351" w:rsidP="00D92351">
      <w:pPr>
        <w:pStyle w:val="affffffffe"/>
      </w:pPr>
      <w:r>
        <w:t>Возвращаемое значение</w:t>
      </w:r>
    </w:p>
    <w:p w:rsidR="00D92351" w:rsidRDefault="00D92351" w:rsidP="00D92351">
      <w:r>
        <w:t xml:space="preserve">В случае успешного завершения возвращает дескриптор файлового объекта. В случае ошибки возвращает </w:t>
      </w:r>
      <w:r w:rsidR="008041BB" w:rsidRPr="008041BB">
        <w:rPr>
          <w:rStyle w:val="affffffb"/>
        </w:rPr>
        <w:t>FILE</w:t>
      </w:r>
      <w:r w:rsidR="008041BB" w:rsidRPr="008041BB">
        <w:rPr>
          <w:rStyle w:val="affffffb"/>
          <w:lang w:val="ru-RU"/>
        </w:rPr>
        <w:t>_</w:t>
      </w:r>
      <w:r w:rsidR="008041BB" w:rsidRPr="008041BB">
        <w:rPr>
          <w:rStyle w:val="affffffb"/>
        </w:rPr>
        <w:t>OBJECT</w:t>
      </w:r>
      <w:r w:rsidR="008041BB" w:rsidRPr="008041BB">
        <w:rPr>
          <w:rStyle w:val="affffffb"/>
          <w:lang w:val="ru-RU"/>
        </w:rPr>
        <w:t>_</w:t>
      </w:r>
      <w:r w:rsidR="008041BB" w:rsidRPr="008041BB">
        <w:rPr>
          <w:rStyle w:val="affffffb"/>
        </w:rPr>
        <w:t>ERROR</w:t>
      </w:r>
      <w:r>
        <w:t>.</w:t>
      </w:r>
    </w:p>
    <w:p w:rsidR="00D92351" w:rsidRDefault="00DD552E" w:rsidP="00D92351">
      <w:pPr>
        <w:pStyle w:val="affffffffd"/>
      </w:pPr>
      <w:r>
        <w:t>Примечание</w:t>
      </w:r>
    </w:p>
    <w:p w:rsidR="00D92351" w:rsidRPr="008041BB" w:rsidRDefault="008041BB" w:rsidP="00D92351">
      <w:r w:rsidRPr="008041BB">
        <w:t>Функция работает в файловых системах, позволяющих находить фа</w:t>
      </w:r>
      <w:r w:rsidRPr="008041BB">
        <w:t>й</w:t>
      </w:r>
      <w:r w:rsidRPr="008041BB">
        <w:t>ловые объекты по их</w:t>
      </w:r>
      <w:r w:rsidR="00D92351" w:rsidRPr="008041BB">
        <w:t xml:space="preserve"> </w:t>
      </w:r>
      <w:r w:rsidRPr="008041BB">
        <w:t xml:space="preserve">идентификаторам. В файловой системе </w:t>
      </w:r>
      <w:r w:rsidRPr="008041BB">
        <w:rPr>
          <w:lang w:val="en-US"/>
        </w:rPr>
        <w:t>NTFS</w:t>
      </w:r>
      <w:r w:rsidRPr="008041BB">
        <w:t xml:space="preserve"> с испол</w:t>
      </w:r>
      <w:r w:rsidRPr="008041BB">
        <w:t>ь</w:t>
      </w:r>
      <w:r w:rsidRPr="008041BB">
        <w:t>зованием этой функции может быть получен полноценный файловый объект, в файлов</w:t>
      </w:r>
      <w:r w:rsidR="006A12AC">
        <w:t>ой</w:t>
      </w:r>
      <w:r w:rsidRPr="008041BB">
        <w:t xml:space="preserve"> систем</w:t>
      </w:r>
      <w:r w:rsidR="006A12AC">
        <w:t>е</w:t>
      </w:r>
      <w:r w:rsidRPr="008041BB">
        <w:t xml:space="preserve"> </w:t>
      </w:r>
      <w:r w:rsidRPr="008041BB">
        <w:rPr>
          <w:lang w:val="en-US"/>
        </w:rPr>
        <w:t>Ext</w:t>
      </w:r>
      <w:r w:rsidRPr="008041BB">
        <w:t>* файловый объект будет создан, однако его полный путь не буд</w:t>
      </w:r>
      <w:r w:rsidR="006A12AC">
        <w:t>е</w:t>
      </w:r>
      <w:r w:rsidRPr="008041BB">
        <w:t>т извест</w:t>
      </w:r>
      <w:r w:rsidR="006A12AC">
        <w:t>ен</w:t>
      </w:r>
      <w:r w:rsidRPr="008041BB">
        <w:t xml:space="preserve">. В файловых системах </w:t>
      </w:r>
      <w:r w:rsidR="00C6326D" w:rsidRPr="008041BB">
        <w:rPr>
          <w:lang w:val="en-US"/>
        </w:rPr>
        <w:t>HFS</w:t>
      </w:r>
      <w:r w:rsidR="00C6326D" w:rsidRPr="008041BB">
        <w:t>+</w:t>
      </w:r>
      <w:r w:rsidR="00C6326D">
        <w:t xml:space="preserve">, </w:t>
      </w:r>
      <w:r w:rsidRPr="008041BB">
        <w:rPr>
          <w:lang w:val="en-US"/>
        </w:rPr>
        <w:t>FAT</w:t>
      </w:r>
      <w:r w:rsidRPr="008041BB">
        <w:t xml:space="preserve"> и </w:t>
      </w:r>
      <w:r w:rsidRPr="008041BB">
        <w:rPr>
          <w:lang w:val="en-US"/>
        </w:rPr>
        <w:t>exFAT</w:t>
      </w:r>
      <w:r>
        <w:t>, виртуал</w:t>
      </w:r>
      <w:r>
        <w:t>ь</w:t>
      </w:r>
      <w:r>
        <w:t xml:space="preserve">ной файловой системе </w:t>
      </w:r>
      <w:r>
        <w:rPr>
          <w:lang w:val="en-US"/>
        </w:rPr>
        <w:t>DFS</w:t>
      </w:r>
      <w:r w:rsidRPr="008041BB">
        <w:t xml:space="preserve"> (</w:t>
      </w:r>
      <w:r>
        <w:t>каталог</w:t>
      </w:r>
      <w:r w:rsidRPr="008041BB">
        <w:t>)</w:t>
      </w:r>
      <w:r>
        <w:t xml:space="preserve"> и при работе с архивами</w:t>
      </w:r>
      <w:r w:rsidRPr="008041BB">
        <w:t xml:space="preserve"> функция не р</w:t>
      </w:r>
      <w:r w:rsidRPr="008041BB">
        <w:t>а</w:t>
      </w:r>
      <w:r w:rsidRPr="008041BB">
        <w:t>ботает.</w:t>
      </w:r>
    </w:p>
    <w:p w:rsidR="00D92351" w:rsidRDefault="00D92351" w:rsidP="00697944">
      <w:pPr>
        <w:pStyle w:val="2"/>
      </w:pPr>
      <w:bookmarkStart w:id="147" w:name="_Ref23410896"/>
      <w:bookmarkStart w:id="148" w:name="_Ref23423367"/>
      <w:bookmarkStart w:id="149" w:name="FileIsDir"/>
      <w:bookmarkStart w:id="150" w:name="_Toc177920595"/>
      <w:r>
        <w:rPr>
          <w:lang w:val="en-US"/>
        </w:rPr>
        <w:t>FileIsDir</w:t>
      </w:r>
      <w:bookmarkEnd w:id="147"/>
      <w:bookmarkEnd w:id="148"/>
      <w:bookmarkEnd w:id="149"/>
      <w:bookmarkEnd w:id="150"/>
    </w:p>
    <w:p w:rsidR="00D92351" w:rsidRDefault="003E19E6" w:rsidP="003E19E6">
      <w:pPr>
        <w:pStyle w:val="afffffffff1"/>
      </w:pPr>
      <w:r>
        <w:t>Определение того, является ли файловый объект каталогом</w:t>
      </w:r>
      <w:r w:rsidR="00D92351">
        <w:t>.</w:t>
      </w:r>
    </w:p>
    <w:p w:rsidR="00D92351" w:rsidRPr="00952CA5" w:rsidRDefault="00D92351" w:rsidP="00D92351">
      <w:pPr>
        <w:pStyle w:val="affffffffd"/>
        <w:rPr>
          <w:lang w:val="en-US"/>
        </w:rPr>
      </w:pPr>
      <w:r>
        <w:t>Прототип</w:t>
      </w:r>
    </w:p>
    <w:p w:rsidR="00D92351" w:rsidRPr="00EE0F46" w:rsidRDefault="00D92351" w:rsidP="00EE0F46">
      <w:pPr>
        <w:pStyle w:val="affffffffc"/>
      </w:pPr>
      <w:r w:rsidRPr="00EE0F46">
        <w:t>bool __stdcall FileIsDir(</w:t>
      </w:r>
    </w:p>
    <w:p w:rsidR="00D92351" w:rsidRPr="00EE0F46" w:rsidRDefault="00D92351" w:rsidP="00EE0F46">
      <w:pPr>
        <w:pStyle w:val="affffffffc"/>
      </w:pPr>
      <w:r w:rsidRPr="00EE0F46">
        <w:tab/>
        <w:t>FileHandle fileHandle</w:t>
      </w:r>
    </w:p>
    <w:p w:rsidR="00D92351" w:rsidRPr="00EE0F46" w:rsidRDefault="00D92351"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1985"/>
        <w:gridCol w:w="2268"/>
        <w:gridCol w:w="5103"/>
      </w:tblGrid>
      <w:tr w:rsidR="00D92351"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t>Описание</w:t>
            </w:r>
          </w:p>
        </w:tc>
      </w:tr>
      <w:tr w:rsidR="00D92351"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rPr>
                <w:lang w:val="en-US"/>
              </w:rPr>
            </w:pPr>
            <w:r>
              <w:rPr>
                <w:lang w:val="en-US"/>
              </w:rPr>
              <w:t>fileHandle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pPr>
            <w:r>
              <w:rPr>
                <w:lang w:val="en-US"/>
              </w:rPr>
              <w:t>FileHandle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3E19E6">
            <w:pPr>
              <w:pStyle w:val="affffff7"/>
            </w:pPr>
            <w:r w:rsidRPr="00345ADD">
              <w:t xml:space="preserve">[вх] </w:t>
            </w:r>
            <w:r>
              <w:t xml:space="preserve">Дескриптор </w:t>
            </w:r>
            <w:r w:rsidR="003E19E6">
              <w:t>файлового объекта</w:t>
            </w:r>
          </w:p>
        </w:tc>
      </w:tr>
    </w:tbl>
    <w:p w:rsidR="00D92351" w:rsidRDefault="00D92351" w:rsidP="00D92351">
      <w:pPr>
        <w:pStyle w:val="affffffffe"/>
      </w:pPr>
      <w:r>
        <w:lastRenderedPageBreak/>
        <w:t>Возвращаемое значение</w:t>
      </w:r>
    </w:p>
    <w:p w:rsidR="00D92351" w:rsidRPr="006A12AC" w:rsidRDefault="00D92351" w:rsidP="00D92351">
      <w:r>
        <w:t xml:space="preserve">Если заданный </w:t>
      </w:r>
      <w:r w:rsidR="006A12AC">
        <w:t>файловый</w:t>
      </w:r>
      <w:r>
        <w:t xml:space="preserve"> объект является катало</w:t>
      </w:r>
      <w:r w:rsidR="006A12AC">
        <w:t xml:space="preserve">гом, </w:t>
      </w:r>
      <w:r>
        <w:t xml:space="preserve">возвращает </w:t>
      </w:r>
      <w:r w:rsidRPr="00EE2B93">
        <w:rPr>
          <w:rStyle w:val="afffffff1"/>
        </w:rPr>
        <w:t>true</w:t>
      </w:r>
      <w:r w:rsidR="006A12AC">
        <w:t xml:space="preserve">. В противном случае возвращает </w:t>
      </w:r>
      <w:r w:rsidRPr="00EE2B93">
        <w:rPr>
          <w:rStyle w:val="afffffff1"/>
        </w:rPr>
        <w:t>false</w:t>
      </w:r>
      <w:r w:rsidRPr="00B46C94">
        <w:t>.</w:t>
      </w:r>
      <w:r>
        <w:t xml:space="preserve"> В случае ошибки возвращает </w:t>
      </w:r>
      <w:r w:rsidRPr="009F7113">
        <w:rPr>
          <w:rStyle w:val="afffffff1"/>
        </w:rPr>
        <w:t>false</w:t>
      </w:r>
      <w:r w:rsidRPr="006A12AC">
        <w:t>.</w:t>
      </w:r>
    </w:p>
    <w:p w:rsidR="00D92351" w:rsidRDefault="00D92351" w:rsidP="00697944">
      <w:pPr>
        <w:pStyle w:val="2"/>
      </w:pPr>
      <w:bookmarkStart w:id="151" w:name="_Ref23423408"/>
      <w:bookmarkStart w:id="152" w:name="GetNumberOfStreams"/>
      <w:bookmarkStart w:id="153" w:name="_Toc177920596"/>
      <w:r>
        <w:rPr>
          <w:lang w:val="en-US"/>
        </w:rPr>
        <w:t>GetNumberOfStreams</w:t>
      </w:r>
      <w:bookmarkEnd w:id="151"/>
      <w:bookmarkEnd w:id="152"/>
      <w:bookmarkEnd w:id="153"/>
    </w:p>
    <w:p w:rsidR="00D92351" w:rsidRDefault="00D92351" w:rsidP="00D92351">
      <w:r>
        <w:t>Получение количества потоков</w:t>
      </w:r>
      <w:r w:rsidR="00AB3359">
        <w:t xml:space="preserve"> данных файлового </w:t>
      </w:r>
      <w:r>
        <w:t>объекта.</w:t>
      </w:r>
    </w:p>
    <w:p w:rsidR="00D92351" w:rsidRPr="00952CA5" w:rsidRDefault="00D92351" w:rsidP="00D92351">
      <w:pPr>
        <w:pStyle w:val="affffffffd"/>
        <w:rPr>
          <w:lang w:val="en-US"/>
        </w:rPr>
      </w:pPr>
      <w:r>
        <w:t>Прототип</w:t>
      </w:r>
    </w:p>
    <w:p w:rsidR="00D92351" w:rsidRPr="00EE0F46" w:rsidRDefault="00D92351" w:rsidP="00EE0F46">
      <w:pPr>
        <w:pStyle w:val="affffffffc"/>
      </w:pPr>
      <w:r w:rsidRPr="00EE0F46">
        <w:t>int __stdcall GetNumberOfStreams(</w:t>
      </w:r>
    </w:p>
    <w:p w:rsidR="00D92351" w:rsidRPr="00EE0F46" w:rsidRDefault="00D92351" w:rsidP="00EE0F46">
      <w:pPr>
        <w:pStyle w:val="affffffffc"/>
      </w:pPr>
      <w:r w:rsidRPr="00EE0F46">
        <w:tab/>
        <w:t>FileHandle fileHandle</w:t>
      </w:r>
    </w:p>
    <w:p w:rsidR="00D92351" w:rsidRPr="00EE0F46" w:rsidRDefault="00D92351"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1985"/>
        <w:gridCol w:w="2268"/>
        <w:gridCol w:w="5103"/>
      </w:tblGrid>
      <w:tr w:rsidR="00D92351"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t>Описание</w:t>
            </w:r>
          </w:p>
        </w:tc>
      </w:tr>
      <w:tr w:rsidR="00D92351"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rPr>
                <w:lang w:val="en-US"/>
              </w:rPr>
            </w:pPr>
            <w:r>
              <w:rPr>
                <w:lang w:val="en-US"/>
              </w:rPr>
              <w:t>fileHandle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pPr>
            <w:r>
              <w:rPr>
                <w:lang w:val="en-US"/>
              </w:rPr>
              <w:t>FileHandle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jc w:val="left"/>
            </w:pPr>
            <w:r w:rsidRPr="00345ADD">
              <w:t xml:space="preserve">[вх] </w:t>
            </w:r>
            <w:r w:rsidR="00AB3359">
              <w:t>Дескриптор файлового объекта</w:t>
            </w:r>
          </w:p>
        </w:tc>
      </w:tr>
    </w:tbl>
    <w:p w:rsidR="00D92351" w:rsidRDefault="00D92351" w:rsidP="00D92351">
      <w:pPr>
        <w:pStyle w:val="affffffffe"/>
      </w:pPr>
      <w:r>
        <w:t>Возвращаемое значение</w:t>
      </w:r>
    </w:p>
    <w:p w:rsidR="00D92351" w:rsidRPr="00AB3359" w:rsidRDefault="00D92351" w:rsidP="00D92351">
      <w:r w:rsidRPr="006D1A7F">
        <w:t>В случае успешного завершения возвращает количество потоков</w:t>
      </w:r>
      <w:r w:rsidR="00AB3359">
        <w:t xml:space="preserve"> да</w:t>
      </w:r>
      <w:r w:rsidR="00AB3359">
        <w:t>н</w:t>
      </w:r>
      <w:r w:rsidR="00AB3359">
        <w:t>ных</w:t>
      </w:r>
      <w:r w:rsidRPr="006D1A7F">
        <w:t xml:space="preserve"> </w:t>
      </w:r>
      <w:r w:rsidR="00AB3359">
        <w:t xml:space="preserve">файлового </w:t>
      </w:r>
      <w:r w:rsidRPr="006D1A7F">
        <w:t>объекта</w:t>
      </w:r>
      <w:r w:rsidRPr="00516307">
        <w:t xml:space="preserve">. </w:t>
      </w:r>
      <w:r w:rsidRPr="009F7113">
        <w:t xml:space="preserve">В случае ошибки возвращает </w:t>
      </w:r>
      <w:r w:rsidRPr="00AB3359">
        <w:t xml:space="preserve">значение </w:t>
      </w:r>
      <w:r w:rsidR="00AB3359">
        <w:t>–</w:t>
      </w:r>
      <w:r w:rsidRPr="00AB3359">
        <w:t>1.</w:t>
      </w:r>
    </w:p>
    <w:p w:rsidR="00D92351" w:rsidRDefault="00DD552E" w:rsidP="00D92351">
      <w:pPr>
        <w:pStyle w:val="affffffffd"/>
      </w:pPr>
      <w:r>
        <w:t>Примечание</w:t>
      </w:r>
    </w:p>
    <w:p w:rsidR="00D92351" w:rsidRPr="00AB3359" w:rsidRDefault="00AB3359" w:rsidP="00D92351">
      <w:r w:rsidRPr="00AB3359">
        <w:t xml:space="preserve">Несколько потоков данных может быть у одного файлового объекта файловой системы </w:t>
      </w:r>
      <w:r w:rsidRPr="00AB3359">
        <w:rPr>
          <w:lang w:val="en-US"/>
        </w:rPr>
        <w:t>NTFS</w:t>
      </w:r>
      <w:r w:rsidRPr="00AB3359">
        <w:t>, а также в виртуальных файловых системах, опис</w:t>
      </w:r>
      <w:r w:rsidRPr="00AB3359">
        <w:t>ы</w:t>
      </w:r>
      <w:r w:rsidRPr="00AB3359">
        <w:t>вающих базы данных клиентских почтовых программ (где потоки данных соответствуют различным полям сообщений электронной почты).</w:t>
      </w:r>
    </w:p>
    <w:p w:rsidR="00D92351" w:rsidRDefault="00D92351" w:rsidP="00697944">
      <w:pPr>
        <w:pStyle w:val="2"/>
      </w:pPr>
      <w:bookmarkStart w:id="154" w:name="_Ref23410919"/>
      <w:bookmarkStart w:id="155" w:name="GetNumberOfFiles"/>
      <w:bookmarkStart w:id="156" w:name="_Toc177920597"/>
      <w:r>
        <w:rPr>
          <w:lang w:val="en-US"/>
        </w:rPr>
        <w:t>GetNumberOfFiles</w:t>
      </w:r>
      <w:bookmarkEnd w:id="154"/>
      <w:bookmarkEnd w:id="155"/>
      <w:bookmarkEnd w:id="156"/>
    </w:p>
    <w:p w:rsidR="00D92351" w:rsidRPr="000617D0" w:rsidRDefault="00D92351" w:rsidP="00D92351">
      <w:r>
        <w:t>Получение количества объектов файловой системы (файлов и катал</w:t>
      </w:r>
      <w:r>
        <w:t>о</w:t>
      </w:r>
      <w:r>
        <w:t>гов) в каталоге.</w:t>
      </w:r>
      <w:r w:rsidRPr="009F7113">
        <w:t xml:space="preserve"> </w:t>
      </w:r>
    </w:p>
    <w:p w:rsidR="00D92351" w:rsidRPr="00A65975" w:rsidRDefault="00D92351" w:rsidP="00D92351">
      <w:pPr>
        <w:pStyle w:val="affffffffd"/>
        <w:rPr>
          <w:lang w:val="en-US"/>
        </w:rPr>
      </w:pPr>
      <w:r>
        <w:t>Прототип</w:t>
      </w:r>
    </w:p>
    <w:p w:rsidR="00D92351" w:rsidRPr="00EE0F46" w:rsidRDefault="00D92351" w:rsidP="00EE0F46">
      <w:pPr>
        <w:pStyle w:val="affffffffc"/>
      </w:pPr>
      <w:r w:rsidRPr="00EE0F46">
        <w:t>int __stdcall GetNumberOfFiles(</w:t>
      </w:r>
    </w:p>
    <w:p w:rsidR="00D92351" w:rsidRPr="00EE0F46" w:rsidRDefault="00D92351" w:rsidP="00EE0F46">
      <w:pPr>
        <w:pStyle w:val="affffffffc"/>
      </w:pPr>
      <w:r w:rsidRPr="00EE0F46">
        <w:tab/>
        <w:t>FileHandle fileHandle</w:t>
      </w:r>
    </w:p>
    <w:p w:rsidR="00D92351" w:rsidRPr="00EE0F46" w:rsidRDefault="00D92351"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1985"/>
        <w:gridCol w:w="2268"/>
        <w:gridCol w:w="5103"/>
      </w:tblGrid>
      <w:tr w:rsidR="00D92351"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lastRenderedPageBreak/>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t>Описание</w:t>
            </w:r>
          </w:p>
        </w:tc>
      </w:tr>
      <w:tr w:rsidR="00D92351"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rPr>
                <w:lang w:val="en-US"/>
              </w:rPr>
            </w:pPr>
            <w:r>
              <w:rPr>
                <w:lang w:val="en-US"/>
              </w:rPr>
              <w:t>fileHandle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pPr>
            <w:r>
              <w:rPr>
                <w:lang w:val="en-US"/>
              </w:rPr>
              <w:t>FileHandle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jc w:val="left"/>
            </w:pPr>
            <w:r w:rsidRPr="00345ADD">
              <w:t xml:space="preserve">[вх] </w:t>
            </w:r>
            <w:r w:rsidR="00AB3359">
              <w:t>Дескриптор файлового объекта</w:t>
            </w:r>
          </w:p>
        </w:tc>
      </w:tr>
    </w:tbl>
    <w:p w:rsidR="00D92351" w:rsidRDefault="00D92351" w:rsidP="00D92351">
      <w:pPr>
        <w:pStyle w:val="affffffffe"/>
      </w:pPr>
      <w:r>
        <w:t>Возвращаемое значение</w:t>
      </w:r>
    </w:p>
    <w:p w:rsidR="00D92351" w:rsidRPr="00724F07" w:rsidRDefault="00D92351" w:rsidP="00D92351">
      <w:pPr>
        <w:rPr>
          <w:color w:val="FF0000"/>
        </w:rPr>
      </w:pPr>
      <w:r w:rsidRPr="00E12986">
        <w:t>В случае успешного завершения возвращает количество</w:t>
      </w:r>
      <w:r>
        <w:t xml:space="preserve"> объектов фа</w:t>
      </w:r>
      <w:r>
        <w:t>й</w:t>
      </w:r>
      <w:r>
        <w:t xml:space="preserve">ловой системы в </w:t>
      </w:r>
      <w:r w:rsidRPr="00AB3359">
        <w:t xml:space="preserve">каталоге. </w:t>
      </w:r>
      <w:r w:rsidR="00AB3359" w:rsidRPr="00AB3359">
        <w:t>Ес</w:t>
      </w:r>
      <w:r w:rsidR="00AB3359">
        <w:t>ли объект не является каталогом и в случае др</w:t>
      </w:r>
      <w:r w:rsidR="00AB3359">
        <w:t>у</w:t>
      </w:r>
      <w:r w:rsidR="00AB3359">
        <w:t xml:space="preserve">гих </w:t>
      </w:r>
      <w:r w:rsidR="0092516F">
        <w:t xml:space="preserve">ошибок </w:t>
      </w:r>
      <w:r w:rsidRPr="00AB3359">
        <w:t xml:space="preserve">возвращает значение </w:t>
      </w:r>
      <w:r w:rsidR="00AB3359" w:rsidRPr="00AB3359">
        <w:t>–</w:t>
      </w:r>
      <w:r w:rsidRPr="00AB3359">
        <w:t>1</w:t>
      </w:r>
      <w:r w:rsidR="00AB3359" w:rsidRPr="00AB3359">
        <w:t>.</w:t>
      </w:r>
    </w:p>
    <w:p w:rsidR="00D92351" w:rsidRDefault="00DD552E" w:rsidP="00D92351">
      <w:pPr>
        <w:pStyle w:val="affffffffd"/>
      </w:pPr>
      <w:r>
        <w:t>Примечание</w:t>
      </w:r>
    </w:p>
    <w:p w:rsidR="00D92351" w:rsidRPr="009F7113" w:rsidRDefault="00D92351" w:rsidP="00D92351">
      <w:r>
        <w:t>Функция корректно работает только для файловых объектов, явля</w:t>
      </w:r>
      <w:r>
        <w:t>ю</w:t>
      </w:r>
      <w:r>
        <w:t>щихся каталогами</w:t>
      </w:r>
      <w:r w:rsidRPr="009F7113">
        <w:t>.</w:t>
      </w:r>
      <w:r>
        <w:t xml:space="preserve"> </w:t>
      </w:r>
    </w:p>
    <w:p w:rsidR="00D92351" w:rsidRDefault="00D92351" w:rsidP="00697944">
      <w:pPr>
        <w:pStyle w:val="2"/>
      </w:pPr>
      <w:bookmarkStart w:id="157" w:name="_Ref23423417"/>
      <w:bookmarkStart w:id="158" w:name="GetFileDataSize"/>
      <w:bookmarkStart w:id="159" w:name="_Toc177920598"/>
      <w:r>
        <w:rPr>
          <w:lang w:val="en-US"/>
        </w:rPr>
        <w:t>GetFileDataSize</w:t>
      </w:r>
      <w:bookmarkEnd w:id="157"/>
      <w:bookmarkEnd w:id="158"/>
      <w:bookmarkEnd w:id="159"/>
    </w:p>
    <w:p w:rsidR="00D92351" w:rsidRDefault="00D92351" w:rsidP="00D92351">
      <w:r>
        <w:t xml:space="preserve">Получение размера </w:t>
      </w:r>
      <w:r w:rsidR="00507C05">
        <w:t>заданного потока данных файла</w:t>
      </w:r>
      <w:r>
        <w:t>.</w:t>
      </w:r>
    </w:p>
    <w:p w:rsidR="00D92351" w:rsidRPr="00A65975" w:rsidRDefault="00D92351" w:rsidP="00D92351">
      <w:pPr>
        <w:pStyle w:val="affffffffd"/>
        <w:rPr>
          <w:lang w:val="en-US"/>
        </w:rPr>
      </w:pPr>
      <w:r>
        <w:t>Прототип</w:t>
      </w:r>
    </w:p>
    <w:p w:rsidR="00D92351" w:rsidRPr="00EE0F46" w:rsidRDefault="00D92351" w:rsidP="00EE0F46">
      <w:pPr>
        <w:pStyle w:val="affffffffc"/>
      </w:pPr>
      <w:r w:rsidRPr="00EE0F46">
        <w:t>LONGLONG __stdcall GetFileDataSize(</w:t>
      </w:r>
    </w:p>
    <w:p w:rsidR="00D92351" w:rsidRPr="00EE0F46" w:rsidRDefault="00D92351" w:rsidP="00EE0F46">
      <w:pPr>
        <w:pStyle w:val="affffffffc"/>
      </w:pPr>
      <w:r w:rsidRPr="00EE0F46">
        <w:tab/>
        <w:t>FileHandle fileHandle,</w:t>
      </w:r>
    </w:p>
    <w:p w:rsidR="00D92351" w:rsidRPr="00EE0F46" w:rsidRDefault="00D92351" w:rsidP="00EE0F46">
      <w:pPr>
        <w:pStyle w:val="affffffffc"/>
      </w:pPr>
      <w:r w:rsidRPr="00EE0F46">
        <w:tab/>
        <w:t>int streamIndex</w:t>
      </w:r>
    </w:p>
    <w:p w:rsidR="00D92351" w:rsidRPr="00EE0F46" w:rsidRDefault="00D92351"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1985"/>
        <w:gridCol w:w="2268"/>
        <w:gridCol w:w="5103"/>
      </w:tblGrid>
      <w:tr w:rsidR="00D92351"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t>Описание</w:t>
            </w:r>
          </w:p>
        </w:tc>
      </w:tr>
      <w:tr w:rsidR="00D92351"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rPr>
                <w:lang w:val="en-US"/>
              </w:rPr>
            </w:pPr>
            <w:r>
              <w:rPr>
                <w:lang w:val="en-US"/>
              </w:rPr>
              <w:t>fileHandle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pPr>
            <w:r>
              <w:rPr>
                <w:lang w:val="en-US"/>
              </w:rPr>
              <w:t>FileHandle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7"/>
            </w:pPr>
            <w:r>
              <w:t xml:space="preserve">[вх] </w:t>
            </w:r>
            <w:r w:rsidR="0029578E">
              <w:t>Дескриптор файлового объекта</w:t>
            </w:r>
          </w:p>
        </w:tc>
      </w:tr>
      <w:tr w:rsidR="00D92351"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rPr>
                <w:lang w:val="en-US"/>
              </w:rPr>
            </w:pPr>
            <w:r>
              <w:rPr>
                <w:lang w:val="en-US"/>
              </w:rPr>
              <w:t>streamIndex</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pPr>
            <w:r>
              <w:rPr>
                <w:lang w:val="en-US"/>
              </w:rPr>
              <w:t>int</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7C05">
            <w:pPr>
              <w:pStyle w:val="affffff7"/>
            </w:pPr>
            <w:r>
              <w:t xml:space="preserve">[вх] </w:t>
            </w:r>
            <w:r w:rsidR="00507C05">
              <w:t>Индекс</w:t>
            </w:r>
            <w:r>
              <w:t xml:space="preserve"> </w:t>
            </w:r>
            <w:r w:rsidR="00507C05">
              <w:t>потока данных</w:t>
            </w:r>
          </w:p>
        </w:tc>
      </w:tr>
    </w:tbl>
    <w:p w:rsidR="00D92351" w:rsidRDefault="00D92351" w:rsidP="00D92351">
      <w:pPr>
        <w:pStyle w:val="affffffffe"/>
      </w:pPr>
      <w:r>
        <w:t>Возвращаемое значение</w:t>
      </w:r>
    </w:p>
    <w:p w:rsidR="00D92351" w:rsidRDefault="00D92351" w:rsidP="00D92351">
      <w:r>
        <w:t>В случае успешного завершения возвращает размер</w:t>
      </w:r>
      <w:r w:rsidR="00507C05">
        <w:t xml:space="preserve"> в байтах потока данных файла с заданным</w:t>
      </w:r>
      <w:r>
        <w:t xml:space="preserve">. В случае ошибки возвращает значение </w:t>
      </w:r>
      <w:r w:rsidR="00507C05">
        <w:t>–</w:t>
      </w:r>
      <w:r>
        <w:t>1.</w:t>
      </w:r>
    </w:p>
    <w:p w:rsidR="00D92351" w:rsidRDefault="00DD552E" w:rsidP="00D92351">
      <w:pPr>
        <w:pStyle w:val="affffffffd"/>
      </w:pPr>
      <w:r>
        <w:t>Примечание</w:t>
      </w:r>
    </w:p>
    <w:p w:rsidR="00D92351" w:rsidRPr="00507C05" w:rsidRDefault="00507C05" w:rsidP="00D92351">
      <w:r w:rsidRPr="00507C05">
        <w:t>Основной поток данных файла имеет индекс 0. Во всех файловых с</w:t>
      </w:r>
      <w:r w:rsidRPr="00507C05">
        <w:t>и</w:t>
      </w:r>
      <w:r w:rsidRPr="00507C05">
        <w:t xml:space="preserve">стемах, кроме </w:t>
      </w:r>
      <w:r w:rsidRPr="00507C05">
        <w:rPr>
          <w:lang w:val="en-US"/>
        </w:rPr>
        <w:t>NTFS</w:t>
      </w:r>
      <w:r w:rsidRPr="00507C05">
        <w:t xml:space="preserve"> и виртуальных файловых систем баз данных клиентских почтовых программ, файловый объект имеет не более одного потока данных.</w:t>
      </w:r>
      <w:r w:rsidR="00D92351" w:rsidRPr="00507C05">
        <w:t xml:space="preserve"> </w:t>
      </w:r>
    </w:p>
    <w:p w:rsidR="00D92351" w:rsidRPr="00234417" w:rsidRDefault="00D92351" w:rsidP="00697944">
      <w:pPr>
        <w:pStyle w:val="2"/>
        <w:rPr>
          <w:lang w:val="en-US"/>
        </w:rPr>
      </w:pPr>
      <w:bookmarkStart w:id="160" w:name="_Ref23423387"/>
      <w:bookmarkStart w:id="161" w:name="GetTimeFileCreate"/>
      <w:bookmarkStart w:id="162" w:name="_Ref23859517"/>
      <w:bookmarkStart w:id="163" w:name="_Toc177920599"/>
      <w:r>
        <w:rPr>
          <w:lang w:val="en-US"/>
        </w:rPr>
        <w:lastRenderedPageBreak/>
        <w:t>GetTimeFile</w:t>
      </w:r>
      <w:r w:rsidR="00234417">
        <w:rPr>
          <w:lang w:val="en-US"/>
        </w:rPr>
        <w:t>[</w:t>
      </w:r>
      <w:r>
        <w:rPr>
          <w:lang w:val="en-US"/>
        </w:rPr>
        <w:t>Create</w:t>
      </w:r>
      <w:bookmarkEnd w:id="160"/>
      <w:bookmarkEnd w:id="161"/>
      <w:r w:rsidR="00234417">
        <w:rPr>
          <w:lang w:val="en-US"/>
        </w:rPr>
        <w:t>/</w:t>
      </w:r>
      <w:r w:rsidR="00686F04">
        <w:rPr>
          <w:lang w:val="en-US"/>
        </w:rPr>
        <w:t>Modify</w:t>
      </w:r>
      <w:r w:rsidR="00234417">
        <w:rPr>
          <w:lang w:val="en-US"/>
        </w:rPr>
        <w:t>/</w:t>
      </w:r>
      <w:r w:rsidR="00686F04">
        <w:rPr>
          <w:lang w:val="en-US"/>
        </w:rPr>
        <w:t>Access</w:t>
      </w:r>
      <w:bookmarkStart w:id="164" w:name="_Ref23423393"/>
      <w:r w:rsidR="00234417">
        <w:rPr>
          <w:lang w:val="en-US"/>
        </w:rPr>
        <w:t>/</w:t>
      </w:r>
      <w:r w:rsidR="00686F04">
        <w:rPr>
          <w:lang w:val="en-US"/>
        </w:rPr>
        <w:t>RecordModify</w:t>
      </w:r>
      <w:bookmarkEnd w:id="164"/>
      <w:r w:rsidR="00234417">
        <w:rPr>
          <w:lang w:val="en-US"/>
        </w:rPr>
        <w:t>]</w:t>
      </w:r>
      <w:bookmarkEnd w:id="162"/>
      <w:bookmarkEnd w:id="163"/>
    </w:p>
    <w:p w:rsidR="00D92351" w:rsidRDefault="00D92351" w:rsidP="00D92351">
      <w:r>
        <w:t>Получение временн</w:t>
      </w:r>
      <w:r w:rsidR="00686F04">
        <w:t>ых</w:t>
      </w:r>
      <w:r>
        <w:t xml:space="preserve"> отмет</w:t>
      </w:r>
      <w:r w:rsidR="00686F04">
        <w:t>ок</w:t>
      </w:r>
      <w:r>
        <w:t xml:space="preserve"> создания</w:t>
      </w:r>
      <w:r w:rsidR="00686F04">
        <w:t>, последней модификации, п</w:t>
      </w:r>
      <w:r w:rsidR="00686F04">
        <w:t>о</w:t>
      </w:r>
      <w:r w:rsidR="00686F04">
        <w:t>следнего доступа и последней модификации файловой записи</w:t>
      </w:r>
      <w:r w:rsidR="00F42629">
        <w:t xml:space="preserve"> файлово</w:t>
      </w:r>
      <w:r w:rsidR="00686F04">
        <w:t>го</w:t>
      </w:r>
      <w:r>
        <w:t xml:space="preserve"> объект</w:t>
      </w:r>
      <w:r w:rsidR="00686F04">
        <w:t>а соответственно</w:t>
      </w:r>
      <w:r>
        <w:t>.</w:t>
      </w:r>
    </w:p>
    <w:p w:rsidR="00D92351" w:rsidRPr="009F7113" w:rsidRDefault="00D92351" w:rsidP="00D92351">
      <w:pPr>
        <w:pStyle w:val="affffffffd"/>
        <w:rPr>
          <w:lang w:val="en-US"/>
        </w:rPr>
      </w:pPr>
      <w:r>
        <w:t>Прототип</w:t>
      </w:r>
      <w:r w:rsidR="00686F04">
        <w:t>ы</w:t>
      </w:r>
    </w:p>
    <w:p w:rsidR="00D92351" w:rsidRPr="00EE0F46" w:rsidRDefault="00D92351" w:rsidP="00EE0F46">
      <w:pPr>
        <w:pStyle w:val="affffffffc"/>
      </w:pPr>
      <w:r w:rsidRPr="00EE0F46">
        <w:t>ULONGLONG __stdcall GetTimeFileCreate(</w:t>
      </w:r>
    </w:p>
    <w:p w:rsidR="00D92351" w:rsidRPr="00EE0F46" w:rsidRDefault="00D92351" w:rsidP="00EE0F46">
      <w:pPr>
        <w:pStyle w:val="affffffffc"/>
      </w:pPr>
      <w:r w:rsidRPr="00EE0F46">
        <w:tab/>
        <w:t>FileHandle fileHandle,</w:t>
      </w:r>
    </w:p>
    <w:p w:rsidR="00D92351" w:rsidRPr="00EE0F46" w:rsidRDefault="00D92351" w:rsidP="00EE0F46">
      <w:pPr>
        <w:pStyle w:val="affffffffc"/>
      </w:pPr>
      <w:r w:rsidRPr="00EE0F46">
        <w:tab/>
        <w:t>char *outBuffer = NULL,</w:t>
      </w:r>
    </w:p>
    <w:p w:rsidR="00D92351" w:rsidRPr="00EE0F46" w:rsidRDefault="00D92351" w:rsidP="00EE0F46">
      <w:pPr>
        <w:pStyle w:val="affffffffc"/>
      </w:pPr>
      <w:r w:rsidRPr="00EE0F46">
        <w:tab/>
        <w:t>bool localTime = true,</w:t>
      </w:r>
    </w:p>
    <w:p w:rsidR="00D92351" w:rsidRPr="00EE0F46" w:rsidRDefault="00D92351" w:rsidP="00EE0F46">
      <w:pPr>
        <w:pStyle w:val="affffffffc"/>
      </w:pPr>
      <w:r w:rsidRPr="00EE0F46">
        <w:tab/>
        <w:t>long utcBias = 0</w:t>
      </w:r>
      <w:r w:rsidR="00EE0F46" w:rsidRPr="004E6C01">
        <w:t xml:space="preserve"> </w:t>
      </w:r>
      <w:r w:rsidRPr="00EE0F46">
        <w:t>);</w:t>
      </w:r>
    </w:p>
    <w:p w:rsidR="00686F04" w:rsidRPr="00EE0F46" w:rsidRDefault="00686F04" w:rsidP="00EE0F46">
      <w:pPr>
        <w:pStyle w:val="affffffffc"/>
      </w:pPr>
      <w:r w:rsidRPr="00EE0F46">
        <w:t>ULONGLONG __stdcall GetTimeFileModify(</w:t>
      </w:r>
    </w:p>
    <w:p w:rsidR="00686F04" w:rsidRPr="00EE0F46" w:rsidRDefault="00686F04" w:rsidP="00EE0F46">
      <w:pPr>
        <w:pStyle w:val="affffffffc"/>
      </w:pPr>
      <w:r w:rsidRPr="00EE0F46">
        <w:tab/>
        <w:t>FileHandle fileHandle,</w:t>
      </w:r>
    </w:p>
    <w:p w:rsidR="00686F04" w:rsidRPr="00EE0F46" w:rsidRDefault="00686F04" w:rsidP="00EE0F46">
      <w:pPr>
        <w:pStyle w:val="affffffffc"/>
      </w:pPr>
      <w:r w:rsidRPr="00EE0F46">
        <w:tab/>
        <w:t>char *outBuffer = NULL,</w:t>
      </w:r>
    </w:p>
    <w:p w:rsidR="00686F04" w:rsidRPr="00EE0F46" w:rsidRDefault="00686F04" w:rsidP="00EE0F46">
      <w:pPr>
        <w:pStyle w:val="affffffffc"/>
      </w:pPr>
      <w:r w:rsidRPr="00EE0F46">
        <w:tab/>
        <w:t>bool localTime = true,</w:t>
      </w:r>
    </w:p>
    <w:p w:rsidR="00686F04" w:rsidRPr="00EE0F46" w:rsidRDefault="00686F04" w:rsidP="00EE0F46">
      <w:pPr>
        <w:pStyle w:val="affffffffc"/>
      </w:pPr>
      <w:r w:rsidRPr="00EE0F46">
        <w:tab/>
        <w:t>long utcBias = 0</w:t>
      </w:r>
      <w:r w:rsidR="00EE0F46" w:rsidRPr="004E6C01">
        <w:t xml:space="preserve"> </w:t>
      </w:r>
      <w:r w:rsidRPr="00EE0F46">
        <w:t>);</w:t>
      </w:r>
    </w:p>
    <w:p w:rsidR="00686F04" w:rsidRPr="00EE0F46" w:rsidRDefault="00686F04" w:rsidP="00EE0F46">
      <w:pPr>
        <w:pStyle w:val="affffffffc"/>
      </w:pPr>
      <w:r w:rsidRPr="00EE0F46">
        <w:t>ULONGLONG __stdcall GetTimeFileAccess(</w:t>
      </w:r>
    </w:p>
    <w:p w:rsidR="00686F04" w:rsidRPr="00EE0F46" w:rsidRDefault="00686F04" w:rsidP="00EE0F46">
      <w:pPr>
        <w:pStyle w:val="affffffffc"/>
      </w:pPr>
      <w:r w:rsidRPr="00EE0F46">
        <w:tab/>
        <w:t>FileHandle fileHandle,</w:t>
      </w:r>
    </w:p>
    <w:p w:rsidR="00686F04" w:rsidRPr="00EE0F46" w:rsidRDefault="00686F04" w:rsidP="00EE0F46">
      <w:pPr>
        <w:pStyle w:val="affffffffc"/>
      </w:pPr>
      <w:r w:rsidRPr="00EE0F46">
        <w:tab/>
        <w:t>char *outBuffer = NULL,</w:t>
      </w:r>
    </w:p>
    <w:p w:rsidR="00686F04" w:rsidRPr="00EE0F46" w:rsidRDefault="00686F04" w:rsidP="00EE0F46">
      <w:pPr>
        <w:pStyle w:val="affffffffc"/>
      </w:pPr>
      <w:r w:rsidRPr="00EE0F46">
        <w:tab/>
        <w:t>bool localTime = true,</w:t>
      </w:r>
    </w:p>
    <w:p w:rsidR="00686F04" w:rsidRPr="00EE0F46" w:rsidRDefault="00686F04" w:rsidP="00EE0F46">
      <w:pPr>
        <w:pStyle w:val="affffffffc"/>
      </w:pPr>
      <w:r w:rsidRPr="00EE0F46">
        <w:tab/>
        <w:t>long utcBias = 0</w:t>
      </w:r>
      <w:r w:rsidR="00EE0F46" w:rsidRPr="004E6C01">
        <w:t xml:space="preserve"> </w:t>
      </w:r>
      <w:r w:rsidRPr="00EE0F46">
        <w:t>);</w:t>
      </w:r>
    </w:p>
    <w:p w:rsidR="00686F04" w:rsidRPr="00EE0F46" w:rsidRDefault="00686F04" w:rsidP="00EE0F46">
      <w:pPr>
        <w:pStyle w:val="affffffffc"/>
      </w:pPr>
      <w:r w:rsidRPr="00EE0F46">
        <w:t>ULONGLONG __stdcall GetTimeFileRecordModify(</w:t>
      </w:r>
    </w:p>
    <w:p w:rsidR="00686F04" w:rsidRPr="00EE0F46" w:rsidRDefault="00686F04" w:rsidP="00EE0F46">
      <w:pPr>
        <w:pStyle w:val="affffffffc"/>
      </w:pPr>
      <w:r w:rsidRPr="00EE0F46">
        <w:tab/>
        <w:t>FileHandle fileHandle,</w:t>
      </w:r>
    </w:p>
    <w:p w:rsidR="00686F04" w:rsidRPr="00EE0F46" w:rsidRDefault="00686F04" w:rsidP="00EE0F46">
      <w:pPr>
        <w:pStyle w:val="affffffffc"/>
      </w:pPr>
      <w:r w:rsidRPr="00EE0F46">
        <w:tab/>
        <w:t>char *outBuffer = NULL,</w:t>
      </w:r>
    </w:p>
    <w:p w:rsidR="00686F04" w:rsidRPr="00EE0F46" w:rsidRDefault="00686F04" w:rsidP="00EE0F46">
      <w:pPr>
        <w:pStyle w:val="affffffffc"/>
      </w:pPr>
      <w:r w:rsidRPr="00EE0F46">
        <w:tab/>
        <w:t>bool localTime = true,</w:t>
      </w:r>
    </w:p>
    <w:p w:rsidR="00686F04" w:rsidRPr="004E6C01" w:rsidRDefault="00686F04" w:rsidP="00EE0F46">
      <w:pPr>
        <w:pStyle w:val="affffffffc"/>
      </w:pPr>
      <w:r w:rsidRPr="00EE0F46">
        <w:tab/>
        <w:t>long utcBias = 0</w:t>
      </w:r>
      <w:r w:rsidR="00EE0F46" w:rsidRPr="004E6C01">
        <w:t xml:space="preserve"> </w:t>
      </w:r>
      <w:r w:rsidRPr="00EE0F46">
        <w:t>);</w:t>
      </w:r>
    </w:p>
    <w:p w:rsidR="00EE0F46" w:rsidRPr="004E6C01" w:rsidRDefault="00EE0F46" w:rsidP="00EE0F46">
      <w:pPr>
        <w:pStyle w:val="affffffffc"/>
      </w:pPr>
    </w:p>
    <w:tbl>
      <w:tblPr>
        <w:tblStyle w:val="afe"/>
        <w:tblW w:w="0" w:type="auto"/>
        <w:tblInd w:w="108" w:type="dxa"/>
        <w:tblCellMar>
          <w:top w:w="57" w:type="dxa"/>
          <w:bottom w:w="57" w:type="dxa"/>
        </w:tblCellMar>
        <w:tblLook w:val="04A0" w:firstRow="1" w:lastRow="0" w:firstColumn="1" w:lastColumn="0" w:noHBand="0" w:noVBand="1"/>
      </w:tblPr>
      <w:tblGrid>
        <w:gridCol w:w="1985"/>
        <w:gridCol w:w="2268"/>
        <w:gridCol w:w="5103"/>
      </w:tblGrid>
      <w:tr w:rsidR="00D92351" w:rsidTr="00686F04">
        <w:trPr>
          <w:cantSplit/>
          <w:tblHeader/>
        </w:trPr>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686F04">
            <w:pPr>
              <w:pStyle w:val="affffff8"/>
              <w:keepNext/>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686F04">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686F04">
            <w:pPr>
              <w:pStyle w:val="affffff8"/>
              <w:keepNext/>
              <w:rPr>
                <w:b/>
              </w:rPr>
            </w:pPr>
            <w:r>
              <w:rPr>
                <w:b/>
              </w:rPr>
              <w:t>Описание</w:t>
            </w:r>
          </w:p>
        </w:tc>
      </w:tr>
      <w:tr w:rsidR="00D92351" w:rsidTr="00686F04">
        <w:trPr>
          <w:cantSplit/>
        </w:trPr>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EE0F46">
            <w:pPr>
              <w:pStyle w:val="affffff8"/>
              <w:rPr>
                <w:lang w:val="en-US"/>
              </w:rPr>
            </w:pPr>
            <w:r>
              <w:rPr>
                <w:lang w:val="en-US"/>
              </w:rPr>
              <w:t>fileHandle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EE0F46">
            <w:pPr>
              <w:pStyle w:val="affffff8"/>
            </w:pPr>
            <w:r>
              <w:rPr>
                <w:lang w:val="en-US"/>
              </w:rPr>
              <w:t>FileHandle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EE0F46">
            <w:pPr>
              <w:pStyle w:val="affffff7"/>
            </w:pPr>
            <w:r>
              <w:t xml:space="preserve">[вх] </w:t>
            </w:r>
            <w:r w:rsidR="00F42629">
              <w:t>Дескриптор файлового объекта</w:t>
            </w:r>
          </w:p>
        </w:tc>
      </w:tr>
      <w:tr w:rsidR="00D92351" w:rsidTr="00686F04">
        <w:trPr>
          <w:cantSplit/>
        </w:trPr>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EE0F46">
            <w:pPr>
              <w:pStyle w:val="affffff8"/>
              <w:rPr>
                <w:lang w:val="en-US"/>
              </w:rPr>
            </w:pPr>
            <w:r>
              <w:rPr>
                <w:lang w:val="en-US"/>
              </w:rPr>
              <w:t>outBuffer</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EE0F46">
            <w:pPr>
              <w:pStyle w:val="affffff8"/>
            </w:pPr>
            <w:r>
              <w:rPr>
                <w:lang w:val="en-US"/>
              </w:rPr>
              <w:t>char *</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EE0F46">
            <w:pPr>
              <w:pStyle w:val="affffff7"/>
              <w:jc w:val="both"/>
            </w:pPr>
            <w:r>
              <w:t>[вых] Указатель на буфер, в который будет записано текстовое представление временной отметки</w:t>
            </w:r>
          </w:p>
        </w:tc>
      </w:tr>
      <w:tr w:rsidR="00D92351" w:rsidTr="00686F04">
        <w:trPr>
          <w:cantSplit/>
        </w:trPr>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rPr>
                <w:lang w:val="en-US"/>
              </w:rPr>
            </w:pPr>
            <w:r>
              <w:rPr>
                <w:lang w:val="en-US"/>
              </w:rPr>
              <w:lastRenderedPageBreak/>
              <w:t>localTime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pPr>
            <w:r>
              <w:rPr>
                <w:lang w:val="en-US"/>
              </w:rPr>
              <w:t>bool</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F42629">
            <w:pPr>
              <w:pStyle w:val="affffff7"/>
              <w:jc w:val="both"/>
            </w:pPr>
            <w:r>
              <w:t>[вх] Флаг</w:t>
            </w:r>
            <w:r w:rsidR="00F42629">
              <w:t>, указывающий на необход</w:t>
            </w:r>
            <w:r w:rsidR="00F42629">
              <w:t>и</w:t>
            </w:r>
            <w:r w:rsidR="00F42629">
              <w:t xml:space="preserve">мость </w:t>
            </w:r>
            <w:r w:rsidR="006F78CA">
              <w:t xml:space="preserve">вывода текстового </w:t>
            </w:r>
            <w:r w:rsidR="00F42629">
              <w:t>представления временной отметки в локальном врем</w:t>
            </w:r>
            <w:r w:rsidR="00F42629">
              <w:t>е</w:t>
            </w:r>
            <w:r w:rsidR="00F42629">
              <w:t>ни (с учетом временной зоны</w:t>
            </w:r>
            <w:r w:rsidR="006F78CA">
              <w:t>, устано</w:t>
            </w:r>
            <w:r w:rsidR="006F78CA">
              <w:t>в</w:t>
            </w:r>
            <w:r w:rsidR="006F78CA">
              <w:t>ленной в основной</w:t>
            </w:r>
            <w:r w:rsidR="00F42629">
              <w:t xml:space="preserve"> ОС)</w:t>
            </w:r>
          </w:p>
        </w:tc>
      </w:tr>
      <w:tr w:rsidR="00D92351" w:rsidTr="00686F04">
        <w:trPr>
          <w:cantSplit/>
        </w:trPr>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rPr>
                <w:lang w:val="en-US"/>
              </w:rPr>
            </w:pPr>
            <w:r>
              <w:rPr>
                <w:lang w:val="en-US"/>
              </w:rPr>
              <w:t>utcBias</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pPr>
            <w:r>
              <w:rPr>
                <w:lang w:val="en-US"/>
              </w:rPr>
              <w:t>long</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6F78CA">
            <w:pPr>
              <w:pStyle w:val="affffff7"/>
              <w:jc w:val="both"/>
            </w:pPr>
            <w:r>
              <w:t xml:space="preserve">[вх] </w:t>
            </w:r>
            <w:r w:rsidR="006F78CA">
              <w:t xml:space="preserve">В случае, если флаг </w:t>
            </w:r>
            <w:r w:rsidR="006F78CA" w:rsidRPr="006F78CA">
              <w:rPr>
                <w:rStyle w:val="afffffff1"/>
              </w:rPr>
              <w:t>localTime</w:t>
            </w:r>
            <w:r w:rsidR="006F78CA">
              <w:t xml:space="preserve"> не установлен — з</w:t>
            </w:r>
            <w:r>
              <w:t xml:space="preserve">начение </w:t>
            </w:r>
            <w:r w:rsidR="006F78CA">
              <w:t>(в часах) сдвига</w:t>
            </w:r>
            <w:r>
              <w:t xml:space="preserve"> времени</w:t>
            </w:r>
            <w:r w:rsidR="006F78CA">
              <w:t xml:space="preserve"> относительно </w:t>
            </w:r>
            <w:r w:rsidR="006F78CA">
              <w:rPr>
                <w:lang w:val="en-US"/>
              </w:rPr>
              <w:t>UTC</w:t>
            </w:r>
            <w:r w:rsidR="006F78CA">
              <w:t>, с учетом которого необходимо формировать те</w:t>
            </w:r>
            <w:r w:rsidR="006F78CA">
              <w:t>к</w:t>
            </w:r>
            <w:r w:rsidR="006F78CA">
              <w:t>стовое представление отметки</w:t>
            </w:r>
          </w:p>
        </w:tc>
      </w:tr>
    </w:tbl>
    <w:p w:rsidR="00D92351" w:rsidRDefault="00D92351" w:rsidP="00D92351">
      <w:pPr>
        <w:pStyle w:val="affffffffe"/>
      </w:pPr>
      <w:r>
        <w:t>Возвращаемое значение</w:t>
      </w:r>
    </w:p>
    <w:p w:rsidR="00D92351" w:rsidRPr="006F78CA" w:rsidRDefault="00D92351" w:rsidP="00D92351">
      <w:r w:rsidRPr="006F78CA">
        <w:t xml:space="preserve">В случае успешного завершения возвращает </w:t>
      </w:r>
      <w:r w:rsidR="006F78CA" w:rsidRPr="006F78CA">
        <w:t xml:space="preserve">8-байтовое беззнаковое </w:t>
      </w:r>
      <w:r w:rsidRPr="006F78CA">
        <w:t xml:space="preserve">значение </w:t>
      </w:r>
      <w:r w:rsidRPr="006F78CA">
        <w:rPr>
          <w:rStyle w:val="afffffffff0"/>
          <w:color w:val="auto"/>
        </w:rPr>
        <w:t>временной отметки в количестве 100</w:t>
      </w:r>
      <w:r w:rsidR="006F78CA" w:rsidRPr="006F78CA">
        <w:rPr>
          <w:rStyle w:val="afffffffff0"/>
          <w:color w:val="auto"/>
        </w:rPr>
        <w:t xml:space="preserve">-наносекундных интервалов, прошедших </w:t>
      </w:r>
      <w:r w:rsidRPr="006F78CA">
        <w:rPr>
          <w:rStyle w:val="afffffffff0"/>
          <w:color w:val="auto"/>
        </w:rPr>
        <w:t xml:space="preserve">с </w:t>
      </w:r>
      <w:r w:rsidR="006F78CA" w:rsidRPr="006F78CA">
        <w:rPr>
          <w:rStyle w:val="afffffffff0"/>
          <w:color w:val="auto"/>
        </w:rPr>
        <w:t xml:space="preserve">1 января 1601 года </w:t>
      </w:r>
      <w:r w:rsidR="00CD3BAA">
        <w:rPr>
          <w:rStyle w:val="afffffffff0"/>
          <w:color w:val="auto"/>
        </w:rPr>
        <w:t xml:space="preserve">в </w:t>
      </w:r>
      <w:r w:rsidR="00CD3BAA">
        <w:rPr>
          <w:rStyle w:val="afffffffff0"/>
          <w:color w:val="auto"/>
          <w:lang w:val="en-US"/>
        </w:rPr>
        <w:t>UTC</w:t>
      </w:r>
      <w:r w:rsidR="00CD3BAA" w:rsidRPr="006F78CA">
        <w:rPr>
          <w:rStyle w:val="afffffffff0"/>
          <w:color w:val="auto"/>
        </w:rPr>
        <w:t xml:space="preserve"> </w:t>
      </w:r>
      <w:r w:rsidR="006F78CA" w:rsidRPr="006F78CA">
        <w:rPr>
          <w:rStyle w:val="afffffffff0"/>
          <w:color w:val="auto"/>
        </w:rPr>
        <w:t>(стандартное время в формате</w:t>
      </w:r>
      <w:r w:rsidR="00CD3BAA" w:rsidRPr="00CD3BAA">
        <w:rPr>
          <w:rStyle w:val="afffffffff0"/>
          <w:color w:val="auto"/>
        </w:rPr>
        <w:t xml:space="preserve"> </w:t>
      </w:r>
      <w:r w:rsidR="00CD3BAA">
        <w:rPr>
          <w:rStyle w:val="afffffffff0"/>
          <w:color w:val="auto"/>
        </w:rPr>
        <w:t>ОС</w:t>
      </w:r>
      <w:r w:rsidR="006F78CA" w:rsidRPr="006F78CA">
        <w:rPr>
          <w:rStyle w:val="afffffffff0"/>
          <w:color w:val="auto"/>
        </w:rPr>
        <w:t xml:space="preserve"> </w:t>
      </w:r>
      <w:r w:rsidR="006F78CA" w:rsidRPr="006F78CA">
        <w:rPr>
          <w:rStyle w:val="afffffffff0"/>
          <w:color w:val="auto"/>
          <w:lang w:val="en-US"/>
        </w:rPr>
        <w:t>Windows</w:t>
      </w:r>
      <w:r w:rsidR="006F78CA" w:rsidRPr="006F78CA">
        <w:rPr>
          <w:rStyle w:val="afffffffff0"/>
          <w:color w:val="auto"/>
        </w:rPr>
        <w:t>)</w:t>
      </w:r>
      <w:r w:rsidRPr="006F78CA">
        <w:t>. В случае ошибки возвращает значение 0</w:t>
      </w:r>
      <w:r w:rsidR="006F78CA" w:rsidRPr="006F78CA">
        <w:t>.</w:t>
      </w:r>
    </w:p>
    <w:p w:rsidR="00D92351" w:rsidRDefault="00DD552E" w:rsidP="00D92351">
      <w:pPr>
        <w:pStyle w:val="affffffffd"/>
      </w:pPr>
      <w:r>
        <w:t>Примечание</w:t>
      </w:r>
    </w:p>
    <w:p w:rsidR="00D92351" w:rsidRPr="00CD3BAA" w:rsidRDefault="00CD3BAA" w:rsidP="00D92351">
      <w:r w:rsidRPr="00CD3BAA">
        <w:t xml:space="preserve">Установка флага </w:t>
      </w:r>
      <w:r w:rsidRPr="00CD3BAA">
        <w:rPr>
          <w:rStyle w:val="affffffb"/>
        </w:rPr>
        <w:t>localTime</w:t>
      </w:r>
      <w:r w:rsidRPr="00CD3BAA">
        <w:t xml:space="preserve"> и смещения </w:t>
      </w:r>
      <w:r w:rsidRPr="00CD3BAA">
        <w:rPr>
          <w:rStyle w:val="affffffb"/>
        </w:rPr>
        <w:t>utcBias</w:t>
      </w:r>
      <w:r w:rsidRPr="00CD3BAA">
        <w:t xml:space="preserve"> влияет только на те</w:t>
      </w:r>
      <w:r w:rsidRPr="00CD3BAA">
        <w:t>к</w:t>
      </w:r>
      <w:r w:rsidRPr="00CD3BAA">
        <w:t xml:space="preserve">стовое представление временной отметки. Возвращаемое функцией </w:t>
      </w:r>
      <w:r>
        <w:t xml:space="preserve">числовое </w:t>
      </w:r>
      <w:r w:rsidRPr="00CD3BAA">
        <w:t xml:space="preserve">значение всегда представлено в </w:t>
      </w:r>
      <w:r w:rsidRPr="00CD3BAA">
        <w:rPr>
          <w:lang w:val="en-US"/>
        </w:rPr>
        <w:t>UTC</w:t>
      </w:r>
      <w:r w:rsidRPr="00CD3BAA">
        <w:t>.</w:t>
      </w:r>
      <w:r>
        <w:t xml:space="preserve"> Для преобразования его к локальному времени следует использовать функцию </w:t>
      </w:r>
      <w:r w:rsidRPr="00CD3BAA">
        <w:rPr>
          <w:rStyle w:val="affffffb"/>
        </w:rPr>
        <w:t>FileTimeToLocalFileTime</w:t>
      </w:r>
      <w:r>
        <w:t xml:space="preserve"> </w:t>
      </w:r>
      <w:r>
        <w:rPr>
          <w:lang w:val="en-US"/>
        </w:rPr>
        <w:t>Wi</w:t>
      </w:r>
      <w:r>
        <w:rPr>
          <w:lang w:val="en-US"/>
        </w:rPr>
        <w:t>n</w:t>
      </w:r>
      <w:r>
        <w:rPr>
          <w:lang w:val="en-US"/>
        </w:rPr>
        <w:t>dows</w:t>
      </w:r>
      <w:r w:rsidRPr="00CD3BAA">
        <w:t xml:space="preserve"> </w:t>
      </w:r>
      <w:r>
        <w:rPr>
          <w:lang w:val="en-US"/>
        </w:rPr>
        <w:t>API</w:t>
      </w:r>
      <w:r>
        <w:t>.</w:t>
      </w:r>
    </w:p>
    <w:p w:rsidR="00D92351" w:rsidRDefault="00D92351" w:rsidP="00697944">
      <w:pPr>
        <w:pStyle w:val="2"/>
      </w:pPr>
      <w:bookmarkStart w:id="165" w:name="_Ref23423479"/>
      <w:bookmarkStart w:id="166" w:name="GetFileStdAttributes"/>
      <w:bookmarkStart w:id="167" w:name="_Toc177920600"/>
      <w:r>
        <w:rPr>
          <w:lang w:val="en-US"/>
        </w:rPr>
        <w:t>GetFileStdAttributes</w:t>
      </w:r>
      <w:bookmarkEnd w:id="165"/>
      <w:bookmarkEnd w:id="166"/>
      <w:bookmarkEnd w:id="167"/>
    </w:p>
    <w:p w:rsidR="00CA7A28" w:rsidRPr="00CA7A28" w:rsidRDefault="00D92351" w:rsidP="00CA7A28">
      <w:r w:rsidRPr="00CA7A28">
        <w:t xml:space="preserve">Получение </w:t>
      </w:r>
      <w:r w:rsidR="00CA7A28" w:rsidRPr="00CA7A28">
        <w:t>флагов атрибутов файл</w:t>
      </w:r>
      <w:r w:rsidR="00B047A3">
        <w:t>а</w:t>
      </w:r>
      <w:r w:rsidR="00CA7A28" w:rsidRPr="00CA7A28">
        <w:t xml:space="preserve"> в виде текстовой строки.</w:t>
      </w:r>
    </w:p>
    <w:p w:rsidR="00D92351" w:rsidRPr="003E37A4" w:rsidRDefault="00D92351" w:rsidP="00D92351">
      <w:pPr>
        <w:pStyle w:val="affffffffd"/>
        <w:rPr>
          <w:lang w:val="en-US"/>
        </w:rPr>
      </w:pPr>
      <w:r>
        <w:t>Прототип</w:t>
      </w:r>
    </w:p>
    <w:p w:rsidR="00D92351" w:rsidRPr="00EE0F46" w:rsidRDefault="0083668D" w:rsidP="00EE0F46">
      <w:pPr>
        <w:pStyle w:val="affffffffc"/>
      </w:pPr>
      <w:r w:rsidRPr="00EE0F46">
        <w:t>bool</w:t>
      </w:r>
      <w:r w:rsidR="00D92351" w:rsidRPr="00EE0F46">
        <w:t xml:space="preserve"> __stdcall GetFileStdAttributes(</w:t>
      </w:r>
    </w:p>
    <w:p w:rsidR="00D92351" w:rsidRPr="00EE0F46" w:rsidRDefault="00D92351" w:rsidP="00EE0F46">
      <w:pPr>
        <w:pStyle w:val="affffffffc"/>
      </w:pPr>
      <w:r w:rsidRPr="00EE0F46">
        <w:tab/>
        <w:t>FileHandle fileHandle,</w:t>
      </w:r>
    </w:p>
    <w:p w:rsidR="00D92351" w:rsidRPr="00EE0F46" w:rsidRDefault="00D92351" w:rsidP="00EE0F46">
      <w:pPr>
        <w:pStyle w:val="affffffffc"/>
      </w:pPr>
      <w:r w:rsidRPr="00EE0F46">
        <w:tab/>
        <w:t>char *outBuffer</w:t>
      </w:r>
    </w:p>
    <w:p w:rsidR="00D92351" w:rsidRPr="00EE0F46" w:rsidRDefault="00D92351" w:rsidP="00EE0F46">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1985"/>
        <w:gridCol w:w="2268"/>
        <w:gridCol w:w="5103"/>
      </w:tblGrid>
      <w:tr w:rsidR="00D92351" w:rsidRPr="00B05178"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Pr="009F7113" w:rsidRDefault="00D92351" w:rsidP="005023F7">
            <w:pPr>
              <w:pStyle w:val="affffff8"/>
              <w:keepNext/>
              <w:rPr>
                <w:b/>
                <w:lang w:val="en-US"/>
              </w:rPr>
            </w:pPr>
            <w:r>
              <w:rPr>
                <w:b/>
              </w:rPr>
              <w:lastRenderedPageBreak/>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Pr="009F7113" w:rsidRDefault="00D92351" w:rsidP="005023F7">
            <w:pPr>
              <w:pStyle w:val="affffff8"/>
              <w:keepNext/>
              <w:rPr>
                <w:b/>
                <w:lang w:val="en-US"/>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Pr="009F7113" w:rsidRDefault="00D92351" w:rsidP="005023F7">
            <w:pPr>
              <w:pStyle w:val="affffff8"/>
              <w:keepNext/>
              <w:rPr>
                <w:b/>
                <w:lang w:val="en-US"/>
              </w:rPr>
            </w:pPr>
            <w:r>
              <w:rPr>
                <w:b/>
              </w:rPr>
              <w:t>Описание</w:t>
            </w:r>
          </w:p>
        </w:tc>
      </w:tr>
      <w:tr w:rsidR="00D92351"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rPr>
                <w:lang w:val="en-US"/>
              </w:rPr>
            </w:pPr>
            <w:r>
              <w:rPr>
                <w:lang w:val="en-US"/>
              </w:rPr>
              <w:t>fileHandle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pPr>
            <w:r>
              <w:rPr>
                <w:lang w:val="en-US"/>
              </w:rPr>
              <w:t>FileHandle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jc w:val="left"/>
            </w:pPr>
            <w:r>
              <w:t xml:space="preserve">[вх] </w:t>
            </w:r>
            <w:r w:rsidR="00CA7A28">
              <w:t>Дескриптор файлового объекта</w:t>
            </w:r>
          </w:p>
        </w:tc>
      </w:tr>
      <w:tr w:rsidR="00D92351" w:rsidRPr="00D82FC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Pr="00D82FC3" w:rsidRDefault="00D92351" w:rsidP="005023F7">
            <w:pPr>
              <w:pStyle w:val="affffff8"/>
              <w:rPr>
                <w:lang w:val="en-US"/>
              </w:rPr>
            </w:pPr>
            <w:r w:rsidRPr="00D82FC3">
              <w:rPr>
                <w:lang w:val="en-US"/>
              </w:rPr>
              <w:t>outBuffer</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Pr="00D82FC3" w:rsidRDefault="00D92351" w:rsidP="005023F7">
            <w:pPr>
              <w:pStyle w:val="affffff8"/>
            </w:pPr>
            <w:r w:rsidRPr="00D82FC3">
              <w:rPr>
                <w:lang w:val="en-US"/>
              </w:rPr>
              <w:t>char *</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Pr="00D82FC3" w:rsidRDefault="00D92351" w:rsidP="00CA7A28">
            <w:pPr>
              <w:pStyle w:val="affffff8"/>
            </w:pPr>
            <w:r w:rsidRPr="00D82FC3">
              <w:t>[вых] Указатель на буфер, в который будет записан</w:t>
            </w:r>
            <w:r w:rsidR="00CA7A28">
              <w:t>а</w:t>
            </w:r>
            <w:r w:rsidRPr="00D82FC3">
              <w:t xml:space="preserve"> </w:t>
            </w:r>
            <w:r w:rsidR="00CA7A28">
              <w:t>текстовая строка с оп</w:t>
            </w:r>
            <w:r w:rsidR="00CA7A28">
              <w:t>и</w:t>
            </w:r>
            <w:r w:rsidR="00CA7A28">
              <w:t>санием атрибутов файлового объекта</w:t>
            </w:r>
          </w:p>
        </w:tc>
      </w:tr>
    </w:tbl>
    <w:p w:rsidR="00D92351" w:rsidRDefault="00D92351" w:rsidP="00D92351">
      <w:pPr>
        <w:pStyle w:val="affffffffe"/>
      </w:pPr>
      <w:r>
        <w:t>Возвращаемое значение</w:t>
      </w:r>
    </w:p>
    <w:p w:rsidR="00D92351" w:rsidRPr="00CA7A28" w:rsidRDefault="0083668D" w:rsidP="00D92351">
      <w:r>
        <w:rPr>
          <w:spacing w:val="-4"/>
        </w:rPr>
        <w:t xml:space="preserve">В случае успеха </w:t>
      </w:r>
      <w:r w:rsidRPr="001D5AE0">
        <w:rPr>
          <w:spacing w:val="-4"/>
        </w:rPr>
        <w:t xml:space="preserve">возвращает </w:t>
      </w:r>
      <w:r w:rsidRPr="003E1735">
        <w:rPr>
          <w:rStyle w:val="afffffff1"/>
        </w:rPr>
        <w:t>true</w:t>
      </w:r>
      <w:r w:rsidRPr="001D5AE0">
        <w:rPr>
          <w:spacing w:val="-4"/>
        </w:rPr>
        <w:t>.</w:t>
      </w:r>
      <w:r w:rsidRPr="0083668D">
        <w:rPr>
          <w:spacing w:val="-4"/>
        </w:rPr>
        <w:t xml:space="preserve"> </w:t>
      </w:r>
      <w:r w:rsidR="00CA7A28">
        <w:t>В случае ошибки</w:t>
      </w:r>
      <w:r w:rsidRPr="0083668D">
        <w:t xml:space="preserve"> </w:t>
      </w:r>
      <w:r>
        <w:t xml:space="preserve">возвращает </w:t>
      </w:r>
      <w:r w:rsidRPr="0083668D">
        <w:rPr>
          <w:rStyle w:val="affffffb"/>
        </w:rPr>
        <w:t>false</w:t>
      </w:r>
      <w:r>
        <w:t>, а </w:t>
      </w:r>
      <w:r w:rsidR="00CA7A28">
        <w:t xml:space="preserve">по адресу </w:t>
      </w:r>
      <w:r w:rsidR="00CA7A28" w:rsidRPr="00CA7A28">
        <w:rPr>
          <w:rStyle w:val="affffffb"/>
        </w:rPr>
        <w:t>outBuffer</w:t>
      </w:r>
      <w:r w:rsidR="00CA7A28">
        <w:t xml:space="preserve"> </w:t>
      </w:r>
      <w:r>
        <w:t>записывает</w:t>
      </w:r>
      <w:r w:rsidR="00CA7A28">
        <w:t xml:space="preserve"> пу</w:t>
      </w:r>
      <w:r>
        <w:t>стую</w:t>
      </w:r>
      <w:r w:rsidR="00CA7A28">
        <w:t xml:space="preserve"> строк</w:t>
      </w:r>
      <w:r>
        <w:t>у</w:t>
      </w:r>
      <w:r w:rsidR="00CA7A28">
        <w:t>.</w:t>
      </w:r>
    </w:p>
    <w:p w:rsidR="00D92351" w:rsidRDefault="00DD552E" w:rsidP="00D92351">
      <w:pPr>
        <w:pStyle w:val="affffffffd"/>
      </w:pPr>
      <w:r>
        <w:t>Примечание</w:t>
      </w:r>
    </w:p>
    <w:p w:rsidR="00D92351" w:rsidRPr="00CA7A28" w:rsidRDefault="009200D7" w:rsidP="00D92351">
      <w:r>
        <w:t>Возвращаемая строка представляет собой последовательность дефисов, на определенных позициях которой в виде определенных символов отобр</w:t>
      </w:r>
      <w:r>
        <w:t>а</w:t>
      </w:r>
      <w:r>
        <w:t>жаются флаги файлового объекта, например «-</w:t>
      </w:r>
      <w:r w:rsidRPr="009200D7">
        <w:t>--</w:t>
      </w:r>
      <w:r>
        <w:rPr>
          <w:lang w:val="en-US"/>
        </w:rPr>
        <w:t>a</w:t>
      </w:r>
      <w:r w:rsidRPr="009200D7">
        <w:t>---------</w:t>
      </w:r>
      <w:r>
        <w:t>»</w:t>
      </w:r>
      <w:r w:rsidR="00B61CB6" w:rsidRPr="00B61CB6">
        <w:t xml:space="preserve"> (</w:t>
      </w:r>
      <w:r w:rsidR="00B61CB6">
        <w:t>«архивный файл»</w:t>
      </w:r>
      <w:r w:rsidR="00B61CB6" w:rsidRPr="00B61CB6">
        <w:t>)</w:t>
      </w:r>
      <w:r w:rsidRPr="009200D7">
        <w:t xml:space="preserve"> </w:t>
      </w:r>
      <w:r>
        <w:t>или «</w:t>
      </w:r>
      <w:r>
        <w:rPr>
          <w:lang w:val="en-US"/>
        </w:rPr>
        <w:t>rhs</w:t>
      </w:r>
      <w:r w:rsidRPr="009200D7">
        <w:t>----------</w:t>
      </w:r>
      <w:r>
        <w:t>»</w:t>
      </w:r>
      <w:r w:rsidR="00B61CB6">
        <w:t xml:space="preserve"> («только для чтения», «скрытый», «системный»).</w:t>
      </w:r>
      <w:r w:rsidR="005332B8" w:rsidRPr="005332B8">
        <w:t xml:space="preserve"> </w:t>
      </w:r>
      <w:r w:rsidR="00B61CB6">
        <w:t>Анал</w:t>
      </w:r>
      <w:r w:rsidR="00B61CB6">
        <w:t>о</w:t>
      </w:r>
      <w:r w:rsidR="00B61CB6">
        <w:t xml:space="preserve">гичным образом отображаются флаги файлов в ПО </w:t>
      </w:r>
      <w:r w:rsidR="00B61CB6" w:rsidRPr="00B61CB6">
        <w:rPr>
          <w:i/>
          <w:lang w:val="en-US"/>
        </w:rPr>
        <w:t>Total</w:t>
      </w:r>
      <w:r w:rsidR="00B61CB6" w:rsidRPr="00B61CB6">
        <w:rPr>
          <w:i/>
        </w:rPr>
        <w:t xml:space="preserve"> </w:t>
      </w:r>
      <w:r w:rsidR="00B61CB6" w:rsidRPr="00B61CB6">
        <w:rPr>
          <w:i/>
          <w:lang w:val="en-US"/>
        </w:rPr>
        <w:t>Commander</w:t>
      </w:r>
      <w:r>
        <w:t xml:space="preserve">. </w:t>
      </w:r>
      <w:r w:rsidR="0083668D">
        <w:t xml:space="preserve">Длина возвращаемой текстовой строки и количество представленных в ней </w:t>
      </w:r>
      <w:r w:rsidR="005332B8">
        <w:t>флагов</w:t>
      </w:r>
      <w:r w:rsidR="0083668D">
        <w:t xml:space="preserve"> зависит от гостевой файловой системы.</w:t>
      </w:r>
      <w:r w:rsidR="0083668D" w:rsidRPr="0083668D">
        <w:t xml:space="preserve"> </w:t>
      </w:r>
      <w:r w:rsidR="0083668D">
        <w:t>Во избежание ошибок с</w:t>
      </w:r>
      <w:r w:rsidR="0083668D" w:rsidRPr="00CA7A28">
        <w:t>ледует и</w:t>
      </w:r>
      <w:r w:rsidR="0083668D" w:rsidRPr="00CA7A28">
        <w:t>с</w:t>
      </w:r>
      <w:r w:rsidR="0083668D" w:rsidRPr="00CA7A28">
        <w:t xml:space="preserve">пользовать буфер </w:t>
      </w:r>
      <w:r w:rsidR="0083668D" w:rsidRPr="0083668D">
        <w:rPr>
          <w:rStyle w:val="affffffb"/>
        </w:rPr>
        <w:t>outBuffer</w:t>
      </w:r>
      <w:r w:rsidR="0083668D" w:rsidRPr="00CA7A28">
        <w:t xml:space="preserve"> размером не менее 20 символов.</w:t>
      </w:r>
    </w:p>
    <w:p w:rsidR="00F13C4A" w:rsidRDefault="00F13C4A" w:rsidP="00393A43">
      <w:pPr>
        <w:pStyle w:val="2"/>
        <w:spacing w:before="120" w:after="0"/>
      </w:pPr>
      <w:bookmarkStart w:id="168" w:name="GetFileHash"/>
      <w:bookmarkStart w:id="169" w:name="_Ref23428834"/>
      <w:bookmarkStart w:id="170" w:name="RecognizeFileCustomSignature"/>
      <w:bookmarkStart w:id="171" w:name="_Toc177920601"/>
      <w:r>
        <w:rPr>
          <w:lang w:val="en-US"/>
        </w:rPr>
        <w:t>GetFileHash</w:t>
      </w:r>
      <w:bookmarkEnd w:id="168"/>
      <w:bookmarkEnd w:id="171"/>
    </w:p>
    <w:p w:rsidR="00F13C4A" w:rsidRPr="00CA7A28" w:rsidRDefault="00F13C4A" w:rsidP="00F13C4A">
      <w:r w:rsidRPr="00CA7A28">
        <w:t xml:space="preserve">Получение </w:t>
      </w:r>
      <w:r>
        <w:t>хэш-значения заданного потока данных</w:t>
      </w:r>
      <w:r w:rsidRPr="00CA7A28">
        <w:t xml:space="preserve"> файл</w:t>
      </w:r>
      <w:r>
        <w:t>а</w:t>
      </w:r>
      <w:r w:rsidRPr="00CA7A28">
        <w:t>.</w:t>
      </w:r>
    </w:p>
    <w:p w:rsidR="00F13C4A" w:rsidRPr="003E37A4" w:rsidRDefault="00F13C4A" w:rsidP="00393A43">
      <w:pPr>
        <w:pStyle w:val="affffffffd"/>
        <w:spacing w:before="0"/>
        <w:rPr>
          <w:lang w:val="en-US"/>
        </w:rPr>
      </w:pPr>
      <w:r>
        <w:t>Прототип</w:t>
      </w:r>
    </w:p>
    <w:p w:rsidR="00F13C4A" w:rsidRPr="00EE0F46" w:rsidRDefault="00F13C4A" w:rsidP="00F13C4A">
      <w:pPr>
        <w:pStyle w:val="affffffffc"/>
      </w:pPr>
      <w:r w:rsidRPr="00EE0F46">
        <w:t>bool __stdcall GetFile</w:t>
      </w:r>
      <w:r>
        <w:t>Hash</w:t>
      </w:r>
      <w:r w:rsidRPr="00EE0F46">
        <w:t>(</w:t>
      </w:r>
    </w:p>
    <w:p w:rsidR="00F13C4A" w:rsidRDefault="00F13C4A" w:rsidP="00F13C4A">
      <w:pPr>
        <w:pStyle w:val="affffffffc"/>
      </w:pPr>
      <w:r w:rsidRPr="00EE0F46">
        <w:tab/>
        <w:t>FileHandle fileHandle,</w:t>
      </w:r>
    </w:p>
    <w:p w:rsidR="00F13C4A" w:rsidRPr="00EE0F46" w:rsidRDefault="00F13C4A" w:rsidP="00F13C4A">
      <w:pPr>
        <w:pStyle w:val="affffffffc"/>
      </w:pPr>
      <w:r>
        <w:tab/>
      </w:r>
      <w:r w:rsidRPr="00EE0F46">
        <w:t>int streamIndex,</w:t>
      </w:r>
    </w:p>
    <w:p w:rsidR="00F13C4A" w:rsidRPr="00EE0F46" w:rsidRDefault="00F13C4A" w:rsidP="00F13C4A">
      <w:pPr>
        <w:pStyle w:val="affffffffc"/>
      </w:pPr>
      <w:r w:rsidRPr="00EE0F46">
        <w:tab/>
      </w:r>
      <w:r w:rsidR="005470EA">
        <w:t>unsigned int</w:t>
      </w:r>
      <w:r w:rsidRPr="00EE0F46">
        <w:t xml:space="preserve"> *outBuffer</w:t>
      </w:r>
    </w:p>
    <w:p w:rsidR="00F13C4A" w:rsidRPr="00EE0F46" w:rsidRDefault="00F13C4A" w:rsidP="00F13C4A">
      <w:pPr>
        <w:pStyle w:val="affffffffc"/>
      </w:pPr>
      <w:r w:rsidRPr="00EE0F46">
        <w:t>);</w:t>
      </w:r>
    </w:p>
    <w:tbl>
      <w:tblPr>
        <w:tblStyle w:val="afe"/>
        <w:tblW w:w="0" w:type="auto"/>
        <w:tblInd w:w="108" w:type="dxa"/>
        <w:tblCellMar>
          <w:top w:w="57" w:type="dxa"/>
          <w:bottom w:w="57" w:type="dxa"/>
        </w:tblCellMar>
        <w:tblLook w:val="04A0" w:firstRow="1" w:lastRow="0" w:firstColumn="1" w:lastColumn="0" w:noHBand="0" w:noVBand="1"/>
      </w:tblPr>
      <w:tblGrid>
        <w:gridCol w:w="1985"/>
        <w:gridCol w:w="2268"/>
        <w:gridCol w:w="5103"/>
      </w:tblGrid>
      <w:tr w:rsidR="00F13C4A" w:rsidRPr="00B05178" w:rsidTr="0037534F">
        <w:tc>
          <w:tcPr>
            <w:tcW w:w="1985" w:type="dxa"/>
            <w:tcBorders>
              <w:top w:val="single" w:sz="4" w:space="0" w:color="auto"/>
              <w:left w:val="single" w:sz="4" w:space="0" w:color="auto"/>
              <w:bottom w:val="single" w:sz="4" w:space="0" w:color="auto"/>
              <w:right w:val="single" w:sz="4" w:space="0" w:color="auto"/>
            </w:tcBorders>
            <w:shd w:val="clear" w:color="auto" w:fill="auto"/>
          </w:tcPr>
          <w:p w:rsidR="00F13C4A" w:rsidRPr="009F7113" w:rsidRDefault="00F13C4A" w:rsidP="0037534F">
            <w:pPr>
              <w:pStyle w:val="affffff8"/>
              <w:keepNext/>
              <w:rPr>
                <w:b/>
                <w:lang w:val="en-US"/>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F13C4A" w:rsidRPr="009F7113" w:rsidRDefault="00F13C4A" w:rsidP="0037534F">
            <w:pPr>
              <w:pStyle w:val="affffff8"/>
              <w:keepNext/>
              <w:rPr>
                <w:b/>
                <w:lang w:val="en-US"/>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F13C4A" w:rsidRPr="009F7113" w:rsidRDefault="00F13C4A" w:rsidP="0037534F">
            <w:pPr>
              <w:pStyle w:val="affffff8"/>
              <w:keepNext/>
              <w:rPr>
                <w:b/>
                <w:lang w:val="en-US"/>
              </w:rPr>
            </w:pPr>
            <w:r>
              <w:rPr>
                <w:b/>
              </w:rPr>
              <w:t>Описание</w:t>
            </w:r>
          </w:p>
        </w:tc>
      </w:tr>
      <w:tr w:rsidR="00F13C4A" w:rsidTr="0037534F">
        <w:tc>
          <w:tcPr>
            <w:tcW w:w="1985" w:type="dxa"/>
            <w:tcBorders>
              <w:top w:val="single" w:sz="4" w:space="0" w:color="auto"/>
              <w:left w:val="single" w:sz="4" w:space="0" w:color="auto"/>
              <w:bottom w:val="single" w:sz="4" w:space="0" w:color="auto"/>
              <w:right w:val="single" w:sz="4" w:space="0" w:color="auto"/>
            </w:tcBorders>
            <w:shd w:val="clear" w:color="auto" w:fill="auto"/>
          </w:tcPr>
          <w:p w:rsidR="00F13C4A" w:rsidRDefault="00F13C4A" w:rsidP="0037534F">
            <w:pPr>
              <w:pStyle w:val="affffff8"/>
              <w:rPr>
                <w:lang w:val="en-US"/>
              </w:rPr>
            </w:pPr>
            <w:r>
              <w:rPr>
                <w:lang w:val="en-US"/>
              </w:rPr>
              <w:t>fileHandle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F13C4A" w:rsidRDefault="00F13C4A" w:rsidP="0037534F">
            <w:pPr>
              <w:pStyle w:val="affffff8"/>
            </w:pPr>
            <w:r>
              <w:rPr>
                <w:lang w:val="en-US"/>
              </w:rPr>
              <w:t>FileHandle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F13C4A" w:rsidRDefault="00F13C4A" w:rsidP="0037534F">
            <w:pPr>
              <w:pStyle w:val="affffff8"/>
              <w:jc w:val="left"/>
            </w:pPr>
            <w:r>
              <w:t>[вх] Дескриптор файлового объекта</w:t>
            </w:r>
          </w:p>
        </w:tc>
      </w:tr>
      <w:tr w:rsidR="00F13C4A" w:rsidRPr="00D82FC3" w:rsidTr="0037534F">
        <w:tc>
          <w:tcPr>
            <w:tcW w:w="1985" w:type="dxa"/>
            <w:tcBorders>
              <w:top w:val="single" w:sz="4" w:space="0" w:color="auto"/>
              <w:left w:val="single" w:sz="4" w:space="0" w:color="auto"/>
              <w:bottom w:val="single" w:sz="4" w:space="0" w:color="auto"/>
              <w:right w:val="single" w:sz="4" w:space="0" w:color="auto"/>
            </w:tcBorders>
            <w:shd w:val="clear" w:color="auto" w:fill="auto"/>
          </w:tcPr>
          <w:p w:rsidR="00F13C4A" w:rsidRDefault="00F13C4A" w:rsidP="0037534F">
            <w:pPr>
              <w:pStyle w:val="affffff8"/>
              <w:rPr>
                <w:lang w:val="en-US"/>
              </w:rPr>
            </w:pPr>
            <w:r>
              <w:rPr>
                <w:lang w:val="en-US"/>
              </w:rPr>
              <w:t>streamIndex</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F13C4A" w:rsidRDefault="00F13C4A" w:rsidP="0037534F">
            <w:pPr>
              <w:pStyle w:val="affffff8"/>
            </w:pPr>
            <w:r>
              <w:rPr>
                <w:lang w:val="en-US"/>
              </w:rPr>
              <w:t>int</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F13C4A" w:rsidRDefault="00F13C4A" w:rsidP="0037534F">
            <w:pPr>
              <w:pStyle w:val="affffff7"/>
            </w:pPr>
            <w:r>
              <w:t>[вх] Индекс потока данных</w:t>
            </w:r>
          </w:p>
        </w:tc>
      </w:tr>
      <w:tr w:rsidR="00F13C4A" w:rsidRPr="00D82FC3" w:rsidTr="0037534F">
        <w:tc>
          <w:tcPr>
            <w:tcW w:w="1985" w:type="dxa"/>
            <w:tcBorders>
              <w:top w:val="single" w:sz="4" w:space="0" w:color="auto"/>
              <w:left w:val="single" w:sz="4" w:space="0" w:color="auto"/>
              <w:bottom w:val="single" w:sz="4" w:space="0" w:color="auto"/>
              <w:right w:val="single" w:sz="4" w:space="0" w:color="auto"/>
            </w:tcBorders>
            <w:shd w:val="clear" w:color="auto" w:fill="auto"/>
          </w:tcPr>
          <w:p w:rsidR="00F13C4A" w:rsidRPr="00D82FC3" w:rsidRDefault="00F13C4A" w:rsidP="0037534F">
            <w:pPr>
              <w:pStyle w:val="affffff8"/>
              <w:rPr>
                <w:lang w:val="en-US"/>
              </w:rPr>
            </w:pPr>
            <w:r w:rsidRPr="00D82FC3">
              <w:rPr>
                <w:lang w:val="en-US"/>
              </w:rPr>
              <w:t>outBuffer</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F13C4A" w:rsidRPr="00D82FC3" w:rsidRDefault="005470EA" w:rsidP="0037534F">
            <w:pPr>
              <w:pStyle w:val="affffff8"/>
            </w:pPr>
            <w:r>
              <w:t>unsigned int</w:t>
            </w:r>
            <w:r w:rsidR="00F13C4A" w:rsidRPr="00D82FC3">
              <w:rPr>
                <w:lang w:val="en-US"/>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F13C4A" w:rsidRPr="00D82FC3" w:rsidRDefault="00F13C4A" w:rsidP="00393A43">
            <w:pPr>
              <w:pStyle w:val="affffff8"/>
            </w:pPr>
            <w:r w:rsidRPr="00D82FC3">
              <w:t>[вых] Указатель на буфер, в который будет записан</w:t>
            </w:r>
            <w:r>
              <w:t>о хэш-значение</w:t>
            </w:r>
          </w:p>
        </w:tc>
      </w:tr>
    </w:tbl>
    <w:p w:rsidR="00F13C4A" w:rsidRDefault="00F13C4A" w:rsidP="00F13C4A">
      <w:pPr>
        <w:pStyle w:val="affffffffe"/>
      </w:pPr>
      <w:r>
        <w:lastRenderedPageBreak/>
        <w:t>Возвращаемое значение</w:t>
      </w:r>
    </w:p>
    <w:p w:rsidR="00F13C4A" w:rsidRPr="00CA7A28" w:rsidRDefault="00F13C4A" w:rsidP="00F13C4A">
      <w:r>
        <w:rPr>
          <w:spacing w:val="-4"/>
        </w:rPr>
        <w:t xml:space="preserve">В случае успеха </w:t>
      </w:r>
      <w:r w:rsidRPr="001D5AE0">
        <w:rPr>
          <w:spacing w:val="-4"/>
        </w:rPr>
        <w:t xml:space="preserve">возвращает </w:t>
      </w:r>
      <w:r w:rsidRPr="003E1735">
        <w:rPr>
          <w:rStyle w:val="afffffff1"/>
        </w:rPr>
        <w:t>true</w:t>
      </w:r>
      <w:r w:rsidRPr="001D5AE0">
        <w:rPr>
          <w:spacing w:val="-4"/>
        </w:rPr>
        <w:t>.</w:t>
      </w:r>
      <w:r w:rsidRPr="0083668D">
        <w:rPr>
          <w:spacing w:val="-4"/>
        </w:rPr>
        <w:t xml:space="preserve"> </w:t>
      </w:r>
      <w:r>
        <w:t>В случае ошибки</w:t>
      </w:r>
      <w:r w:rsidRPr="0083668D">
        <w:t xml:space="preserve"> </w:t>
      </w:r>
      <w:r>
        <w:t xml:space="preserve">возвращает </w:t>
      </w:r>
      <w:r w:rsidRPr="0083668D">
        <w:rPr>
          <w:rStyle w:val="affffffb"/>
        </w:rPr>
        <w:t>false</w:t>
      </w:r>
      <w:r>
        <w:t>.</w:t>
      </w:r>
    </w:p>
    <w:p w:rsidR="00F13C4A" w:rsidRDefault="00F13C4A" w:rsidP="00F13C4A">
      <w:pPr>
        <w:pStyle w:val="affffffffd"/>
      </w:pPr>
      <w:r>
        <w:t>Примечание</w:t>
      </w:r>
    </w:p>
    <w:p w:rsidR="00F13C4A" w:rsidRPr="00F13C4A" w:rsidRDefault="00F13C4A" w:rsidP="00F13C4A">
      <w:r w:rsidRPr="005470EA">
        <w:rPr>
          <w:spacing w:val="-2"/>
        </w:rPr>
        <w:t xml:space="preserve">Расчет хэш-значения производится с использованием алгоритма </w:t>
      </w:r>
      <w:r w:rsidRPr="005470EA">
        <w:rPr>
          <w:spacing w:val="-2"/>
          <w:lang w:val="en-US"/>
        </w:rPr>
        <w:t>SHA</w:t>
      </w:r>
      <w:r w:rsidRPr="005470EA">
        <w:rPr>
          <w:spacing w:val="-2"/>
        </w:rPr>
        <w:noBreakHyphen/>
        <w:t xml:space="preserve">1, поэтому длина выходного буфера должна быть </w:t>
      </w:r>
      <w:r w:rsidR="0037534F">
        <w:rPr>
          <w:spacing w:val="-2"/>
        </w:rPr>
        <w:t xml:space="preserve">не </w:t>
      </w:r>
      <w:r w:rsidRPr="005470EA">
        <w:rPr>
          <w:spacing w:val="-2"/>
        </w:rPr>
        <w:t xml:space="preserve">менее </w:t>
      </w:r>
      <w:r w:rsidR="005470EA">
        <w:t>160 бит</w:t>
      </w:r>
      <w:r w:rsidR="005470EA" w:rsidRPr="005470EA">
        <w:rPr>
          <w:spacing w:val="-2"/>
        </w:rPr>
        <w:t xml:space="preserve"> </w:t>
      </w:r>
      <w:r w:rsidR="005470EA">
        <w:rPr>
          <w:spacing w:val="-2"/>
        </w:rPr>
        <w:t>(рекоменд</w:t>
      </w:r>
      <w:r w:rsidR="005470EA">
        <w:rPr>
          <w:spacing w:val="-2"/>
        </w:rPr>
        <w:t>у</w:t>
      </w:r>
      <w:r w:rsidR="005470EA">
        <w:rPr>
          <w:spacing w:val="-2"/>
        </w:rPr>
        <w:t>ется использовать</w:t>
      </w:r>
      <w:r w:rsidR="0037534F">
        <w:rPr>
          <w:spacing w:val="-2"/>
        </w:rPr>
        <w:t xml:space="preserve"> указатель на</w:t>
      </w:r>
      <w:r w:rsidR="005470EA">
        <w:rPr>
          <w:spacing w:val="-2"/>
        </w:rPr>
        <w:t xml:space="preserve"> массив </w:t>
      </w:r>
      <w:r w:rsidR="005470EA" w:rsidRPr="005470EA">
        <w:rPr>
          <w:rStyle w:val="affffffb"/>
        </w:rPr>
        <w:t>unsigned</w:t>
      </w:r>
      <w:r w:rsidR="005470EA" w:rsidRPr="005470EA">
        <w:rPr>
          <w:rStyle w:val="affffffb"/>
          <w:lang w:val="ru-RU"/>
        </w:rPr>
        <w:t xml:space="preserve"> </w:t>
      </w:r>
      <w:r w:rsidR="005470EA" w:rsidRPr="005470EA">
        <w:rPr>
          <w:rStyle w:val="affffffb"/>
        </w:rPr>
        <w:t>int</w:t>
      </w:r>
      <w:r w:rsidR="005470EA" w:rsidRPr="005470EA">
        <w:rPr>
          <w:rStyle w:val="affffffb"/>
          <w:lang w:val="ru-RU"/>
        </w:rPr>
        <w:t>[5]</w:t>
      </w:r>
      <w:r>
        <w:t>). Порядок следов</w:t>
      </w:r>
      <w:r>
        <w:t>а</w:t>
      </w:r>
      <w:r>
        <w:t xml:space="preserve">ния байтов хэш-значения совместим с СПО </w:t>
      </w:r>
      <w:r w:rsidRPr="00F13C4A">
        <w:rPr>
          <w:i/>
          <w:lang w:val="en-US"/>
        </w:rPr>
        <w:t>AutoExpert</w:t>
      </w:r>
      <w:r>
        <w:t>, что позволяет фо</w:t>
      </w:r>
      <w:r>
        <w:t>р</w:t>
      </w:r>
      <w:r>
        <w:t>мировать базы данных хэш-значений для этой программы с использованием описываемой библиотеки.</w:t>
      </w:r>
    </w:p>
    <w:p w:rsidR="00D92351" w:rsidRDefault="00D92351" w:rsidP="00697944">
      <w:pPr>
        <w:pStyle w:val="2"/>
      </w:pPr>
      <w:bookmarkStart w:id="172" w:name="_Ref23428190"/>
      <w:bookmarkStart w:id="173" w:name="SaveFile"/>
      <w:bookmarkStart w:id="174" w:name="_Toc177920602"/>
      <w:bookmarkEnd w:id="169"/>
      <w:bookmarkEnd w:id="170"/>
      <w:r>
        <w:rPr>
          <w:lang w:val="en-US"/>
        </w:rPr>
        <w:t>SaveFile</w:t>
      </w:r>
      <w:bookmarkEnd w:id="172"/>
      <w:bookmarkEnd w:id="173"/>
      <w:bookmarkEnd w:id="174"/>
    </w:p>
    <w:p w:rsidR="00D92351" w:rsidRDefault="00D92351" w:rsidP="00D92351">
      <w:r>
        <w:t xml:space="preserve">Сохранение файлового объекта из гостевой файловой системы в </w:t>
      </w:r>
      <w:r w:rsidRPr="009F7113">
        <w:t>осно</w:t>
      </w:r>
      <w:r w:rsidRPr="009F7113">
        <w:t>в</w:t>
      </w:r>
      <w:r w:rsidRPr="009F7113">
        <w:t>ную</w:t>
      </w:r>
      <w:r>
        <w:t xml:space="preserve"> файл</w:t>
      </w:r>
      <w:r w:rsidR="004F5174">
        <w:t>ов</w:t>
      </w:r>
      <w:r>
        <w:t>ую систему.</w:t>
      </w:r>
    </w:p>
    <w:p w:rsidR="00D92351" w:rsidRPr="00952CA5" w:rsidRDefault="00D92351" w:rsidP="00D92351">
      <w:pPr>
        <w:pStyle w:val="affffffffd"/>
        <w:rPr>
          <w:lang w:val="en-US"/>
        </w:rPr>
      </w:pPr>
      <w:r>
        <w:t>Прототип</w:t>
      </w:r>
    </w:p>
    <w:p w:rsidR="00D92351" w:rsidRPr="00DE5282" w:rsidRDefault="00D92351" w:rsidP="00DE5282">
      <w:pPr>
        <w:pStyle w:val="affffffffc"/>
      </w:pPr>
      <w:r w:rsidRPr="00DE5282">
        <w:t>bool __stdcall SaveFile(</w:t>
      </w:r>
    </w:p>
    <w:p w:rsidR="00D92351" w:rsidRPr="00DE5282" w:rsidRDefault="00D92351" w:rsidP="00DE5282">
      <w:pPr>
        <w:pStyle w:val="affffffffc"/>
      </w:pPr>
      <w:r w:rsidRPr="00DE5282">
        <w:tab/>
        <w:t>FileHandle fileHandle,</w:t>
      </w:r>
    </w:p>
    <w:p w:rsidR="00D92351" w:rsidRPr="00DE5282" w:rsidRDefault="00D92351" w:rsidP="00DE5282">
      <w:pPr>
        <w:pStyle w:val="affffffffc"/>
      </w:pPr>
      <w:r w:rsidRPr="00DE5282">
        <w:tab/>
        <w:t>int streamIndex,</w:t>
      </w:r>
    </w:p>
    <w:p w:rsidR="00D92351" w:rsidRPr="00DE5282" w:rsidRDefault="00D92351" w:rsidP="00DE5282">
      <w:pPr>
        <w:pStyle w:val="affffffffc"/>
      </w:pPr>
      <w:r w:rsidRPr="00DE5282">
        <w:tab/>
        <w:t>const WCHAR *outFilePath</w:t>
      </w:r>
    </w:p>
    <w:p w:rsidR="00D92351" w:rsidRPr="00DE5282" w:rsidRDefault="00D92351" w:rsidP="00DE5282">
      <w:pPr>
        <w:pStyle w:val="affffffffc"/>
      </w:pPr>
      <w:r w:rsidRPr="00DE5282">
        <w:t>);</w:t>
      </w:r>
    </w:p>
    <w:tbl>
      <w:tblPr>
        <w:tblStyle w:val="afe"/>
        <w:tblW w:w="0" w:type="auto"/>
        <w:tblInd w:w="108" w:type="dxa"/>
        <w:tblCellMar>
          <w:top w:w="57" w:type="dxa"/>
          <w:bottom w:w="57" w:type="dxa"/>
        </w:tblCellMar>
        <w:tblLook w:val="04A0" w:firstRow="1" w:lastRow="0" w:firstColumn="1" w:lastColumn="0" w:noHBand="0" w:noVBand="1"/>
      </w:tblPr>
      <w:tblGrid>
        <w:gridCol w:w="1985"/>
        <w:gridCol w:w="2268"/>
        <w:gridCol w:w="5103"/>
      </w:tblGrid>
      <w:tr w:rsidR="00D92351" w:rsidTr="00DE5282">
        <w:trPr>
          <w:cantSplit/>
          <w:tblHeader/>
        </w:trPr>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t>Описание</w:t>
            </w:r>
          </w:p>
        </w:tc>
      </w:tr>
      <w:tr w:rsidR="005A301F" w:rsidTr="00DE5282">
        <w:trPr>
          <w:cantSplit/>
        </w:trPr>
        <w:tc>
          <w:tcPr>
            <w:tcW w:w="1985" w:type="dxa"/>
            <w:tcBorders>
              <w:top w:val="single" w:sz="4" w:space="0" w:color="auto"/>
              <w:left w:val="single" w:sz="4" w:space="0" w:color="auto"/>
              <w:bottom w:val="single" w:sz="4" w:space="0" w:color="auto"/>
              <w:right w:val="single" w:sz="4" w:space="0" w:color="auto"/>
            </w:tcBorders>
            <w:shd w:val="clear" w:color="auto" w:fill="auto"/>
          </w:tcPr>
          <w:p w:rsidR="005A301F" w:rsidRDefault="005A301F" w:rsidP="005023F7">
            <w:pPr>
              <w:pStyle w:val="affffff8"/>
              <w:keepNext/>
              <w:rPr>
                <w:lang w:val="en-US"/>
              </w:rPr>
            </w:pPr>
            <w:r>
              <w:rPr>
                <w:lang w:val="en-US"/>
              </w:rPr>
              <w:t>fileHandle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5A301F" w:rsidRDefault="005A301F" w:rsidP="005023F7">
            <w:pPr>
              <w:pStyle w:val="affffff8"/>
              <w:keepNext/>
              <w:rPr>
                <w:bCs/>
                <w:caps/>
                <w:lang w:eastAsia="en-US"/>
              </w:rPr>
            </w:pPr>
            <w:r>
              <w:rPr>
                <w:lang w:val="en-US"/>
              </w:rPr>
              <w:t>FileHandle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5A301F" w:rsidRDefault="005A301F" w:rsidP="0054303A">
            <w:pPr>
              <w:pStyle w:val="affffff7"/>
            </w:pPr>
            <w:r w:rsidRPr="00BC05D4">
              <w:t xml:space="preserve">[вх] </w:t>
            </w:r>
            <w:r>
              <w:t>Дескриптор файлового объекта</w:t>
            </w:r>
          </w:p>
        </w:tc>
      </w:tr>
      <w:tr w:rsidR="005A301F" w:rsidTr="00DE5282">
        <w:trPr>
          <w:cantSplit/>
        </w:trPr>
        <w:tc>
          <w:tcPr>
            <w:tcW w:w="1985" w:type="dxa"/>
            <w:tcBorders>
              <w:top w:val="single" w:sz="4" w:space="0" w:color="auto"/>
              <w:left w:val="single" w:sz="4" w:space="0" w:color="auto"/>
              <w:bottom w:val="single" w:sz="4" w:space="0" w:color="auto"/>
              <w:right w:val="single" w:sz="4" w:space="0" w:color="auto"/>
            </w:tcBorders>
            <w:shd w:val="clear" w:color="auto" w:fill="auto"/>
          </w:tcPr>
          <w:p w:rsidR="005A301F" w:rsidRDefault="005A301F" w:rsidP="005023F7">
            <w:pPr>
              <w:pStyle w:val="affffff8"/>
              <w:rPr>
                <w:lang w:val="en-US"/>
              </w:rPr>
            </w:pPr>
            <w:r>
              <w:rPr>
                <w:lang w:val="en-US"/>
              </w:rPr>
              <w:t>streamIndex</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5A301F" w:rsidRDefault="005A301F" w:rsidP="005023F7">
            <w:pPr>
              <w:pStyle w:val="affffff8"/>
            </w:pPr>
            <w:r>
              <w:rPr>
                <w:lang w:val="en-US"/>
              </w:rPr>
              <w:t>int</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5A301F" w:rsidRDefault="005A301F" w:rsidP="0054303A">
            <w:pPr>
              <w:pStyle w:val="affffff7"/>
            </w:pPr>
            <w:r>
              <w:t>[вх] Индекс потока данных</w:t>
            </w:r>
          </w:p>
        </w:tc>
      </w:tr>
      <w:tr w:rsidR="00D92351" w:rsidRPr="005473CB" w:rsidTr="00DE5282">
        <w:trPr>
          <w:cantSplit/>
        </w:trPr>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Pr="008C1318" w:rsidRDefault="00D92351" w:rsidP="005023F7">
            <w:pPr>
              <w:pStyle w:val="affffff8"/>
            </w:pPr>
            <w:r w:rsidRPr="005473CB">
              <w:rPr>
                <w:lang w:val="en-US"/>
              </w:rPr>
              <w:t>outFilePath</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Pr="005473CB" w:rsidRDefault="00D92351" w:rsidP="005023F7">
            <w:pPr>
              <w:pStyle w:val="affffff8"/>
            </w:pPr>
            <w:r w:rsidRPr="005473CB">
              <w:rPr>
                <w:lang w:val="en-US"/>
              </w:rPr>
              <w:t>const</w:t>
            </w:r>
            <w:r w:rsidRPr="008C1318">
              <w:t xml:space="preserve"> </w:t>
            </w:r>
            <w:r w:rsidRPr="005473CB">
              <w:rPr>
                <w:lang w:val="en-US"/>
              </w:rPr>
              <w:t>WCHAR</w:t>
            </w:r>
            <w:r w:rsidRPr="008C1318">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Pr="005473CB" w:rsidRDefault="00D92351" w:rsidP="009974D5">
            <w:pPr>
              <w:pStyle w:val="affffff8"/>
            </w:pPr>
            <w:r w:rsidRPr="005473CB">
              <w:t>[вх] Путь в основной файловой файл</w:t>
            </w:r>
            <w:r w:rsidRPr="005473CB">
              <w:t>о</w:t>
            </w:r>
            <w:r w:rsidRPr="005473CB">
              <w:t>вой системе, по которому будут сохр</w:t>
            </w:r>
            <w:r w:rsidRPr="005473CB">
              <w:t>а</w:t>
            </w:r>
            <w:r w:rsidRPr="005473CB">
              <w:t>нены данные из файлового потока</w:t>
            </w:r>
          </w:p>
        </w:tc>
      </w:tr>
    </w:tbl>
    <w:p w:rsidR="00D92351" w:rsidRDefault="00D92351" w:rsidP="00D92351">
      <w:pPr>
        <w:pStyle w:val="affffffffe"/>
      </w:pPr>
      <w:r>
        <w:t>Возвращаемое значение</w:t>
      </w:r>
    </w:p>
    <w:p w:rsidR="00D92351" w:rsidRPr="0011414F" w:rsidRDefault="00D92351" w:rsidP="00D92351">
      <w:r>
        <w:t xml:space="preserve">В случае успешного завершения возвращает </w:t>
      </w:r>
      <w:r w:rsidRPr="0011414F">
        <w:rPr>
          <w:rStyle w:val="afffffff1"/>
        </w:rPr>
        <w:t>true</w:t>
      </w:r>
      <w:r w:rsidR="005A301F">
        <w:t>. В случае ошибки возвращает</w:t>
      </w:r>
      <w:r w:rsidRPr="0011414F">
        <w:t xml:space="preserve"> </w:t>
      </w:r>
      <w:r w:rsidRPr="0011414F">
        <w:rPr>
          <w:rStyle w:val="afffffff1"/>
        </w:rPr>
        <w:t>false</w:t>
      </w:r>
      <w:r w:rsidRPr="0011414F">
        <w:t>.</w:t>
      </w:r>
    </w:p>
    <w:p w:rsidR="00D92351" w:rsidRDefault="00DD552E" w:rsidP="00D92351">
      <w:pPr>
        <w:pStyle w:val="affffffffd"/>
      </w:pPr>
      <w:r>
        <w:lastRenderedPageBreak/>
        <w:t>Примечание</w:t>
      </w:r>
    </w:p>
    <w:p w:rsidR="00D92351" w:rsidRPr="008C1318" w:rsidRDefault="008C1318" w:rsidP="00D92351">
      <w:r w:rsidRPr="008C1318">
        <w:t xml:space="preserve">Для сохранения </w:t>
      </w:r>
      <w:r w:rsidRPr="008C1318">
        <w:rPr>
          <w:i/>
        </w:rPr>
        <w:t>всех</w:t>
      </w:r>
      <w:r w:rsidRPr="008C1318">
        <w:t xml:space="preserve"> потоков данных файла в качестве индекса потока </w:t>
      </w:r>
      <w:r w:rsidRPr="008C1318">
        <w:rPr>
          <w:rStyle w:val="affffffb"/>
        </w:rPr>
        <w:t>streamIndex</w:t>
      </w:r>
      <w:r w:rsidRPr="008C1318">
        <w:t xml:space="preserve"> следует указать –1.</w:t>
      </w:r>
      <w:r>
        <w:t xml:space="preserve"> В этом случае каждый поток будет сохр</w:t>
      </w:r>
      <w:r>
        <w:t>а</w:t>
      </w:r>
      <w:r>
        <w:t xml:space="preserve">нен в </w:t>
      </w:r>
      <w:r w:rsidRPr="008C1318">
        <w:t>виде отдельного файла с добавлением имени потока данных в ко</w:t>
      </w:r>
      <w:r>
        <w:t>н</w:t>
      </w:r>
      <w:r w:rsidRPr="008C1318">
        <w:t>ц</w:t>
      </w:r>
      <w:r>
        <w:t>е строки</w:t>
      </w:r>
      <w:r w:rsidRPr="008C1318">
        <w:t>: «dbgview.chm.</w:t>
      </w:r>
      <w:r w:rsidRPr="008C1318">
        <w:rPr>
          <w:i/>
        </w:rPr>
        <w:t>Zone.Identifier</w:t>
      </w:r>
      <w:r w:rsidRPr="008C1318">
        <w:t>» (курсивом выделено имя потока).</w:t>
      </w:r>
      <w:r w:rsidR="0046609F">
        <w:t xml:space="preserve"> О</w:t>
      </w:r>
      <w:r w:rsidR="0046609F">
        <w:t>с</w:t>
      </w:r>
      <w:r w:rsidR="0046609F">
        <w:t xml:space="preserve">новной поток будет сохранен с указанным в </w:t>
      </w:r>
      <w:r w:rsidR="0046609F" w:rsidRPr="0046609F">
        <w:rPr>
          <w:rStyle w:val="affffffb"/>
        </w:rPr>
        <w:t>outFilePath</w:t>
      </w:r>
      <w:r w:rsidR="0046609F">
        <w:t xml:space="preserve"> именем файла.</w:t>
      </w:r>
      <w:r w:rsidR="00C457D1">
        <w:t xml:space="preserve"> Временные отметки </w:t>
      </w:r>
      <w:r w:rsidR="00E01EEF">
        <w:t xml:space="preserve">создания, последней модификации и последнего доступа </w:t>
      </w:r>
      <w:r w:rsidR="00C457D1">
        <w:t>создаваемых файлов копируют временные отметки сохраняемого файлового объекта в гостевой файловой системе.</w:t>
      </w:r>
    </w:p>
    <w:p w:rsidR="00D92351" w:rsidRDefault="00D92351" w:rsidP="00697944">
      <w:pPr>
        <w:pStyle w:val="2"/>
      </w:pPr>
      <w:bookmarkStart w:id="175" w:name="_Ref23428194"/>
      <w:bookmarkStart w:id="176" w:name="SaveFileWithPath"/>
      <w:bookmarkStart w:id="177" w:name="_Toc177920603"/>
      <w:r>
        <w:rPr>
          <w:lang w:val="en-US"/>
        </w:rPr>
        <w:t>SaveFileWithPath</w:t>
      </w:r>
      <w:bookmarkEnd w:id="175"/>
      <w:bookmarkEnd w:id="176"/>
      <w:bookmarkEnd w:id="177"/>
    </w:p>
    <w:p w:rsidR="00D92351" w:rsidRDefault="00D92351" w:rsidP="00D92351">
      <w:r w:rsidRPr="006741DC">
        <w:t xml:space="preserve">Сохранение файлового объекта из </w:t>
      </w:r>
      <w:r>
        <w:t>гостевой</w:t>
      </w:r>
      <w:r w:rsidRPr="006741DC">
        <w:t xml:space="preserve"> файловой си</w:t>
      </w:r>
      <w:r>
        <w:t>стемы в осно</w:t>
      </w:r>
      <w:r>
        <w:t>в</w:t>
      </w:r>
      <w:r>
        <w:t xml:space="preserve">ную </w:t>
      </w:r>
      <w:r w:rsidR="009974D5">
        <w:t xml:space="preserve">файловую </w:t>
      </w:r>
      <w:r>
        <w:t xml:space="preserve">систему с </w:t>
      </w:r>
      <w:r w:rsidR="009974D5">
        <w:t>воспроизведением исходной</w:t>
      </w:r>
      <w:r>
        <w:t xml:space="preserve"> структуры каталогов.</w:t>
      </w:r>
    </w:p>
    <w:p w:rsidR="00D92351" w:rsidRPr="00952CA5" w:rsidRDefault="00D92351" w:rsidP="00D92351">
      <w:pPr>
        <w:pStyle w:val="affffffffd"/>
        <w:rPr>
          <w:lang w:val="en-US"/>
        </w:rPr>
      </w:pPr>
      <w:r>
        <w:t>Прототип</w:t>
      </w:r>
    </w:p>
    <w:p w:rsidR="00D92351" w:rsidRPr="00DE5282" w:rsidRDefault="00D92351" w:rsidP="00DE5282">
      <w:pPr>
        <w:pStyle w:val="affffffffc"/>
      </w:pPr>
      <w:r w:rsidRPr="00DE5282">
        <w:t>bool __stdcall SaveFileWithPath(</w:t>
      </w:r>
    </w:p>
    <w:p w:rsidR="00D92351" w:rsidRPr="00DE5282" w:rsidRDefault="00D92351" w:rsidP="00DE5282">
      <w:pPr>
        <w:pStyle w:val="affffffffc"/>
      </w:pPr>
      <w:r w:rsidRPr="00DE5282">
        <w:tab/>
        <w:t>FileHandle fileHandle,</w:t>
      </w:r>
    </w:p>
    <w:p w:rsidR="00D92351" w:rsidRPr="00DE5282" w:rsidRDefault="00D92351" w:rsidP="00DE5282">
      <w:pPr>
        <w:pStyle w:val="affffffffc"/>
      </w:pPr>
      <w:r w:rsidRPr="00DE5282">
        <w:tab/>
        <w:t>const WCHAR *outPath</w:t>
      </w:r>
    </w:p>
    <w:p w:rsidR="00D92351" w:rsidRPr="00DE5282" w:rsidRDefault="00D92351" w:rsidP="00DE5282">
      <w:pPr>
        <w:pStyle w:val="affffffffc"/>
      </w:pPr>
      <w:r w:rsidRPr="00DE5282">
        <w:t>);</w:t>
      </w:r>
    </w:p>
    <w:tbl>
      <w:tblPr>
        <w:tblStyle w:val="afe"/>
        <w:tblW w:w="0" w:type="auto"/>
        <w:tblInd w:w="108" w:type="dxa"/>
        <w:tblCellMar>
          <w:top w:w="57" w:type="dxa"/>
          <w:bottom w:w="57" w:type="dxa"/>
        </w:tblCellMar>
        <w:tblLook w:val="04A0" w:firstRow="1" w:lastRow="0" w:firstColumn="1" w:lastColumn="0" w:noHBand="0" w:noVBand="1"/>
      </w:tblPr>
      <w:tblGrid>
        <w:gridCol w:w="1985"/>
        <w:gridCol w:w="2268"/>
        <w:gridCol w:w="5103"/>
      </w:tblGrid>
      <w:tr w:rsidR="00D92351"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E01EEF">
            <w:pPr>
              <w:pStyle w:val="affffff8"/>
              <w:keepNext/>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E01EEF">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E01EEF">
            <w:pPr>
              <w:pStyle w:val="affffff8"/>
              <w:keepNext/>
              <w:rPr>
                <w:b/>
              </w:rPr>
            </w:pPr>
            <w:r>
              <w:rPr>
                <w:b/>
              </w:rPr>
              <w:t>Описание</w:t>
            </w:r>
          </w:p>
        </w:tc>
      </w:tr>
      <w:tr w:rsidR="00D92351"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E01EEF">
            <w:pPr>
              <w:pStyle w:val="affffff8"/>
              <w:keepNext/>
              <w:rPr>
                <w:lang w:val="en-US"/>
              </w:rPr>
            </w:pPr>
            <w:r>
              <w:rPr>
                <w:lang w:val="en-US"/>
              </w:rPr>
              <w:t>fileHandle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E01EEF">
            <w:pPr>
              <w:pStyle w:val="affffff8"/>
              <w:keepNext/>
            </w:pPr>
            <w:r>
              <w:rPr>
                <w:lang w:val="en-US"/>
              </w:rPr>
              <w:t>FileHandle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E01EEF">
            <w:pPr>
              <w:pStyle w:val="affffff8"/>
              <w:keepNext/>
              <w:jc w:val="left"/>
            </w:pPr>
            <w:r>
              <w:t xml:space="preserve">[вх] </w:t>
            </w:r>
            <w:r w:rsidR="009974D5">
              <w:t>Дескриптор файлового объекта</w:t>
            </w:r>
          </w:p>
        </w:tc>
      </w:tr>
      <w:tr w:rsidR="00D92351"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rPr>
                <w:lang w:val="en-US"/>
              </w:rPr>
            </w:pPr>
            <w:r>
              <w:rPr>
                <w:lang w:val="en-US"/>
              </w:rPr>
              <w:t>outPath</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pPr>
            <w:r>
              <w:rPr>
                <w:lang w:val="en-US"/>
              </w:rPr>
              <w:t>const WCHAR *</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Pr="005473CB" w:rsidRDefault="00D92351" w:rsidP="005A1AD5">
            <w:pPr>
              <w:pStyle w:val="affffff8"/>
            </w:pPr>
            <w:r w:rsidRPr="005473CB">
              <w:t xml:space="preserve">[вх] Путь в основной файловой системе, </w:t>
            </w:r>
            <w:r w:rsidR="005A1AD5">
              <w:t>относительно которого будет воспрои</w:t>
            </w:r>
            <w:r w:rsidR="005A1AD5">
              <w:t>з</w:t>
            </w:r>
            <w:r w:rsidR="005A1AD5">
              <w:t>веден полный путь к сохраняемому файловому объекту</w:t>
            </w:r>
          </w:p>
        </w:tc>
      </w:tr>
    </w:tbl>
    <w:p w:rsidR="00D92351" w:rsidRDefault="00D92351" w:rsidP="00D92351">
      <w:pPr>
        <w:pStyle w:val="affffffffe"/>
      </w:pPr>
      <w:r>
        <w:t>Возвращаемое значение</w:t>
      </w:r>
    </w:p>
    <w:p w:rsidR="00D92351" w:rsidRPr="0011414F" w:rsidRDefault="00C457D1" w:rsidP="00C457D1">
      <w:r>
        <w:t xml:space="preserve">В случае успешного завершения возвращает </w:t>
      </w:r>
      <w:r w:rsidRPr="0011414F">
        <w:rPr>
          <w:rStyle w:val="afffffff1"/>
        </w:rPr>
        <w:t>true</w:t>
      </w:r>
      <w:r>
        <w:t>. В случае ошибки возвращает</w:t>
      </w:r>
      <w:r w:rsidRPr="0011414F">
        <w:t xml:space="preserve"> </w:t>
      </w:r>
      <w:r w:rsidRPr="0011414F">
        <w:rPr>
          <w:rStyle w:val="afffffff1"/>
        </w:rPr>
        <w:t>false</w:t>
      </w:r>
      <w:r>
        <w:t>.</w:t>
      </w:r>
    </w:p>
    <w:p w:rsidR="00D92351" w:rsidRDefault="00DD552E" w:rsidP="00D92351">
      <w:pPr>
        <w:pStyle w:val="affffffffd"/>
      </w:pPr>
      <w:r>
        <w:t>Примечание</w:t>
      </w:r>
    </w:p>
    <w:p w:rsidR="00D92351" w:rsidRDefault="00E01EEF" w:rsidP="00D92351">
      <w:pPr>
        <w:rPr>
          <w:color w:val="FF0000"/>
        </w:rPr>
      </w:pPr>
      <w:r>
        <w:t xml:space="preserve">Временные отметки создания, последней модификации и последнего доступа создаваемых файлов копируют временные отметки сохраняемого </w:t>
      </w:r>
      <w:r>
        <w:lastRenderedPageBreak/>
        <w:t>файлового объекта в гостевой файловой системе. Временные отметки созд</w:t>
      </w:r>
      <w:r>
        <w:t>а</w:t>
      </w:r>
      <w:r>
        <w:t>ваемых каталогов не модифицируются и соответствуют текущему времени.</w:t>
      </w:r>
    </w:p>
    <w:p w:rsidR="00D92351" w:rsidRDefault="00D92351" w:rsidP="00697944">
      <w:pPr>
        <w:pStyle w:val="2"/>
      </w:pPr>
      <w:bookmarkStart w:id="178" w:name="SetFilePosition"/>
      <w:bookmarkStart w:id="179" w:name="_Ref23676874"/>
      <w:bookmarkStart w:id="180" w:name="_Toc177920604"/>
      <w:r>
        <w:rPr>
          <w:lang w:val="en-US"/>
        </w:rPr>
        <w:t>SetFilePosition</w:t>
      </w:r>
      <w:bookmarkEnd w:id="178"/>
      <w:bookmarkEnd w:id="179"/>
      <w:bookmarkEnd w:id="180"/>
    </w:p>
    <w:p w:rsidR="00D92351" w:rsidRDefault="0024204B" w:rsidP="0024204B">
      <w:r>
        <w:t>Задание текущего потока данных файла и позиции в</w:t>
      </w:r>
      <w:r w:rsidRPr="00814923">
        <w:t xml:space="preserve"> </w:t>
      </w:r>
      <w:r>
        <w:t>нем.</w:t>
      </w:r>
    </w:p>
    <w:p w:rsidR="00D92351" w:rsidRPr="00A65975" w:rsidRDefault="00D92351" w:rsidP="00D92351">
      <w:pPr>
        <w:pStyle w:val="affffffffd"/>
        <w:rPr>
          <w:lang w:val="en-US"/>
        </w:rPr>
      </w:pPr>
      <w:r>
        <w:t>Прототип</w:t>
      </w:r>
    </w:p>
    <w:p w:rsidR="00D92351" w:rsidRPr="00DE5282" w:rsidRDefault="00D92351" w:rsidP="00DE5282">
      <w:pPr>
        <w:pStyle w:val="affffffffc"/>
      </w:pPr>
      <w:r w:rsidRPr="00DE5282">
        <w:t>bool __stdcall SetFilePosition(</w:t>
      </w:r>
    </w:p>
    <w:p w:rsidR="00D92351" w:rsidRPr="00DE5282" w:rsidRDefault="00D92351" w:rsidP="00DE5282">
      <w:pPr>
        <w:pStyle w:val="affffffffc"/>
      </w:pPr>
      <w:r w:rsidRPr="00DE5282">
        <w:tab/>
        <w:t>FileHandle fileHandle,</w:t>
      </w:r>
    </w:p>
    <w:p w:rsidR="00D92351" w:rsidRPr="00DE5282" w:rsidRDefault="00D92351" w:rsidP="00DE5282">
      <w:pPr>
        <w:pStyle w:val="affffffffc"/>
      </w:pPr>
      <w:r w:rsidRPr="00DE5282">
        <w:tab/>
        <w:t>int newStreamIndex,</w:t>
      </w:r>
    </w:p>
    <w:p w:rsidR="00D92351" w:rsidRPr="00DE5282" w:rsidRDefault="00D92351" w:rsidP="00DE5282">
      <w:pPr>
        <w:pStyle w:val="affffffffc"/>
      </w:pPr>
      <w:r w:rsidRPr="00DE5282">
        <w:tab/>
        <w:t>LONGLONG newPosition,</w:t>
      </w:r>
    </w:p>
    <w:p w:rsidR="00D92351" w:rsidRPr="00DE5282" w:rsidRDefault="00D92351" w:rsidP="00DE5282">
      <w:pPr>
        <w:pStyle w:val="affffffffc"/>
      </w:pPr>
      <w:r w:rsidRPr="00DE5282">
        <w:tab/>
        <w:t>OriginEnum newOrigin</w:t>
      </w:r>
    </w:p>
    <w:p w:rsidR="00D92351" w:rsidRPr="00DE5282" w:rsidRDefault="00D92351" w:rsidP="00DE5282">
      <w:pPr>
        <w:pStyle w:val="affffffffc"/>
      </w:pPr>
      <w:r w:rsidRPr="00DE5282">
        <w:t>);</w:t>
      </w:r>
    </w:p>
    <w:tbl>
      <w:tblPr>
        <w:tblStyle w:val="afe"/>
        <w:tblW w:w="0" w:type="auto"/>
        <w:tblInd w:w="108" w:type="dxa"/>
        <w:tblCellMar>
          <w:top w:w="57" w:type="dxa"/>
          <w:bottom w:w="57" w:type="dxa"/>
        </w:tblCellMar>
        <w:tblLook w:val="04A0" w:firstRow="1" w:lastRow="0" w:firstColumn="1" w:lastColumn="0" w:noHBand="0" w:noVBand="1"/>
      </w:tblPr>
      <w:tblGrid>
        <w:gridCol w:w="2114"/>
        <w:gridCol w:w="2265"/>
        <w:gridCol w:w="5084"/>
      </w:tblGrid>
      <w:tr w:rsidR="00D92351" w:rsidTr="005023F7">
        <w:tc>
          <w:tcPr>
            <w:tcW w:w="2114"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t>Параметр</w:t>
            </w:r>
          </w:p>
        </w:tc>
        <w:tc>
          <w:tcPr>
            <w:tcW w:w="226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t>Тип</w:t>
            </w:r>
          </w:p>
        </w:tc>
        <w:tc>
          <w:tcPr>
            <w:tcW w:w="5084"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t>Описание</w:t>
            </w:r>
          </w:p>
        </w:tc>
      </w:tr>
      <w:tr w:rsidR="00D92351" w:rsidTr="005023F7">
        <w:tc>
          <w:tcPr>
            <w:tcW w:w="2114"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rPr>
                <w:lang w:val="en-US"/>
              </w:rPr>
            </w:pPr>
            <w:r>
              <w:rPr>
                <w:lang w:val="en-US"/>
              </w:rPr>
              <w:t>fileHandle</w:t>
            </w:r>
          </w:p>
        </w:tc>
        <w:tc>
          <w:tcPr>
            <w:tcW w:w="226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pPr>
            <w:r>
              <w:rPr>
                <w:lang w:val="en-US"/>
              </w:rPr>
              <w:t>FileHandle</w:t>
            </w:r>
          </w:p>
        </w:tc>
        <w:tc>
          <w:tcPr>
            <w:tcW w:w="5084"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jc w:val="left"/>
            </w:pPr>
            <w:r>
              <w:t xml:space="preserve">[вх] </w:t>
            </w:r>
            <w:r w:rsidR="0024204B">
              <w:t>Дескриптор файлового объекта</w:t>
            </w:r>
          </w:p>
        </w:tc>
      </w:tr>
      <w:tr w:rsidR="00D92351" w:rsidTr="005023F7">
        <w:tc>
          <w:tcPr>
            <w:tcW w:w="2114"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rPr>
                <w:lang w:val="en-US"/>
              </w:rPr>
            </w:pPr>
            <w:r>
              <w:rPr>
                <w:lang w:val="en-US"/>
              </w:rPr>
              <w:t>newStreamIndex</w:t>
            </w:r>
          </w:p>
        </w:tc>
        <w:tc>
          <w:tcPr>
            <w:tcW w:w="226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pPr>
            <w:r>
              <w:rPr>
                <w:lang w:val="en-US"/>
              </w:rPr>
              <w:t>int</w:t>
            </w:r>
          </w:p>
        </w:tc>
        <w:tc>
          <w:tcPr>
            <w:tcW w:w="5084"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7"/>
            </w:pPr>
            <w:r>
              <w:t xml:space="preserve">[вх] </w:t>
            </w:r>
            <w:r w:rsidR="0024204B">
              <w:t>Индекс потока данных</w:t>
            </w:r>
          </w:p>
        </w:tc>
      </w:tr>
      <w:tr w:rsidR="0024204B" w:rsidTr="005023F7">
        <w:tc>
          <w:tcPr>
            <w:tcW w:w="2114" w:type="dxa"/>
            <w:tcBorders>
              <w:top w:val="single" w:sz="4" w:space="0" w:color="auto"/>
              <w:left w:val="single" w:sz="4" w:space="0" w:color="auto"/>
              <w:bottom w:val="single" w:sz="4" w:space="0" w:color="auto"/>
              <w:right w:val="single" w:sz="4" w:space="0" w:color="auto"/>
            </w:tcBorders>
            <w:shd w:val="clear" w:color="auto" w:fill="auto"/>
          </w:tcPr>
          <w:p w:rsidR="0024204B" w:rsidRDefault="0024204B" w:rsidP="005023F7">
            <w:pPr>
              <w:pStyle w:val="affffff8"/>
              <w:rPr>
                <w:lang w:val="en-US"/>
              </w:rPr>
            </w:pPr>
            <w:r>
              <w:rPr>
                <w:lang w:val="en-US"/>
              </w:rPr>
              <w:t>newPosition</w:t>
            </w:r>
          </w:p>
        </w:tc>
        <w:tc>
          <w:tcPr>
            <w:tcW w:w="2265" w:type="dxa"/>
            <w:tcBorders>
              <w:top w:val="single" w:sz="4" w:space="0" w:color="auto"/>
              <w:left w:val="single" w:sz="4" w:space="0" w:color="auto"/>
              <w:bottom w:val="single" w:sz="4" w:space="0" w:color="auto"/>
              <w:right w:val="single" w:sz="4" w:space="0" w:color="auto"/>
            </w:tcBorders>
            <w:shd w:val="clear" w:color="auto" w:fill="auto"/>
          </w:tcPr>
          <w:p w:rsidR="0024204B" w:rsidRDefault="0024204B" w:rsidP="005023F7">
            <w:pPr>
              <w:pStyle w:val="affffff8"/>
            </w:pPr>
            <w:r>
              <w:rPr>
                <w:lang w:val="en-US"/>
              </w:rPr>
              <w:t>LONGLONG</w:t>
            </w:r>
          </w:p>
        </w:tc>
        <w:tc>
          <w:tcPr>
            <w:tcW w:w="5084" w:type="dxa"/>
            <w:tcBorders>
              <w:top w:val="single" w:sz="4" w:space="0" w:color="auto"/>
              <w:left w:val="single" w:sz="4" w:space="0" w:color="auto"/>
              <w:bottom w:val="single" w:sz="4" w:space="0" w:color="auto"/>
              <w:right w:val="single" w:sz="4" w:space="0" w:color="auto"/>
            </w:tcBorders>
            <w:shd w:val="clear" w:color="auto" w:fill="auto"/>
          </w:tcPr>
          <w:p w:rsidR="0024204B" w:rsidRDefault="0024204B" w:rsidP="0054303A">
            <w:pPr>
              <w:pStyle w:val="affffff7"/>
              <w:keepNext/>
              <w:rPr>
                <w:bCs/>
                <w:caps/>
                <w:lang w:eastAsia="en-US"/>
              </w:rPr>
            </w:pPr>
            <w:r>
              <w:t>[вх] Новое значение позиции</w:t>
            </w:r>
          </w:p>
        </w:tc>
      </w:tr>
      <w:tr w:rsidR="0024204B" w:rsidTr="005023F7">
        <w:tc>
          <w:tcPr>
            <w:tcW w:w="2114" w:type="dxa"/>
            <w:tcBorders>
              <w:top w:val="single" w:sz="4" w:space="0" w:color="auto"/>
              <w:left w:val="single" w:sz="4" w:space="0" w:color="auto"/>
              <w:bottom w:val="single" w:sz="4" w:space="0" w:color="auto"/>
              <w:right w:val="single" w:sz="4" w:space="0" w:color="auto"/>
            </w:tcBorders>
            <w:shd w:val="clear" w:color="auto" w:fill="auto"/>
          </w:tcPr>
          <w:p w:rsidR="0024204B" w:rsidRDefault="0024204B" w:rsidP="005023F7">
            <w:pPr>
              <w:pStyle w:val="affffff8"/>
              <w:rPr>
                <w:lang w:val="en-US"/>
              </w:rPr>
            </w:pPr>
            <w:r>
              <w:rPr>
                <w:lang w:val="en-US"/>
              </w:rPr>
              <w:t>newOrigin</w:t>
            </w:r>
          </w:p>
        </w:tc>
        <w:tc>
          <w:tcPr>
            <w:tcW w:w="2265" w:type="dxa"/>
            <w:tcBorders>
              <w:top w:val="single" w:sz="4" w:space="0" w:color="auto"/>
              <w:left w:val="single" w:sz="4" w:space="0" w:color="auto"/>
              <w:bottom w:val="single" w:sz="4" w:space="0" w:color="auto"/>
              <w:right w:val="single" w:sz="4" w:space="0" w:color="auto"/>
            </w:tcBorders>
            <w:shd w:val="clear" w:color="auto" w:fill="auto"/>
          </w:tcPr>
          <w:p w:rsidR="0024204B" w:rsidRDefault="0024204B" w:rsidP="005023F7">
            <w:pPr>
              <w:pStyle w:val="affffff8"/>
            </w:pPr>
            <w:r>
              <w:rPr>
                <w:lang w:val="en-US"/>
              </w:rPr>
              <w:t>OriginEnum</w:t>
            </w:r>
          </w:p>
        </w:tc>
        <w:tc>
          <w:tcPr>
            <w:tcW w:w="5084" w:type="dxa"/>
            <w:tcBorders>
              <w:top w:val="single" w:sz="4" w:space="0" w:color="auto"/>
              <w:left w:val="single" w:sz="4" w:space="0" w:color="auto"/>
              <w:bottom w:val="single" w:sz="4" w:space="0" w:color="auto"/>
              <w:right w:val="single" w:sz="4" w:space="0" w:color="auto"/>
            </w:tcBorders>
            <w:shd w:val="clear" w:color="auto" w:fill="auto"/>
          </w:tcPr>
          <w:p w:rsidR="0024204B" w:rsidRDefault="0024204B" w:rsidP="0054303A">
            <w:pPr>
              <w:pStyle w:val="affffff7"/>
            </w:pPr>
            <w:r w:rsidRPr="00A5017E">
              <w:t>[</w:t>
            </w:r>
            <w:r>
              <w:t>вх</w:t>
            </w:r>
            <w:r w:rsidRPr="00A5017E">
              <w:t xml:space="preserve">] </w:t>
            </w:r>
            <w:r>
              <w:t>Точка</w:t>
            </w:r>
            <w:r w:rsidRPr="00A5017E">
              <w:t xml:space="preserve"> </w:t>
            </w:r>
            <w:r>
              <w:t>отсчета</w:t>
            </w:r>
            <w:r w:rsidRPr="00A5017E">
              <w:t xml:space="preserve"> </w:t>
            </w:r>
            <w:r>
              <w:t>позиции</w:t>
            </w:r>
            <w:r w:rsidRPr="00A5017E">
              <w:t xml:space="preserve"> (</w:t>
            </w:r>
            <w:r>
              <w:t>п. </w:t>
            </w:r>
            <w:r>
              <w:fldChar w:fldCharType="begin"/>
            </w:r>
            <w:r w:rsidRPr="00A5017E">
              <w:instrText xml:space="preserve"> </w:instrText>
            </w:r>
            <w:r w:rsidRPr="000E580F">
              <w:rPr>
                <w:lang w:val="en-US"/>
              </w:rPr>
              <w:instrText>REF</w:instrText>
            </w:r>
            <w:r w:rsidRPr="00A5017E">
              <w:instrText xml:space="preserve"> _</w:instrText>
            </w:r>
            <w:r w:rsidRPr="000E580F">
              <w:rPr>
                <w:lang w:val="en-US"/>
              </w:rPr>
              <w:instrText>Ref</w:instrText>
            </w:r>
            <w:r w:rsidRPr="00A5017E">
              <w:instrText>23181133 \</w:instrText>
            </w:r>
            <w:r w:rsidRPr="000E580F">
              <w:rPr>
                <w:lang w:val="en-US"/>
              </w:rPr>
              <w:instrText>r</w:instrText>
            </w:r>
            <w:r w:rsidRPr="00A5017E">
              <w:instrText xml:space="preserve"> \</w:instrText>
            </w:r>
            <w:r w:rsidRPr="000E580F">
              <w:rPr>
                <w:lang w:val="en-US"/>
              </w:rPr>
              <w:instrText>h</w:instrText>
            </w:r>
            <w:r w:rsidRPr="00A5017E">
              <w:instrText xml:space="preserve"> </w:instrText>
            </w:r>
            <w:r>
              <w:fldChar w:fldCharType="separate"/>
            </w:r>
            <w:r w:rsidR="00142550">
              <w:rPr>
                <w:lang w:val="en-US"/>
              </w:rPr>
              <w:t>3.1.3</w:t>
            </w:r>
            <w:r>
              <w:fldChar w:fldCharType="end"/>
            </w:r>
            <w:r w:rsidRPr="008C53BC">
              <w:t>)</w:t>
            </w:r>
          </w:p>
        </w:tc>
      </w:tr>
    </w:tbl>
    <w:p w:rsidR="00D92351" w:rsidRDefault="00D92351" w:rsidP="00D92351">
      <w:pPr>
        <w:pStyle w:val="affffffffe"/>
      </w:pPr>
      <w:r>
        <w:t>Возвращаемое значение</w:t>
      </w:r>
    </w:p>
    <w:p w:rsidR="00D92351" w:rsidRDefault="0024204B" w:rsidP="00D92351">
      <w:r>
        <w:t xml:space="preserve">Возвращает </w:t>
      </w:r>
      <w:r w:rsidRPr="005F7EB3">
        <w:rPr>
          <w:rStyle w:val="afffffff1"/>
        </w:rPr>
        <w:t>true</w:t>
      </w:r>
      <w:r>
        <w:t xml:space="preserve"> при успешном выполнении позиционирования. В остальных случаях возвращает </w:t>
      </w:r>
      <w:r w:rsidRPr="005F7EB3">
        <w:rPr>
          <w:rStyle w:val="afffffff1"/>
        </w:rPr>
        <w:t>false</w:t>
      </w:r>
      <w:r>
        <w:t>.</w:t>
      </w:r>
    </w:p>
    <w:p w:rsidR="00D92351" w:rsidRDefault="00DD552E" w:rsidP="00D92351">
      <w:pPr>
        <w:pStyle w:val="affffffffd"/>
      </w:pPr>
      <w:r>
        <w:t>Примечание</w:t>
      </w:r>
    </w:p>
    <w:p w:rsidR="00D92351" w:rsidRPr="009F7113" w:rsidRDefault="0024204B" w:rsidP="00D92351">
      <w:r>
        <w:t>Функция используется для произвольного позиционирования в пред</w:t>
      </w:r>
      <w:r>
        <w:t>е</w:t>
      </w:r>
      <w:r>
        <w:t xml:space="preserve">лах </w:t>
      </w:r>
      <w:r w:rsidR="00253C76">
        <w:t xml:space="preserve">заданного </w:t>
      </w:r>
      <w:r>
        <w:t xml:space="preserve">потока данных файла, обычно с целью последующего чтения данных. Для выполнения чтения функцией </w:t>
      </w:r>
      <w:hyperlink w:anchor="ReadFileData" w:history="1">
        <w:r w:rsidRPr="005A4141">
          <w:rPr>
            <w:rStyle w:val="affffffb"/>
          </w:rPr>
          <w:t>ReadFileData</w:t>
        </w:r>
      </w:hyperlink>
      <w:r w:rsidR="00FE46A5">
        <w:t xml:space="preserve"> (п. </w:t>
      </w:r>
      <w:r w:rsidR="00FE46A5">
        <w:fldChar w:fldCharType="begin"/>
      </w:r>
      <w:r w:rsidR="00FE46A5">
        <w:instrText xml:space="preserve"> REF _Ref23676606 \r \h </w:instrText>
      </w:r>
      <w:r w:rsidR="00FE46A5">
        <w:fldChar w:fldCharType="separate"/>
      </w:r>
      <w:r w:rsidR="00142550">
        <w:t>3.4.14</w:t>
      </w:r>
      <w:r w:rsidR="00FE46A5">
        <w:fldChar w:fldCharType="end"/>
      </w:r>
      <w:r w:rsidR="00FE46A5">
        <w:t xml:space="preserve">) </w:t>
      </w:r>
      <w:r>
        <w:t xml:space="preserve">позиция может быть не кратна размеру кластера гостевой файловой системы. </w:t>
      </w:r>
      <w:r w:rsidR="00D92351">
        <w:t>Выпо</w:t>
      </w:r>
      <w:r w:rsidR="00D92351">
        <w:t>л</w:t>
      </w:r>
      <w:r w:rsidR="00D92351">
        <w:t xml:space="preserve">няется проверка на возможный выход устанавливаемой позиции за пределы </w:t>
      </w:r>
      <w:r>
        <w:t>потока</w:t>
      </w:r>
      <w:r w:rsidR="00D92351">
        <w:t xml:space="preserve"> данных.</w:t>
      </w:r>
      <w:r w:rsidR="00B927F3">
        <w:t xml:space="preserve"> С файловым объектом ассоциируется </w:t>
      </w:r>
      <w:r w:rsidR="00B927F3" w:rsidRPr="00B927F3">
        <w:rPr>
          <w:i/>
        </w:rPr>
        <w:t>единственный</w:t>
      </w:r>
      <w:r w:rsidR="00B927F3">
        <w:t xml:space="preserve"> упра</w:t>
      </w:r>
      <w:r w:rsidR="00B927F3">
        <w:t>в</w:t>
      </w:r>
      <w:r w:rsidR="00B927F3">
        <w:t xml:space="preserve">ляемый функцией </w:t>
      </w:r>
      <w:hyperlink w:anchor="SetFilePosition" w:history="1">
        <w:r w:rsidR="00B927F3" w:rsidRPr="005A4141">
          <w:rPr>
            <w:rStyle w:val="affffffb"/>
          </w:rPr>
          <w:t>SetFilePosition</w:t>
        </w:r>
      </w:hyperlink>
      <w:r w:rsidR="00747F05">
        <w:t xml:space="preserve"> (п. </w:t>
      </w:r>
      <w:r w:rsidR="00747F05">
        <w:fldChar w:fldCharType="begin"/>
      </w:r>
      <w:r w:rsidR="00747F05">
        <w:instrText xml:space="preserve"> REF _Ref23676874 \r \h </w:instrText>
      </w:r>
      <w:r w:rsidR="00747F05">
        <w:fldChar w:fldCharType="separate"/>
      </w:r>
      <w:r w:rsidR="00142550">
        <w:t>3.4.13</w:t>
      </w:r>
      <w:r w:rsidR="00747F05">
        <w:fldChar w:fldCharType="end"/>
      </w:r>
      <w:r w:rsidR="00747F05">
        <w:t xml:space="preserve">) </w:t>
      </w:r>
      <w:r w:rsidR="00B927F3">
        <w:t xml:space="preserve">курсор, который в каждый момент указывает на </w:t>
      </w:r>
      <w:r w:rsidR="00B927F3" w:rsidRPr="00B927F3">
        <w:rPr>
          <w:i/>
        </w:rPr>
        <w:t>один</w:t>
      </w:r>
      <w:r w:rsidR="00B927F3">
        <w:t xml:space="preserve"> поток данных и позицию в нем.</w:t>
      </w:r>
    </w:p>
    <w:p w:rsidR="00D92351" w:rsidRDefault="00D92351" w:rsidP="00697944">
      <w:pPr>
        <w:pStyle w:val="2"/>
      </w:pPr>
      <w:bookmarkStart w:id="181" w:name="_Ref23676606"/>
      <w:bookmarkStart w:id="182" w:name="ReadFileData"/>
      <w:bookmarkStart w:id="183" w:name="_Toc177920605"/>
      <w:r>
        <w:rPr>
          <w:lang w:val="en-US"/>
        </w:rPr>
        <w:lastRenderedPageBreak/>
        <w:t>ReadFileData</w:t>
      </w:r>
      <w:bookmarkEnd w:id="181"/>
      <w:bookmarkEnd w:id="182"/>
      <w:bookmarkEnd w:id="183"/>
    </w:p>
    <w:p w:rsidR="00D92351" w:rsidRDefault="00D92351" w:rsidP="00D92351">
      <w:r>
        <w:t>Чтение данных из файла.</w:t>
      </w:r>
    </w:p>
    <w:p w:rsidR="00D92351" w:rsidRPr="00A65975" w:rsidRDefault="00D92351" w:rsidP="009A5AD1">
      <w:pPr>
        <w:pStyle w:val="affffffffd"/>
        <w:rPr>
          <w:lang w:val="en-US"/>
        </w:rPr>
      </w:pPr>
      <w:r>
        <w:t>Прототип</w:t>
      </w:r>
    </w:p>
    <w:p w:rsidR="00D92351" w:rsidRPr="00DE5282" w:rsidRDefault="00D92351" w:rsidP="009A5AD1">
      <w:pPr>
        <w:pStyle w:val="affffffffc"/>
        <w:keepNext/>
      </w:pPr>
      <w:r w:rsidRPr="00DE5282">
        <w:t>LONGLONG __stdcall ReadFileData(</w:t>
      </w:r>
    </w:p>
    <w:p w:rsidR="00D92351" w:rsidRPr="00DE5282" w:rsidRDefault="00D92351" w:rsidP="00DE5282">
      <w:pPr>
        <w:pStyle w:val="affffffffc"/>
      </w:pPr>
      <w:r w:rsidRPr="00DE5282">
        <w:tab/>
        <w:t>FileHandle fileHandle,</w:t>
      </w:r>
    </w:p>
    <w:p w:rsidR="00D92351" w:rsidRPr="00DE5282" w:rsidRDefault="00D92351" w:rsidP="00DE5282">
      <w:pPr>
        <w:pStyle w:val="affffffffc"/>
      </w:pPr>
      <w:r w:rsidRPr="00DE5282">
        <w:tab/>
        <w:t>LONGLONG bytesToRead,</w:t>
      </w:r>
    </w:p>
    <w:p w:rsidR="00D92351" w:rsidRPr="00DE5282" w:rsidRDefault="00D92351" w:rsidP="00DE5282">
      <w:pPr>
        <w:pStyle w:val="affffffffc"/>
      </w:pPr>
      <w:r w:rsidRPr="00DE5282">
        <w:tab/>
        <w:t>BYTE *dataBuffer</w:t>
      </w:r>
    </w:p>
    <w:p w:rsidR="00D92351" w:rsidRPr="00DE5282" w:rsidRDefault="00D92351" w:rsidP="00DE5282">
      <w:pPr>
        <w:pStyle w:val="affffffffc"/>
      </w:pPr>
      <w:r w:rsidRPr="00DE5282">
        <w:t>);</w:t>
      </w:r>
    </w:p>
    <w:tbl>
      <w:tblPr>
        <w:tblStyle w:val="afe"/>
        <w:tblW w:w="0" w:type="auto"/>
        <w:tblInd w:w="108" w:type="dxa"/>
        <w:tblCellMar>
          <w:top w:w="57" w:type="dxa"/>
          <w:bottom w:w="57" w:type="dxa"/>
        </w:tblCellMar>
        <w:tblLook w:val="04A0" w:firstRow="1" w:lastRow="0" w:firstColumn="1" w:lastColumn="0" w:noHBand="0" w:noVBand="1"/>
      </w:tblPr>
      <w:tblGrid>
        <w:gridCol w:w="2127"/>
        <w:gridCol w:w="2409"/>
        <w:gridCol w:w="4820"/>
      </w:tblGrid>
      <w:tr w:rsidR="00D92351" w:rsidTr="00C07F3A">
        <w:tc>
          <w:tcPr>
            <w:tcW w:w="2127"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t>Параметр</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t>Тип</w:t>
            </w:r>
          </w:p>
        </w:tc>
        <w:tc>
          <w:tcPr>
            <w:tcW w:w="4820"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keepNext/>
              <w:rPr>
                <w:b/>
              </w:rPr>
            </w:pPr>
            <w:r>
              <w:rPr>
                <w:b/>
              </w:rPr>
              <w:t>Описание</w:t>
            </w:r>
          </w:p>
        </w:tc>
      </w:tr>
      <w:tr w:rsidR="00D92351" w:rsidTr="00C07F3A">
        <w:tc>
          <w:tcPr>
            <w:tcW w:w="2127"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rPr>
                <w:lang w:val="en-US"/>
              </w:rPr>
            </w:pPr>
            <w:r>
              <w:rPr>
                <w:lang w:val="en-US"/>
              </w:rPr>
              <w:t>fileHandle</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pPr>
            <w:r>
              <w:rPr>
                <w:lang w:val="en-US"/>
              </w:rPr>
              <w:t>FileHandle</w:t>
            </w:r>
          </w:p>
        </w:tc>
        <w:tc>
          <w:tcPr>
            <w:tcW w:w="4820"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7"/>
            </w:pPr>
            <w:r>
              <w:t xml:space="preserve">[вх] </w:t>
            </w:r>
            <w:r w:rsidR="00C07F3A">
              <w:t>Дескриптор файлового объекта</w:t>
            </w:r>
          </w:p>
        </w:tc>
      </w:tr>
      <w:tr w:rsidR="00D92351" w:rsidTr="00C07F3A">
        <w:tc>
          <w:tcPr>
            <w:tcW w:w="2127"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rPr>
                <w:lang w:val="en-US"/>
              </w:rPr>
            </w:pPr>
            <w:r>
              <w:rPr>
                <w:lang w:val="en-US"/>
              </w:rPr>
              <w:t>bytesToRead</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pPr>
            <w:r>
              <w:rPr>
                <w:lang w:val="en-US"/>
              </w:rPr>
              <w:t>LONGLONG</w:t>
            </w:r>
          </w:p>
        </w:tc>
        <w:tc>
          <w:tcPr>
            <w:tcW w:w="4820"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C07F3A">
            <w:pPr>
              <w:pStyle w:val="affffff7"/>
              <w:jc w:val="both"/>
            </w:pPr>
            <w:r>
              <w:t xml:space="preserve">[вх] </w:t>
            </w:r>
            <w:r w:rsidR="00C07F3A">
              <w:t>Количество байт, подлежащих считыванию</w:t>
            </w:r>
          </w:p>
        </w:tc>
      </w:tr>
      <w:tr w:rsidR="00D92351" w:rsidTr="00C07F3A">
        <w:tc>
          <w:tcPr>
            <w:tcW w:w="2127"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rPr>
                <w:lang w:val="en-US"/>
              </w:rPr>
            </w:pPr>
            <w:r>
              <w:rPr>
                <w:lang w:val="en-US"/>
              </w:rPr>
              <w:t>dataBuffer</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5023F7">
            <w:pPr>
              <w:pStyle w:val="affffff8"/>
            </w:pPr>
            <w:r>
              <w:rPr>
                <w:lang w:val="en-US"/>
              </w:rPr>
              <w:t>BYTE *</w:t>
            </w:r>
          </w:p>
        </w:tc>
        <w:tc>
          <w:tcPr>
            <w:tcW w:w="4820"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C07F3A">
            <w:pPr>
              <w:pStyle w:val="affffff7"/>
              <w:jc w:val="both"/>
            </w:pPr>
            <w:r>
              <w:t xml:space="preserve">[вых] </w:t>
            </w:r>
            <w:r w:rsidR="00C07F3A">
              <w:t>Указатель на массив, в который следует производить чтение</w:t>
            </w:r>
          </w:p>
        </w:tc>
      </w:tr>
    </w:tbl>
    <w:p w:rsidR="00D92351" w:rsidRDefault="00D92351" w:rsidP="00D92351">
      <w:pPr>
        <w:pStyle w:val="affffffffe"/>
      </w:pPr>
      <w:r>
        <w:t>Возвращаемое значение</w:t>
      </w:r>
    </w:p>
    <w:p w:rsidR="00D92351" w:rsidRDefault="00D2725A" w:rsidP="00D92351">
      <w:r>
        <w:t xml:space="preserve">В случае успешного завершения возвращает количество считанных и записанных в буфер </w:t>
      </w:r>
      <w:r w:rsidRPr="00E63836">
        <w:t>данных</w:t>
      </w:r>
      <w:r>
        <w:t xml:space="preserve"> (в байтах)</w:t>
      </w:r>
      <w:r w:rsidRPr="00E63836">
        <w:t xml:space="preserve">. </w:t>
      </w:r>
      <w:r>
        <w:t xml:space="preserve">В случае ошибки возвращает </w:t>
      </w:r>
      <w:r w:rsidRPr="00021520">
        <w:rPr>
          <w:rStyle w:val="affffffb"/>
        </w:rPr>
        <w:t>READ</w:t>
      </w:r>
      <w:r w:rsidRPr="00021520">
        <w:rPr>
          <w:rStyle w:val="affffffb"/>
          <w:lang w:val="ru-RU"/>
        </w:rPr>
        <w:t>_</w:t>
      </w:r>
      <w:r w:rsidRPr="00021520">
        <w:rPr>
          <w:rStyle w:val="affffffb"/>
        </w:rPr>
        <w:t>ERROR</w:t>
      </w:r>
      <w:r w:rsidRPr="00E63836">
        <w:t>.</w:t>
      </w:r>
    </w:p>
    <w:p w:rsidR="00D92351" w:rsidRDefault="00DD552E" w:rsidP="00D92351">
      <w:pPr>
        <w:pStyle w:val="affffffffd"/>
      </w:pPr>
      <w:r>
        <w:t>Примечание</w:t>
      </w:r>
    </w:p>
    <w:p w:rsidR="00D92351" w:rsidRPr="00D2725A" w:rsidRDefault="00D2725A" w:rsidP="00D92351">
      <w:r w:rsidRPr="00D2725A">
        <w:t>Чтение начинается с текущей позиции курсора, которую можно уст</w:t>
      </w:r>
      <w:r w:rsidRPr="00D2725A">
        <w:t>а</w:t>
      </w:r>
      <w:r w:rsidRPr="00D2725A">
        <w:t xml:space="preserve">новить функцией </w:t>
      </w:r>
      <w:hyperlink w:anchor="SetFilePosition" w:history="1">
        <w:r w:rsidRPr="005A4141">
          <w:rPr>
            <w:rStyle w:val="affffffb"/>
          </w:rPr>
          <w:t>SetFilePosition</w:t>
        </w:r>
      </w:hyperlink>
      <w:r w:rsidR="005A4141" w:rsidRPr="005A4141">
        <w:t xml:space="preserve"> </w:t>
      </w:r>
      <w:r w:rsidR="005A4141">
        <w:t xml:space="preserve">(п. </w:t>
      </w:r>
      <w:r w:rsidR="005A4141">
        <w:fldChar w:fldCharType="begin"/>
      </w:r>
      <w:r w:rsidR="005A4141">
        <w:instrText xml:space="preserve"> REF _Ref23676874 \r \h </w:instrText>
      </w:r>
      <w:r w:rsidR="005A4141">
        <w:fldChar w:fldCharType="separate"/>
      </w:r>
      <w:r w:rsidR="00142550">
        <w:t>3.4.13</w:t>
      </w:r>
      <w:r w:rsidR="005A4141">
        <w:fldChar w:fldCharType="end"/>
      </w:r>
      <w:r w:rsidR="005A4141">
        <w:t>)</w:t>
      </w:r>
      <w:r w:rsidRPr="00D2725A">
        <w:t>. В случае успешного заверш</w:t>
      </w:r>
      <w:r w:rsidRPr="00D2725A">
        <w:t>е</w:t>
      </w:r>
      <w:r w:rsidRPr="00D2725A">
        <w:t xml:space="preserve">ния чтения позиция курсора сдвигается вперед на </w:t>
      </w:r>
      <w:r w:rsidRPr="00D2725A">
        <w:rPr>
          <w:rStyle w:val="afffffff1"/>
        </w:rPr>
        <w:t>bytesToRead</w:t>
      </w:r>
      <w:r w:rsidRPr="00D2725A">
        <w:t xml:space="preserve"> байт. Тек</w:t>
      </w:r>
      <w:r w:rsidRPr="00D2725A">
        <w:t>у</w:t>
      </w:r>
      <w:r w:rsidRPr="00D2725A">
        <w:t>щий поток данных не изменяется.</w:t>
      </w:r>
    </w:p>
    <w:p w:rsidR="00D92351" w:rsidRDefault="00D92351" w:rsidP="00155A38">
      <w:pPr>
        <w:pStyle w:val="2"/>
        <w:spacing w:before="120" w:after="0"/>
      </w:pPr>
      <w:bookmarkStart w:id="184" w:name="_Ref23859562"/>
      <w:bookmarkStart w:id="185" w:name="CloseFileHandle"/>
      <w:bookmarkStart w:id="186" w:name="_Toc177920606"/>
      <w:r>
        <w:rPr>
          <w:lang w:val="en-US"/>
        </w:rPr>
        <w:t>CloseFileHandle</w:t>
      </w:r>
      <w:bookmarkEnd w:id="184"/>
      <w:bookmarkEnd w:id="185"/>
      <w:bookmarkEnd w:id="186"/>
    </w:p>
    <w:p w:rsidR="00D92351" w:rsidRDefault="00D92351" w:rsidP="00DD552E">
      <w:pPr>
        <w:keepNext/>
      </w:pPr>
      <w:r>
        <w:t>Закрытие дескриптора файлового объекта.</w:t>
      </w:r>
    </w:p>
    <w:p w:rsidR="00D92351" w:rsidRPr="00952CA5" w:rsidRDefault="00D92351" w:rsidP="00155A38">
      <w:pPr>
        <w:pStyle w:val="affffffffd"/>
        <w:spacing w:before="0"/>
        <w:rPr>
          <w:lang w:val="en-US"/>
        </w:rPr>
      </w:pPr>
      <w:r>
        <w:t>Прототип</w:t>
      </w:r>
    </w:p>
    <w:p w:rsidR="00D92351" w:rsidRPr="00DE5282" w:rsidRDefault="00D92351" w:rsidP="00DE5282">
      <w:pPr>
        <w:pStyle w:val="affffffffc"/>
      </w:pPr>
      <w:r w:rsidRPr="00DE5282">
        <w:t>void __stdcall CloseFileHandle(</w:t>
      </w:r>
    </w:p>
    <w:p w:rsidR="00D92351" w:rsidRPr="00DE5282" w:rsidRDefault="00D92351" w:rsidP="00DE5282">
      <w:pPr>
        <w:pStyle w:val="affffffffc"/>
      </w:pPr>
      <w:r w:rsidRPr="00DE5282">
        <w:tab/>
        <w:t>FileHandle fileHandle</w:t>
      </w:r>
    </w:p>
    <w:p w:rsidR="00D92351" w:rsidRPr="00DE5282" w:rsidRDefault="00D92351" w:rsidP="00DE5282">
      <w:pPr>
        <w:pStyle w:val="affffffffc"/>
      </w:pPr>
      <w:r w:rsidRPr="00DE5282">
        <w:t>);</w:t>
      </w:r>
    </w:p>
    <w:tbl>
      <w:tblPr>
        <w:tblStyle w:val="afe"/>
        <w:tblW w:w="0" w:type="auto"/>
        <w:tblInd w:w="108" w:type="dxa"/>
        <w:tblCellMar>
          <w:top w:w="57" w:type="dxa"/>
          <w:bottom w:w="57" w:type="dxa"/>
        </w:tblCellMar>
        <w:tblLook w:val="04A0" w:firstRow="1" w:lastRow="0" w:firstColumn="1" w:lastColumn="0" w:noHBand="0" w:noVBand="1"/>
      </w:tblPr>
      <w:tblGrid>
        <w:gridCol w:w="1985"/>
        <w:gridCol w:w="2268"/>
        <w:gridCol w:w="5103"/>
      </w:tblGrid>
      <w:tr w:rsidR="00D92351"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9A5AD1">
            <w:pPr>
              <w:pStyle w:val="affffff8"/>
              <w:keepNext/>
              <w:rPr>
                <w:b/>
              </w:rPr>
            </w:pPr>
            <w:r>
              <w:rPr>
                <w:b/>
              </w:rPr>
              <w:lastRenderedPageBreak/>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9A5AD1">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9A5AD1">
            <w:pPr>
              <w:pStyle w:val="affffff8"/>
              <w:keepNext/>
              <w:rPr>
                <w:b/>
              </w:rPr>
            </w:pPr>
            <w:r>
              <w:rPr>
                <w:b/>
              </w:rPr>
              <w:t>Описание</w:t>
            </w:r>
          </w:p>
        </w:tc>
      </w:tr>
      <w:tr w:rsidR="00D92351"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155A38">
            <w:pPr>
              <w:pStyle w:val="affffff8"/>
              <w:rPr>
                <w:lang w:val="en-US"/>
              </w:rPr>
            </w:pPr>
            <w:r>
              <w:rPr>
                <w:lang w:val="en-US"/>
              </w:rPr>
              <w:t>fileHandle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155A38">
            <w:pPr>
              <w:pStyle w:val="affffff8"/>
            </w:pPr>
            <w:r>
              <w:rPr>
                <w:lang w:val="en-US"/>
              </w:rPr>
              <w:t>FileHandle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D92351" w:rsidRDefault="00D92351" w:rsidP="00155A38">
            <w:pPr>
              <w:pStyle w:val="affffff7"/>
              <w:rPr>
                <w:bCs/>
                <w:caps/>
                <w:lang w:eastAsia="en-US"/>
              </w:rPr>
            </w:pPr>
            <w:r>
              <w:t xml:space="preserve">[вх] Дескриптор объекта файловой </w:t>
            </w:r>
            <w:r>
              <w:br/>
              <w:t>системы</w:t>
            </w:r>
          </w:p>
        </w:tc>
      </w:tr>
    </w:tbl>
    <w:p w:rsidR="00D92351" w:rsidRDefault="00D92351" w:rsidP="00D92351">
      <w:pPr>
        <w:pStyle w:val="affffffffe"/>
      </w:pPr>
      <w:r>
        <w:t>Возвращаемое значение</w:t>
      </w:r>
    </w:p>
    <w:p w:rsidR="00D92351" w:rsidRDefault="00D92351" w:rsidP="00D92351">
      <w:r>
        <w:t>Отсутствует.</w:t>
      </w:r>
    </w:p>
    <w:p w:rsidR="002C306E" w:rsidRDefault="004163BE" w:rsidP="00697944">
      <w:pPr>
        <w:pStyle w:val="10"/>
      </w:pPr>
      <w:bookmarkStart w:id="187" w:name="_Toc177920607"/>
      <w:r>
        <w:t>Последовательный обход</w:t>
      </w:r>
      <w:r w:rsidR="00CE02E2">
        <w:t xml:space="preserve"> </w:t>
      </w:r>
      <w:r>
        <w:t>каталогов</w:t>
      </w:r>
      <w:bookmarkEnd w:id="187"/>
    </w:p>
    <w:p w:rsidR="00B81973" w:rsidRDefault="00B81973" w:rsidP="00697944">
      <w:pPr>
        <w:pStyle w:val="2"/>
      </w:pPr>
      <w:bookmarkStart w:id="188" w:name="_Ref23410966"/>
      <w:bookmarkStart w:id="189" w:name="CreateDirectoryIteratorHandle"/>
      <w:bookmarkStart w:id="190" w:name="_Toc177920608"/>
      <w:r>
        <w:rPr>
          <w:lang w:val="en-US"/>
        </w:rPr>
        <w:t>CreateDirectoryIteratorHandle</w:t>
      </w:r>
      <w:bookmarkEnd w:id="188"/>
      <w:bookmarkEnd w:id="189"/>
      <w:bookmarkEnd w:id="190"/>
    </w:p>
    <w:p w:rsidR="00B81973" w:rsidRDefault="00E26628" w:rsidP="00B81973">
      <w:r w:rsidRPr="00E26628">
        <w:t xml:space="preserve">Создание дескриптора </w:t>
      </w:r>
      <w:r w:rsidR="005A4141">
        <w:t>последовательного обхода</w:t>
      </w:r>
      <w:r w:rsidRPr="00E26628">
        <w:t xml:space="preserve"> </w:t>
      </w:r>
      <w:r w:rsidR="005A4141">
        <w:t>объектов</w:t>
      </w:r>
      <w:r w:rsidRPr="00E26628">
        <w:t xml:space="preserve"> в каталоге.</w:t>
      </w:r>
    </w:p>
    <w:p w:rsidR="00B81973" w:rsidRPr="00952CA5" w:rsidRDefault="00B81973" w:rsidP="00B81973">
      <w:pPr>
        <w:pStyle w:val="affffffffd"/>
        <w:rPr>
          <w:lang w:val="en-US"/>
        </w:rPr>
      </w:pPr>
      <w:r>
        <w:t>Прототип</w:t>
      </w:r>
    </w:p>
    <w:p w:rsidR="00B81973" w:rsidRPr="00396E15" w:rsidRDefault="00B81973" w:rsidP="00396E15">
      <w:pPr>
        <w:pStyle w:val="affffffffc"/>
      </w:pPr>
      <w:r w:rsidRPr="00396E15">
        <w:t>DirectoryIteratorHandle __stdcall CreateDirectoryIteratorHandle(</w:t>
      </w:r>
    </w:p>
    <w:p w:rsidR="00B81973" w:rsidRPr="00396E15" w:rsidRDefault="00B81973" w:rsidP="00396E15">
      <w:pPr>
        <w:pStyle w:val="affffffffc"/>
      </w:pPr>
      <w:r w:rsidRPr="00396E15">
        <w:tab/>
        <w:t>FileHandle fileHandle</w:t>
      </w:r>
    </w:p>
    <w:p w:rsidR="00B81973" w:rsidRPr="00396E15" w:rsidRDefault="00B81973" w:rsidP="00396E15">
      <w:pPr>
        <w:pStyle w:val="affffffffc"/>
      </w:pPr>
      <w:r w:rsidRPr="00396E15">
        <w:t>);</w:t>
      </w:r>
    </w:p>
    <w:tbl>
      <w:tblPr>
        <w:tblStyle w:val="afe"/>
        <w:tblW w:w="0" w:type="auto"/>
        <w:tblInd w:w="108" w:type="dxa"/>
        <w:tblCellMar>
          <w:top w:w="57" w:type="dxa"/>
          <w:bottom w:w="57" w:type="dxa"/>
        </w:tblCellMar>
        <w:tblLook w:val="04A0" w:firstRow="1" w:lastRow="0" w:firstColumn="1" w:lastColumn="0" w:noHBand="0" w:noVBand="1"/>
      </w:tblPr>
      <w:tblGrid>
        <w:gridCol w:w="1985"/>
        <w:gridCol w:w="2268"/>
        <w:gridCol w:w="5103"/>
      </w:tblGrid>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Описание</w:t>
            </w:r>
          </w:p>
        </w:tc>
      </w:tr>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rPr>
                <w:lang w:val="en-US"/>
              </w:rPr>
            </w:pPr>
            <w:r>
              <w:rPr>
                <w:lang w:val="en-US"/>
              </w:rPr>
              <w:t>fileHandle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pPr>
            <w:r>
              <w:rPr>
                <w:lang w:val="en-US"/>
              </w:rPr>
              <w:t>FileHandle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026F90" w:rsidP="00182078">
            <w:pPr>
              <w:pStyle w:val="affffff7"/>
            </w:pPr>
            <w:r w:rsidRPr="00026F90">
              <w:t>[вх] Дескриптор файлового объекта</w:t>
            </w:r>
          </w:p>
        </w:tc>
      </w:tr>
    </w:tbl>
    <w:p w:rsidR="00B81973" w:rsidRDefault="00B81973" w:rsidP="00B81973">
      <w:pPr>
        <w:pStyle w:val="affffffffe"/>
      </w:pPr>
      <w:r>
        <w:t>Возвращаемое значение</w:t>
      </w:r>
    </w:p>
    <w:p w:rsidR="00B81973" w:rsidRPr="005C3C2C" w:rsidRDefault="003D4366" w:rsidP="003D4366">
      <w:r w:rsidRPr="003D4366">
        <w:t xml:space="preserve">В случае успешного завершения возвращает дескриптор </w:t>
      </w:r>
      <w:r w:rsidR="005A4141">
        <w:t>последов</w:t>
      </w:r>
      <w:r w:rsidR="005A4141">
        <w:t>а</w:t>
      </w:r>
      <w:r w:rsidR="005A4141">
        <w:t>тельного обхода</w:t>
      </w:r>
      <w:r w:rsidRPr="003D4366">
        <w:t xml:space="preserve"> файловых объектов в каталоге</w:t>
      </w:r>
      <w:r>
        <w:t xml:space="preserve">. </w:t>
      </w:r>
      <w:r w:rsidR="00DF4671" w:rsidRPr="009F7113">
        <w:t>В случае ошибки возвращает</w:t>
      </w:r>
      <w:r w:rsidR="00395991">
        <w:t xml:space="preserve"> </w:t>
      </w:r>
      <w:r w:rsidR="00395991" w:rsidRPr="00395991">
        <w:rPr>
          <w:rStyle w:val="affffffb"/>
        </w:rPr>
        <w:t>DIRECTORY</w:t>
      </w:r>
      <w:r w:rsidR="00395991" w:rsidRPr="005A4141">
        <w:rPr>
          <w:rStyle w:val="affffffb"/>
          <w:lang w:val="ru-RU"/>
        </w:rPr>
        <w:t>_</w:t>
      </w:r>
      <w:r w:rsidR="00395991" w:rsidRPr="00395991">
        <w:rPr>
          <w:rStyle w:val="affffffb"/>
        </w:rPr>
        <w:t>ITERATOR</w:t>
      </w:r>
      <w:r w:rsidR="00395991" w:rsidRPr="005A4141">
        <w:rPr>
          <w:rStyle w:val="affffffb"/>
          <w:lang w:val="ru-RU"/>
        </w:rPr>
        <w:t>_</w:t>
      </w:r>
      <w:r w:rsidR="00395991" w:rsidRPr="00395991">
        <w:rPr>
          <w:rStyle w:val="affffffb"/>
        </w:rPr>
        <w:t>ERROR</w:t>
      </w:r>
      <w:r w:rsidRPr="009F7113">
        <w:t>.</w:t>
      </w:r>
    </w:p>
    <w:p w:rsidR="00B81973" w:rsidRDefault="00DD552E" w:rsidP="00B81973">
      <w:pPr>
        <w:pStyle w:val="affffffffd"/>
      </w:pPr>
      <w:r>
        <w:t>Примечание</w:t>
      </w:r>
    </w:p>
    <w:p w:rsidR="00B81973" w:rsidRPr="00395991" w:rsidRDefault="00523E59">
      <w:r>
        <w:t>Функция корректно работает только</w:t>
      </w:r>
      <w:r w:rsidR="00E169F6">
        <w:t xml:space="preserve"> для файловых объектов</w:t>
      </w:r>
      <w:r w:rsidR="00395991">
        <w:t xml:space="preserve"> типа «к</w:t>
      </w:r>
      <w:r w:rsidR="00395991">
        <w:t>а</w:t>
      </w:r>
      <w:r w:rsidR="00395991">
        <w:t xml:space="preserve">талог», поэтому перед ее вызовом рекомендуется проверить тип файлового объекта функцией </w:t>
      </w:r>
      <w:hyperlink w:anchor="FileIsDir" w:history="1">
        <w:r w:rsidR="00395991" w:rsidRPr="00396E15">
          <w:rPr>
            <w:rStyle w:val="afffffff1"/>
          </w:rPr>
          <w:t>FileIsDir</w:t>
        </w:r>
      </w:hyperlink>
      <w:r w:rsidR="00395991">
        <w:t xml:space="preserve"> (п. </w:t>
      </w:r>
      <w:r w:rsidR="00395991">
        <w:fldChar w:fldCharType="begin"/>
      </w:r>
      <w:r w:rsidR="00395991">
        <w:instrText xml:space="preserve"> REF _Ref23410896 \r \h </w:instrText>
      </w:r>
      <w:r w:rsidR="00395991">
        <w:fldChar w:fldCharType="separate"/>
      </w:r>
      <w:r w:rsidR="00142550">
        <w:t>3.4.3</w:t>
      </w:r>
      <w:r w:rsidR="00395991">
        <w:fldChar w:fldCharType="end"/>
      </w:r>
      <w:r w:rsidR="00395991">
        <w:t>).</w:t>
      </w:r>
    </w:p>
    <w:p w:rsidR="00B81973" w:rsidRDefault="00B81973" w:rsidP="00697944">
      <w:pPr>
        <w:pStyle w:val="2"/>
      </w:pPr>
      <w:bookmarkStart w:id="191" w:name="DirFirst"/>
      <w:bookmarkStart w:id="192" w:name="_Toc177920609"/>
      <w:r>
        <w:rPr>
          <w:lang w:val="en-US"/>
        </w:rPr>
        <w:t>DirFirst</w:t>
      </w:r>
      <w:bookmarkEnd w:id="191"/>
      <w:bookmarkEnd w:id="192"/>
    </w:p>
    <w:p w:rsidR="00B81973" w:rsidRDefault="005464B7" w:rsidP="005464B7">
      <w:r w:rsidRPr="005464B7">
        <w:t>Переход к первому файловому объекту в каталоге.</w:t>
      </w:r>
    </w:p>
    <w:p w:rsidR="00B81973" w:rsidRPr="00A65975" w:rsidRDefault="00B81973" w:rsidP="00B81973">
      <w:pPr>
        <w:pStyle w:val="affffffffd"/>
        <w:rPr>
          <w:lang w:val="en-US"/>
        </w:rPr>
      </w:pPr>
      <w:r>
        <w:t>Прототип</w:t>
      </w:r>
    </w:p>
    <w:p w:rsidR="00B81973" w:rsidRPr="00396E15" w:rsidRDefault="00B81973" w:rsidP="00396E15">
      <w:pPr>
        <w:pStyle w:val="affffffffc"/>
      </w:pPr>
      <w:r w:rsidRPr="00396E15">
        <w:t>void __stdcall DirFirst(</w:t>
      </w:r>
    </w:p>
    <w:p w:rsidR="00B81973" w:rsidRPr="00396E15" w:rsidRDefault="00B81973" w:rsidP="00396E15">
      <w:pPr>
        <w:pStyle w:val="affffffffc"/>
      </w:pPr>
      <w:r w:rsidRPr="00396E15">
        <w:lastRenderedPageBreak/>
        <w:tab/>
        <w:t>DirectoryIteratorHandle dirHandle</w:t>
      </w:r>
    </w:p>
    <w:p w:rsidR="00B81973" w:rsidRPr="00396E15" w:rsidRDefault="00B81973" w:rsidP="00396E15">
      <w:pPr>
        <w:pStyle w:val="affffffffc"/>
      </w:pPr>
      <w:r w:rsidRPr="00396E15">
        <w:t>);</w:t>
      </w:r>
    </w:p>
    <w:tbl>
      <w:tblPr>
        <w:tblStyle w:val="afe"/>
        <w:tblW w:w="0" w:type="auto"/>
        <w:tblInd w:w="108" w:type="dxa"/>
        <w:tblCellMar>
          <w:top w:w="57" w:type="dxa"/>
          <w:bottom w:w="57" w:type="dxa"/>
        </w:tblCellMar>
        <w:tblLook w:val="04A0" w:firstRow="1" w:lastRow="0" w:firstColumn="1" w:lastColumn="0" w:noHBand="0" w:noVBand="1"/>
      </w:tblPr>
      <w:tblGrid>
        <w:gridCol w:w="1896"/>
        <w:gridCol w:w="2922"/>
        <w:gridCol w:w="4645"/>
      </w:tblGrid>
      <w:tr w:rsidR="00B81973" w:rsidTr="007B1B0E">
        <w:trPr>
          <w:cantSplit/>
        </w:trPr>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Описание</w:t>
            </w:r>
          </w:p>
        </w:tc>
      </w:tr>
      <w:tr w:rsidR="00B81973" w:rsidTr="007B1B0E">
        <w:trPr>
          <w:cantSplit/>
        </w:trPr>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rPr>
                <w:lang w:val="en-US"/>
              </w:rPr>
            </w:pPr>
            <w:r>
              <w:rPr>
                <w:lang w:val="en-US"/>
              </w:rPr>
              <w:t>dirHandle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pPr>
            <w:r>
              <w:rPr>
                <w:lang w:val="en-US"/>
              </w:rPr>
              <w:t>DirectoryIteratorHandle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1208A9" w:rsidP="002034F9">
            <w:pPr>
              <w:pStyle w:val="affffff7"/>
              <w:jc w:val="both"/>
            </w:pPr>
            <w:r w:rsidRPr="001208A9">
              <w:t xml:space="preserve">[вх] </w:t>
            </w:r>
            <w:r w:rsidR="009D4126" w:rsidRPr="001208A9">
              <w:t xml:space="preserve">Дескриптор </w:t>
            </w:r>
            <w:r w:rsidR="007B1B0E">
              <w:t>последовательного обхода каталога</w:t>
            </w:r>
          </w:p>
        </w:tc>
      </w:tr>
    </w:tbl>
    <w:p w:rsidR="00B81973" w:rsidRDefault="00B81973" w:rsidP="00B81973">
      <w:pPr>
        <w:pStyle w:val="affffffffe"/>
      </w:pPr>
      <w:r>
        <w:t>Возвращаемое значение</w:t>
      </w:r>
    </w:p>
    <w:p w:rsidR="00FF7CDE" w:rsidRDefault="00FF7CDE" w:rsidP="00FF7CDE">
      <w:r>
        <w:t>Отсутствует.</w:t>
      </w:r>
    </w:p>
    <w:p w:rsidR="00B81973" w:rsidRDefault="00B81973" w:rsidP="00697944">
      <w:pPr>
        <w:pStyle w:val="2"/>
      </w:pPr>
      <w:bookmarkStart w:id="193" w:name="DirNext"/>
      <w:bookmarkStart w:id="194" w:name="_Toc177920610"/>
      <w:r>
        <w:rPr>
          <w:lang w:val="en-US"/>
        </w:rPr>
        <w:t>DirNext</w:t>
      </w:r>
      <w:bookmarkEnd w:id="193"/>
      <w:bookmarkEnd w:id="194"/>
    </w:p>
    <w:p w:rsidR="00B81973" w:rsidRDefault="00C81069" w:rsidP="00C81069">
      <w:r w:rsidRPr="00C81069">
        <w:t>Переход к следующему файловому объекту в каталоге.</w:t>
      </w:r>
    </w:p>
    <w:p w:rsidR="00B81973" w:rsidRPr="00952CA5" w:rsidRDefault="00B81973" w:rsidP="00B81973">
      <w:pPr>
        <w:pStyle w:val="affffffffd"/>
        <w:rPr>
          <w:lang w:val="en-US"/>
        </w:rPr>
      </w:pPr>
      <w:r>
        <w:t>Прототип</w:t>
      </w:r>
    </w:p>
    <w:p w:rsidR="00B81973" w:rsidRPr="00396E15" w:rsidRDefault="00B81973" w:rsidP="00396E15">
      <w:pPr>
        <w:pStyle w:val="affffffffc"/>
      </w:pPr>
      <w:r w:rsidRPr="00396E15">
        <w:t>void __stdcall DirNext(</w:t>
      </w:r>
    </w:p>
    <w:p w:rsidR="00B81973" w:rsidRPr="00396E15" w:rsidRDefault="00B81973" w:rsidP="00396E15">
      <w:pPr>
        <w:pStyle w:val="affffffffc"/>
      </w:pPr>
      <w:r w:rsidRPr="00396E15">
        <w:tab/>
        <w:t>DirectoryIteratorHandle dirHandle</w:t>
      </w:r>
    </w:p>
    <w:p w:rsidR="00B81973" w:rsidRPr="00396E15" w:rsidRDefault="00B81973" w:rsidP="00396E15">
      <w:pPr>
        <w:pStyle w:val="affffffffc"/>
      </w:pPr>
      <w:r w:rsidRPr="00396E15">
        <w:t>);</w:t>
      </w:r>
    </w:p>
    <w:tbl>
      <w:tblPr>
        <w:tblStyle w:val="afe"/>
        <w:tblW w:w="0" w:type="auto"/>
        <w:tblInd w:w="108" w:type="dxa"/>
        <w:tblCellMar>
          <w:top w:w="57" w:type="dxa"/>
          <w:bottom w:w="57" w:type="dxa"/>
        </w:tblCellMar>
        <w:tblLook w:val="04A0" w:firstRow="1" w:lastRow="0" w:firstColumn="1" w:lastColumn="0" w:noHBand="0" w:noVBand="1"/>
      </w:tblPr>
      <w:tblGrid>
        <w:gridCol w:w="1918"/>
        <w:gridCol w:w="2922"/>
        <w:gridCol w:w="4623"/>
      </w:tblGrid>
      <w:tr w:rsidR="00B81973" w:rsidTr="00827CE3">
        <w:tc>
          <w:tcPr>
            <w:tcW w:w="191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Параметр</w:t>
            </w:r>
          </w:p>
        </w:tc>
        <w:tc>
          <w:tcPr>
            <w:tcW w:w="2922"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Тип</w:t>
            </w:r>
          </w:p>
        </w:tc>
        <w:tc>
          <w:tcPr>
            <w:tcW w:w="462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Описание</w:t>
            </w:r>
          </w:p>
        </w:tc>
      </w:tr>
      <w:tr w:rsidR="00827CE3" w:rsidTr="00827CE3">
        <w:tc>
          <w:tcPr>
            <w:tcW w:w="1918" w:type="dxa"/>
            <w:tcBorders>
              <w:top w:val="single" w:sz="4" w:space="0" w:color="auto"/>
              <w:left w:val="single" w:sz="4" w:space="0" w:color="auto"/>
              <w:bottom w:val="single" w:sz="4" w:space="0" w:color="auto"/>
              <w:right w:val="single" w:sz="4" w:space="0" w:color="auto"/>
            </w:tcBorders>
            <w:shd w:val="clear" w:color="auto" w:fill="auto"/>
          </w:tcPr>
          <w:p w:rsidR="00827CE3" w:rsidRDefault="00827CE3" w:rsidP="005023F7">
            <w:pPr>
              <w:pStyle w:val="affffff8"/>
              <w:rPr>
                <w:lang w:val="en-US"/>
              </w:rPr>
            </w:pPr>
            <w:r>
              <w:rPr>
                <w:lang w:val="en-US"/>
              </w:rPr>
              <w:t>dirHandle</w:t>
            </w:r>
          </w:p>
        </w:tc>
        <w:tc>
          <w:tcPr>
            <w:tcW w:w="2922" w:type="dxa"/>
            <w:tcBorders>
              <w:top w:val="single" w:sz="4" w:space="0" w:color="auto"/>
              <w:left w:val="single" w:sz="4" w:space="0" w:color="auto"/>
              <w:bottom w:val="single" w:sz="4" w:space="0" w:color="auto"/>
              <w:right w:val="single" w:sz="4" w:space="0" w:color="auto"/>
            </w:tcBorders>
            <w:shd w:val="clear" w:color="auto" w:fill="auto"/>
          </w:tcPr>
          <w:p w:rsidR="00827CE3" w:rsidRDefault="00827CE3" w:rsidP="005023F7">
            <w:pPr>
              <w:pStyle w:val="affffff8"/>
            </w:pPr>
            <w:r>
              <w:rPr>
                <w:lang w:val="en-US"/>
              </w:rPr>
              <w:t>DirectoryIteratorHandle</w:t>
            </w:r>
          </w:p>
        </w:tc>
        <w:tc>
          <w:tcPr>
            <w:tcW w:w="4623" w:type="dxa"/>
            <w:tcBorders>
              <w:top w:val="single" w:sz="4" w:space="0" w:color="auto"/>
              <w:left w:val="single" w:sz="4" w:space="0" w:color="auto"/>
              <w:bottom w:val="single" w:sz="4" w:space="0" w:color="auto"/>
              <w:right w:val="single" w:sz="4" w:space="0" w:color="auto"/>
            </w:tcBorders>
            <w:shd w:val="clear" w:color="auto" w:fill="auto"/>
          </w:tcPr>
          <w:p w:rsidR="00827CE3" w:rsidRDefault="00827CE3" w:rsidP="002034F9">
            <w:pPr>
              <w:pStyle w:val="affffff8"/>
            </w:pPr>
            <w:r w:rsidRPr="000631DC">
              <w:t xml:space="preserve">[вх] </w:t>
            </w:r>
            <w:r w:rsidR="007B1B0E" w:rsidRPr="001208A9">
              <w:t xml:space="preserve">Дескриптор </w:t>
            </w:r>
            <w:r w:rsidR="007B1B0E">
              <w:t>последовательного обхода каталога</w:t>
            </w:r>
          </w:p>
        </w:tc>
      </w:tr>
    </w:tbl>
    <w:p w:rsidR="00B81973" w:rsidRDefault="00B81973" w:rsidP="00B81973">
      <w:pPr>
        <w:pStyle w:val="affffffffe"/>
      </w:pPr>
      <w:r>
        <w:t>Возвращаемое значение</w:t>
      </w:r>
    </w:p>
    <w:p w:rsidR="00D20551" w:rsidRDefault="00D20551" w:rsidP="00D20551">
      <w:r>
        <w:t>Отсутствует.</w:t>
      </w:r>
    </w:p>
    <w:p w:rsidR="00B81973" w:rsidRDefault="00B81973" w:rsidP="00697944">
      <w:pPr>
        <w:pStyle w:val="2"/>
      </w:pPr>
      <w:bookmarkStart w:id="195" w:name="DirIsDone"/>
      <w:bookmarkStart w:id="196" w:name="_Toc177920611"/>
      <w:r>
        <w:rPr>
          <w:lang w:val="en-US"/>
        </w:rPr>
        <w:t>DirIsDone</w:t>
      </w:r>
      <w:bookmarkEnd w:id="195"/>
      <w:bookmarkEnd w:id="196"/>
    </w:p>
    <w:p w:rsidR="00B81973" w:rsidRDefault="00CB2C28" w:rsidP="00097A41">
      <w:r>
        <w:t>Проверка окончания цикла обхода файловы</w:t>
      </w:r>
      <w:r w:rsidR="008A5037">
        <w:t>х</w:t>
      </w:r>
      <w:r>
        <w:t xml:space="preserve"> объект</w:t>
      </w:r>
      <w:r w:rsidR="008A5037">
        <w:t>ов</w:t>
      </w:r>
      <w:r>
        <w:t xml:space="preserve"> </w:t>
      </w:r>
      <w:r w:rsidR="008A5037">
        <w:t xml:space="preserve">в </w:t>
      </w:r>
      <w:r>
        <w:t>каталог</w:t>
      </w:r>
      <w:r w:rsidR="008A5037">
        <w:t>е</w:t>
      </w:r>
      <w:r>
        <w:t>.</w:t>
      </w:r>
    </w:p>
    <w:p w:rsidR="00B81973" w:rsidRPr="00952CA5" w:rsidRDefault="00B81973" w:rsidP="00B81973">
      <w:pPr>
        <w:pStyle w:val="affffffffd"/>
        <w:rPr>
          <w:lang w:val="en-US"/>
        </w:rPr>
      </w:pPr>
      <w:r>
        <w:t>Прототип</w:t>
      </w:r>
    </w:p>
    <w:p w:rsidR="00B81973" w:rsidRPr="00396E15" w:rsidRDefault="00B81973" w:rsidP="00396E15">
      <w:pPr>
        <w:pStyle w:val="affffffffc"/>
      </w:pPr>
      <w:r w:rsidRPr="00396E15">
        <w:t>bool __stdcall DirIsDone(</w:t>
      </w:r>
    </w:p>
    <w:p w:rsidR="00B81973" w:rsidRPr="00396E15" w:rsidRDefault="00B81973" w:rsidP="00396E15">
      <w:pPr>
        <w:pStyle w:val="affffffffc"/>
      </w:pPr>
      <w:r w:rsidRPr="00396E15">
        <w:tab/>
        <w:t>DirectoryIteratorHandle dirHandle</w:t>
      </w:r>
    </w:p>
    <w:p w:rsidR="00B81973" w:rsidRPr="00396E15" w:rsidRDefault="00B81973" w:rsidP="00396E15">
      <w:pPr>
        <w:pStyle w:val="affffffffc"/>
      </w:pPr>
      <w:r w:rsidRPr="00396E15">
        <w:t>);</w:t>
      </w:r>
    </w:p>
    <w:tbl>
      <w:tblPr>
        <w:tblStyle w:val="afe"/>
        <w:tblW w:w="0" w:type="auto"/>
        <w:tblInd w:w="108" w:type="dxa"/>
        <w:tblCellMar>
          <w:top w:w="57" w:type="dxa"/>
          <w:bottom w:w="57" w:type="dxa"/>
        </w:tblCellMar>
        <w:tblLook w:val="04A0" w:firstRow="1" w:lastRow="0" w:firstColumn="1" w:lastColumn="0" w:noHBand="0" w:noVBand="1"/>
      </w:tblPr>
      <w:tblGrid>
        <w:gridCol w:w="1896"/>
        <w:gridCol w:w="2922"/>
        <w:gridCol w:w="4645"/>
      </w:tblGrid>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Описание</w:t>
            </w:r>
          </w:p>
        </w:tc>
      </w:tr>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rPr>
                <w:lang w:val="en-US"/>
              </w:rPr>
            </w:pPr>
            <w:r>
              <w:rPr>
                <w:lang w:val="en-US"/>
              </w:rPr>
              <w:t>dirHandle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pPr>
            <w:r>
              <w:rPr>
                <w:lang w:val="en-US"/>
              </w:rPr>
              <w:t>DirectoryIteratorHandle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A70E09" w:rsidP="002034F9">
            <w:pPr>
              <w:pStyle w:val="affffff7"/>
              <w:jc w:val="both"/>
            </w:pPr>
            <w:r w:rsidRPr="00A70E09">
              <w:t xml:space="preserve">[вх] </w:t>
            </w:r>
            <w:r w:rsidR="007B1B0E" w:rsidRPr="001208A9">
              <w:t xml:space="preserve">Дескриптор </w:t>
            </w:r>
            <w:r w:rsidR="007B1B0E">
              <w:t>последовательного обхода каталога</w:t>
            </w:r>
          </w:p>
        </w:tc>
      </w:tr>
    </w:tbl>
    <w:p w:rsidR="00B81973" w:rsidRDefault="00B81973" w:rsidP="00B81973">
      <w:pPr>
        <w:pStyle w:val="affffffffe"/>
      </w:pPr>
      <w:r>
        <w:lastRenderedPageBreak/>
        <w:t>Возвращаемое значение</w:t>
      </w:r>
    </w:p>
    <w:p w:rsidR="00B81973" w:rsidRPr="006C4CAB" w:rsidRDefault="0095467F" w:rsidP="006C4CAB">
      <w:r>
        <w:t xml:space="preserve">Возвращает </w:t>
      </w:r>
      <w:r w:rsidRPr="005F7EB3">
        <w:rPr>
          <w:rStyle w:val="afffffff1"/>
        </w:rPr>
        <w:t>true</w:t>
      </w:r>
      <w:r>
        <w:t xml:space="preserve"> при позиционировании на файловый объект, след</w:t>
      </w:r>
      <w:r>
        <w:t>у</w:t>
      </w:r>
      <w:r>
        <w:t xml:space="preserve">ющий </w:t>
      </w:r>
      <w:r w:rsidRPr="005F7EB3">
        <w:rPr>
          <w:i/>
        </w:rPr>
        <w:t xml:space="preserve">за последним </w:t>
      </w:r>
      <w:r>
        <w:rPr>
          <w:i/>
        </w:rPr>
        <w:t>файловым объектом</w:t>
      </w:r>
      <w:r w:rsidRPr="005F7EB3">
        <w:rPr>
          <w:i/>
        </w:rPr>
        <w:t xml:space="preserve"> </w:t>
      </w:r>
      <w:r>
        <w:t>каталога, а также в случае, когда каталог является пустым (не содержит объектов). В остальных случаях во</w:t>
      </w:r>
      <w:r>
        <w:t>з</w:t>
      </w:r>
      <w:r>
        <w:t xml:space="preserve">вращает </w:t>
      </w:r>
      <w:r w:rsidRPr="005F7EB3">
        <w:rPr>
          <w:rStyle w:val="afffffff1"/>
        </w:rPr>
        <w:t>false</w:t>
      </w:r>
      <w:r>
        <w:t>.</w:t>
      </w:r>
    </w:p>
    <w:p w:rsidR="00B81973" w:rsidRDefault="00B81973" w:rsidP="009A5AD1">
      <w:pPr>
        <w:pStyle w:val="2"/>
        <w:spacing w:before="120" w:after="0"/>
      </w:pPr>
      <w:bookmarkStart w:id="197" w:name="DirFileIsDir"/>
      <w:bookmarkStart w:id="198" w:name="_Toc177920612"/>
      <w:r>
        <w:rPr>
          <w:lang w:val="en-US"/>
        </w:rPr>
        <w:t>DirFileIsDir</w:t>
      </w:r>
      <w:bookmarkEnd w:id="197"/>
      <w:bookmarkEnd w:id="198"/>
    </w:p>
    <w:p w:rsidR="00B81973" w:rsidRDefault="00316723" w:rsidP="008057C5">
      <w:r>
        <w:t>Определение того, является ли текущий файловый объект каталогом.</w:t>
      </w:r>
    </w:p>
    <w:p w:rsidR="00B81973" w:rsidRPr="00234417" w:rsidRDefault="00B81973" w:rsidP="00836510">
      <w:pPr>
        <w:pStyle w:val="affffffffd"/>
        <w:spacing w:before="0"/>
        <w:rPr>
          <w:lang w:val="en-US"/>
        </w:rPr>
      </w:pPr>
      <w:r>
        <w:t>Прототип</w:t>
      </w:r>
    </w:p>
    <w:p w:rsidR="00B81973" w:rsidRPr="00396E15" w:rsidRDefault="00B81973" w:rsidP="00396E15">
      <w:pPr>
        <w:pStyle w:val="affffffffc"/>
      </w:pPr>
      <w:r w:rsidRPr="00396E15">
        <w:t>bool __stdcall DirFileIsDir(</w:t>
      </w:r>
    </w:p>
    <w:p w:rsidR="00B81973" w:rsidRPr="00396E15" w:rsidRDefault="00B81973" w:rsidP="00396E15">
      <w:pPr>
        <w:pStyle w:val="affffffffc"/>
      </w:pPr>
      <w:r w:rsidRPr="00396E15">
        <w:tab/>
        <w:t>DirectoryIteratorHandle dirHandle</w:t>
      </w:r>
    </w:p>
    <w:p w:rsidR="00B81973" w:rsidRPr="00396E15" w:rsidRDefault="00B81973" w:rsidP="00396E15">
      <w:pPr>
        <w:pStyle w:val="affffffffc"/>
      </w:pPr>
      <w:r w:rsidRPr="00396E15">
        <w:t>);</w:t>
      </w:r>
    </w:p>
    <w:tbl>
      <w:tblPr>
        <w:tblStyle w:val="afe"/>
        <w:tblW w:w="0" w:type="auto"/>
        <w:tblInd w:w="108" w:type="dxa"/>
        <w:tblCellMar>
          <w:top w:w="57" w:type="dxa"/>
          <w:bottom w:w="57" w:type="dxa"/>
        </w:tblCellMar>
        <w:tblLook w:val="04A0" w:firstRow="1" w:lastRow="0" w:firstColumn="1" w:lastColumn="0" w:noHBand="0" w:noVBand="1"/>
      </w:tblPr>
      <w:tblGrid>
        <w:gridCol w:w="1896"/>
        <w:gridCol w:w="2922"/>
        <w:gridCol w:w="4645"/>
      </w:tblGrid>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Описание</w:t>
            </w:r>
          </w:p>
        </w:tc>
      </w:tr>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Pr="00316723" w:rsidRDefault="00B81973" w:rsidP="005023F7">
            <w:pPr>
              <w:pStyle w:val="affffff8"/>
            </w:pPr>
            <w:r>
              <w:rPr>
                <w:lang w:val="en-US"/>
              </w:rPr>
              <w:t>dirHandle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pPr>
            <w:r>
              <w:rPr>
                <w:lang w:val="en-US"/>
              </w:rPr>
              <w:t>DirectoryIteratorHandle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5247E1" w:rsidP="002034F9">
            <w:pPr>
              <w:pStyle w:val="affffff7"/>
              <w:jc w:val="both"/>
            </w:pPr>
            <w:r w:rsidRPr="005247E1">
              <w:t xml:space="preserve">[вх] </w:t>
            </w:r>
            <w:r w:rsidR="007B1B0E" w:rsidRPr="001208A9">
              <w:t xml:space="preserve">Дескриптор </w:t>
            </w:r>
            <w:r w:rsidR="007B1B0E">
              <w:t>последовательного обхода каталога</w:t>
            </w:r>
          </w:p>
        </w:tc>
      </w:tr>
    </w:tbl>
    <w:p w:rsidR="00B81973" w:rsidRDefault="00B81973" w:rsidP="00B81973">
      <w:pPr>
        <w:pStyle w:val="affffffffe"/>
      </w:pPr>
      <w:r>
        <w:t>Возвращаемое значение</w:t>
      </w:r>
    </w:p>
    <w:p w:rsidR="00316723" w:rsidRDefault="00316723" w:rsidP="00E53F6B">
      <w:r>
        <w:t xml:space="preserve">Если текущий файловый объект является каталогом, возвращает </w:t>
      </w:r>
      <w:r w:rsidRPr="00EE2B93">
        <w:rPr>
          <w:rStyle w:val="afffffff1"/>
        </w:rPr>
        <w:t>true</w:t>
      </w:r>
      <w:r>
        <w:t xml:space="preserve">. В противном случае возвращает </w:t>
      </w:r>
      <w:r w:rsidRPr="00EE2B93">
        <w:rPr>
          <w:rStyle w:val="afffffff1"/>
        </w:rPr>
        <w:t>false</w:t>
      </w:r>
      <w:r w:rsidRPr="00B46C94">
        <w:t>.</w:t>
      </w:r>
      <w:r>
        <w:t xml:space="preserve"> В случае ошибки возвращает </w:t>
      </w:r>
      <w:r w:rsidRPr="009F7113">
        <w:rPr>
          <w:rStyle w:val="afffffff1"/>
        </w:rPr>
        <w:t>false</w:t>
      </w:r>
      <w:r w:rsidRPr="006A12AC">
        <w:t>.</w:t>
      </w:r>
    </w:p>
    <w:p w:rsidR="00B81973" w:rsidRDefault="00B81973" w:rsidP="009A5AD1">
      <w:pPr>
        <w:pStyle w:val="2"/>
        <w:spacing w:before="120" w:after="0"/>
      </w:pPr>
      <w:bookmarkStart w:id="199" w:name="GetFileNameW"/>
      <w:bookmarkStart w:id="200" w:name="_Toc177920613"/>
      <w:r>
        <w:rPr>
          <w:lang w:val="en-US"/>
        </w:rPr>
        <w:t>GetFileNameW</w:t>
      </w:r>
      <w:bookmarkEnd w:id="199"/>
      <w:bookmarkEnd w:id="200"/>
    </w:p>
    <w:p w:rsidR="00B81973" w:rsidRDefault="005A792D" w:rsidP="00836510">
      <w:pPr>
        <w:pStyle w:val="afffffffff1"/>
        <w:spacing w:after="0"/>
      </w:pPr>
      <w:r>
        <w:t xml:space="preserve">Получение </w:t>
      </w:r>
      <w:r w:rsidR="008E3FAB">
        <w:t>имени</w:t>
      </w:r>
      <w:r w:rsidR="006D5184">
        <w:t xml:space="preserve"> </w:t>
      </w:r>
      <w:r w:rsidR="002034F9">
        <w:t xml:space="preserve">текущего файлового </w:t>
      </w:r>
      <w:r w:rsidR="008E3FAB">
        <w:t xml:space="preserve">объекта </w:t>
      </w:r>
      <w:r w:rsidR="00390FAC">
        <w:t xml:space="preserve">в кодировке </w:t>
      </w:r>
      <w:r w:rsidR="00390FAC">
        <w:rPr>
          <w:lang w:val="en-US"/>
        </w:rPr>
        <w:t>UTF</w:t>
      </w:r>
      <w:r w:rsidR="0081163F" w:rsidRPr="00D336D8">
        <w:noBreakHyphen/>
      </w:r>
      <w:r w:rsidR="00390FAC" w:rsidRPr="00840705">
        <w:t>16</w:t>
      </w:r>
      <w:r w:rsidR="00AE56F1">
        <w:t xml:space="preserve">. </w:t>
      </w:r>
    </w:p>
    <w:p w:rsidR="00B81973" w:rsidRPr="00A65975" w:rsidRDefault="00B81973" w:rsidP="00836510">
      <w:pPr>
        <w:pStyle w:val="affffffffd"/>
        <w:spacing w:before="0"/>
        <w:rPr>
          <w:lang w:val="en-US"/>
        </w:rPr>
      </w:pPr>
      <w:r>
        <w:t>Прототип</w:t>
      </w:r>
    </w:p>
    <w:p w:rsidR="00B81973" w:rsidRPr="00396E15" w:rsidRDefault="00B81973" w:rsidP="00396E15">
      <w:pPr>
        <w:pStyle w:val="affffffffc"/>
      </w:pPr>
      <w:r w:rsidRPr="00396E15">
        <w:t>int __stdcall GetFileNameW(</w:t>
      </w:r>
    </w:p>
    <w:p w:rsidR="00B81973" w:rsidRPr="00396E15" w:rsidRDefault="00B81973" w:rsidP="00396E15">
      <w:pPr>
        <w:pStyle w:val="affffffffc"/>
      </w:pPr>
      <w:r w:rsidRPr="00396E15">
        <w:tab/>
        <w:t>DirectoryIteratorHandle dirHandle,</w:t>
      </w:r>
    </w:p>
    <w:p w:rsidR="00B81973" w:rsidRPr="00396E15" w:rsidRDefault="00B81973" w:rsidP="00396E15">
      <w:pPr>
        <w:pStyle w:val="affffffffc"/>
      </w:pPr>
      <w:r w:rsidRPr="00396E15">
        <w:tab/>
        <w:t>WCHAR</w:t>
      </w:r>
      <w:r w:rsidR="00712F18" w:rsidRPr="00396E15">
        <w:t xml:space="preserve"> *</w:t>
      </w:r>
      <w:r w:rsidRPr="00396E15">
        <w:t>outFileName = NULL</w:t>
      </w:r>
    </w:p>
    <w:p w:rsidR="00B81973" w:rsidRPr="00396E15" w:rsidRDefault="00B81973" w:rsidP="00396E15">
      <w:pPr>
        <w:pStyle w:val="affffffffc"/>
      </w:pPr>
      <w:r w:rsidRPr="00396E15">
        <w:t>);</w:t>
      </w:r>
    </w:p>
    <w:tbl>
      <w:tblPr>
        <w:tblStyle w:val="afe"/>
        <w:tblW w:w="0" w:type="auto"/>
        <w:tblInd w:w="108" w:type="dxa"/>
        <w:tblCellMar>
          <w:top w:w="57" w:type="dxa"/>
          <w:bottom w:w="57" w:type="dxa"/>
        </w:tblCellMar>
        <w:tblLook w:val="04A0" w:firstRow="1" w:lastRow="0" w:firstColumn="1" w:lastColumn="0" w:noHBand="0" w:noVBand="1"/>
      </w:tblPr>
      <w:tblGrid>
        <w:gridCol w:w="1927"/>
        <w:gridCol w:w="2922"/>
        <w:gridCol w:w="4614"/>
      </w:tblGrid>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CC266F">
            <w:pPr>
              <w:pStyle w:val="affffff8"/>
              <w:keepNext/>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CC266F">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CC266F">
            <w:pPr>
              <w:pStyle w:val="affffff8"/>
              <w:keepNext/>
              <w:rPr>
                <w:b/>
              </w:rPr>
            </w:pPr>
            <w:r>
              <w:rPr>
                <w:b/>
              </w:rPr>
              <w:t>Описание</w:t>
            </w:r>
          </w:p>
        </w:tc>
      </w:tr>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CC266F">
            <w:pPr>
              <w:pStyle w:val="affffff8"/>
              <w:keepNext/>
              <w:rPr>
                <w:lang w:val="en-US"/>
              </w:rPr>
            </w:pPr>
            <w:r>
              <w:rPr>
                <w:lang w:val="en-US"/>
              </w:rPr>
              <w:t>dirHandle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CC266F">
            <w:pPr>
              <w:pStyle w:val="affffff8"/>
              <w:keepNext/>
            </w:pPr>
            <w:r>
              <w:rPr>
                <w:lang w:val="en-US"/>
              </w:rPr>
              <w:t>DirectoryIteratorHandle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D336D8" w:rsidP="00CC266F">
            <w:pPr>
              <w:pStyle w:val="affffff8"/>
              <w:keepNext/>
              <w:jc w:val="left"/>
            </w:pPr>
            <w:r w:rsidRPr="005247E1">
              <w:t xml:space="preserve">[вх] </w:t>
            </w:r>
            <w:r w:rsidR="007B1B0E" w:rsidRPr="001208A9">
              <w:t xml:space="preserve">Дескриптор </w:t>
            </w:r>
            <w:r w:rsidR="007B1B0E">
              <w:t>последовательного обхода каталога</w:t>
            </w:r>
          </w:p>
        </w:tc>
      </w:tr>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rPr>
                <w:lang w:val="en-US"/>
              </w:rPr>
            </w:pPr>
            <w:r>
              <w:rPr>
                <w:lang w:val="en-US"/>
              </w:rPr>
              <w:t>outFileName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pPr>
            <w:r>
              <w:rPr>
                <w:lang w:val="en-US"/>
              </w:rPr>
              <w:t>WCHAR</w:t>
            </w:r>
            <w:r w:rsidR="00712F18">
              <w:rPr>
                <w:lang w:val="en-US"/>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Pr="003855C1" w:rsidRDefault="00B81973" w:rsidP="002034F9">
            <w:pPr>
              <w:pStyle w:val="affffff7"/>
              <w:jc w:val="both"/>
            </w:pPr>
            <w:r>
              <w:t xml:space="preserve">[вых] </w:t>
            </w:r>
            <w:r w:rsidR="003855C1">
              <w:t>Указатель на буфер, в кот</w:t>
            </w:r>
            <w:r w:rsidR="003855C1">
              <w:t>о</w:t>
            </w:r>
            <w:r w:rsidR="003855C1">
              <w:t>рый будет записан</w:t>
            </w:r>
            <w:r w:rsidR="002034F9">
              <w:t>о</w:t>
            </w:r>
            <w:r w:rsidR="003855C1">
              <w:t xml:space="preserve"> </w:t>
            </w:r>
            <w:r w:rsidR="002034F9">
              <w:t>имя</w:t>
            </w:r>
            <w:r w:rsidR="003855C1">
              <w:t xml:space="preserve"> файлового объекта</w:t>
            </w:r>
          </w:p>
        </w:tc>
      </w:tr>
    </w:tbl>
    <w:p w:rsidR="00B81973" w:rsidRDefault="00B81973" w:rsidP="00B81973">
      <w:pPr>
        <w:pStyle w:val="affffffffe"/>
      </w:pPr>
      <w:r>
        <w:lastRenderedPageBreak/>
        <w:t>Возвращаемое значение</w:t>
      </w:r>
    </w:p>
    <w:p w:rsidR="00B81973" w:rsidRPr="001B7D7F" w:rsidRDefault="00B81973" w:rsidP="008D0991">
      <w:r>
        <w:t xml:space="preserve">В случае успешного завершения возвращает </w:t>
      </w:r>
      <w:r w:rsidR="00D0745C">
        <w:t>количество символов в</w:t>
      </w:r>
      <w:r w:rsidR="00077A40">
        <w:t> </w:t>
      </w:r>
      <w:r w:rsidR="00052271">
        <w:t xml:space="preserve">имени </w:t>
      </w:r>
      <w:r w:rsidR="008D0991" w:rsidRPr="001B7D7F">
        <w:t xml:space="preserve">файла. </w:t>
      </w:r>
      <w:r w:rsidR="00DF4671" w:rsidRPr="009F7113">
        <w:t xml:space="preserve">В случае ошибки возвращает </w:t>
      </w:r>
      <w:r w:rsidR="00DC5474" w:rsidRPr="009F7113">
        <w:t>значение</w:t>
      </w:r>
      <w:r w:rsidR="008D0991" w:rsidRPr="009F7113">
        <w:t xml:space="preserve"> </w:t>
      </w:r>
      <w:r w:rsidR="002034F9">
        <w:t>–</w:t>
      </w:r>
      <w:r w:rsidR="008D0991" w:rsidRPr="002034F9">
        <w:t>1.</w:t>
      </w:r>
    </w:p>
    <w:p w:rsidR="00B81973" w:rsidRDefault="00DD552E" w:rsidP="00B81973">
      <w:pPr>
        <w:pStyle w:val="affffffffd"/>
      </w:pPr>
      <w:r>
        <w:t>Примечание</w:t>
      </w:r>
    </w:p>
    <w:p w:rsidR="00B81973" w:rsidRPr="00077A40" w:rsidRDefault="00034050" w:rsidP="00B81973">
      <w:r w:rsidRPr="00077A40">
        <w:t>Максимальная длина имени файла в большинстве «настоящих»</w:t>
      </w:r>
      <w:r w:rsidR="00535299">
        <w:t xml:space="preserve"> (не виртуальных)</w:t>
      </w:r>
      <w:r w:rsidRPr="00077A40">
        <w:t xml:space="preserve"> файловых систем не превышает 255 символов</w:t>
      </w:r>
      <w:r w:rsidR="00077A40" w:rsidRPr="00077A40">
        <w:t>. Вместе с тем, в</w:t>
      </w:r>
      <w:r w:rsidRPr="00077A40">
        <w:t>о избежание ошибок</w:t>
      </w:r>
      <w:r w:rsidR="00077A40" w:rsidRPr="00077A40">
        <w:t xml:space="preserve"> переполнения следует выделять память для буф</w:t>
      </w:r>
      <w:r w:rsidR="00077A40" w:rsidRPr="00077A40">
        <w:t>е</w:t>
      </w:r>
      <w:r w:rsidR="00077A40" w:rsidRPr="00077A40">
        <w:t>ра лишь после определения реальной длины имени вызовом функции с п</w:t>
      </w:r>
      <w:r w:rsidR="00077A40" w:rsidRPr="00077A40">
        <w:t>у</w:t>
      </w:r>
      <w:r w:rsidR="00077A40" w:rsidRPr="00077A40">
        <w:t xml:space="preserve">стым </w:t>
      </w:r>
      <w:r w:rsidR="00077A40">
        <w:t>(</w:t>
      </w:r>
      <w:r w:rsidR="00077A40">
        <w:rPr>
          <w:lang w:val="en-US"/>
        </w:rPr>
        <w:t>NULL</w:t>
      </w:r>
      <w:r w:rsidR="00077A40">
        <w:t xml:space="preserve">) </w:t>
      </w:r>
      <w:r w:rsidR="00077A40" w:rsidRPr="00077A40">
        <w:t xml:space="preserve">значением указателя </w:t>
      </w:r>
      <w:r w:rsidR="00077A40" w:rsidRPr="00077A40">
        <w:rPr>
          <w:rStyle w:val="afffffff1"/>
        </w:rPr>
        <w:t>outFileName</w:t>
      </w:r>
      <w:r w:rsidR="00077A40" w:rsidRPr="00077A40">
        <w:t xml:space="preserve"> с дополнительным запасом в один символ </w:t>
      </w:r>
      <w:r w:rsidR="00077A40">
        <w:t xml:space="preserve">(будет использован функцией </w:t>
      </w:r>
      <w:r w:rsidR="00077A40" w:rsidRPr="00077A40">
        <w:t xml:space="preserve">для </w:t>
      </w:r>
      <w:r w:rsidR="00077A40">
        <w:t>записи</w:t>
      </w:r>
      <w:r w:rsidR="00077A40" w:rsidRPr="00077A40">
        <w:t xml:space="preserve"> терминального нуля</w:t>
      </w:r>
      <w:r w:rsidR="00077A40">
        <w:t>)</w:t>
      </w:r>
      <w:r w:rsidR="00077A40" w:rsidRPr="00077A40">
        <w:t>.</w:t>
      </w:r>
    </w:p>
    <w:p w:rsidR="00B81973" w:rsidRDefault="00B81973" w:rsidP="00697944">
      <w:pPr>
        <w:pStyle w:val="2"/>
      </w:pPr>
      <w:bookmarkStart w:id="201" w:name="GetFilePathW"/>
      <w:bookmarkStart w:id="202" w:name="_Toc177920614"/>
      <w:r>
        <w:rPr>
          <w:lang w:val="en-US"/>
        </w:rPr>
        <w:t>GetFilePathW</w:t>
      </w:r>
      <w:bookmarkEnd w:id="201"/>
      <w:bookmarkEnd w:id="202"/>
    </w:p>
    <w:p w:rsidR="00B81973" w:rsidRDefault="00F928FC" w:rsidP="00B432CF">
      <w:r>
        <w:t>Получение пути</w:t>
      </w:r>
      <w:r w:rsidR="002034F9">
        <w:t xml:space="preserve"> </w:t>
      </w:r>
      <w:r>
        <w:t xml:space="preserve">к </w:t>
      </w:r>
      <w:r w:rsidR="002034F9">
        <w:t xml:space="preserve">текущему </w:t>
      </w:r>
      <w:r>
        <w:t>файловому объекту</w:t>
      </w:r>
      <w:r w:rsidR="002034F9">
        <w:t xml:space="preserve"> (не включает имя с</w:t>
      </w:r>
      <w:r w:rsidR="002034F9">
        <w:t>а</w:t>
      </w:r>
      <w:r w:rsidR="002034F9">
        <w:t xml:space="preserve">мого файлового объекта) </w:t>
      </w:r>
      <w:r>
        <w:t xml:space="preserve">в кодировке </w:t>
      </w:r>
      <w:r>
        <w:rPr>
          <w:lang w:val="en-US"/>
        </w:rPr>
        <w:t>UTF</w:t>
      </w:r>
      <w:r w:rsidRPr="00F928FC">
        <w:noBreakHyphen/>
        <w:t>16.</w:t>
      </w:r>
      <w:r w:rsidR="00AE56F1">
        <w:t xml:space="preserve"> </w:t>
      </w:r>
    </w:p>
    <w:p w:rsidR="00B81973" w:rsidRPr="00A65975" w:rsidRDefault="00B81973" w:rsidP="00B81973">
      <w:pPr>
        <w:pStyle w:val="affffffffd"/>
        <w:rPr>
          <w:lang w:val="en-US"/>
        </w:rPr>
      </w:pPr>
      <w:r>
        <w:t>Прототип</w:t>
      </w:r>
    </w:p>
    <w:p w:rsidR="00B81973" w:rsidRPr="00396E15" w:rsidRDefault="00B81973" w:rsidP="00396E15">
      <w:pPr>
        <w:pStyle w:val="affffffffc"/>
      </w:pPr>
      <w:r w:rsidRPr="00396E15">
        <w:t>int __stdcall GetFilePathW(</w:t>
      </w:r>
    </w:p>
    <w:p w:rsidR="00B81973" w:rsidRPr="00396E15" w:rsidRDefault="00B81973" w:rsidP="00396E15">
      <w:pPr>
        <w:pStyle w:val="affffffffc"/>
      </w:pPr>
      <w:r w:rsidRPr="00396E15">
        <w:tab/>
        <w:t>DirectoryIteratorHandle dirHandle,</w:t>
      </w:r>
    </w:p>
    <w:p w:rsidR="00B81973" w:rsidRPr="00396E15" w:rsidRDefault="00B81973" w:rsidP="00396E15">
      <w:pPr>
        <w:pStyle w:val="affffffffc"/>
      </w:pPr>
      <w:r w:rsidRPr="00396E15">
        <w:tab/>
        <w:t>WCHAR</w:t>
      </w:r>
      <w:r w:rsidR="00712F18" w:rsidRPr="00396E15">
        <w:t xml:space="preserve"> *</w:t>
      </w:r>
      <w:r w:rsidRPr="00396E15">
        <w:t>outFilePath = NULL</w:t>
      </w:r>
    </w:p>
    <w:p w:rsidR="00B81973" w:rsidRPr="00396E15" w:rsidRDefault="00B81973" w:rsidP="00396E15">
      <w:pPr>
        <w:pStyle w:val="affffffffc"/>
      </w:pPr>
      <w:r w:rsidRPr="00396E15">
        <w:t>);</w:t>
      </w:r>
    </w:p>
    <w:tbl>
      <w:tblPr>
        <w:tblStyle w:val="afe"/>
        <w:tblW w:w="0" w:type="auto"/>
        <w:tblInd w:w="108" w:type="dxa"/>
        <w:tblCellMar>
          <w:top w:w="57" w:type="dxa"/>
          <w:bottom w:w="57" w:type="dxa"/>
        </w:tblCellMar>
        <w:tblLook w:val="04A0" w:firstRow="1" w:lastRow="0" w:firstColumn="1" w:lastColumn="0" w:noHBand="0" w:noVBand="1"/>
      </w:tblPr>
      <w:tblGrid>
        <w:gridCol w:w="1922"/>
        <w:gridCol w:w="2922"/>
        <w:gridCol w:w="4619"/>
      </w:tblGrid>
      <w:tr w:rsidR="00B81973" w:rsidTr="00077A40">
        <w:trPr>
          <w:cantSplit/>
          <w:tblHeader/>
        </w:trPr>
        <w:tc>
          <w:tcPr>
            <w:tcW w:w="1922"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077A40">
            <w:pPr>
              <w:pStyle w:val="affffff8"/>
              <w:keepNext/>
              <w:rPr>
                <w:b/>
              </w:rPr>
            </w:pPr>
            <w:r>
              <w:rPr>
                <w:b/>
              </w:rPr>
              <w:t>Параметр</w:t>
            </w:r>
          </w:p>
        </w:tc>
        <w:tc>
          <w:tcPr>
            <w:tcW w:w="2922"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077A40">
            <w:pPr>
              <w:pStyle w:val="affffff8"/>
              <w:keepNext/>
              <w:rPr>
                <w:b/>
              </w:rPr>
            </w:pPr>
            <w:r>
              <w:rPr>
                <w:b/>
              </w:rPr>
              <w:t>Тип</w:t>
            </w:r>
          </w:p>
        </w:tc>
        <w:tc>
          <w:tcPr>
            <w:tcW w:w="4619"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077A40">
            <w:pPr>
              <w:pStyle w:val="affffff8"/>
              <w:keepNext/>
              <w:rPr>
                <w:b/>
              </w:rPr>
            </w:pPr>
            <w:r>
              <w:rPr>
                <w:b/>
              </w:rPr>
              <w:t>Описание</w:t>
            </w:r>
          </w:p>
        </w:tc>
      </w:tr>
      <w:tr w:rsidR="001E442F" w:rsidTr="00077A40">
        <w:trPr>
          <w:cantSplit/>
        </w:trPr>
        <w:tc>
          <w:tcPr>
            <w:tcW w:w="1922" w:type="dxa"/>
            <w:tcBorders>
              <w:top w:val="single" w:sz="4" w:space="0" w:color="auto"/>
              <w:left w:val="single" w:sz="4" w:space="0" w:color="auto"/>
              <w:bottom w:val="single" w:sz="4" w:space="0" w:color="auto"/>
              <w:right w:val="single" w:sz="4" w:space="0" w:color="auto"/>
            </w:tcBorders>
            <w:shd w:val="clear" w:color="auto" w:fill="auto"/>
          </w:tcPr>
          <w:p w:rsidR="001E442F" w:rsidRDefault="001E442F" w:rsidP="00077A40">
            <w:pPr>
              <w:pStyle w:val="affffff8"/>
              <w:keepNext/>
              <w:rPr>
                <w:lang w:val="en-US"/>
              </w:rPr>
            </w:pPr>
            <w:r>
              <w:rPr>
                <w:lang w:val="en-US"/>
              </w:rPr>
              <w:t>dirHandle</w:t>
            </w:r>
          </w:p>
        </w:tc>
        <w:tc>
          <w:tcPr>
            <w:tcW w:w="2922" w:type="dxa"/>
            <w:tcBorders>
              <w:top w:val="single" w:sz="4" w:space="0" w:color="auto"/>
              <w:left w:val="single" w:sz="4" w:space="0" w:color="auto"/>
              <w:bottom w:val="single" w:sz="4" w:space="0" w:color="auto"/>
              <w:right w:val="single" w:sz="4" w:space="0" w:color="auto"/>
            </w:tcBorders>
            <w:shd w:val="clear" w:color="auto" w:fill="auto"/>
          </w:tcPr>
          <w:p w:rsidR="001E442F" w:rsidRDefault="001E442F" w:rsidP="00077A40">
            <w:pPr>
              <w:pStyle w:val="affffff8"/>
              <w:keepNext/>
            </w:pPr>
            <w:r>
              <w:rPr>
                <w:lang w:val="en-US"/>
              </w:rPr>
              <w:t>DirectoryIteratorHandle</w:t>
            </w:r>
          </w:p>
        </w:tc>
        <w:tc>
          <w:tcPr>
            <w:tcW w:w="4619" w:type="dxa"/>
            <w:tcBorders>
              <w:top w:val="single" w:sz="4" w:space="0" w:color="auto"/>
              <w:left w:val="single" w:sz="4" w:space="0" w:color="auto"/>
              <w:bottom w:val="single" w:sz="4" w:space="0" w:color="auto"/>
              <w:right w:val="single" w:sz="4" w:space="0" w:color="auto"/>
            </w:tcBorders>
            <w:shd w:val="clear" w:color="auto" w:fill="auto"/>
          </w:tcPr>
          <w:p w:rsidR="001E442F" w:rsidRDefault="001E442F" w:rsidP="00077A40">
            <w:pPr>
              <w:pStyle w:val="affffff8"/>
              <w:keepNext/>
            </w:pPr>
            <w:r w:rsidRPr="005247E1">
              <w:t xml:space="preserve">[вх] </w:t>
            </w:r>
            <w:r w:rsidR="007B1B0E" w:rsidRPr="001208A9">
              <w:t xml:space="preserve">Дескриптор </w:t>
            </w:r>
            <w:r w:rsidR="007B1B0E">
              <w:t>последовательного обхода каталога</w:t>
            </w:r>
          </w:p>
        </w:tc>
      </w:tr>
      <w:tr w:rsidR="001E442F" w:rsidTr="00077A40">
        <w:trPr>
          <w:cantSplit/>
        </w:trPr>
        <w:tc>
          <w:tcPr>
            <w:tcW w:w="1922" w:type="dxa"/>
            <w:tcBorders>
              <w:top w:val="single" w:sz="4" w:space="0" w:color="auto"/>
              <w:left w:val="single" w:sz="4" w:space="0" w:color="auto"/>
              <w:bottom w:val="single" w:sz="4" w:space="0" w:color="auto"/>
              <w:right w:val="single" w:sz="4" w:space="0" w:color="auto"/>
            </w:tcBorders>
            <w:shd w:val="clear" w:color="auto" w:fill="auto"/>
          </w:tcPr>
          <w:p w:rsidR="001E442F" w:rsidRDefault="001E442F" w:rsidP="005023F7">
            <w:pPr>
              <w:pStyle w:val="affffff8"/>
              <w:rPr>
                <w:lang w:val="en-US"/>
              </w:rPr>
            </w:pPr>
            <w:r>
              <w:rPr>
                <w:lang w:val="en-US"/>
              </w:rPr>
              <w:t>outFilePath</w:t>
            </w:r>
          </w:p>
        </w:tc>
        <w:tc>
          <w:tcPr>
            <w:tcW w:w="2922" w:type="dxa"/>
            <w:tcBorders>
              <w:top w:val="single" w:sz="4" w:space="0" w:color="auto"/>
              <w:left w:val="single" w:sz="4" w:space="0" w:color="auto"/>
              <w:bottom w:val="single" w:sz="4" w:space="0" w:color="auto"/>
              <w:right w:val="single" w:sz="4" w:space="0" w:color="auto"/>
            </w:tcBorders>
            <w:shd w:val="clear" w:color="auto" w:fill="auto"/>
          </w:tcPr>
          <w:p w:rsidR="001E442F" w:rsidRDefault="001E442F" w:rsidP="005023F7">
            <w:pPr>
              <w:pStyle w:val="affffff8"/>
            </w:pPr>
            <w:r>
              <w:rPr>
                <w:lang w:val="en-US"/>
              </w:rPr>
              <w:t>WCHAR *</w:t>
            </w:r>
          </w:p>
        </w:tc>
        <w:tc>
          <w:tcPr>
            <w:tcW w:w="4619" w:type="dxa"/>
            <w:tcBorders>
              <w:top w:val="single" w:sz="4" w:space="0" w:color="auto"/>
              <w:left w:val="single" w:sz="4" w:space="0" w:color="auto"/>
              <w:bottom w:val="single" w:sz="4" w:space="0" w:color="auto"/>
              <w:right w:val="single" w:sz="4" w:space="0" w:color="auto"/>
            </w:tcBorders>
            <w:shd w:val="clear" w:color="auto" w:fill="auto"/>
          </w:tcPr>
          <w:p w:rsidR="001E442F" w:rsidRPr="003855C1" w:rsidRDefault="001E442F" w:rsidP="002034F9">
            <w:pPr>
              <w:pStyle w:val="affffff7"/>
              <w:jc w:val="both"/>
            </w:pPr>
            <w:r>
              <w:t>[вых] Указатель на буфер, в кот</w:t>
            </w:r>
            <w:r>
              <w:t>о</w:t>
            </w:r>
            <w:r>
              <w:t xml:space="preserve">рый будет записан </w:t>
            </w:r>
            <w:r w:rsidR="00BC033C">
              <w:t>путь до</w:t>
            </w:r>
            <w:r>
              <w:t xml:space="preserve"> файлов</w:t>
            </w:r>
            <w:r>
              <w:t>о</w:t>
            </w:r>
            <w:r>
              <w:t>го объекта</w:t>
            </w:r>
          </w:p>
        </w:tc>
      </w:tr>
    </w:tbl>
    <w:p w:rsidR="00B81973" w:rsidRDefault="00B81973" w:rsidP="00B81973">
      <w:pPr>
        <w:pStyle w:val="affffffffe"/>
      </w:pPr>
      <w:r>
        <w:t>Возвращаемое значение</w:t>
      </w:r>
    </w:p>
    <w:p w:rsidR="00F94CBB" w:rsidRPr="00DD24BD" w:rsidRDefault="00077A40" w:rsidP="00F94CBB">
      <w:r>
        <w:t>В случае успешного завершения возвращает количество символов в пути к файловому объекту</w:t>
      </w:r>
      <w:r w:rsidRPr="001B7D7F">
        <w:t xml:space="preserve">. </w:t>
      </w:r>
      <w:r w:rsidR="00DF4671" w:rsidRPr="009F7113">
        <w:rPr>
          <w:rStyle w:val="afffffffff0"/>
          <w:color w:val="auto"/>
        </w:rPr>
        <w:t xml:space="preserve">В случае ошибки возвращает </w:t>
      </w:r>
      <w:r w:rsidR="00DC5474" w:rsidRPr="009F7113">
        <w:rPr>
          <w:rStyle w:val="afffffffff0"/>
          <w:color w:val="auto"/>
        </w:rPr>
        <w:t>значение</w:t>
      </w:r>
      <w:r w:rsidR="00F94CBB" w:rsidRPr="009F7113">
        <w:rPr>
          <w:rStyle w:val="afffffffff0"/>
          <w:color w:val="auto"/>
        </w:rPr>
        <w:t xml:space="preserve"> </w:t>
      </w:r>
      <w:r w:rsidR="00F94CBB" w:rsidRPr="00077A40">
        <w:rPr>
          <w:rStyle w:val="afffffff1"/>
          <w:lang w:val="ru-RU"/>
        </w:rPr>
        <w:t>-1</w:t>
      </w:r>
      <w:r w:rsidR="00F94CBB" w:rsidRPr="009F7113">
        <w:rPr>
          <w:rStyle w:val="afffffffff0"/>
          <w:color w:val="auto"/>
        </w:rPr>
        <w:t>.</w:t>
      </w:r>
    </w:p>
    <w:p w:rsidR="00B81973" w:rsidRDefault="00DD552E" w:rsidP="00B81973">
      <w:pPr>
        <w:pStyle w:val="affffffffd"/>
      </w:pPr>
      <w:r>
        <w:lastRenderedPageBreak/>
        <w:t>Примечание</w:t>
      </w:r>
    </w:p>
    <w:p w:rsidR="00B81973" w:rsidRDefault="00077A40" w:rsidP="00B81973">
      <w:pPr>
        <w:rPr>
          <w:color w:val="FF0000"/>
        </w:rPr>
      </w:pPr>
      <w:r>
        <w:t>В</w:t>
      </w:r>
      <w:r w:rsidRPr="00077A40">
        <w:t>о избежание ошибок переполнения следует выделять память для б</w:t>
      </w:r>
      <w:r w:rsidRPr="00077A40">
        <w:t>у</w:t>
      </w:r>
      <w:r w:rsidRPr="00077A40">
        <w:t xml:space="preserve">фера лишь после определения реальной длины </w:t>
      </w:r>
      <w:r>
        <w:t>пути</w:t>
      </w:r>
      <w:r w:rsidRPr="00077A40">
        <w:t xml:space="preserve"> вызовом функции с п</w:t>
      </w:r>
      <w:r w:rsidRPr="00077A40">
        <w:t>у</w:t>
      </w:r>
      <w:r w:rsidRPr="00077A40">
        <w:t xml:space="preserve">стым </w:t>
      </w:r>
      <w:r>
        <w:t>(</w:t>
      </w:r>
      <w:r>
        <w:rPr>
          <w:lang w:val="en-US"/>
        </w:rPr>
        <w:t>NULL</w:t>
      </w:r>
      <w:r>
        <w:t xml:space="preserve">) </w:t>
      </w:r>
      <w:r w:rsidRPr="00077A40">
        <w:t xml:space="preserve">значением указателя </w:t>
      </w:r>
      <w:r w:rsidRPr="00396E15">
        <w:rPr>
          <w:rStyle w:val="afffffff1"/>
        </w:rPr>
        <w:t>outFileName</w:t>
      </w:r>
      <w:r w:rsidRPr="00077A40">
        <w:t xml:space="preserve"> с дополнительным запасом в один символ </w:t>
      </w:r>
      <w:r>
        <w:t xml:space="preserve">(будет использован функцией </w:t>
      </w:r>
      <w:r w:rsidRPr="00077A40">
        <w:t xml:space="preserve">для </w:t>
      </w:r>
      <w:r>
        <w:t>записи</w:t>
      </w:r>
      <w:r w:rsidRPr="00077A40">
        <w:t xml:space="preserve"> терминального нуля</w:t>
      </w:r>
      <w:r>
        <w:t>)</w:t>
      </w:r>
      <w:r w:rsidRPr="00077A40">
        <w:t>.</w:t>
      </w:r>
      <w:r w:rsidR="00B81973">
        <w:rPr>
          <w:color w:val="FF0000"/>
        </w:rPr>
        <w:t xml:space="preserve"> </w:t>
      </w:r>
    </w:p>
    <w:p w:rsidR="00B81973" w:rsidRDefault="00B81973" w:rsidP="00697944">
      <w:pPr>
        <w:pStyle w:val="2"/>
      </w:pPr>
      <w:bookmarkStart w:id="203" w:name="GetFullPathW"/>
      <w:bookmarkStart w:id="204" w:name="_Toc177920615"/>
      <w:r>
        <w:rPr>
          <w:lang w:val="en-US"/>
        </w:rPr>
        <w:t>GetFullPathW</w:t>
      </w:r>
      <w:bookmarkEnd w:id="203"/>
      <w:bookmarkEnd w:id="204"/>
    </w:p>
    <w:p w:rsidR="00B81973" w:rsidRDefault="0079060C" w:rsidP="008222A5">
      <w:r w:rsidRPr="0079060C">
        <w:t xml:space="preserve">Получение </w:t>
      </w:r>
      <w:r w:rsidR="00D32772">
        <w:t xml:space="preserve">полного </w:t>
      </w:r>
      <w:r w:rsidRPr="0079060C">
        <w:t xml:space="preserve">пути к </w:t>
      </w:r>
      <w:r w:rsidR="00077A40">
        <w:t xml:space="preserve">текущему </w:t>
      </w:r>
      <w:r w:rsidRPr="0079060C">
        <w:t>файловому объекту в кодировке UTF</w:t>
      </w:r>
      <w:r w:rsidR="00077A40">
        <w:t>-</w:t>
      </w:r>
      <w:r w:rsidRPr="0079060C">
        <w:t>16.</w:t>
      </w:r>
    </w:p>
    <w:p w:rsidR="00B81973" w:rsidRPr="00A65975" w:rsidRDefault="00B81973" w:rsidP="00B81973">
      <w:pPr>
        <w:pStyle w:val="affffffffd"/>
        <w:rPr>
          <w:lang w:val="en-US"/>
        </w:rPr>
      </w:pPr>
      <w:r>
        <w:t>Прототип</w:t>
      </w:r>
    </w:p>
    <w:p w:rsidR="00B81973" w:rsidRPr="00396E15" w:rsidRDefault="00B81973" w:rsidP="00396E15">
      <w:pPr>
        <w:pStyle w:val="affffffffc"/>
      </w:pPr>
      <w:r w:rsidRPr="00396E15">
        <w:t>int __stdcall GetFullPathW(</w:t>
      </w:r>
    </w:p>
    <w:p w:rsidR="00B81973" w:rsidRPr="00396E15" w:rsidRDefault="00B81973" w:rsidP="00396E15">
      <w:pPr>
        <w:pStyle w:val="affffffffc"/>
      </w:pPr>
      <w:r w:rsidRPr="00396E15">
        <w:tab/>
        <w:t>DirectoryIteratorHandle dirHandle,</w:t>
      </w:r>
    </w:p>
    <w:p w:rsidR="00B81973" w:rsidRPr="00396E15" w:rsidRDefault="00B81973" w:rsidP="00396E15">
      <w:pPr>
        <w:pStyle w:val="affffffffc"/>
      </w:pPr>
      <w:r w:rsidRPr="00396E15">
        <w:tab/>
        <w:t>WCHAR</w:t>
      </w:r>
      <w:r w:rsidR="00712F18" w:rsidRPr="00396E15">
        <w:t xml:space="preserve"> *</w:t>
      </w:r>
      <w:r w:rsidRPr="00396E15">
        <w:t>outFullPath = NULL</w:t>
      </w:r>
    </w:p>
    <w:p w:rsidR="00B81973" w:rsidRPr="00396E15" w:rsidRDefault="00B81973" w:rsidP="00396E15">
      <w:pPr>
        <w:pStyle w:val="affffffffc"/>
      </w:pPr>
      <w:r w:rsidRPr="00396E15">
        <w:t>);</w:t>
      </w:r>
    </w:p>
    <w:tbl>
      <w:tblPr>
        <w:tblStyle w:val="afe"/>
        <w:tblW w:w="0" w:type="auto"/>
        <w:tblInd w:w="108" w:type="dxa"/>
        <w:tblCellMar>
          <w:top w:w="57" w:type="dxa"/>
          <w:bottom w:w="57" w:type="dxa"/>
        </w:tblCellMar>
        <w:tblLook w:val="04A0" w:firstRow="1" w:lastRow="0" w:firstColumn="1" w:lastColumn="0" w:noHBand="0" w:noVBand="1"/>
      </w:tblPr>
      <w:tblGrid>
        <w:gridCol w:w="1923"/>
        <w:gridCol w:w="2922"/>
        <w:gridCol w:w="4618"/>
      </w:tblGrid>
      <w:tr w:rsidR="00B81973" w:rsidTr="00A607C1">
        <w:tc>
          <w:tcPr>
            <w:tcW w:w="192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Параметр</w:t>
            </w:r>
          </w:p>
        </w:tc>
        <w:tc>
          <w:tcPr>
            <w:tcW w:w="2922"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Тип</w:t>
            </w:r>
          </w:p>
        </w:tc>
        <w:tc>
          <w:tcPr>
            <w:tcW w:w="461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Описание</w:t>
            </w:r>
          </w:p>
        </w:tc>
      </w:tr>
      <w:tr w:rsidR="00A607C1" w:rsidTr="00A607C1">
        <w:tc>
          <w:tcPr>
            <w:tcW w:w="1923" w:type="dxa"/>
            <w:tcBorders>
              <w:top w:val="single" w:sz="4" w:space="0" w:color="auto"/>
              <w:left w:val="single" w:sz="4" w:space="0" w:color="auto"/>
              <w:bottom w:val="single" w:sz="4" w:space="0" w:color="auto"/>
              <w:right w:val="single" w:sz="4" w:space="0" w:color="auto"/>
            </w:tcBorders>
            <w:shd w:val="clear" w:color="auto" w:fill="auto"/>
          </w:tcPr>
          <w:p w:rsidR="00A607C1" w:rsidRDefault="00A607C1" w:rsidP="005023F7">
            <w:pPr>
              <w:pStyle w:val="affffff8"/>
              <w:rPr>
                <w:lang w:val="en-US"/>
              </w:rPr>
            </w:pPr>
            <w:r>
              <w:rPr>
                <w:lang w:val="en-US"/>
              </w:rPr>
              <w:t>dirHandle</w:t>
            </w:r>
          </w:p>
        </w:tc>
        <w:tc>
          <w:tcPr>
            <w:tcW w:w="2922" w:type="dxa"/>
            <w:tcBorders>
              <w:top w:val="single" w:sz="4" w:space="0" w:color="auto"/>
              <w:left w:val="single" w:sz="4" w:space="0" w:color="auto"/>
              <w:bottom w:val="single" w:sz="4" w:space="0" w:color="auto"/>
              <w:right w:val="single" w:sz="4" w:space="0" w:color="auto"/>
            </w:tcBorders>
            <w:shd w:val="clear" w:color="auto" w:fill="auto"/>
          </w:tcPr>
          <w:p w:rsidR="00A607C1" w:rsidRDefault="00A607C1" w:rsidP="005023F7">
            <w:pPr>
              <w:pStyle w:val="affffff8"/>
            </w:pPr>
            <w:r>
              <w:rPr>
                <w:lang w:val="en-US"/>
              </w:rPr>
              <w:t>DirectoryIteratorHandle</w:t>
            </w:r>
          </w:p>
        </w:tc>
        <w:tc>
          <w:tcPr>
            <w:tcW w:w="4618" w:type="dxa"/>
            <w:tcBorders>
              <w:top w:val="single" w:sz="4" w:space="0" w:color="auto"/>
              <w:left w:val="single" w:sz="4" w:space="0" w:color="auto"/>
              <w:bottom w:val="single" w:sz="4" w:space="0" w:color="auto"/>
              <w:right w:val="single" w:sz="4" w:space="0" w:color="auto"/>
            </w:tcBorders>
            <w:shd w:val="clear" w:color="auto" w:fill="auto"/>
          </w:tcPr>
          <w:p w:rsidR="00A607C1" w:rsidRDefault="00A607C1" w:rsidP="00836510">
            <w:pPr>
              <w:pStyle w:val="affffff8"/>
            </w:pPr>
            <w:r w:rsidRPr="005247E1">
              <w:t xml:space="preserve">[вх] </w:t>
            </w:r>
            <w:r w:rsidR="007B1B0E" w:rsidRPr="001208A9">
              <w:t xml:space="preserve">Дескриптор </w:t>
            </w:r>
            <w:r w:rsidR="007B1B0E">
              <w:t>последовательного обхода каталога</w:t>
            </w:r>
          </w:p>
        </w:tc>
      </w:tr>
      <w:tr w:rsidR="00A607C1" w:rsidTr="00A607C1">
        <w:tc>
          <w:tcPr>
            <w:tcW w:w="1923" w:type="dxa"/>
            <w:tcBorders>
              <w:top w:val="single" w:sz="4" w:space="0" w:color="auto"/>
              <w:left w:val="single" w:sz="4" w:space="0" w:color="auto"/>
              <w:bottom w:val="single" w:sz="4" w:space="0" w:color="auto"/>
              <w:right w:val="single" w:sz="4" w:space="0" w:color="auto"/>
            </w:tcBorders>
            <w:shd w:val="clear" w:color="auto" w:fill="auto"/>
          </w:tcPr>
          <w:p w:rsidR="00A607C1" w:rsidRDefault="00A607C1" w:rsidP="005023F7">
            <w:pPr>
              <w:pStyle w:val="affffff8"/>
              <w:rPr>
                <w:lang w:val="en-US"/>
              </w:rPr>
            </w:pPr>
            <w:r>
              <w:rPr>
                <w:lang w:val="en-US"/>
              </w:rPr>
              <w:t>outFullPath</w:t>
            </w:r>
          </w:p>
        </w:tc>
        <w:tc>
          <w:tcPr>
            <w:tcW w:w="2922" w:type="dxa"/>
            <w:tcBorders>
              <w:top w:val="single" w:sz="4" w:space="0" w:color="auto"/>
              <w:left w:val="single" w:sz="4" w:space="0" w:color="auto"/>
              <w:bottom w:val="single" w:sz="4" w:space="0" w:color="auto"/>
              <w:right w:val="single" w:sz="4" w:space="0" w:color="auto"/>
            </w:tcBorders>
            <w:shd w:val="clear" w:color="auto" w:fill="auto"/>
          </w:tcPr>
          <w:p w:rsidR="00A607C1" w:rsidRDefault="00A607C1" w:rsidP="005023F7">
            <w:pPr>
              <w:pStyle w:val="affffff8"/>
            </w:pPr>
            <w:r>
              <w:rPr>
                <w:lang w:val="en-US"/>
              </w:rPr>
              <w:t>WCHAR *</w:t>
            </w:r>
          </w:p>
        </w:tc>
        <w:tc>
          <w:tcPr>
            <w:tcW w:w="4618" w:type="dxa"/>
            <w:tcBorders>
              <w:top w:val="single" w:sz="4" w:space="0" w:color="auto"/>
              <w:left w:val="single" w:sz="4" w:space="0" w:color="auto"/>
              <w:bottom w:val="single" w:sz="4" w:space="0" w:color="auto"/>
              <w:right w:val="single" w:sz="4" w:space="0" w:color="auto"/>
            </w:tcBorders>
            <w:shd w:val="clear" w:color="auto" w:fill="auto"/>
          </w:tcPr>
          <w:p w:rsidR="00A607C1" w:rsidRPr="003855C1" w:rsidRDefault="00A607C1" w:rsidP="00836510">
            <w:pPr>
              <w:pStyle w:val="affffff7"/>
              <w:jc w:val="both"/>
            </w:pPr>
            <w:r>
              <w:t>[вых] Указатель на буфер, в кот</w:t>
            </w:r>
            <w:r>
              <w:t>о</w:t>
            </w:r>
            <w:r>
              <w:t xml:space="preserve">рый будет записан </w:t>
            </w:r>
            <w:r w:rsidR="00EE59A0">
              <w:t xml:space="preserve">полный </w:t>
            </w:r>
            <w:r>
              <w:t>путь до файлового объекта</w:t>
            </w:r>
          </w:p>
        </w:tc>
      </w:tr>
    </w:tbl>
    <w:p w:rsidR="00B81973" w:rsidRDefault="00B81973" w:rsidP="00B81973">
      <w:pPr>
        <w:pStyle w:val="affffffffe"/>
      </w:pPr>
      <w:r>
        <w:t>Возвращаемое значение</w:t>
      </w:r>
    </w:p>
    <w:p w:rsidR="009824CC" w:rsidRPr="00DD24BD" w:rsidRDefault="009824CC" w:rsidP="009824CC">
      <w:r>
        <w:t>В случае успешного завершения возвращает количество символов в з</w:t>
      </w:r>
      <w:r>
        <w:t>а</w:t>
      </w:r>
      <w:r>
        <w:t xml:space="preserve">писи текстового представления полного пути к </w:t>
      </w:r>
      <w:r w:rsidRPr="00DD24BD">
        <w:t xml:space="preserve">файлу. </w:t>
      </w:r>
      <w:r w:rsidR="00077A40" w:rsidRPr="009F7113">
        <w:t>В случае ошибки во</w:t>
      </w:r>
      <w:r w:rsidR="00077A40" w:rsidRPr="009F7113">
        <w:t>з</w:t>
      </w:r>
      <w:r w:rsidR="00077A40" w:rsidRPr="009F7113">
        <w:t xml:space="preserve">вращает значение </w:t>
      </w:r>
      <w:r w:rsidR="00077A40">
        <w:t>–</w:t>
      </w:r>
      <w:r w:rsidR="00077A40" w:rsidRPr="002034F9">
        <w:t>1.</w:t>
      </w:r>
    </w:p>
    <w:p w:rsidR="00B81973" w:rsidRDefault="00DD552E" w:rsidP="00B81973">
      <w:pPr>
        <w:pStyle w:val="affffffffd"/>
      </w:pPr>
      <w:r>
        <w:t>Примечание</w:t>
      </w:r>
    </w:p>
    <w:p w:rsidR="00B81973" w:rsidRDefault="00077A40" w:rsidP="00B81973">
      <w:pPr>
        <w:rPr>
          <w:color w:val="FF0000"/>
        </w:rPr>
      </w:pPr>
      <w:r>
        <w:t>В</w:t>
      </w:r>
      <w:r w:rsidRPr="00077A40">
        <w:t>о избежание ошибок переполнения следует выделять память для б</w:t>
      </w:r>
      <w:r w:rsidRPr="00077A40">
        <w:t>у</w:t>
      </w:r>
      <w:r w:rsidRPr="00077A40">
        <w:t xml:space="preserve">фера лишь после определения реальной длины </w:t>
      </w:r>
      <w:r>
        <w:t>пути</w:t>
      </w:r>
      <w:r w:rsidRPr="00077A40">
        <w:t xml:space="preserve"> вызовом функции с п</w:t>
      </w:r>
      <w:r w:rsidRPr="00077A40">
        <w:t>у</w:t>
      </w:r>
      <w:r w:rsidRPr="00077A40">
        <w:t xml:space="preserve">стым </w:t>
      </w:r>
      <w:r>
        <w:t>(</w:t>
      </w:r>
      <w:r>
        <w:rPr>
          <w:lang w:val="en-US"/>
        </w:rPr>
        <w:t>NULL</w:t>
      </w:r>
      <w:r>
        <w:t xml:space="preserve">) </w:t>
      </w:r>
      <w:r w:rsidRPr="00077A40">
        <w:t xml:space="preserve">значением указателя </w:t>
      </w:r>
      <w:r w:rsidR="00B36175" w:rsidRPr="00396E15">
        <w:rPr>
          <w:rStyle w:val="afffffff1"/>
        </w:rPr>
        <w:t>outFullPath</w:t>
      </w:r>
      <w:r w:rsidR="00B36175" w:rsidRPr="00077A40">
        <w:t xml:space="preserve"> </w:t>
      </w:r>
      <w:r w:rsidRPr="00077A40">
        <w:t xml:space="preserve">с дополнительным запасом </w:t>
      </w:r>
      <w:r w:rsidRPr="00B36175">
        <w:rPr>
          <w:spacing w:val="-2"/>
        </w:rPr>
        <w:t>в</w:t>
      </w:r>
      <w:r w:rsidR="00B36175" w:rsidRPr="00B36175">
        <w:rPr>
          <w:spacing w:val="-2"/>
        </w:rPr>
        <w:t> </w:t>
      </w:r>
      <w:r w:rsidRPr="00B36175">
        <w:rPr>
          <w:spacing w:val="-2"/>
        </w:rPr>
        <w:t>один символ (будет использован функцией для записи терминального нуля).</w:t>
      </w:r>
      <w:r w:rsidR="00B81973">
        <w:rPr>
          <w:color w:val="FF0000"/>
        </w:rPr>
        <w:t xml:space="preserve"> </w:t>
      </w:r>
    </w:p>
    <w:p w:rsidR="00B81973" w:rsidRDefault="00B81973" w:rsidP="00697944">
      <w:pPr>
        <w:pStyle w:val="2"/>
      </w:pPr>
      <w:bookmarkStart w:id="205" w:name="_Ref23410980"/>
      <w:bookmarkStart w:id="206" w:name="CloseDirectoryIterator"/>
      <w:bookmarkStart w:id="207" w:name="_Toc177920616"/>
      <w:r>
        <w:rPr>
          <w:lang w:val="en-US"/>
        </w:rPr>
        <w:lastRenderedPageBreak/>
        <w:t>CloseDirectoryIterator</w:t>
      </w:r>
      <w:bookmarkEnd w:id="205"/>
      <w:bookmarkEnd w:id="206"/>
      <w:bookmarkEnd w:id="207"/>
    </w:p>
    <w:p w:rsidR="00B81973" w:rsidRDefault="00904B52" w:rsidP="00904B52">
      <w:r>
        <w:t xml:space="preserve">Закрытие </w:t>
      </w:r>
      <w:r w:rsidR="00836510">
        <w:t>дескриптора</w:t>
      </w:r>
      <w:r>
        <w:t xml:space="preserve"> </w:t>
      </w:r>
      <w:r w:rsidR="00836510">
        <w:t>последовательного обхода</w:t>
      </w:r>
      <w:r>
        <w:t xml:space="preserve"> </w:t>
      </w:r>
      <w:r w:rsidR="007D374B">
        <w:t>файловых объектов в</w:t>
      </w:r>
      <w:r w:rsidR="00836510">
        <w:t> </w:t>
      </w:r>
      <w:r w:rsidR="007D374B">
        <w:t>каталоге.</w:t>
      </w:r>
      <w:r w:rsidR="00AE56F1">
        <w:t xml:space="preserve"> </w:t>
      </w:r>
    </w:p>
    <w:p w:rsidR="00B81973" w:rsidRPr="00A65975" w:rsidRDefault="00B81973" w:rsidP="00B81973">
      <w:pPr>
        <w:pStyle w:val="affffffffd"/>
        <w:rPr>
          <w:lang w:val="en-US"/>
        </w:rPr>
      </w:pPr>
      <w:r>
        <w:t>Прототип</w:t>
      </w:r>
    </w:p>
    <w:p w:rsidR="00B81973" w:rsidRPr="00396E15" w:rsidRDefault="00B81973" w:rsidP="00396E15">
      <w:pPr>
        <w:pStyle w:val="affffffffc"/>
        <w:keepNext/>
      </w:pPr>
      <w:r w:rsidRPr="00396E15">
        <w:t>void __stdcall CloseDirectoryIterator(</w:t>
      </w:r>
    </w:p>
    <w:p w:rsidR="00B81973" w:rsidRPr="00396E15" w:rsidRDefault="00B81973" w:rsidP="00396E15">
      <w:pPr>
        <w:pStyle w:val="affffffffc"/>
        <w:keepNext/>
      </w:pPr>
      <w:r w:rsidRPr="00396E15">
        <w:tab/>
        <w:t>DirectoryIteratorHandle dirHandle</w:t>
      </w:r>
    </w:p>
    <w:p w:rsidR="00B81973" w:rsidRPr="00396E15" w:rsidRDefault="00B81973" w:rsidP="00396E15">
      <w:pPr>
        <w:pStyle w:val="affffffffc"/>
      </w:pPr>
      <w:r w:rsidRPr="00396E15">
        <w:t>);</w:t>
      </w:r>
    </w:p>
    <w:tbl>
      <w:tblPr>
        <w:tblStyle w:val="afe"/>
        <w:tblW w:w="0" w:type="auto"/>
        <w:tblInd w:w="108" w:type="dxa"/>
        <w:tblCellMar>
          <w:top w:w="57" w:type="dxa"/>
          <w:bottom w:w="57" w:type="dxa"/>
        </w:tblCellMar>
        <w:tblLook w:val="04A0" w:firstRow="1" w:lastRow="0" w:firstColumn="1" w:lastColumn="0" w:noHBand="0" w:noVBand="1"/>
      </w:tblPr>
      <w:tblGrid>
        <w:gridCol w:w="1896"/>
        <w:gridCol w:w="2922"/>
        <w:gridCol w:w="4645"/>
      </w:tblGrid>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keepNext/>
              <w:rPr>
                <w:b/>
              </w:rPr>
            </w:pPr>
            <w:r>
              <w:rPr>
                <w:b/>
              </w:rPr>
              <w:t>Описание</w:t>
            </w:r>
          </w:p>
        </w:tc>
      </w:tr>
      <w:tr w:rsidR="00B81973"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rPr>
                <w:lang w:val="en-US"/>
              </w:rPr>
            </w:pPr>
            <w:r>
              <w:rPr>
                <w:lang w:val="en-US"/>
              </w:rPr>
              <w:t>dirHandle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B81973" w:rsidRDefault="00B81973" w:rsidP="005023F7">
            <w:pPr>
              <w:pStyle w:val="affffff8"/>
            </w:pPr>
            <w:r>
              <w:rPr>
                <w:lang w:val="en-US"/>
              </w:rPr>
              <w:t>DirectoryIteratorHandle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B81973" w:rsidRDefault="00DD4A90" w:rsidP="00836510">
            <w:pPr>
              <w:pStyle w:val="affffff8"/>
            </w:pPr>
            <w:r w:rsidRPr="005247E1">
              <w:t xml:space="preserve">[вх] </w:t>
            </w:r>
            <w:r w:rsidR="007B1B0E" w:rsidRPr="001208A9">
              <w:t xml:space="preserve">Дескриптор </w:t>
            </w:r>
            <w:r w:rsidR="007B1B0E">
              <w:t>последовательного обхода каталога</w:t>
            </w:r>
          </w:p>
        </w:tc>
      </w:tr>
    </w:tbl>
    <w:p w:rsidR="00B81973" w:rsidRDefault="00B81973" w:rsidP="00B81973">
      <w:pPr>
        <w:pStyle w:val="affffffffe"/>
      </w:pPr>
      <w:r>
        <w:t>Возвращаемое значение</w:t>
      </w:r>
    </w:p>
    <w:p w:rsidR="00B81973" w:rsidRDefault="0039344B" w:rsidP="0039344B">
      <w:r>
        <w:t>Отсутствует.</w:t>
      </w:r>
    </w:p>
    <w:p w:rsidR="00456CBA" w:rsidRDefault="00B94CA9" w:rsidP="00697944">
      <w:pPr>
        <w:pStyle w:val="10"/>
      </w:pPr>
      <w:bookmarkStart w:id="208" w:name="_Toc177920617"/>
      <w:r>
        <w:t>О</w:t>
      </w:r>
      <w:r w:rsidR="00456CBA">
        <w:t>бработк</w:t>
      </w:r>
      <w:r w:rsidR="00450B19">
        <w:t>а</w:t>
      </w:r>
      <w:r w:rsidR="00456CBA">
        <w:t xml:space="preserve"> ошибок</w:t>
      </w:r>
      <w:bookmarkEnd w:id="208"/>
    </w:p>
    <w:p w:rsidR="002819D9" w:rsidRDefault="002819D9" w:rsidP="00697944">
      <w:pPr>
        <w:pStyle w:val="2"/>
      </w:pPr>
      <w:bookmarkStart w:id="209" w:name="_Ref23861652"/>
      <w:bookmarkStart w:id="210" w:name="HasError"/>
      <w:bookmarkStart w:id="211" w:name="_Ref23492721"/>
      <w:bookmarkStart w:id="212" w:name="_Ref23492717"/>
      <w:bookmarkStart w:id="213" w:name="_Toc177920618"/>
      <w:r>
        <w:rPr>
          <w:lang w:val="en-US"/>
        </w:rPr>
        <w:t>HasError</w:t>
      </w:r>
      <w:bookmarkEnd w:id="209"/>
      <w:bookmarkEnd w:id="210"/>
      <w:bookmarkEnd w:id="213"/>
    </w:p>
    <w:p w:rsidR="002819D9" w:rsidRDefault="002819D9" w:rsidP="002819D9">
      <w:r>
        <w:t>Проверка на наличие ошибок.</w:t>
      </w:r>
    </w:p>
    <w:p w:rsidR="002819D9" w:rsidRPr="00B81973" w:rsidRDefault="002819D9" w:rsidP="002819D9">
      <w:pPr>
        <w:pStyle w:val="affffffffd"/>
        <w:rPr>
          <w:lang w:val="en-US"/>
        </w:rPr>
      </w:pPr>
      <w:r>
        <w:t>Прототип</w:t>
      </w:r>
    </w:p>
    <w:p w:rsidR="002819D9" w:rsidRPr="003B165E" w:rsidRDefault="002819D9" w:rsidP="003B165E">
      <w:pPr>
        <w:pStyle w:val="affffffffc"/>
      </w:pPr>
      <w:r w:rsidRPr="003B165E">
        <w:t>bool __stdcall HasError();</w:t>
      </w:r>
    </w:p>
    <w:p w:rsidR="002819D9" w:rsidRDefault="002819D9" w:rsidP="002819D9">
      <w:pPr>
        <w:pStyle w:val="affffffffe"/>
      </w:pPr>
      <w:r>
        <w:t>Возвращаемое значение</w:t>
      </w:r>
    </w:p>
    <w:p w:rsidR="002819D9" w:rsidRDefault="002819D9" w:rsidP="002819D9">
      <w:r>
        <w:t xml:space="preserve">В случае наличия ошибок возвращает </w:t>
      </w:r>
      <w:r w:rsidRPr="001A6002">
        <w:rPr>
          <w:rStyle w:val="afffffff1"/>
        </w:rPr>
        <w:t>true</w:t>
      </w:r>
      <w:r>
        <w:t>. В случае отсутствия ош</w:t>
      </w:r>
      <w:r>
        <w:t>и</w:t>
      </w:r>
      <w:r>
        <w:t xml:space="preserve">бок возвращает </w:t>
      </w:r>
      <w:r w:rsidRPr="001A6002">
        <w:rPr>
          <w:rStyle w:val="afffffff1"/>
        </w:rPr>
        <w:t>false</w:t>
      </w:r>
      <w:r>
        <w:t>.</w:t>
      </w:r>
    </w:p>
    <w:p w:rsidR="00456CBA" w:rsidRDefault="007D4471" w:rsidP="00697944">
      <w:pPr>
        <w:pStyle w:val="2"/>
      </w:pPr>
      <w:bookmarkStart w:id="214" w:name="GetLastErrorString"/>
      <w:bookmarkStart w:id="215" w:name="_Ref23861660"/>
      <w:bookmarkStart w:id="216" w:name="_Toc177920619"/>
      <w:r>
        <w:rPr>
          <w:lang w:val="en-US"/>
        </w:rPr>
        <w:t>GetLastErrorString</w:t>
      </w:r>
      <w:bookmarkEnd w:id="211"/>
      <w:bookmarkEnd w:id="214"/>
      <w:r>
        <w:t>,</w:t>
      </w:r>
      <w:r>
        <w:rPr>
          <w:lang w:val="en-US"/>
        </w:rPr>
        <w:t xml:space="preserve"> </w:t>
      </w:r>
      <w:r w:rsidR="00456CBA">
        <w:rPr>
          <w:lang w:val="en-US"/>
        </w:rPr>
        <w:t>GetLastErrorStringW</w:t>
      </w:r>
      <w:bookmarkEnd w:id="212"/>
      <w:bookmarkEnd w:id="215"/>
      <w:bookmarkEnd w:id="216"/>
    </w:p>
    <w:p w:rsidR="00456CBA" w:rsidRDefault="00456CBA" w:rsidP="00456CBA">
      <w:r>
        <w:t>Получение текстовой строки, описывающей последнюю произоше</w:t>
      </w:r>
      <w:r>
        <w:t>д</w:t>
      </w:r>
      <w:r>
        <w:t>шую ошибку.</w:t>
      </w:r>
    </w:p>
    <w:p w:rsidR="00456CBA" w:rsidRPr="00B81973" w:rsidRDefault="00456CBA" w:rsidP="00456CBA">
      <w:pPr>
        <w:pStyle w:val="affffffffd"/>
        <w:rPr>
          <w:lang w:val="en-US"/>
        </w:rPr>
      </w:pPr>
      <w:r>
        <w:t>Прототип</w:t>
      </w:r>
      <w:r w:rsidR="007D4471">
        <w:t>ы</w:t>
      </w:r>
    </w:p>
    <w:p w:rsidR="007D4471" w:rsidRPr="003B165E" w:rsidRDefault="007D4471" w:rsidP="003B165E">
      <w:pPr>
        <w:pStyle w:val="affffffffc"/>
      </w:pPr>
      <w:r w:rsidRPr="003B165E">
        <w:t>bool __stdcall GetLastErrorString(char *outStr);</w:t>
      </w:r>
    </w:p>
    <w:p w:rsidR="00456CBA" w:rsidRPr="003B165E" w:rsidRDefault="00456CBA" w:rsidP="00EF1C20">
      <w:pPr>
        <w:pStyle w:val="affffffffc"/>
        <w:spacing w:after="120"/>
      </w:pPr>
      <w:r w:rsidRPr="003B165E">
        <w:t>bool __stdcall GetLastErrorStringW(WCHAR *outStr);</w:t>
      </w:r>
    </w:p>
    <w:tbl>
      <w:tblPr>
        <w:tblStyle w:val="afe"/>
        <w:tblW w:w="0" w:type="auto"/>
        <w:tblInd w:w="108" w:type="dxa"/>
        <w:tblCellMar>
          <w:top w:w="57" w:type="dxa"/>
          <w:bottom w:w="57" w:type="dxa"/>
        </w:tblCellMar>
        <w:tblLook w:val="04A0" w:firstRow="1" w:lastRow="0" w:firstColumn="1" w:lastColumn="0" w:noHBand="0" w:noVBand="1"/>
      </w:tblPr>
      <w:tblGrid>
        <w:gridCol w:w="1985"/>
        <w:gridCol w:w="2268"/>
        <w:gridCol w:w="5103"/>
      </w:tblGrid>
      <w:tr w:rsidR="00456CBA"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456CBA" w:rsidRDefault="00456CBA" w:rsidP="005023F7">
            <w:pPr>
              <w:pStyle w:val="affffff8"/>
              <w:keepNext/>
              <w:rPr>
                <w:b/>
              </w:rPr>
            </w:pPr>
            <w:r>
              <w:rPr>
                <w:b/>
              </w:rPr>
              <w:lastRenderedPageBreak/>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456CBA" w:rsidRDefault="00456CBA" w:rsidP="005023F7">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456CBA" w:rsidRDefault="00456CBA" w:rsidP="005023F7">
            <w:pPr>
              <w:pStyle w:val="affffff8"/>
              <w:keepNext/>
              <w:rPr>
                <w:b/>
              </w:rPr>
            </w:pPr>
            <w:r>
              <w:rPr>
                <w:b/>
              </w:rPr>
              <w:t>Описание</w:t>
            </w:r>
          </w:p>
        </w:tc>
      </w:tr>
      <w:tr w:rsidR="00456CBA" w:rsidTr="005023F7">
        <w:tc>
          <w:tcPr>
            <w:tcW w:w="1985" w:type="dxa"/>
            <w:tcBorders>
              <w:top w:val="single" w:sz="4" w:space="0" w:color="auto"/>
              <w:left w:val="single" w:sz="4" w:space="0" w:color="auto"/>
              <w:bottom w:val="single" w:sz="4" w:space="0" w:color="auto"/>
              <w:right w:val="single" w:sz="4" w:space="0" w:color="auto"/>
            </w:tcBorders>
            <w:shd w:val="clear" w:color="auto" w:fill="auto"/>
          </w:tcPr>
          <w:p w:rsidR="00456CBA" w:rsidRDefault="00456CBA" w:rsidP="005023F7">
            <w:pPr>
              <w:pStyle w:val="affffff8"/>
              <w:rPr>
                <w:lang w:val="en-US"/>
              </w:rPr>
            </w:pPr>
            <w:r>
              <w:rPr>
                <w:lang w:val="en-US"/>
              </w:rPr>
              <w:t>outStr</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462B" w:rsidRDefault="0089462B" w:rsidP="005023F7">
            <w:pPr>
              <w:pStyle w:val="affffff8"/>
            </w:pPr>
            <w:r>
              <w:rPr>
                <w:lang w:val="en-US"/>
              </w:rPr>
              <w:t>char *</w:t>
            </w:r>
          </w:p>
          <w:p w:rsidR="00456CBA" w:rsidRDefault="00456CBA" w:rsidP="005023F7">
            <w:pPr>
              <w:pStyle w:val="affffff8"/>
            </w:pPr>
            <w:r>
              <w:rPr>
                <w:lang w:val="en-US"/>
              </w:rPr>
              <w:t>WCHAR *</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456CBA" w:rsidRPr="002E0324" w:rsidRDefault="00456CBA" w:rsidP="0089462B">
            <w:pPr>
              <w:pStyle w:val="affffff7"/>
              <w:jc w:val="both"/>
            </w:pPr>
            <w:r>
              <w:t xml:space="preserve">[вых] Указатель на строку, </w:t>
            </w:r>
            <w:r w:rsidR="0089462B">
              <w:t xml:space="preserve">в которую будет записана информация об ошибке в кодировке </w:t>
            </w:r>
            <w:r w:rsidR="0089462B">
              <w:rPr>
                <w:lang w:val="en-US"/>
              </w:rPr>
              <w:t>ANSI</w:t>
            </w:r>
            <w:r w:rsidR="0089462B">
              <w:t xml:space="preserve"> (</w:t>
            </w:r>
            <w:r w:rsidR="0089462B">
              <w:rPr>
                <w:lang w:val="en-US"/>
              </w:rPr>
              <w:t>CP</w:t>
            </w:r>
            <w:r w:rsidR="0089462B" w:rsidRPr="00C744F0">
              <w:t>-1251</w:t>
            </w:r>
            <w:r w:rsidR="0089462B">
              <w:t xml:space="preserve">) или </w:t>
            </w:r>
            <w:r w:rsidR="0089462B">
              <w:rPr>
                <w:lang w:val="en-US"/>
              </w:rPr>
              <w:t>UTF</w:t>
            </w:r>
            <w:r w:rsidR="0089462B">
              <w:noBreakHyphen/>
            </w:r>
            <w:r w:rsidR="0089462B" w:rsidRPr="001656B8">
              <w:t>16</w:t>
            </w:r>
          </w:p>
        </w:tc>
      </w:tr>
    </w:tbl>
    <w:p w:rsidR="00456CBA" w:rsidRDefault="00456CBA" w:rsidP="00456CBA">
      <w:pPr>
        <w:pStyle w:val="affffffffe"/>
      </w:pPr>
      <w:r>
        <w:t>Возвращаемое значение</w:t>
      </w:r>
    </w:p>
    <w:p w:rsidR="00456CBA" w:rsidRDefault="00456CBA" w:rsidP="00456CBA">
      <w:r>
        <w:t xml:space="preserve">В случае </w:t>
      </w:r>
      <w:r w:rsidR="0089462B">
        <w:t>наличия ошибок и успешной записи информации о них в б</w:t>
      </w:r>
      <w:r w:rsidR="0089462B">
        <w:t>у</w:t>
      </w:r>
      <w:r w:rsidR="0089462B">
        <w:t>фер</w:t>
      </w:r>
      <w:r>
        <w:t xml:space="preserve"> возвращает </w:t>
      </w:r>
      <w:r w:rsidRPr="001A6002">
        <w:rPr>
          <w:rStyle w:val="afffffff1"/>
        </w:rPr>
        <w:t>true</w:t>
      </w:r>
      <w:r w:rsidR="0089462B">
        <w:t>. В случае отсутствия ошибок возвращает</w:t>
      </w:r>
      <w:r>
        <w:t xml:space="preserve"> </w:t>
      </w:r>
      <w:r w:rsidRPr="001A6002">
        <w:rPr>
          <w:rStyle w:val="afffffff1"/>
        </w:rPr>
        <w:t>false</w:t>
      </w:r>
      <w:r>
        <w:t>.</w:t>
      </w:r>
    </w:p>
    <w:p w:rsidR="003E6D37" w:rsidRDefault="003E6D37" w:rsidP="00697944">
      <w:pPr>
        <w:pStyle w:val="2"/>
      </w:pPr>
      <w:bookmarkStart w:id="217" w:name="_Ref23861673"/>
      <w:bookmarkStart w:id="218" w:name="PrintDebug"/>
      <w:bookmarkStart w:id="219" w:name="_Toc177920620"/>
      <w:r>
        <w:rPr>
          <w:lang w:val="en-US"/>
        </w:rPr>
        <w:t>PrintDebug</w:t>
      </w:r>
      <w:bookmarkEnd w:id="217"/>
      <w:bookmarkEnd w:id="218"/>
      <w:bookmarkEnd w:id="219"/>
    </w:p>
    <w:p w:rsidR="003E6D37" w:rsidRDefault="003E6D37" w:rsidP="003E6D37">
      <w:r>
        <w:t xml:space="preserve">Установка режима вывода отладочной информации. </w:t>
      </w:r>
    </w:p>
    <w:p w:rsidR="003E6D37" w:rsidRPr="00A65975" w:rsidRDefault="003E6D37" w:rsidP="003E6D37">
      <w:pPr>
        <w:pStyle w:val="affffffffd"/>
        <w:rPr>
          <w:lang w:val="en-US"/>
        </w:rPr>
      </w:pPr>
      <w:r>
        <w:t>Прототип</w:t>
      </w:r>
    </w:p>
    <w:p w:rsidR="003E6D37" w:rsidRPr="003B165E" w:rsidRDefault="003E6D37" w:rsidP="00EF1C20">
      <w:pPr>
        <w:pStyle w:val="affffffffc"/>
        <w:spacing w:after="120"/>
      </w:pPr>
      <w:r w:rsidRPr="003B165E">
        <w:t>void __stdcall PrintDebug(bool newValue);</w:t>
      </w:r>
    </w:p>
    <w:tbl>
      <w:tblPr>
        <w:tblStyle w:val="afe"/>
        <w:tblW w:w="0" w:type="auto"/>
        <w:tblInd w:w="108" w:type="dxa"/>
        <w:tblCellMar>
          <w:top w:w="57" w:type="dxa"/>
          <w:bottom w:w="57" w:type="dxa"/>
        </w:tblCellMar>
        <w:tblLook w:val="04A0" w:firstRow="1" w:lastRow="0" w:firstColumn="1" w:lastColumn="0" w:noHBand="0" w:noVBand="1"/>
      </w:tblPr>
      <w:tblGrid>
        <w:gridCol w:w="1985"/>
        <w:gridCol w:w="2268"/>
        <w:gridCol w:w="5103"/>
      </w:tblGrid>
      <w:tr w:rsidR="003E6D37" w:rsidTr="00C16BC6">
        <w:tc>
          <w:tcPr>
            <w:tcW w:w="1985" w:type="dxa"/>
            <w:tcBorders>
              <w:top w:val="single" w:sz="4" w:space="0" w:color="auto"/>
              <w:left w:val="single" w:sz="4" w:space="0" w:color="auto"/>
              <w:bottom w:val="single" w:sz="4" w:space="0" w:color="auto"/>
              <w:right w:val="single" w:sz="4" w:space="0" w:color="auto"/>
            </w:tcBorders>
            <w:shd w:val="clear" w:color="auto" w:fill="auto"/>
          </w:tcPr>
          <w:p w:rsidR="003E6D37" w:rsidRDefault="003E6D37" w:rsidP="00C16BC6">
            <w:pPr>
              <w:pStyle w:val="affffff8"/>
              <w:keepNext/>
              <w:rPr>
                <w:b/>
              </w:rPr>
            </w:pPr>
            <w:r>
              <w:rPr>
                <w:b/>
              </w:rPr>
              <w:t>Параметр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3E6D37" w:rsidRDefault="003E6D37" w:rsidP="00C16BC6">
            <w:pPr>
              <w:pStyle w:val="affffff8"/>
              <w:keepNext/>
              <w:rPr>
                <w:b/>
              </w:rPr>
            </w:pPr>
            <w:r>
              <w:rPr>
                <w:b/>
              </w:rPr>
              <w:t>Тип</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3E6D37" w:rsidRDefault="003E6D37" w:rsidP="00C16BC6">
            <w:pPr>
              <w:pStyle w:val="affffff8"/>
              <w:keepNext/>
              <w:rPr>
                <w:b/>
              </w:rPr>
            </w:pPr>
            <w:r>
              <w:rPr>
                <w:b/>
              </w:rPr>
              <w:t>Описание</w:t>
            </w:r>
          </w:p>
        </w:tc>
      </w:tr>
      <w:tr w:rsidR="003E6D37" w:rsidTr="00C16BC6">
        <w:tc>
          <w:tcPr>
            <w:tcW w:w="1985" w:type="dxa"/>
            <w:tcBorders>
              <w:top w:val="single" w:sz="4" w:space="0" w:color="auto"/>
              <w:left w:val="single" w:sz="4" w:space="0" w:color="auto"/>
              <w:bottom w:val="single" w:sz="4" w:space="0" w:color="auto"/>
              <w:right w:val="single" w:sz="4" w:space="0" w:color="auto"/>
            </w:tcBorders>
            <w:shd w:val="clear" w:color="auto" w:fill="auto"/>
          </w:tcPr>
          <w:p w:rsidR="003E6D37" w:rsidRDefault="003E6D37" w:rsidP="00C16BC6">
            <w:pPr>
              <w:pStyle w:val="affffff8"/>
              <w:rPr>
                <w:lang w:val="en-US"/>
              </w:rPr>
            </w:pPr>
            <w:r>
              <w:rPr>
                <w:lang w:val="en-US"/>
              </w:rPr>
              <w:t>newValue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3E6D37" w:rsidRDefault="003E6D37" w:rsidP="00C16BC6">
            <w:pPr>
              <w:pStyle w:val="affffff8"/>
            </w:pPr>
            <w:r>
              <w:rPr>
                <w:lang w:val="en-US"/>
              </w:rPr>
              <w:t>bool</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3E6D37" w:rsidRDefault="003E6D37" w:rsidP="00C16BC6">
            <w:pPr>
              <w:pStyle w:val="affffff7"/>
            </w:pPr>
            <w:r>
              <w:t>[вх] Новое значение параметра</w:t>
            </w:r>
          </w:p>
        </w:tc>
      </w:tr>
    </w:tbl>
    <w:p w:rsidR="003E6D37" w:rsidRDefault="003E6D37" w:rsidP="003E6D37">
      <w:pPr>
        <w:pStyle w:val="affffffffe"/>
      </w:pPr>
      <w:r>
        <w:t>Возвращаемое значение</w:t>
      </w:r>
    </w:p>
    <w:p w:rsidR="003E6D37" w:rsidRDefault="003E6D37" w:rsidP="003E6D37">
      <w:r>
        <w:t>Отсутствует.</w:t>
      </w:r>
    </w:p>
    <w:p w:rsidR="003E6D37" w:rsidRDefault="00DD552E" w:rsidP="003E6D37">
      <w:pPr>
        <w:pStyle w:val="affffffffd"/>
      </w:pPr>
      <w:r>
        <w:t>Примечание</w:t>
      </w:r>
    </w:p>
    <w:p w:rsidR="003E6D37" w:rsidRDefault="009F704E" w:rsidP="003E6D37">
      <w:r w:rsidRPr="000447B2">
        <w:t xml:space="preserve">При установке параметра в значение </w:t>
      </w:r>
      <w:r w:rsidRPr="000447B2">
        <w:rPr>
          <w:rStyle w:val="afffffff1"/>
        </w:rPr>
        <w:t>true</w:t>
      </w:r>
      <w:r w:rsidRPr="000447B2">
        <w:t xml:space="preserve"> в </w:t>
      </w:r>
      <w:r>
        <w:t xml:space="preserve">случае возникновения </w:t>
      </w:r>
      <w:r w:rsidRPr="003E1C40">
        <w:rPr>
          <w:spacing w:val="-2"/>
        </w:rPr>
        <w:t xml:space="preserve">ошибок информация о них сразу будет выведена в </w:t>
      </w:r>
      <w:r w:rsidR="00CB25B2" w:rsidRPr="003E1C40">
        <w:rPr>
          <w:spacing w:val="-2"/>
        </w:rPr>
        <w:t>стандартный поток ошибок</w:t>
      </w:r>
      <w:r w:rsidRPr="003E1C40">
        <w:rPr>
          <w:spacing w:val="-2"/>
        </w:rPr>
        <w:t>.</w:t>
      </w:r>
    </w:p>
    <w:p w:rsidR="00A12C5D" w:rsidRDefault="00A12C5D" w:rsidP="00393A43">
      <w:pPr>
        <w:pStyle w:val="ae"/>
        <w:pageBreakBefore/>
      </w:pPr>
      <w:bookmarkStart w:id="220" w:name="_Toc177920621"/>
      <w:r>
        <w:lastRenderedPageBreak/>
        <w:t>Сообщения</w:t>
      </w:r>
      <w:bookmarkEnd w:id="220"/>
    </w:p>
    <w:p w:rsidR="002B2910" w:rsidRPr="0098582D" w:rsidRDefault="00A12C5D" w:rsidP="00B369D0">
      <w:r>
        <w:t>В случае возникновения ошибок</w:t>
      </w:r>
      <w:r w:rsidR="002B2910">
        <w:t xml:space="preserve"> (нестандартных ситуаций)</w:t>
      </w:r>
      <w:r>
        <w:t xml:space="preserve">, которые предусмотрены </w:t>
      </w:r>
      <w:r w:rsidR="002B2910">
        <w:t>алгоритмами</w:t>
      </w:r>
      <w:r>
        <w:t xml:space="preserve"> </w:t>
      </w:r>
      <w:r w:rsidR="002B2910">
        <w:t xml:space="preserve">работы библиотеки </w:t>
      </w:r>
      <w:r>
        <w:t>и могут быть корректно о</w:t>
      </w:r>
      <w:r>
        <w:t>б</w:t>
      </w:r>
      <w:r>
        <w:t>работаны вызывающей подпрограммой, функции библиотеки возвращают специальные значения (п. </w:t>
      </w:r>
      <w:r>
        <w:fldChar w:fldCharType="begin"/>
      </w:r>
      <w:r>
        <w:instrText xml:space="preserve"> REF _Ref24117075 \r \h </w:instrText>
      </w:r>
      <w:r>
        <w:fldChar w:fldCharType="separate"/>
      </w:r>
      <w:r w:rsidR="00142550">
        <w:t>3.1.7</w:t>
      </w:r>
      <w:r>
        <w:fldChar w:fldCharType="end"/>
      </w:r>
      <w:r>
        <w:t xml:space="preserve">). При включении </w:t>
      </w:r>
      <w:r w:rsidR="002B2910">
        <w:t>опции отладочного вывода (</w:t>
      </w:r>
      <w:r>
        <w:t>функци</w:t>
      </w:r>
      <w:r w:rsidR="002B2910">
        <w:t>я</w:t>
      </w:r>
      <w:r>
        <w:t xml:space="preserve"> </w:t>
      </w:r>
      <w:hyperlink w:anchor="PrintDebug" w:history="1">
        <w:r w:rsidRPr="00A12C5D">
          <w:rPr>
            <w:rStyle w:val="afffffff1"/>
          </w:rPr>
          <w:t>PrintDebug</w:t>
        </w:r>
      </w:hyperlink>
      <w:r w:rsidR="002B2910">
        <w:t xml:space="preserve">, </w:t>
      </w:r>
      <w:r>
        <w:t xml:space="preserve">п. </w:t>
      </w:r>
      <w:r>
        <w:fldChar w:fldCharType="begin"/>
      </w:r>
      <w:r>
        <w:instrText xml:space="preserve"> REF _Ref23861673 \w \h </w:instrText>
      </w:r>
      <w:r>
        <w:fldChar w:fldCharType="separate"/>
      </w:r>
      <w:r w:rsidR="00142550">
        <w:t>3.7.3</w:t>
      </w:r>
      <w:r>
        <w:fldChar w:fldCharType="end"/>
      </w:r>
      <w:r>
        <w:t xml:space="preserve">) </w:t>
      </w:r>
      <w:r w:rsidR="002E7A95">
        <w:t xml:space="preserve">краткая </w:t>
      </w:r>
      <w:r>
        <w:t>информация об ошибках дополн</w:t>
      </w:r>
      <w:r>
        <w:t>и</w:t>
      </w:r>
      <w:r>
        <w:t>тельно выводится в стандартный поток ошибок в виде текстовых сообщений</w:t>
      </w:r>
      <w:r w:rsidR="002E7A95">
        <w:t xml:space="preserve"> на русском языке</w:t>
      </w:r>
      <w:r>
        <w:t>.</w:t>
      </w:r>
    </w:p>
    <w:p w:rsidR="0098582D" w:rsidRPr="0098582D" w:rsidRDefault="0098582D" w:rsidP="003E6D37"/>
    <w:p w:rsidR="0098582D" w:rsidRPr="0098582D" w:rsidRDefault="0098582D" w:rsidP="00697944">
      <w:pPr>
        <w:pStyle w:val="ae"/>
        <w:numPr>
          <w:ilvl w:val="0"/>
          <w:numId w:val="3"/>
        </w:numPr>
        <w:sectPr w:rsidR="0098582D" w:rsidRPr="0098582D" w:rsidSect="00937CDE">
          <w:pgSz w:w="11907" w:h="16839" w:code="9"/>
          <w:pgMar w:top="1134" w:right="851" w:bottom="1701" w:left="1701" w:header="709" w:footer="397" w:gutter="0"/>
          <w:cols w:space="708"/>
          <w:docGrid w:linePitch="381"/>
        </w:sectPr>
      </w:pPr>
    </w:p>
    <w:p w:rsidR="00697944" w:rsidRDefault="00697944" w:rsidP="003047F0">
      <w:pPr>
        <w:pStyle w:val="ae"/>
      </w:pPr>
      <w:bookmarkStart w:id="221" w:name="_Toc177920622"/>
      <w:r>
        <w:lastRenderedPageBreak/>
        <w:t>Глоссарий</w:t>
      </w:r>
      <w:bookmarkEnd w:id="221"/>
    </w:p>
    <w:tbl>
      <w:tblPr>
        <w:tblW w:w="1469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252"/>
        <w:gridCol w:w="7379"/>
        <w:gridCol w:w="1063"/>
      </w:tblGrid>
      <w:tr w:rsidR="00697944" w:rsidRPr="00577CD9" w:rsidTr="000A1F5B">
        <w:trPr>
          <w:cantSplit/>
          <w:trHeight w:val="315"/>
        </w:trPr>
        <w:tc>
          <w:tcPr>
            <w:tcW w:w="6252" w:type="dxa"/>
            <w:shd w:val="clear" w:color="auto" w:fill="auto"/>
            <w:noWrap/>
          </w:tcPr>
          <w:p w:rsidR="00697944" w:rsidRPr="00577CD9" w:rsidRDefault="00697944" w:rsidP="000A1F5B">
            <w:pPr>
              <w:pStyle w:val="afffffffff2"/>
              <w:keepNext w:val="0"/>
              <w:spacing w:before="0" w:after="0" w:line="264" w:lineRule="auto"/>
              <w:rPr>
                <w:b/>
              </w:rPr>
            </w:pPr>
            <w:r w:rsidRPr="00577CD9">
              <w:rPr>
                <w:b/>
              </w:rPr>
              <w:t>Краткая характеристика функции</w:t>
            </w:r>
          </w:p>
        </w:tc>
        <w:tc>
          <w:tcPr>
            <w:tcW w:w="7379" w:type="dxa"/>
            <w:shd w:val="clear" w:color="auto" w:fill="auto"/>
          </w:tcPr>
          <w:p w:rsidR="00697944" w:rsidRPr="00577CD9" w:rsidRDefault="00697944" w:rsidP="000A1F5B">
            <w:pPr>
              <w:pStyle w:val="afffffffff2"/>
              <w:keepNext w:val="0"/>
              <w:spacing w:before="0" w:after="0" w:line="264" w:lineRule="auto"/>
              <w:rPr>
                <w:b/>
              </w:rPr>
            </w:pPr>
            <w:r w:rsidRPr="00577CD9">
              <w:rPr>
                <w:b/>
              </w:rPr>
              <w:t>Прототип функции</w:t>
            </w:r>
          </w:p>
        </w:tc>
        <w:tc>
          <w:tcPr>
            <w:tcW w:w="1063" w:type="dxa"/>
          </w:tcPr>
          <w:p w:rsidR="00697944" w:rsidRPr="00577CD9" w:rsidRDefault="00697944" w:rsidP="000A1F5B">
            <w:pPr>
              <w:pStyle w:val="affffff7"/>
              <w:keepLines/>
              <w:spacing w:line="264" w:lineRule="auto"/>
              <w:rPr>
                <w:b/>
                <w:szCs w:val="28"/>
              </w:rPr>
            </w:pPr>
            <w:r w:rsidRPr="00577CD9">
              <w:rPr>
                <w:b/>
                <w:szCs w:val="28"/>
              </w:rPr>
              <w:t>Раздел</w:t>
            </w:r>
          </w:p>
        </w:tc>
      </w:tr>
      <w:tr w:rsidR="00697944" w:rsidRPr="00F25699" w:rsidTr="000A1F5B">
        <w:trPr>
          <w:cantSplit/>
          <w:trHeight w:val="315"/>
        </w:trPr>
        <w:tc>
          <w:tcPr>
            <w:tcW w:w="14694" w:type="dxa"/>
            <w:gridSpan w:val="3"/>
            <w:shd w:val="clear" w:color="auto" w:fill="auto"/>
            <w:noWrap/>
          </w:tcPr>
          <w:p w:rsidR="00697944" w:rsidRPr="006D3680" w:rsidRDefault="00697944" w:rsidP="00F46B25">
            <w:pPr>
              <w:pStyle w:val="affffff7"/>
              <w:keepLines/>
              <w:numPr>
                <w:ilvl w:val="0"/>
                <w:numId w:val="17"/>
              </w:numPr>
              <w:spacing w:line="264" w:lineRule="auto"/>
              <w:rPr>
                <w:b/>
                <w:caps/>
                <w:szCs w:val="28"/>
              </w:rPr>
            </w:pPr>
            <w:r w:rsidRPr="006D3680">
              <w:rPr>
                <w:b/>
                <w:caps/>
              </w:rPr>
              <w:t>Операции с хранилищами</w:t>
            </w:r>
          </w:p>
        </w:tc>
      </w:tr>
      <w:tr w:rsidR="00697944" w:rsidRPr="006D3680" w:rsidTr="000A1F5B">
        <w:trPr>
          <w:cantSplit/>
          <w:trHeight w:val="315"/>
        </w:trPr>
        <w:tc>
          <w:tcPr>
            <w:tcW w:w="14694" w:type="dxa"/>
            <w:gridSpan w:val="3"/>
            <w:shd w:val="clear" w:color="auto" w:fill="auto"/>
            <w:noWrap/>
          </w:tcPr>
          <w:p w:rsidR="00697944" w:rsidRPr="006D3680" w:rsidRDefault="00697944" w:rsidP="00F46B25">
            <w:pPr>
              <w:pStyle w:val="affffff7"/>
              <w:keepLines/>
              <w:numPr>
                <w:ilvl w:val="1"/>
                <w:numId w:val="17"/>
              </w:numPr>
              <w:tabs>
                <w:tab w:val="left" w:pos="616"/>
              </w:tabs>
              <w:spacing w:line="264" w:lineRule="auto"/>
              <w:ind w:left="0" w:firstLine="0"/>
              <w:rPr>
                <w:b/>
                <w:szCs w:val="28"/>
              </w:rPr>
            </w:pPr>
            <w:r w:rsidRPr="006D3680">
              <w:rPr>
                <w:b/>
                <w:szCs w:val="28"/>
              </w:rPr>
              <w:t>Начало работы с хранилищем</w:t>
            </w:r>
          </w:p>
        </w:tc>
      </w:tr>
      <w:tr w:rsidR="00697944" w:rsidRPr="00EF0D64" w:rsidTr="000A1F5B">
        <w:trPr>
          <w:cantSplit/>
          <w:trHeight w:val="315"/>
        </w:trPr>
        <w:tc>
          <w:tcPr>
            <w:tcW w:w="6252" w:type="dxa"/>
            <w:shd w:val="clear" w:color="auto" w:fill="auto"/>
            <w:noWrap/>
          </w:tcPr>
          <w:p w:rsidR="00697944" w:rsidRPr="00707F61" w:rsidRDefault="00697944" w:rsidP="000A1F5B">
            <w:pPr>
              <w:pStyle w:val="afffffffff2"/>
              <w:keepNext w:val="0"/>
              <w:spacing w:before="0" w:after="0" w:line="264" w:lineRule="auto"/>
            </w:pPr>
            <w:r>
              <w:t>Создание дескриптора хранилища</w:t>
            </w:r>
          </w:p>
        </w:tc>
        <w:tc>
          <w:tcPr>
            <w:tcW w:w="7379" w:type="dxa"/>
            <w:shd w:val="clear" w:color="auto" w:fill="auto"/>
          </w:tcPr>
          <w:p w:rsidR="00697944" w:rsidRPr="00A61C2E" w:rsidRDefault="00697944" w:rsidP="000A1F5B">
            <w:pPr>
              <w:pStyle w:val="afffffffff4"/>
            </w:pPr>
            <w:r w:rsidRPr="00A61C2E">
              <w:t xml:space="preserve">StorageHandle __stdcall </w:t>
            </w:r>
            <w:hyperlink w:anchor="CreateStorageHandle" w:history="1">
              <w:r w:rsidRPr="00537840">
                <w:rPr>
                  <w:b/>
                </w:rPr>
                <w:t>CreateStorageHandle</w:t>
              </w:r>
            </w:hyperlink>
            <w:r w:rsidRPr="00A61C2E">
              <w:t>(</w:t>
            </w:r>
          </w:p>
          <w:p w:rsidR="00697944" w:rsidRPr="00A61C2E" w:rsidRDefault="00697944" w:rsidP="000A1F5B">
            <w:pPr>
              <w:pStyle w:val="afffffffff4"/>
            </w:pPr>
            <w:r w:rsidRPr="00A61C2E">
              <w:tab/>
              <w:t>const WCHAR *fileName);</w:t>
            </w:r>
          </w:p>
        </w:tc>
        <w:tc>
          <w:tcPr>
            <w:tcW w:w="1063" w:type="dxa"/>
          </w:tcPr>
          <w:p w:rsidR="00697944" w:rsidRPr="00F92CB0" w:rsidRDefault="00697944" w:rsidP="000A1F5B">
            <w:pPr>
              <w:pStyle w:val="affffff7"/>
              <w:keepLines/>
              <w:spacing w:line="264" w:lineRule="auto"/>
              <w:rPr>
                <w:szCs w:val="28"/>
              </w:rPr>
            </w:pPr>
            <w:r w:rsidRPr="00F92CB0">
              <w:rPr>
                <w:szCs w:val="28"/>
              </w:rPr>
              <w:fldChar w:fldCharType="begin"/>
            </w:r>
            <w:r w:rsidRPr="00F92CB0">
              <w:rPr>
                <w:szCs w:val="28"/>
              </w:rPr>
              <w:instrText xml:space="preserve"> REF _Ref23858163 \r \h </w:instrText>
            </w:r>
            <w:r>
              <w:rPr>
                <w:szCs w:val="28"/>
              </w:rPr>
              <w:instrText xml:space="preserve"> \* MERGEFORMAT </w:instrText>
            </w:r>
            <w:r w:rsidRPr="00F92CB0">
              <w:rPr>
                <w:szCs w:val="28"/>
              </w:rPr>
            </w:r>
            <w:r w:rsidRPr="00F92CB0">
              <w:rPr>
                <w:szCs w:val="28"/>
              </w:rPr>
              <w:fldChar w:fldCharType="separate"/>
            </w:r>
            <w:r w:rsidR="00142550">
              <w:rPr>
                <w:szCs w:val="28"/>
              </w:rPr>
              <w:t>3.2.1</w:t>
            </w:r>
            <w:r w:rsidRPr="00F92CB0">
              <w:rPr>
                <w:szCs w:val="28"/>
              </w:rPr>
              <w:fldChar w:fldCharType="end"/>
            </w:r>
          </w:p>
        </w:tc>
      </w:tr>
      <w:tr w:rsidR="00697944" w:rsidRPr="000A624E" w:rsidTr="000A1F5B">
        <w:trPr>
          <w:cantSplit/>
          <w:trHeight w:val="315"/>
        </w:trPr>
        <w:tc>
          <w:tcPr>
            <w:tcW w:w="13631" w:type="dxa"/>
            <w:gridSpan w:val="2"/>
            <w:shd w:val="clear" w:color="auto" w:fill="auto"/>
            <w:noWrap/>
          </w:tcPr>
          <w:p w:rsidR="00697944" w:rsidRPr="006D3680" w:rsidRDefault="00697944" w:rsidP="00F46B25">
            <w:pPr>
              <w:pStyle w:val="affffff7"/>
              <w:keepLines/>
              <w:numPr>
                <w:ilvl w:val="1"/>
                <w:numId w:val="17"/>
              </w:numPr>
              <w:tabs>
                <w:tab w:val="left" w:pos="616"/>
              </w:tabs>
              <w:spacing w:line="264" w:lineRule="auto"/>
              <w:ind w:left="0" w:firstLine="0"/>
              <w:rPr>
                <w:b/>
                <w:szCs w:val="28"/>
              </w:rPr>
            </w:pPr>
            <w:r w:rsidRPr="006D3680">
              <w:rPr>
                <w:b/>
              </w:rPr>
              <w:t xml:space="preserve">Получение </w:t>
            </w:r>
            <w:r w:rsidRPr="006D3680">
              <w:rPr>
                <w:b/>
                <w:szCs w:val="28"/>
              </w:rPr>
              <w:t>харакеристик</w:t>
            </w:r>
            <w:r w:rsidRPr="006D3680">
              <w:rPr>
                <w:b/>
              </w:rPr>
              <w:t xml:space="preserve"> </w:t>
            </w:r>
            <w:r w:rsidRPr="006D3680">
              <w:rPr>
                <w:b/>
                <w:szCs w:val="28"/>
              </w:rPr>
              <w:t>хранилища</w:t>
            </w:r>
          </w:p>
        </w:tc>
        <w:tc>
          <w:tcPr>
            <w:tcW w:w="1063" w:type="dxa"/>
          </w:tcPr>
          <w:p w:rsidR="00697944" w:rsidRPr="00F92CB0" w:rsidRDefault="00697944" w:rsidP="000A1F5B">
            <w:pPr>
              <w:pStyle w:val="affffff7"/>
              <w:keepLines/>
              <w:spacing w:line="264" w:lineRule="auto"/>
              <w:rPr>
                <w:szCs w:val="28"/>
              </w:rPr>
            </w:pPr>
          </w:p>
        </w:tc>
      </w:tr>
      <w:tr w:rsidR="00697944" w:rsidRPr="00873533" w:rsidTr="000A1F5B">
        <w:trPr>
          <w:cantSplit/>
          <w:trHeight w:val="315"/>
        </w:trPr>
        <w:tc>
          <w:tcPr>
            <w:tcW w:w="6252" w:type="dxa"/>
            <w:shd w:val="clear" w:color="auto" w:fill="auto"/>
            <w:noWrap/>
          </w:tcPr>
          <w:p w:rsidR="00697944" w:rsidRPr="00796B23" w:rsidRDefault="00697944" w:rsidP="000A1F5B">
            <w:pPr>
              <w:pStyle w:val="afffffffff2"/>
              <w:keepNext w:val="0"/>
              <w:spacing w:before="0" w:after="0" w:line="264" w:lineRule="auto"/>
            </w:pPr>
            <w:r>
              <w:t>Получение информации о типе хранилища</w:t>
            </w:r>
          </w:p>
        </w:tc>
        <w:tc>
          <w:tcPr>
            <w:tcW w:w="7379" w:type="dxa"/>
            <w:shd w:val="clear" w:color="auto" w:fill="auto"/>
          </w:tcPr>
          <w:p w:rsidR="00697944" w:rsidRPr="004445E9" w:rsidRDefault="00697944" w:rsidP="000A1F5B">
            <w:pPr>
              <w:pStyle w:val="afffffffff4"/>
            </w:pPr>
            <w:r w:rsidRPr="004445E9">
              <w:rPr>
                <w:rFonts w:eastAsia="Times New Roman"/>
              </w:rPr>
              <w:t xml:space="preserve">StorageType__stdcall </w:t>
            </w:r>
            <w:hyperlink w:anchor="GetStorageType" w:history="1">
              <w:r w:rsidRPr="00537840">
                <w:rPr>
                  <w:b/>
                </w:rPr>
                <w:t>GetStorageType</w:t>
              </w:r>
            </w:hyperlink>
            <w:r w:rsidRPr="004445E9">
              <w:t>(</w:t>
            </w:r>
          </w:p>
          <w:p w:rsidR="00697944" w:rsidRPr="004445E9" w:rsidRDefault="00697944" w:rsidP="000A1F5B">
            <w:pPr>
              <w:pStyle w:val="afffffffff4"/>
              <w:rPr>
                <w:sz w:val="28"/>
              </w:rPr>
            </w:pPr>
            <w:r w:rsidRPr="004445E9">
              <w:rPr>
                <w:rFonts w:eastAsia="Times New Roman"/>
              </w:rPr>
              <w:tab/>
              <w:t>StorageHandle storageHandle);</w:t>
            </w:r>
          </w:p>
        </w:tc>
        <w:tc>
          <w:tcPr>
            <w:tcW w:w="1063" w:type="dxa"/>
          </w:tcPr>
          <w:p w:rsidR="00697944" w:rsidRPr="00F92CB0" w:rsidRDefault="00697944" w:rsidP="000A1F5B">
            <w:pPr>
              <w:pStyle w:val="affffff7"/>
              <w:keepLines/>
              <w:spacing w:line="264" w:lineRule="auto"/>
              <w:rPr>
                <w:szCs w:val="28"/>
                <w:lang w:val="en-US"/>
              </w:rPr>
            </w:pPr>
            <w:r>
              <w:rPr>
                <w:szCs w:val="28"/>
                <w:lang w:val="en-US"/>
              </w:rPr>
              <w:fldChar w:fldCharType="begin"/>
            </w:r>
            <w:r>
              <w:rPr>
                <w:szCs w:val="28"/>
                <w:lang w:val="en-US"/>
              </w:rPr>
              <w:instrText xml:space="preserve"> REF _Ref23858197 \r \h </w:instrText>
            </w:r>
            <w:r>
              <w:rPr>
                <w:szCs w:val="28"/>
                <w:lang w:val="en-US"/>
              </w:rPr>
            </w:r>
            <w:r>
              <w:rPr>
                <w:szCs w:val="28"/>
                <w:lang w:val="en-US"/>
              </w:rPr>
              <w:fldChar w:fldCharType="separate"/>
            </w:r>
            <w:r w:rsidR="00142550">
              <w:rPr>
                <w:szCs w:val="28"/>
                <w:lang w:val="en-US"/>
              </w:rPr>
              <w:t>3.2.2</w:t>
            </w:r>
            <w:r>
              <w:rPr>
                <w:szCs w:val="28"/>
                <w:lang w:val="en-US"/>
              </w:rPr>
              <w:fldChar w:fldCharType="end"/>
            </w:r>
          </w:p>
        </w:tc>
      </w:tr>
      <w:tr w:rsidR="00697944" w:rsidRPr="00873533" w:rsidTr="000A1F5B">
        <w:trPr>
          <w:cantSplit/>
          <w:trHeight w:val="315"/>
        </w:trPr>
        <w:tc>
          <w:tcPr>
            <w:tcW w:w="6252" w:type="dxa"/>
            <w:shd w:val="clear" w:color="auto" w:fill="auto"/>
            <w:noWrap/>
          </w:tcPr>
          <w:p w:rsidR="00697944" w:rsidRPr="00796B23" w:rsidRDefault="00697944" w:rsidP="000A1F5B">
            <w:pPr>
              <w:pStyle w:val="afffffffff2"/>
              <w:keepNext w:val="0"/>
              <w:spacing w:before="0" w:after="0" w:line="264" w:lineRule="auto"/>
            </w:pPr>
            <w:r>
              <w:t>Получение информации о физическом диске</w:t>
            </w:r>
          </w:p>
        </w:tc>
        <w:tc>
          <w:tcPr>
            <w:tcW w:w="7379" w:type="dxa"/>
            <w:shd w:val="clear" w:color="auto" w:fill="auto"/>
          </w:tcPr>
          <w:p w:rsidR="00697944" w:rsidRDefault="00697944" w:rsidP="000A1F5B">
            <w:pPr>
              <w:pStyle w:val="afffffffff4"/>
              <w:rPr>
                <w:rFonts w:eastAsia="Times New Roman"/>
              </w:rPr>
            </w:pPr>
            <w:r w:rsidRPr="004445E9">
              <w:rPr>
                <w:rFonts w:eastAsia="Times New Roman"/>
              </w:rPr>
              <w:t xml:space="preserve">PhysicalDriveInfoStruct __stdcall </w:t>
            </w:r>
          </w:p>
          <w:p w:rsidR="00697944" w:rsidRPr="004445E9" w:rsidRDefault="00B85C8B" w:rsidP="000A1F5B">
            <w:pPr>
              <w:pStyle w:val="afffffffff4"/>
              <w:rPr>
                <w:rFonts w:eastAsia="Times New Roman"/>
              </w:rPr>
            </w:pPr>
            <w:hyperlink w:anchor="GetPhysicalDriveInfo" w:history="1">
              <w:r w:rsidR="00697944" w:rsidRPr="00537840">
                <w:rPr>
                  <w:b/>
                </w:rPr>
                <w:t>GetPhysicalDriveInfo</w:t>
              </w:r>
            </w:hyperlink>
            <w:r w:rsidR="00697944" w:rsidRPr="004445E9">
              <w:rPr>
                <w:rFonts w:eastAsia="Times New Roman"/>
              </w:rPr>
              <w:t>(</w:t>
            </w:r>
          </w:p>
          <w:p w:rsidR="00697944" w:rsidRPr="004445E9" w:rsidRDefault="00697944" w:rsidP="000A1F5B">
            <w:pPr>
              <w:pStyle w:val="afffffffff4"/>
              <w:rPr>
                <w:rFonts w:eastAsia="Times New Roman"/>
              </w:rPr>
            </w:pPr>
            <w:r w:rsidRPr="004445E9">
              <w:rPr>
                <w:rFonts w:eastAsia="Times New Roman"/>
              </w:rPr>
              <w:tab/>
              <w:t>StorageHandle storageHandle);</w:t>
            </w:r>
          </w:p>
        </w:tc>
        <w:tc>
          <w:tcPr>
            <w:tcW w:w="1063" w:type="dxa"/>
          </w:tcPr>
          <w:p w:rsidR="00697944" w:rsidRPr="00F92CB0" w:rsidRDefault="00697944" w:rsidP="000A1F5B">
            <w:pPr>
              <w:pStyle w:val="affffff7"/>
              <w:keepLines/>
              <w:spacing w:line="264" w:lineRule="auto"/>
              <w:rPr>
                <w:szCs w:val="28"/>
                <w:lang w:val="en-US"/>
              </w:rPr>
            </w:pPr>
            <w:r>
              <w:rPr>
                <w:szCs w:val="28"/>
                <w:lang w:val="en-US"/>
              </w:rPr>
              <w:fldChar w:fldCharType="begin"/>
            </w:r>
            <w:r>
              <w:rPr>
                <w:szCs w:val="28"/>
                <w:lang w:val="en-US"/>
              </w:rPr>
              <w:instrText xml:space="preserve"> REF _Ref23858202 \r \h </w:instrText>
            </w:r>
            <w:r>
              <w:rPr>
                <w:szCs w:val="28"/>
                <w:lang w:val="en-US"/>
              </w:rPr>
            </w:r>
            <w:r>
              <w:rPr>
                <w:szCs w:val="28"/>
                <w:lang w:val="en-US"/>
              </w:rPr>
              <w:fldChar w:fldCharType="separate"/>
            </w:r>
            <w:r w:rsidR="00142550">
              <w:rPr>
                <w:szCs w:val="28"/>
                <w:lang w:val="en-US"/>
              </w:rPr>
              <w:t>3.2.3</w:t>
            </w:r>
            <w:r>
              <w:rPr>
                <w:szCs w:val="28"/>
                <w:lang w:val="en-US"/>
              </w:rPr>
              <w:fldChar w:fldCharType="end"/>
            </w:r>
          </w:p>
        </w:tc>
      </w:tr>
      <w:tr w:rsidR="00697944" w:rsidRPr="00873533" w:rsidTr="000A1F5B">
        <w:trPr>
          <w:cantSplit/>
          <w:trHeight w:val="315"/>
        </w:trPr>
        <w:tc>
          <w:tcPr>
            <w:tcW w:w="6252" w:type="dxa"/>
            <w:shd w:val="clear" w:color="auto" w:fill="auto"/>
            <w:noWrap/>
          </w:tcPr>
          <w:p w:rsidR="00697944" w:rsidRPr="00796B23" w:rsidRDefault="00697944" w:rsidP="000A1F5B">
            <w:pPr>
              <w:pStyle w:val="afffffffff2"/>
              <w:keepNext w:val="0"/>
              <w:spacing w:before="0" w:after="0" w:line="264" w:lineRule="auto"/>
            </w:pPr>
            <w:r>
              <w:t>Определение количества областей в таблице разделов</w:t>
            </w:r>
          </w:p>
        </w:tc>
        <w:tc>
          <w:tcPr>
            <w:tcW w:w="7379" w:type="dxa"/>
            <w:shd w:val="clear" w:color="auto" w:fill="auto"/>
          </w:tcPr>
          <w:p w:rsidR="00697944" w:rsidRPr="004445E9" w:rsidRDefault="00697944" w:rsidP="000A1F5B">
            <w:pPr>
              <w:pStyle w:val="afffffffff4"/>
              <w:rPr>
                <w:rFonts w:eastAsia="Times New Roman"/>
              </w:rPr>
            </w:pPr>
            <w:r w:rsidRPr="004445E9">
              <w:rPr>
                <w:rFonts w:eastAsia="Times New Roman"/>
              </w:rPr>
              <w:t xml:space="preserve">int __stdcall </w:t>
            </w:r>
            <w:hyperlink w:anchor="GetNumberOfPartitions" w:history="1">
              <w:r w:rsidRPr="00537840">
                <w:rPr>
                  <w:b/>
                </w:rPr>
                <w:t>GetNumberOfPartitions</w:t>
              </w:r>
            </w:hyperlink>
            <w:r w:rsidRPr="004445E9">
              <w:rPr>
                <w:rFonts w:eastAsia="Times New Roman"/>
              </w:rPr>
              <w:t>(</w:t>
            </w:r>
          </w:p>
          <w:p w:rsidR="00697944" w:rsidRPr="004445E9" w:rsidRDefault="00697944" w:rsidP="000A1F5B">
            <w:pPr>
              <w:pStyle w:val="afffffffff4"/>
              <w:rPr>
                <w:rFonts w:eastAsia="Times New Roman"/>
              </w:rPr>
            </w:pPr>
            <w:r w:rsidRPr="004445E9">
              <w:rPr>
                <w:rFonts w:eastAsia="Times New Roman"/>
              </w:rPr>
              <w:tab/>
              <w:t>StorageHandle storageHandle);</w:t>
            </w:r>
          </w:p>
        </w:tc>
        <w:tc>
          <w:tcPr>
            <w:tcW w:w="1063" w:type="dxa"/>
          </w:tcPr>
          <w:p w:rsidR="00697944" w:rsidRPr="00F92CB0" w:rsidRDefault="00697944" w:rsidP="000A1F5B">
            <w:pPr>
              <w:pStyle w:val="affffff7"/>
              <w:keepLines/>
              <w:spacing w:line="264" w:lineRule="auto"/>
              <w:rPr>
                <w:szCs w:val="28"/>
                <w:lang w:val="en-US"/>
              </w:rPr>
            </w:pPr>
            <w:r>
              <w:rPr>
                <w:szCs w:val="28"/>
                <w:lang w:val="en-US"/>
              </w:rPr>
              <w:fldChar w:fldCharType="begin"/>
            </w:r>
            <w:r>
              <w:rPr>
                <w:szCs w:val="28"/>
                <w:lang w:val="en-US"/>
              </w:rPr>
              <w:instrText xml:space="preserve"> REF _Ref23858209 \r \h </w:instrText>
            </w:r>
            <w:r>
              <w:rPr>
                <w:szCs w:val="28"/>
                <w:lang w:val="en-US"/>
              </w:rPr>
            </w:r>
            <w:r>
              <w:rPr>
                <w:szCs w:val="28"/>
                <w:lang w:val="en-US"/>
              </w:rPr>
              <w:fldChar w:fldCharType="separate"/>
            </w:r>
            <w:r w:rsidR="00142550">
              <w:rPr>
                <w:szCs w:val="28"/>
                <w:lang w:val="en-US"/>
              </w:rPr>
              <w:t>3.2.4</w:t>
            </w:r>
            <w:r>
              <w:rPr>
                <w:szCs w:val="28"/>
                <w:lang w:val="en-US"/>
              </w:rPr>
              <w:fldChar w:fldCharType="end"/>
            </w:r>
          </w:p>
        </w:tc>
      </w:tr>
      <w:tr w:rsidR="00697944" w:rsidRPr="00873533" w:rsidTr="000A1F5B">
        <w:trPr>
          <w:cantSplit/>
          <w:trHeight w:val="315"/>
        </w:trPr>
        <w:tc>
          <w:tcPr>
            <w:tcW w:w="6252" w:type="dxa"/>
            <w:shd w:val="clear" w:color="auto" w:fill="auto"/>
            <w:noWrap/>
          </w:tcPr>
          <w:p w:rsidR="00697944" w:rsidRPr="00796B23" w:rsidRDefault="00697944" w:rsidP="000A1F5B">
            <w:pPr>
              <w:pStyle w:val="afffffffff2"/>
              <w:keepNext w:val="0"/>
              <w:spacing w:before="0" w:after="0" w:line="264" w:lineRule="auto"/>
            </w:pPr>
            <w:r>
              <w:t>Получение информации о разделе (области) хранилища информации по порядковому номеру раздела</w:t>
            </w:r>
          </w:p>
        </w:tc>
        <w:tc>
          <w:tcPr>
            <w:tcW w:w="7379" w:type="dxa"/>
            <w:shd w:val="clear" w:color="auto" w:fill="auto"/>
          </w:tcPr>
          <w:p w:rsidR="00697944" w:rsidRPr="004445E9" w:rsidRDefault="00697944" w:rsidP="000A1F5B">
            <w:pPr>
              <w:pStyle w:val="afffffffff4"/>
              <w:rPr>
                <w:rFonts w:eastAsia="Times New Roman"/>
              </w:rPr>
            </w:pPr>
            <w:r w:rsidRPr="004445E9">
              <w:rPr>
                <w:rFonts w:eastAsia="Times New Roman"/>
              </w:rPr>
              <w:t xml:space="preserve">bool __stdcall </w:t>
            </w:r>
            <w:hyperlink w:anchor="GetPartitionInfoByNumber" w:history="1">
              <w:r w:rsidRPr="00537840">
                <w:rPr>
                  <w:b/>
                </w:rPr>
                <w:t>GetPartitionInfoByNumber</w:t>
              </w:r>
            </w:hyperlink>
            <w:r w:rsidRPr="004445E9">
              <w:rPr>
                <w:rFonts w:eastAsia="Times New Roman"/>
              </w:rPr>
              <w:t>(</w:t>
            </w:r>
          </w:p>
          <w:p w:rsidR="00697944" w:rsidRPr="004445E9" w:rsidRDefault="00697944" w:rsidP="000A1F5B">
            <w:pPr>
              <w:pStyle w:val="afffffffff4"/>
              <w:rPr>
                <w:rFonts w:eastAsia="Times New Roman"/>
              </w:rPr>
            </w:pPr>
            <w:r w:rsidRPr="004445E9">
              <w:rPr>
                <w:rFonts w:eastAsia="Times New Roman"/>
              </w:rPr>
              <w:tab/>
              <w:t>StorageHandle storageHandle,</w:t>
            </w:r>
          </w:p>
          <w:p w:rsidR="00697944" w:rsidRPr="004445E9" w:rsidRDefault="00697944" w:rsidP="000A1F5B">
            <w:pPr>
              <w:pStyle w:val="afffffffff4"/>
              <w:rPr>
                <w:rFonts w:eastAsia="Times New Roman"/>
              </w:rPr>
            </w:pPr>
            <w:r w:rsidRPr="004445E9">
              <w:rPr>
                <w:rFonts w:eastAsia="Times New Roman"/>
              </w:rPr>
              <w:tab/>
              <w:t>unsigned int selectedNumber,</w:t>
            </w:r>
          </w:p>
          <w:p w:rsidR="00697944" w:rsidRPr="004445E9" w:rsidRDefault="00697944" w:rsidP="000A1F5B">
            <w:pPr>
              <w:pStyle w:val="afffffffff4"/>
              <w:rPr>
                <w:rFonts w:eastAsia="Times New Roman"/>
              </w:rPr>
            </w:pPr>
            <w:r w:rsidRPr="004445E9">
              <w:rPr>
                <w:rFonts w:eastAsia="Times New Roman"/>
              </w:rPr>
              <w:tab/>
              <w:t>PartitionInfoStruct *outPartitionInfo);</w:t>
            </w:r>
          </w:p>
        </w:tc>
        <w:tc>
          <w:tcPr>
            <w:tcW w:w="1063" w:type="dxa"/>
          </w:tcPr>
          <w:p w:rsidR="00697944" w:rsidRPr="00F92CB0" w:rsidRDefault="00697944" w:rsidP="000A1F5B">
            <w:pPr>
              <w:pStyle w:val="affffff7"/>
              <w:keepLines/>
              <w:spacing w:line="264" w:lineRule="auto"/>
              <w:rPr>
                <w:szCs w:val="28"/>
                <w:lang w:val="en-US"/>
              </w:rPr>
            </w:pPr>
            <w:r>
              <w:rPr>
                <w:szCs w:val="28"/>
                <w:lang w:val="en-US"/>
              </w:rPr>
              <w:fldChar w:fldCharType="begin"/>
            </w:r>
            <w:r>
              <w:rPr>
                <w:szCs w:val="28"/>
                <w:lang w:val="en-US"/>
              </w:rPr>
              <w:instrText xml:space="preserve"> REF _Ref23858213 \r \h </w:instrText>
            </w:r>
            <w:r>
              <w:rPr>
                <w:szCs w:val="28"/>
                <w:lang w:val="en-US"/>
              </w:rPr>
            </w:r>
            <w:r>
              <w:rPr>
                <w:szCs w:val="28"/>
                <w:lang w:val="en-US"/>
              </w:rPr>
              <w:fldChar w:fldCharType="separate"/>
            </w:r>
            <w:r w:rsidR="00142550">
              <w:rPr>
                <w:szCs w:val="28"/>
                <w:lang w:val="en-US"/>
              </w:rPr>
              <w:t>3.2.5</w:t>
            </w:r>
            <w:r>
              <w:rPr>
                <w:szCs w:val="28"/>
                <w:lang w:val="en-US"/>
              </w:rPr>
              <w:fldChar w:fldCharType="end"/>
            </w:r>
          </w:p>
        </w:tc>
      </w:tr>
      <w:tr w:rsidR="00697944" w:rsidRPr="00873533" w:rsidTr="000A1F5B">
        <w:trPr>
          <w:cantSplit/>
          <w:trHeight w:val="315"/>
        </w:trPr>
        <w:tc>
          <w:tcPr>
            <w:tcW w:w="6252" w:type="dxa"/>
            <w:shd w:val="clear" w:color="auto" w:fill="auto"/>
            <w:noWrap/>
          </w:tcPr>
          <w:p w:rsidR="00697944" w:rsidRPr="00796B23" w:rsidRDefault="00697944" w:rsidP="000A1F5B">
            <w:pPr>
              <w:pStyle w:val="afffffffff2"/>
              <w:keepNext w:val="0"/>
              <w:spacing w:before="0" w:after="0" w:line="264" w:lineRule="auto"/>
            </w:pPr>
            <w:r>
              <w:t>Определение размера сектора хранилища</w:t>
            </w:r>
          </w:p>
        </w:tc>
        <w:tc>
          <w:tcPr>
            <w:tcW w:w="7379" w:type="dxa"/>
            <w:shd w:val="clear" w:color="auto" w:fill="auto"/>
          </w:tcPr>
          <w:p w:rsidR="00697944" w:rsidRPr="004445E9" w:rsidRDefault="00697944" w:rsidP="000A1F5B">
            <w:pPr>
              <w:pStyle w:val="afffffffff4"/>
              <w:rPr>
                <w:rFonts w:eastAsia="Times New Roman"/>
              </w:rPr>
            </w:pPr>
            <w:r w:rsidRPr="004445E9">
              <w:rPr>
                <w:rFonts w:eastAsia="Times New Roman"/>
              </w:rPr>
              <w:t xml:space="preserve">DWORD __stdcall </w:t>
            </w:r>
            <w:hyperlink w:anchor="GetStorageBlockSize" w:history="1">
              <w:r w:rsidRPr="00537840">
                <w:rPr>
                  <w:b/>
                </w:rPr>
                <w:t>GetStorageBlockSize</w:t>
              </w:r>
            </w:hyperlink>
            <w:r w:rsidRPr="004445E9">
              <w:rPr>
                <w:rFonts w:eastAsia="Times New Roman"/>
              </w:rPr>
              <w:t>(</w:t>
            </w:r>
          </w:p>
          <w:p w:rsidR="00697944" w:rsidRPr="004445E9" w:rsidRDefault="00697944" w:rsidP="000A1F5B">
            <w:pPr>
              <w:pStyle w:val="afffffffff4"/>
              <w:rPr>
                <w:rFonts w:eastAsia="Times New Roman"/>
              </w:rPr>
            </w:pPr>
            <w:r w:rsidRPr="004445E9">
              <w:rPr>
                <w:rFonts w:eastAsia="Times New Roman"/>
              </w:rPr>
              <w:tab/>
              <w:t>StorageHandle storageHandle);</w:t>
            </w:r>
          </w:p>
        </w:tc>
        <w:tc>
          <w:tcPr>
            <w:tcW w:w="1063" w:type="dxa"/>
          </w:tcPr>
          <w:p w:rsidR="00697944" w:rsidRPr="00F92CB0" w:rsidRDefault="00697944" w:rsidP="000A1F5B">
            <w:pPr>
              <w:pStyle w:val="affffff7"/>
              <w:keepLines/>
              <w:spacing w:line="264" w:lineRule="auto"/>
              <w:rPr>
                <w:szCs w:val="28"/>
                <w:lang w:val="en-US"/>
              </w:rPr>
            </w:pPr>
            <w:r>
              <w:rPr>
                <w:szCs w:val="28"/>
                <w:lang w:val="en-US"/>
              </w:rPr>
              <w:fldChar w:fldCharType="begin"/>
            </w:r>
            <w:r>
              <w:rPr>
                <w:szCs w:val="28"/>
                <w:lang w:val="en-US"/>
              </w:rPr>
              <w:instrText xml:space="preserve"> REF _Ref23407813 \r \h </w:instrText>
            </w:r>
            <w:r>
              <w:rPr>
                <w:szCs w:val="28"/>
                <w:lang w:val="en-US"/>
              </w:rPr>
            </w:r>
            <w:r>
              <w:rPr>
                <w:szCs w:val="28"/>
                <w:lang w:val="en-US"/>
              </w:rPr>
              <w:fldChar w:fldCharType="separate"/>
            </w:r>
            <w:r w:rsidR="00142550">
              <w:rPr>
                <w:szCs w:val="28"/>
                <w:lang w:val="en-US"/>
              </w:rPr>
              <w:t>3.2.6</w:t>
            </w:r>
            <w:r>
              <w:rPr>
                <w:szCs w:val="28"/>
                <w:lang w:val="en-US"/>
              </w:rPr>
              <w:fldChar w:fldCharType="end"/>
            </w:r>
          </w:p>
        </w:tc>
      </w:tr>
      <w:tr w:rsidR="00697944" w:rsidRPr="00E74E5B" w:rsidTr="000A1F5B">
        <w:trPr>
          <w:cantSplit/>
          <w:trHeight w:val="315"/>
        </w:trPr>
        <w:tc>
          <w:tcPr>
            <w:tcW w:w="6252" w:type="dxa"/>
            <w:shd w:val="clear" w:color="auto" w:fill="auto"/>
            <w:noWrap/>
          </w:tcPr>
          <w:p w:rsidR="00697944" w:rsidRPr="00796B23" w:rsidRDefault="00697944" w:rsidP="000A1F5B">
            <w:pPr>
              <w:pStyle w:val="afffffffff2"/>
              <w:keepNext w:val="0"/>
              <w:spacing w:before="0" w:after="0" w:line="264" w:lineRule="auto"/>
            </w:pPr>
            <w:r>
              <w:lastRenderedPageBreak/>
              <w:t>Распознавание файловой системы по заданному смещению</w:t>
            </w:r>
          </w:p>
        </w:tc>
        <w:tc>
          <w:tcPr>
            <w:tcW w:w="7379" w:type="dxa"/>
            <w:shd w:val="clear" w:color="auto" w:fill="auto"/>
          </w:tcPr>
          <w:p w:rsidR="00697944" w:rsidRDefault="00697944" w:rsidP="000A1F5B">
            <w:pPr>
              <w:pStyle w:val="afffffffff4"/>
              <w:rPr>
                <w:rFonts w:eastAsia="Times New Roman"/>
              </w:rPr>
            </w:pPr>
            <w:r w:rsidRPr="004445E9">
              <w:rPr>
                <w:rFonts w:eastAsia="Times New Roman"/>
              </w:rPr>
              <w:t xml:space="preserve">FileSystemTypeEnum __stdcall </w:t>
            </w:r>
          </w:p>
          <w:p w:rsidR="00697944" w:rsidRPr="004445E9" w:rsidRDefault="00B85C8B" w:rsidP="000A1F5B">
            <w:pPr>
              <w:pStyle w:val="afffffffff4"/>
              <w:rPr>
                <w:rFonts w:eastAsia="Times New Roman"/>
              </w:rPr>
            </w:pPr>
            <w:hyperlink w:anchor="RecognizeFileSystem" w:history="1">
              <w:r w:rsidR="00697944" w:rsidRPr="00537840">
                <w:rPr>
                  <w:b/>
                </w:rPr>
                <w:t>RecognizeFileSystem</w:t>
              </w:r>
            </w:hyperlink>
            <w:r w:rsidR="00697944" w:rsidRPr="004445E9">
              <w:rPr>
                <w:rFonts w:eastAsia="Times New Roman"/>
              </w:rPr>
              <w:t>(</w:t>
            </w:r>
          </w:p>
          <w:p w:rsidR="00697944" w:rsidRPr="004445E9" w:rsidRDefault="00697944" w:rsidP="000A1F5B">
            <w:pPr>
              <w:pStyle w:val="afffffffff4"/>
              <w:rPr>
                <w:rFonts w:eastAsia="Times New Roman"/>
              </w:rPr>
            </w:pPr>
            <w:r w:rsidRPr="004445E9">
              <w:rPr>
                <w:rFonts w:eastAsia="Times New Roman"/>
              </w:rPr>
              <w:tab/>
              <w:t>StorageHandle storageHandle,</w:t>
            </w:r>
          </w:p>
          <w:p w:rsidR="00697944" w:rsidRPr="004445E9" w:rsidRDefault="00697944" w:rsidP="000A1F5B">
            <w:pPr>
              <w:pStyle w:val="afffffffff4"/>
              <w:rPr>
                <w:rFonts w:eastAsia="Times New Roman"/>
              </w:rPr>
            </w:pPr>
            <w:r w:rsidRPr="004445E9">
              <w:rPr>
                <w:rFonts w:eastAsia="Times New Roman"/>
              </w:rPr>
              <w:tab/>
              <w:t>ULONGLONG startOffset);</w:t>
            </w:r>
          </w:p>
        </w:tc>
        <w:tc>
          <w:tcPr>
            <w:tcW w:w="1063" w:type="dxa"/>
          </w:tcPr>
          <w:p w:rsidR="00697944" w:rsidRPr="00F92CB0" w:rsidRDefault="00697944" w:rsidP="000A1F5B">
            <w:pPr>
              <w:pStyle w:val="affffff7"/>
              <w:keepLines/>
              <w:spacing w:line="264" w:lineRule="auto"/>
              <w:rPr>
                <w:szCs w:val="28"/>
                <w:lang w:val="en-US"/>
              </w:rPr>
            </w:pPr>
            <w:r>
              <w:rPr>
                <w:szCs w:val="28"/>
                <w:lang w:val="en-US"/>
              </w:rPr>
              <w:fldChar w:fldCharType="begin"/>
            </w:r>
            <w:r>
              <w:rPr>
                <w:szCs w:val="28"/>
                <w:lang w:val="en-US"/>
              </w:rPr>
              <w:instrText xml:space="preserve"> REF _Ref23521898 \r \h </w:instrText>
            </w:r>
            <w:r>
              <w:rPr>
                <w:szCs w:val="28"/>
                <w:lang w:val="en-US"/>
              </w:rPr>
            </w:r>
            <w:r>
              <w:rPr>
                <w:szCs w:val="28"/>
                <w:lang w:val="en-US"/>
              </w:rPr>
              <w:fldChar w:fldCharType="separate"/>
            </w:r>
            <w:r w:rsidR="00142550">
              <w:rPr>
                <w:szCs w:val="28"/>
                <w:lang w:val="en-US"/>
              </w:rPr>
              <w:t>3.2.15</w:t>
            </w:r>
            <w:r>
              <w:rPr>
                <w:szCs w:val="28"/>
                <w:lang w:val="en-US"/>
              </w:rPr>
              <w:fldChar w:fldCharType="end"/>
            </w:r>
          </w:p>
        </w:tc>
      </w:tr>
      <w:tr w:rsidR="00697944" w:rsidRPr="00FE56F0" w:rsidTr="000A1F5B">
        <w:trPr>
          <w:cantSplit/>
          <w:trHeight w:val="300"/>
        </w:trPr>
        <w:tc>
          <w:tcPr>
            <w:tcW w:w="14694" w:type="dxa"/>
            <w:gridSpan w:val="3"/>
            <w:shd w:val="clear" w:color="auto" w:fill="auto"/>
            <w:noWrap/>
            <w:hideMark/>
          </w:tcPr>
          <w:p w:rsidR="00697944" w:rsidRPr="006D3680" w:rsidRDefault="00697944" w:rsidP="00F46B25">
            <w:pPr>
              <w:pStyle w:val="affffff7"/>
              <w:keepLines/>
              <w:numPr>
                <w:ilvl w:val="1"/>
                <w:numId w:val="17"/>
              </w:numPr>
              <w:tabs>
                <w:tab w:val="left" w:pos="616"/>
              </w:tabs>
              <w:spacing w:line="264" w:lineRule="auto"/>
              <w:ind w:left="0" w:firstLine="0"/>
              <w:rPr>
                <w:b/>
                <w:szCs w:val="28"/>
              </w:rPr>
            </w:pPr>
            <w:r w:rsidRPr="006D3680">
              <w:rPr>
                <w:b/>
                <w:szCs w:val="28"/>
              </w:rPr>
              <w:t>Последовательный обход блоков данных хранилища</w:t>
            </w:r>
          </w:p>
        </w:tc>
      </w:tr>
      <w:tr w:rsidR="00697944" w:rsidRPr="007B4857"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t>Задание размера сектора хранилища</w:t>
            </w:r>
          </w:p>
        </w:tc>
        <w:tc>
          <w:tcPr>
            <w:tcW w:w="7379" w:type="dxa"/>
            <w:shd w:val="clear" w:color="auto" w:fill="auto"/>
            <w:noWrap/>
            <w:hideMark/>
          </w:tcPr>
          <w:p w:rsidR="00697944" w:rsidRPr="004445E9" w:rsidRDefault="00697944" w:rsidP="000A1F5B">
            <w:pPr>
              <w:pStyle w:val="afffffffff4"/>
              <w:rPr>
                <w:rFonts w:eastAsia="Times New Roman"/>
              </w:rPr>
            </w:pPr>
            <w:r w:rsidRPr="004445E9">
              <w:rPr>
                <w:rFonts w:eastAsia="Times New Roman"/>
              </w:rPr>
              <w:t xml:space="preserve">bool __stdcall </w:t>
            </w:r>
            <w:hyperlink w:anchor="SetStorageBlockSize" w:history="1">
              <w:r w:rsidRPr="00537840">
                <w:rPr>
                  <w:b/>
                </w:rPr>
                <w:t>SetStorageBlockSize</w:t>
              </w:r>
            </w:hyperlink>
            <w:r w:rsidRPr="004445E9">
              <w:rPr>
                <w:rFonts w:eastAsia="Times New Roman"/>
              </w:rPr>
              <w:t>(</w:t>
            </w:r>
          </w:p>
          <w:p w:rsidR="00697944" w:rsidRPr="004445E9" w:rsidRDefault="00697944" w:rsidP="000A1F5B">
            <w:pPr>
              <w:pStyle w:val="afffffffff4"/>
              <w:rPr>
                <w:rFonts w:eastAsia="Times New Roman"/>
              </w:rPr>
            </w:pPr>
            <w:r w:rsidRPr="004445E9">
              <w:rPr>
                <w:rFonts w:eastAsia="Times New Roman"/>
              </w:rPr>
              <w:tab/>
              <w:t>StorageHandle storageHandle,</w:t>
            </w:r>
          </w:p>
          <w:p w:rsidR="00697944" w:rsidRPr="004445E9" w:rsidRDefault="00697944" w:rsidP="000A1F5B">
            <w:pPr>
              <w:pStyle w:val="afffffffff4"/>
              <w:rPr>
                <w:rFonts w:eastAsia="Times New Roman"/>
              </w:rPr>
            </w:pPr>
            <w:r w:rsidRPr="004445E9">
              <w:rPr>
                <w:rFonts w:eastAsia="Times New Roman"/>
              </w:rPr>
              <w:tab/>
              <w:t>DWORD blockSize);</w:t>
            </w:r>
          </w:p>
        </w:tc>
        <w:tc>
          <w:tcPr>
            <w:tcW w:w="1063" w:type="dxa"/>
          </w:tcPr>
          <w:p w:rsidR="00697944" w:rsidRPr="00FE4255" w:rsidRDefault="00697944" w:rsidP="000A1F5B">
            <w:pPr>
              <w:pStyle w:val="affffff7"/>
              <w:keepLines/>
              <w:spacing w:line="264" w:lineRule="auto"/>
              <w:rPr>
                <w:szCs w:val="28"/>
                <w:lang w:val="en-US"/>
              </w:rPr>
            </w:pPr>
            <w:r w:rsidRPr="00FE4255">
              <w:rPr>
                <w:szCs w:val="28"/>
                <w:lang w:val="en-US"/>
              </w:rPr>
              <w:fldChar w:fldCharType="begin"/>
            </w:r>
            <w:r w:rsidRPr="00FE4255">
              <w:rPr>
                <w:szCs w:val="28"/>
                <w:lang w:val="en-US"/>
              </w:rPr>
              <w:instrText xml:space="preserve"> REF SetStorageBlockSize \r \h </w:instrText>
            </w:r>
            <w:r>
              <w:rPr>
                <w:szCs w:val="28"/>
                <w:lang w:val="en-US"/>
              </w:rPr>
              <w:instrText xml:space="preserve"> \* MERGEFORMAT </w:instrText>
            </w:r>
            <w:r w:rsidRPr="00FE4255">
              <w:rPr>
                <w:szCs w:val="28"/>
                <w:lang w:val="en-US"/>
              </w:rPr>
            </w:r>
            <w:r w:rsidRPr="00FE4255">
              <w:rPr>
                <w:szCs w:val="28"/>
                <w:lang w:val="en-US"/>
              </w:rPr>
              <w:fldChar w:fldCharType="separate"/>
            </w:r>
            <w:r w:rsidR="00142550">
              <w:rPr>
                <w:szCs w:val="28"/>
                <w:lang w:val="en-US"/>
              </w:rPr>
              <w:t>3.2.7</w:t>
            </w:r>
            <w:r w:rsidRPr="00FE4255">
              <w:rPr>
                <w:szCs w:val="28"/>
                <w:lang w:val="en-US"/>
              </w:rPr>
              <w:fldChar w:fldCharType="end"/>
            </w:r>
          </w:p>
        </w:tc>
      </w:tr>
      <w:tr w:rsidR="00697944" w:rsidRPr="00873533"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t xml:space="preserve">Получение дескиптора последовательного обхода </w:t>
            </w:r>
          </w:p>
        </w:tc>
        <w:tc>
          <w:tcPr>
            <w:tcW w:w="7379" w:type="dxa"/>
            <w:shd w:val="clear" w:color="auto" w:fill="auto"/>
            <w:noWrap/>
            <w:hideMark/>
          </w:tcPr>
          <w:p w:rsidR="00697944" w:rsidRDefault="00697944" w:rsidP="000A1F5B">
            <w:pPr>
              <w:pStyle w:val="afffffffff4"/>
              <w:rPr>
                <w:rFonts w:eastAsia="Times New Roman"/>
              </w:rPr>
            </w:pPr>
            <w:r w:rsidRPr="004445E9">
              <w:rPr>
                <w:rFonts w:eastAsia="Times New Roman"/>
              </w:rPr>
              <w:t xml:space="preserve">StorageIteratorHandle __stdcall </w:t>
            </w:r>
          </w:p>
          <w:p w:rsidR="00697944" w:rsidRPr="004445E9" w:rsidRDefault="00B85C8B" w:rsidP="000A1F5B">
            <w:pPr>
              <w:pStyle w:val="afffffffff4"/>
              <w:rPr>
                <w:rFonts w:eastAsia="Times New Roman"/>
              </w:rPr>
            </w:pPr>
            <w:hyperlink w:anchor="GetStorageIterator" w:history="1">
              <w:r w:rsidR="00697944" w:rsidRPr="00537840">
                <w:rPr>
                  <w:b/>
                </w:rPr>
                <w:t>GetStorageIterator</w:t>
              </w:r>
            </w:hyperlink>
            <w:r w:rsidR="00697944" w:rsidRPr="004445E9">
              <w:rPr>
                <w:rFonts w:eastAsia="Times New Roman"/>
              </w:rPr>
              <w:t>(</w:t>
            </w:r>
          </w:p>
          <w:p w:rsidR="00697944" w:rsidRPr="004445E9" w:rsidRDefault="00697944" w:rsidP="000A1F5B">
            <w:pPr>
              <w:pStyle w:val="afffffffff4"/>
              <w:rPr>
                <w:rFonts w:eastAsia="Times New Roman"/>
              </w:rPr>
            </w:pPr>
            <w:r w:rsidRPr="004445E9">
              <w:rPr>
                <w:rFonts w:eastAsia="Times New Roman"/>
              </w:rPr>
              <w:tab/>
              <w:t>StorageHandle storageHandle);</w:t>
            </w:r>
          </w:p>
        </w:tc>
        <w:tc>
          <w:tcPr>
            <w:tcW w:w="1063" w:type="dxa"/>
          </w:tcPr>
          <w:p w:rsidR="00697944" w:rsidRPr="00FE4255" w:rsidRDefault="00697944" w:rsidP="000A1F5B">
            <w:pPr>
              <w:pStyle w:val="affffff7"/>
              <w:keepLines/>
              <w:spacing w:line="264" w:lineRule="auto"/>
              <w:rPr>
                <w:szCs w:val="28"/>
                <w:lang w:val="en-US"/>
              </w:rPr>
            </w:pPr>
            <w:r w:rsidRPr="00FE4255">
              <w:rPr>
                <w:szCs w:val="28"/>
                <w:lang w:val="en-US"/>
              </w:rPr>
              <w:fldChar w:fldCharType="begin"/>
            </w:r>
            <w:r w:rsidRPr="00FE4255">
              <w:rPr>
                <w:szCs w:val="28"/>
                <w:lang w:val="en-US"/>
              </w:rPr>
              <w:instrText xml:space="preserve"> REF _Ref23520679 \r \h </w:instrText>
            </w:r>
            <w:r>
              <w:rPr>
                <w:szCs w:val="28"/>
                <w:lang w:val="en-US"/>
              </w:rPr>
              <w:instrText xml:space="preserve"> \* MERGEFORMAT </w:instrText>
            </w:r>
            <w:r w:rsidRPr="00FE4255">
              <w:rPr>
                <w:szCs w:val="28"/>
                <w:lang w:val="en-US"/>
              </w:rPr>
            </w:r>
            <w:r w:rsidRPr="00FE4255">
              <w:rPr>
                <w:szCs w:val="28"/>
                <w:lang w:val="en-US"/>
              </w:rPr>
              <w:fldChar w:fldCharType="separate"/>
            </w:r>
            <w:r w:rsidR="00142550">
              <w:rPr>
                <w:szCs w:val="28"/>
                <w:lang w:val="en-US"/>
              </w:rPr>
              <w:t>3.2.8</w:t>
            </w:r>
            <w:r w:rsidRPr="00FE4255">
              <w:rPr>
                <w:szCs w:val="28"/>
                <w:lang w:val="en-US"/>
              </w:rPr>
              <w:fldChar w:fldCharType="end"/>
            </w:r>
          </w:p>
        </w:tc>
      </w:tr>
      <w:tr w:rsidR="00697944" w:rsidRPr="00873533"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rsidRPr="00796B23">
              <w:t>Переход к первому блоку данных</w:t>
            </w:r>
          </w:p>
        </w:tc>
        <w:tc>
          <w:tcPr>
            <w:tcW w:w="7379" w:type="dxa"/>
            <w:shd w:val="clear" w:color="auto" w:fill="auto"/>
            <w:noWrap/>
            <w:hideMark/>
          </w:tcPr>
          <w:p w:rsidR="00697944" w:rsidRPr="004445E9" w:rsidRDefault="00697944" w:rsidP="000A1F5B">
            <w:pPr>
              <w:pStyle w:val="afffffffff4"/>
              <w:rPr>
                <w:rFonts w:eastAsia="Times New Roman"/>
              </w:rPr>
            </w:pPr>
            <w:r w:rsidRPr="004445E9">
              <w:rPr>
                <w:rFonts w:eastAsia="Times New Roman"/>
              </w:rPr>
              <w:t xml:space="preserve">void __stdcall </w:t>
            </w:r>
            <w:hyperlink w:anchor="StorageBlockFirst" w:history="1">
              <w:r w:rsidRPr="00537840">
                <w:rPr>
                  <w:b/>
                </w:rPr>
                <w:t>StorageBlockFirst</w:t>
              </w:r>
            </w:hyperlink>
            <w:r w:rsidRPr="004445E9">
              <w:rPr>
                <w:rFonts w:eastAsia="Times New Roman"/>
              </w:rPr>
              <w:t>(</w:t>
            </w:r>
          </w:p>
          <w:p w:rsidR="00697944" w:rsidRPr="004445E9" w:rsidRDefault="00697944" w:rsidP="000A1F5B">
            <w:pPr>
              <w:pStyle w:val="afffffffff4"/>
              <w:rPr>
                <w:rFonts w:eastAsia="Times New Roman"/>
              </w:rPr>
            </w:pPr>
            <w:r w:rsidRPr="004445E9">
              <w:rPr>
                <w:rFonts w:eastAsia="Times New Roman"/>
              </w:rPr>
              <w:tab/>
              <w:t>StorageIteratorHandle storageIteratorHandle);</w:t>
            </w:r>
          </w:p>
        </w:tc>
        <w:tc>
          <w:tcPr>
            <w:tcW w:w="1063" w:type="dxa"/>
          </w:tcPr>
          <w:p w:rsidR="00697944" w:rsidRPr="00FE4255" w:rsidRDefault="00697944" w:rsidP="000A1F5B">
            <w:pPr>
              <w:pStyle w:val="affffff7"/>
              <w:keepLines/>
              <w:spacing w:line="264" w:lineRule="auto"/>
              <w:rPr>
                <w:szCs w:val="28"/>
                <w:lang w:val="en-US"/>
              </w:rPr>
            </w:pPr>
            <w:r w:rsidRPr="00FE4255">
              <w:rPr>
                <w:szCs w:val="28"/>
                <w:lang w:val="en-US"/>
              </w:rPr>
              <w:fldChar w:fldCharType="begin"/>
            </w:r>
            <w:r w:rsidRPr="00FE4255">
              <w:rPr>
                <w:szCs w:val="28"/>
                <w:lang w:val="en-US"/>
              </w:rPr>
              <w:instrText xml:space="preserve"> REF StorageBlockFirst \r \h </w:instrText>
            </w:r>
            <w:r>
              <w:rPr>
                <w:szCs w:val="28"/>
                <w:lang w:val="en-US"/>
              </w:rPr>
              <w:instrText xml:space="preserve"> \* MERGEFORMAT </w:instrText>
            </w:r>
            <w:r w:rsidRPr="00FE4255">
              <w:rPr>
                <w:szCs w:val="28"/>
                <w:lang w:val="en-US"/>
              </w:rPr>
            </w:r>
            <w:r w:rsidRPr="00FE4255">
              <w:rPr>
                <w:szCs w:val="28"/>
                <w:lang w:val="en-US"/>
              </w:rPr>
              <w:fldChar w:fldCharType="separate"/>
            </w:r>
            <w:r w:rsidR="00142550">
              <w:rPr>
                <w:szCs w:val="28"/>
                <w:lang w:val="en-US"/>
              </w:rPr>
              <w:t>3.2.9</w:t>
            </w:r>
            <w:r w:rsidRPr="00FE4255">
              <w:rPr>
                <w:szCs w:val="28"/>
                <w:lang w:val="en-US"/>
              </w:rPr>
              <w:fldChar w:fldCharType="end"/>
            </w:r>
          </w:p>
        </w:tc>
      </w:tr>
      <w:tr w:rsidR="00697944" w:rsidRPr="00873533"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rsidRPr="00796B23">
              <w:t>Переход к следующему блоку данных</w:t>
            </w:r>
          </w:p>
        </w:tc>
        <w:tc>
          <w:tcPr>
            <w:tcW w:w="7379" w:type="dxa"/>
            <w:shd w:val="clear" w:color="auto" w:fill="auto"/>
            <w:noWrap/>
            <w:hideMark/>
          </w:tcPr>
          <w:p w:rsidR="00697944" w:rsidRPr="004445E9" w:rsidRDefault="00697944" w:rsidP="000A1F5B">
            <w:pPr>
              <w:pStyle w:val="afffffffff4"/>
              <w:rPr>
                <w:rFonts w:eastAsia="Times New Roman"/>
              </w:rPr>
            </w:pPr>
            <w:r w:rsidRPr="004445E9">
              <w:rPr>
                <w:rFonts w:eastAsia="Times New Roman"/>
              </w:rPr>
              <w:t xml:space="preserve">void __stdcall </w:t>
            </w:r>
            <w:hyperlink w:anchor="StorageBlockNext" w:history="1">
              <w:r w:rsidRPr="00537840">
                <w:rPr>
                  <w:b/>
                </w:rPr>
                <w:t>StorageBlockNext</w:t>
              </w:r>
            </w:hyperlink>
            <w:r w:rsidRPr="004445E9">
              <w:rPr>
                <w:rFonts w:eastAsia="Times New Roman"/>
              </w:rPr>
              <w:t>(</w:t>
            </w:r>
          </w:p>
          <w:p w:rsidR="00697944" w:rsidRPr="004445E9" w:rsidRDefault="00697944" w:rsidP="000A1F5B">
            <w:pPr>
              <w:pStyle w:val="afffffffff4"/>
              <w:rPr>
                <w:rFonts w:eastAsia="Times New Roman"/>
              </w:rPr>
            </w:pPr>
            <w:r w:rsidRPr="004445E9">
              <w:rPr>
                <w:rFonts w:eastAsia="Times New Roman"/>
              </w:rPr>
              <w:tab/>
              <w:t>StorageIteratorHandle storageIteratorHandle);</w:t>
            </w:r>
          </w:p>
        </w:tc>
        <w:tc>
          <w:tcPr>
            <w:tcW w:w="1063" w:type="dxa"/>
          </w:tcPr>
          <w:p w:rsidR="00697944" w:rsidRPr="00FE4255" w:rsidRDefault="00697944" w:rsidP="000A1F5B">
            <w:pPr>
              <w:pStyle w:val="affffff7"/>
              <w:keepLines/>
              <w:spacing w:line="264" w:lineRule="auto"/>
              <w:rPr>
                <w:szCs w:val="28"/>
                <w:lang w:val="en-US"/>
              </w:rPr>
            </w:pPr>
            <w:r w:rsidRPr="00FE4255">
              <w:rPr>
                <w:szCs w:val="28"/>
                <w:lang w:val="en-US"/>
              </w:rPr>
              <w:fldChar w:fldCharType="begin"/>
            </w:r>
            <w:r w:rsidRPr="00FE4255">
              <w:rPr>
                <w:szCs w:val="28"/>
                <w:lang w:val="en-US"/>
              </w:rPr>
              <w:instrText xml:space="preserve"> REF StorageBlockNext \r \h </w:instrText>
            </w:r>
            <w:r>
              <w:rPr>
                <w:szCs w:val="28"/>
                <w:lang w:val="en-US"/>
              </w:rPr>
              <w:instrText xml:space="preserve"> \* MERGEFORMAT </w:instrText>
            </w:r>
            <w:r w:rsidRPr="00FE4255">
              <w:rPr>
                <w:szCs w:val="28"/>
                <w:lang w:val="en-US"/>
              </w:rPr>
            </w:r>
            <w:r w:rsidRPr="00FE4255">
              <w:rPr>
                <w:szCs w:val="28"/>
                <w:lang w:val="en-US"/>
              </w:rPr>
              <w:fldChar w:fldCharType="separate"/>
            </w:r>
            <w:r w:rsidR="00142550">
              <w:rPr>
                <w:szCs w:val="28"/>
                <w:lang w:val="en-US"/>
              </w:rPr>
              <w:t>3.2.10</w:t>
            </w:r>
            <w:r w:rsidRPr="00FE4255">
              <w:rPr>
                <w:szCs w:val="28"/>
                <w:lang w:val="en-US"/>
              </w:rPr>
              <w:fldChar w:fldCharType="end"/>
            </w:r>
          </w:p>
        </w:tc>
      </w:tr>
      <w:tr w:rsidR="00697944" w:rsidRPr="00873533"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t xml:space="preserve">Проверка окончания </w:t>
            </w:r>
            <w:r w:rsidRPr="00796B23">
              <w:t>обхода</w:t>
            </w:r>
          </w:p>
        </w:tc>
        <w:tc>
          <w:tcPr>
            <w:tcW w:w="7379" w:type="dxa"/>
            <w:shd w:val="clear" w:color="auto" w:fill="auto"/>
            <w:noWrap/>
            <w:hideMark/>
          </w:tcPr>
          <w:p w:rsidR="00697944" w:rsidRPr="004445E9" w:rsidRDefault="00697944" w:rsidP="000A1F5B">
            <w:pPr>
              <w:pStyle w:val="afffffffff4"/>
              <w:rPr>
                <w:rFonts w:eastAsia="Times New Roman"/>
              </w:rPr>
            </w:pPr>
            <w:r w:rsidRPr="004445E9">
              <w:rPr>
                <w:rFonts w:eastAsia="Times New Roman"/>
              </w:rPr>
              <w:t xml:space="preserve">bool __stdcall </w:t>
            </w:r>
            <w:hyperlink w:anchor="StorageBlockIsDone" w:history="1">
              <w:r w:rsidRPr="00537840">
                <w:rPr>
                  <w:b/>
                </w:rPr>
                <w:t>StorageBlockIsDone</w:t>
              </w:r>
            </w:hyperlink>
            <w:r w:rsidRPr="004445E9">
              <w:rPr>
                <w:rFonts w:eastAsia="Times New Roman"/>
              </w:rPr>
              <w:t>(</w:t>
            </w:r>
          </w:p>
          <w:p w:rsidR="00697944" w:rsidRPr="004445E9" w:rsidRDefault="00697944" w:rsidP="000A1F5B">
            <w:pPr>
              <w:pStyle w:val="afffffffff4"/>
              <w:rPr>
                <w:rFonts w:eastAsia="Times New Roman"/>
              </w:rPr>
            </w:pPr>
            <w:r w:rsidRPr="004445E9">
              <w:rPr>
                <w:rFonts w:eastAsia="Times New Roman"/>
              </w:rPr>
              <w:tab/>
              <w:t>StorageIteratorHandle storageIteratorHandle);</w:t>
            </w:r>
          </w:p>
        </w:tc>
        <w:tc>
          <w:tcPr>
            <w:tcW w:w="1063" w:type="dxa"/>
          </w:tcPr>
          <w:p w:rsidR="00697944" w:rsidRPr="00FE4255" w:rsidRDefault="00697944" w:rsidP="000A1F5B">
            <w:pPr>
              <w:pStyle w:val="affffff7"/>
              <w:keepLines/>
              <w:spacing w:line="264" w:lineRule="auto"/>
              <w:rPr>
                <w:szCs w:val="28"/>
                <w:lang w:val="en-US"/>
              </w:rPr>
            </w:pPr>
            <w:r w:rsidRPr="00FE4255">
              <w:rPr>
                <w:szCs w:val="28"/>
                <w:lang w:val="en-US"/>
              </w:rPr>
              <w:fldChar w:fldCharType="begin"/>
            </w:r>
            <w:r w:rsidRPr="00FE4255">
              <w:rPr>
                <w:szCs w:val="28"/>
                <w:lang w:val="en-US"/>
              </w:rPr>
              <w:instrText xml:space="preserve"> REF StorageBlockIsDone \r \h </w:instrText>
            </w:r>
            <w:r>
              <w:rPr>
                <w:szCs w:val="28"/>
                <w:lang w:val="en-US"/>
              </w:rPr>
              <w:instrText xml:space="preserve"> \* MERGEFORMAT </w:instrText>
            </w:r>
            <w:r w:rsidRPr="00FE4255">
              <w:rPr>
                <w:szCs w:val="28"/>
                <w:lang w:val="en-US"/>
              </w:rPr>
            </w:r>
            <w:r w:rsidRPr="00FE4255">
              <w:rPr>
                <w:szCs w:val="28"/>
                <w:lang w:val="en-US"/>
              </w:rPr>
              <w:fldChar w:fldCharType="separate"/>
            </w:r>
            <w:r w:rsidR="00142550">
              <w:rPr>
                <w:szCs w:val="28"/>
                <w:lang w:val="en-US"/>
              </w:rPr>
              <w:t>3.2.11</w:t>
            </w:r>
            <w:r w:rsidRPr="00FE4255">
              <w:rPr>
                <w:szCs w:val="28"/>
                <w:lang w:val="en-US"/>
              </w:rPr>
              <w:fldChar w:fldCharType="end"/>
            </w:r>
          </w:p>
        </w:tc>
      </w:tr>
      <w:tr w:rsidR="00697944" w:rsidRPr="00873533"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rsidRPr="00796B23">
              <w:t xml:space="preserve">Закрытие дескриптора последовательного обхода блоков данных </w:t>
            </w:r>
          </w:p>
        </w:tc>
        <w:tc>
          <w:tcPr>
            <w:tcW w:w="7379" w:type="dxa"/>
            <w:shd w:val="clear" w:color="auto" w:fill="auto"/>
            <w:noWrap/>
            <w:hideMark/>
          </w:tcPr>
          <w:p w:rsidR="00697944" w:rsidRPr="004445E9" w:rsidRDefault="00697944" w:rsidP="000A1F5B">
            <w:pPr>
              <w:pStyle w:val="afffffffff4"/>
              <w:rPr>
                <w:rFonts w:eastAsia="Times New Roman"/>
              </w:rPr>
            </w:pPr>
            <w:r w:rsidRPr="004445E9">
              <w:rPr>
                <w:rFonts w:eastAsia="Times New Roman"/>
              </w:rPr>
              <w:t xml:space="preserve">void __stdcall </w:t>
            </w:r>
            <w:hyperlink w:anchor="CloseStorageIterator" w:history="1">
              <w:r w:rsidRPr="00537840">
                <w:rPr>
                  <w:b/>
                </w:rPr>
                <w:t>CloseStorageIterator</w:t>
              </w:r>
            </w:hyperlink>
            <w:r w:rsidRPr="004445E9">
              <w:rPr>
                <w:rFonts w:eastAsia="Times New Roman"/>
              </w:rPr>
              <w:t>(</w:t>
            </w:r>
          </w:p>
          <w:p w:rsidR="00697944" w:rsidRPr="004445E9" w:rsidRDefault="00697944" w:rsidP="000A1F5B">
            <w:pPr>
              <w:pStyle w:val="afffffffff4"/>
              <w:rPr>
                <w:rFonts w:eastAsia="Times New Roman"/>
              </w:rPr>
            </w:pPr>
            <w:r w:rsidRPr="004445E9">
              <w:rPr>
                <w:rFonts w:eastAsia="Times New Roman"/>
              </w:rPr>
              <w:tab/>
              <w:t>StorageIteratorHandle storageIteratorHandle);</w:t>
            </w:r>
          </w:p>
        </w:tc>
        <w:tc>
          <w:tcPr>
            <w:tcW w:w="1063" w:type="dxa"/>
          </w:tcPr>
          <w:p w:rsidR="00697944" w:rsidRPr="00FE4255" w:rsidRDefault="00697944" w:rsidP="000A1F5B">
            <w:pPr>
              <w:pStyle w:val="affffff7"/>
              <w:keepLines/>
              <w:spacing w:line="264" w:lineRule="auto"/>
              <w:rPr>
                <w:szCs w:val="28"/>
                <w:lang w:val="en-US"/>
              </w:rPr>
            </w:pPr>
            <w:r w:rsidRPr="00FE4255">
              <w:rPr>
                <w:szCs w:val="28"/>
                <w:lang w:val="en-US"/>
              </w:rPr>
              <w:fldChar w:fldCharType="begin"/>
            </w:r>
            <w:r w:rsidRPr="00FE4255">
              <w:rPr>
                <w:szCs w:val="28"/>
                <w:lang w:val="en-US"/>
              </w:rPr>
              <w:instrText xml:space="preserve"> REF _Ref23407817 \r \h </w:instrText>
            </w:r>
            <w:r>
              <w:rPr>
                <w:szCs w:val="28"/>
                <w:lang w:val="en-US"/>
              </w:rPr>
              <w:instrText xml:space="preserve"> \* MERGEFORMAT </w:instrText>
            </w:r>
            <w:r w:rsidRPr="00FE4255">
              <w:rPr>
                <w:szCs w:val="28"/>
                <w:lang w:val="en-US"/>
              </w:rPr>
            </w:r>
            <w:r w:rsidRPr="00FE4255">
              <w:rPr>
                <w:szCs w:val="28"/>
                <w:lang w:val="en-US"/>
              </w:rPr>
              <w:fldChar w:fldCharType="separate"/>
            </w:r>
            <w:r w:rsidR="00142550">
              <w:rPr>
                <w:szCs w:val="28"/>
                <w:lang w:val="en-US"/>
              </w:rPr>
              <w:t>3.2.12</w:t>
            </w:r>
            <w:r w:rsidRPr="00FE4255">
              <w:rPr>
                <w:szCs w:val="28"/>
                <w:lang w:val="en-US"/>
              </w:rPr>
              <w:fldChar w:fldCharType="end"/>
            </w:r>
          </w:p>
        </w:tc>
      </w:tr>
      <w:tr w:rsidR="00697944" w:rsidRPr="00FE56F0" w:rsidTr="000A1F5B">
        <w:trPr>
          <w:cantSplit/>
          <w:trHeight w:val="300"/>
        </w:trPr>
        <w:tc>
          <w:tcPr>
            <w:tcW w:w="14694" w:type="dxa"/>
            <w:gridSpan w:val="3"/>
            <w:shd w:val="clear" w:color="auto" w:fill="auto"/>
            <w:noWrap/>
            <w:hideMark/>
          </w:tcPr>
          <w:p w:rsidR="00697944" w:rsidRPr="006D3680" w:rsidRDefault="00697944" w:rsidP="00F46B25">
            <w:pPr>
              <w:pStyle w:val="affffff7"/>
              <w:keepNext/>
              <w:keepLines/>
              <w:numPr>
                <w:ilvl w:val="1"/>
                <w:numId w:val="17"/>
              </w:numPr>
              <w:tabs>
                <w:tab w:val="left" w:pos="616"/>
              </w:tabs>
              <w:spacing w:line="264" w:lineRule="auto"/>
              <w:ind w:left="0" w:firstLine="0"/>
              <w:rPr>
                <w:b/>
              </w:rPr>
            </w:pPr>
            <w:r w:rsidRPr="006D3680">
              <w:rPr>
                <w:b/>
                <w:szCs w:val="28"/>
              </w:rPr>
              <w:t>Чтение данных хранилища по заданному смещения</w:t>
            </w:r>
          </w:p>
        </w:tc>
      </w:tr>
      <w:tr w:rsidR="00697944" w:rsidRPr="00873533"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t>Задание текущей позиции</w:t>
            </w:r>
          </w:p>
        </w:tc>
        <w:tc>
          <w:tcPr>
            <w:tcW w:w="7379" w:type="dxa"/>
            <w:shd w:val="clear" w:color="auto" w:fill="auto"/>
            <w:noWrap/>
            <w:hideMark/>
          </w:tcPr>
          <w:p w:rsidR="00697944" w:rsidRPr="004445E9" w:rsidRDefault="00697944" w:rsidP="000A1F5B">
            <w:pPr>
              <w:pStyle w:val="afffffffff4"/>
              <w:rPr>
                <w:rFonts w:eastAsia="Times New Roman"/>
              </w:rPr>
            </w:pPr>
            <w:r w:rsidRPr="004445E9">
              <w:rPr>
                <w:rFonts w:eastAsia="Times New Roman"/>
              </w:rPr>
              <w:t xml:space="preserve">bool __stdcall </w:t>
            </w:r>
            <w:hyperlink w:anchor="SetStoragePosition" w:history="1">
              <w:r w:rsidRPr="00537840">
                <w:rPr>
                  <w:b/>
                </w:rPr>
                <w:t>SetStoragePosition</w:t>
              </w:r>
            </w:hyperlink>
            <w:r w:rsidRPr="004445E9">
              <w:rPr>
                <w:rFonts w:eastAsia="Times New Roman"/>
              </w:rPr>
              <w:t>(</w:t>
            </w:r>
          </w:p>
          <w:p w:rsidR="00697944" w:rsidRPr="004445E9" w:rsidRDefault="00697944" w:rsidP="000A1F5B">
            <w:pPr>
              <w:pStyle w:val="afffffffff4"/>
              <w:rPr>
                <w:rFonts w:eastAsia="Times New Roman"/>
              </w:rPr>
            </w:pPr>
            <w:r w:rsidRPr="004445E9">
              <w:rPr>
                <w:rFonts w:eastAsia="Times New Roman"/>
              </w:rPr>
              <w:tab/>
              <w:t>StorageHandle storageHandle,</w:t>
            </w:r>
          </w:p>
          <w:p w:rsidR="00697944" w:rsidRPr="004445E9" w:rsidRDefault="00697944" w:rsidP="000A1F5B">
            <w:pPr>
              <w:pStyle w:val="afffffffff4"/>
              <w:rPr>
                <w:rFonts w:eastAsia="Times New Roman"/>
              </w:rPr>
            </w:pPr>
            <w:r w:rsidRPr="004445E9">
              <w:rPr>
                <w:rFonts w:eastAsia="Times New Roman"/>
              </w:rPr>
              <w:tab/>
              <w:t>LONGLONG newPosition,</w:t>
            </w:r>
          </w:p>
          <w:p w:rsidR="00697944" w:rsidRPr="004445E9" w:rsidRDefault="00697944" w:rsidP="000A1F5B">
            <w:pPr>
              <w:pStyle w:val="afffffffff4"/>
              <w:rPr>
                <w:rFonts w:eastAsia="Times New Roman"/>
              </w:rPr>
            </w:pPr>
            <w:r w:rsidRPr="004445E9">
              <w:rPr>
                <w:rFonts w:eastAsia="Times New Roman"/>
              </w:rPr>
              <w:tab/>
              <w:t>OriginEnum newOrigin = OriginEnum::Begin);</w:t>
            </w:r>
          </w:p>
        </w:tc>
        <w:tc>
          <w:tcPr>
            <w:tcW w:w="1063" w:type="dxa"/>
          </w:tcPr>
          <w:p w:rsidR="00697944" w:rsidRPr="00FE4255" w:rsidRDefault="00697944" w:rsidP="000A1F5B">
            <w:pPr>
              <w:pStyle w:val="affffff7"/>
              <w:keepLines/>
              <w:spacing w:line="264" w:lineRule="auto"/>
              <w:rPr>
                <w:szCs w:val="28"/>
                <w:lang w:val="en-US"/>
              </w:rPr>
            </w:pPr>
            <w:r w:rsidRPr="00FE4255">
              <w:rPr>
                <w:szCs w:val="28"/>
                <w:lang w:val="en-US"/>
              </w:rPr>
              <w:fldChar w:fldCharType="begin"/>
            </w:r>
            <w:r w:rsidRPr="00FE4255">
              <w:rPr>
                <w:szCs w:val="28"/>
                <w:lang w:val="en-US"/>
              </w:rPr>
              <w:instrText xml:space="preserve"> REF _Ref23407844 \r \h </w:instrText>
            </w:r>
            <w:r>
              <w:rPr>
                <w:szCs w:val="28"/>
                <w:lang w:val="en-US"/>
              </w:rPr>
              <w:instrText xml:space="preserve"> \* MERGEFORMAT </w:instrText>
            </w:r>
            <w:r w:rsidRPr="00FE4255">
              <w:rPr>
                <w:szCs w:val="28"/>
                <w:lang w:val="en-US"/>
              </w:rPr>
            </w:r>
            <w:r w:rsidRPr="00FE4255">
              <w:rPr>
                <w:szCs w:val="28"/>
                <w:lang w:val="en-US"/>
              </w:rPr>
              <w:fldChar w:fldCharType="separate"/>
            </w:r>
            <w:r w:rsidR="00142550">
              <w:rPr>
                <w:szCs w:val="28"/>
                <w:lang w:val="en-US"/>
              </w:rPr>
              <w:t>3.2.13</w:t>
            </w:r>
            <w:r w:rsidRPr="00FE4255">
              <w:rPr>
                <w:szCs w:val="28"/>
                <w:lang w:val="en-US"/>
              </w:rPr>
              <w:fldChar w:fldCharType="end"/>
            </w:r>
          </w:p>
        </w:tc>
      </w:tr>
      <w:tr w:rsidR="00697944" w:rsidRPr="007B4857"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lastRenderedPageBreak/>
              <w:t>Чтение данных из хранилища</w:t>
            </w:r>
          </w:p>
        </w:tc>
        <w:tc>
          <w:tcPr>
            <w:tcW w:w="7379" w:type="dxa"/>
            <w:shd w:val="clear" w:color="auto" w:fill="auto"/>
            <w:noWrap/>
            <w:hideMark/>
          </w:tcPr>
          <w:p w:rsidR="00697944" w:rsidRPr="004445E9" w:rsidRDefault="00697944" w:rsidP="000A1F5B">
            <w:pPr>
              <w:pStyle w:val="afffffffff4"/>
              <w:rPr>
                <w:rFonts w:eastAsia="Times New Roman"/>
              </w:rPr>
            </w:pPr>
            <w:r w:rsidRPr="004445E9">
              <w:rPr>
                <w:rFonts w:eastAsia="Times New Roman"/>
              </w:rPr>
              <w:t xml:space="preserve">LONGLONG __stdcall </w:t>
            </w:r>
            <w:hyperlink w:anchor="ReadStorageData" w:history="1">
              <w:r w:rsidRPr="00537840">
                <w:rPr>
                  <w:b/>
                </w:rPr>
                <w:t>ReadStorageData</w:t>
              </w:r>
            </w:hyperlink>
            <w:r w:rsidRPr="004445E9">
              <w:rPr>
                <w:rFonts w:eastAsia="Times New Roman"/>
              </w:rPr>
              <w:t>(</w:t>
            </w:r>
          </w:p>
          <w:p w:rsidR="00697944" w:rsidRPr="004445E9" w:rsidRDefault="00697944" w:rsidP="000A1F5B">
            <w:pPr>
              <w:pStyle w:val="afffffffff4"/>
              <w:rPr>
                <w:rFonts w:eastAsia="Times New Roman"/>
              </w:rPr>
            </w:pPr>
            <w:r w:rsidRPr="004445E9">
              <w:rPr>
                <w:rFonts w:eastAsia="Times New Roman"/>
              </w:rPr>
              <w:tab/>
              <w:t>StorageHandle storageHandle,</w:t>
            </w:r>
          </w:p>
          <w:p w:rsidR="00697944" w:rsidRPr="004445E9" w:rsidRDefault="00697944" w:rsidP="000A1F5B">
            <w:pPr>
              <w:pStyle w:val="afffffffff4"/>
              <w:rPr>
                <w:rFonts w:eastAsia="Times New Roman"/>
              </w:rPr>
            </w:pPr>
            <w:r w:rsidRPr="004445E9">
              <w:rPr>
                <w:rFonts w:eastAsia="Times New Roman"/>
              </w:rPr>
              <w:tab/>
              <w:t>LONGLONG bytesToRead,</w:t>
            </w:r>
          </w:p>
          <w:p w:rsidR="00697944" w:rsidRPr="004445E9" w:rsidRDefault="00697944" w:rsidP="000A1F5B">
            <w:pPr>
              <w:pStyle w:val="afffffffff4"/>
              <w:rPr>
                <w:rFonts w:eastAsia="Times New Roman"/>
              </w:rPr>
            </w:pPr>
            <w:r w:rsidRPr="004445E9">
              <w:rPr>
                <w:rFonts w:eastAsia="Times New Roman"/>
              </w:rPr>
              <w:tab/>
              <w:t>BYTE *dataBuffer);</w:t>
            </w:r>
          </w:p>
        </w:tc>
        <w:tc>
          <w:tcPr>
            <w:tcW w:w="1063" w:type="dxa"/>
          </w:tcPr>
          <w:p w:rsidR="00697944" w:rsidRPr="00FE4255" w:rsidRDefault="00697944" w:rsidP="000A1F5B">
            <w:pPr>
              <w:pStyle w:val="affffff7"/>
              <w:keepLines/>
              <w:spacing w:line="264" w:lineRule="auto"/>
              <w:rPr>
                <w:szCs w:val="28"/>
                <w:lang w:val="en-US"/>
              </w:rPr>
            </w:pPr>
            <w:r w:rsidRPr="00FE4255">
              <w:rPr>
                <w:szCs w:val="28"/>
                <w:lang w:val="en-US"/>
              </w:rPr>
              <w:fldChar w:fldCharType="begin"/>
            </w:r>
            <w:r w:rsidRPr="00FE4255">
              <w:rPr>
                <w:szCs w:val="28"/>
                <w:lang w:val="en-US"/>
              </w:rPr>
              <w:instrText xml:space="preserve"> REF _Ref23407852 \r \h </w:instrText>
            </w:r>
            <w:r>
              <w:rPr>
                <w:szCs w:val="28"/>
                <w:lang w:val="en-US"/>
              </w:rPr>
              <w:instrText xml:space="preserve"> \* MERGEFORMAT </w:instrText>
            </w:r>
            <w:r w:rsidRPr="00FE4255">
              <w:rPr>
                <w:szCs w:val="28"/>
                <w:lang w:val="en-US"/>
              </w:rPr>
            </w:r>
            <w:r w:rsidRPr="00FE4255">
              <w:rPr>
                <w:szCs w:val="28"/>
                <w:lang w:val="en-US"/>
              </w:rPr>
              <w:fldChar w:fldCharType="separate"/>
            </w:r>
            <w:r w:rsidR="00142550">
              <w:rPr>
                <w:szCs w:val="28"/>
                <w:lang w:val="en-US"/>
              </w:rPr>
              <w:t>3.2.14</w:t>
            </w:r>
            <w:r w:rsidRPr="00FE4255">
              <w:rPr>
                <w:szCs w:val="28"/>
                <w:lang w:val="en-US"/>
              </w:rPr>
              <w:fldChar w:fldCharType="end"/>
            </w:r>
          </w:p>
        </w:tc>
      </w:tr>
      <w:tr w:rsidR="00697944" w:rsidRPr="00FE56F0" w:rsidTr="000A1F5B">
        <w:trPr>
          <w:cantSplit/>
          <w:trHeight w:val="300"/>
        </w:trPr>
        <w:tc>
          <w:tcPr>
            <w:tcW w:w="14694" w:type="dxa"/>
            <w:gridSpan w:val="3"/>
            <w:shd w:val="clear" w:color="auto" w:fill="auto"/>
            <w:noWrap/>
            <w:hideMark/>
          </w:tcPr>
          <w:p w:rsidR="00697944" w:rsidRPr="006D3680" w:rsidRDefault="00697944" w:rsidP="00F46B25">
            <w:pPr>
              <w:pStyle w:val="affffff7"/>
              <w:keepLines/>
              <w:numPr>
                <w:ilvl w:val="1"/>
                <w:numId w:val="17"/>
              </w:numPr>
              <w:tabs>
                <w:tab w:val="left" w:pos="616"/>
              </w:tabs>
              <w:spacing w:line="264" w:lineRule="auto"/>
              <w:ind w:left="0" w:firstLine="0"/>
              <w:rPr>
                <w:b/>
                <w:szCs w:val="28"/>
              </w:rPr>
            </w:pPr>
            <w:r w:rsidRPr="006D3680">
              <w:rPr>
                <w:b/>
                <w:szCs w:val="28"/>
              </w:rPr>
              <w:t>Завершение работы с хранилищем</w:t>
            </w:r>
          </w:p>
        </w:tc>
      </w:tr>
      <w:tr w:rsidR="00697944" w:rsidRPr="007B4857" w:rsidTr="000A1F5B">
        <w:trPr>
          <w:cantSplit/>
          <w:trHeight w:val="300"/>
        </w:trPr>
        <w:tc>
          <w:tcPr>
            <w:tcW w:w="6252" w:type="dxa"/>
            <w:shd w:val="clear" w:color="auto" w:fill="auto"/>
            <w:noWrap/>
            <w:hideMark/>
          </w:tcPr>
          <w:p w:rsidR="00697944" w:rsidRPr="00796B23" w:rsidRDefault="00697944" w:rsidP="000A1F5B">
            <w:pPr>
              <w:pStyle w:val="afffffffff2"/>
              <w:spacing w:before="0" w:after="0" w:line="264" w:lineRule="auto"/>
            </w:pPr>
            <w:r>
              <w:t>Закрытие дескриптора хранилища</w:t>
            </w:r>
          </w:p>
        </w:tc>
        <w:tc>
          <w:tcPr>
            <w:tcW w:w="7379" w:type="dxa"/>
            <w:shd w:val="clear" w:color="auto" w:fill="auto"/>
            <w:noWrap/>
            <w:hideMark/>
          </w:tcPr>
          <w:p w:rsidR="00697944" w:rsidRPr="004445E9" w:rsidRDefault="00697944" w:rsidP="000A1F5B">
            <w:pPr>
              <w:pStyle w:val="afffffffff4"/>
              <w:rPr>
                <w:rFonts w:eastAsia="Times New Roman"/>
              </w:rPr>
            </w:pPr>
            <w:r w:rsidRPr="004445E9">
              <w:rPr>
                <w:rFonts w:eastAsia="Times New Roman"/>
              </w:rPr>
              <w:t xml:space="preserve">void __stdcall </w:t>
            </w:r>
            <w:hyperlink w:anchor="CloseStorageHandle" w:history="1">
              <w:r w:rsidRPr="00537840">
                <w:rPr>
                  <w:b/>
                </w:rPr>
                <w:t>CloseStorageHandle</w:t>
              </w:r>
            </w:hyperlink>
            <w:r w:rsidRPr="004445E9">
              <w:rPr>
                <w:rFonts w:eastAsia="Times New Roman"/>
              </w:rPr>
              <w:t>(</w:t>
            </w:r>
          </w:p>
          <w:p w:rsidR="00697944" w:rsidRPr="004445E9" w:rsidRDefault="00697944" w:rsidP="000A1F5B">
            <w:pPr>
              <w:pStyle w:val="afffffffff4"/>
              <w:rPr>
                <w:rFonts w:eastAsia="Times New Roman"/>
              </w:rPr>
            </w:pPr>
            <w:r w:rsidRPr="004445E9">
              <w:rPr>
                <w:rFonts w:eastAsia="Times New Roman"/>
              </w:rPr>
              <w:tab/>
              <w:t>StorageHandle storageHandle);</w:t>
            </w:r>
          </w:p>
        </w:tc>
        <w:tc>
          <w:tcPr>
            <w:tcW w:w="1063" w:type="dxa"/>
          </w:tcPr>
          <w:p w:rsidR="00697944" w:rsidRPr="00FE4255" w:rsidRDefault="00697944" w:rsidP="000A1F5B">
            <w:pPr>
              <w:pStyle w:val="affffff7"/>
              <w:keepLines/>
              <w:spacing w:line="264" w:lineRule="auto"/>
              <w:rPr>
                <w:szCs w:val="28"/>
                <w:lang w:val="en-US"/>
              </w:rPr>
            </w:pPr>
            <w:r w:rsidRPr="00FE4255">
              <w:rPr>
                <w:szCs w:val="28"/>
                <w:lang w:val="en-US"/>
              </w:rPr>
              <w:fldChar w:fldCharType="begin"/>
            </w:r>
            <w:r w:rsidRPr="00FE4255">
              <w:rPr>
                <w:szCs w:val="28"/>
                <w:lang w:val="en-US"/>
              </w:rPr>
              <w:instrText xml:space="preserve"> REF _Ref23859097 \r \h </w:instrText>
            </w:r>
            <w:r>
              <w:rPr>
                <w:szCs w:val="28"/>
                <w:lang w:val="en-US"/>
              </w:rPr>
              <w:instrText xml:space="preserve"> \* MERGEFORMAT </w:instrText>
            </w:r>
            <w:r w:rsidRPr="00FE4255">
              <w:rPr>
                <w:szCs w:val="28"/>
                <w:lang w:val="en-US"/>
              </w:rPr>
            </w:r>
            <w:r w:rsidRPr="00FE4255">
              <w:rPr>
                <w:szCs w:val="28"/>
                <w:lang w:val="en-US"/>
              </w:rPr>
              <w:fldChar w:fldCharType="separate"/>
            </w:r>
            <w:r w:rsidR="00142550">
              <w:rPr>
                <w:szCs w:val="28"/>
                <w:lang w:val="en-US"/>
              </w:rPr>
              <w:t>3.2.17</w:t>
            </w:r>
            <w:r w:rsidRPr="00FE4255">
              <w:rPr>
                <w:szCs w:val="28"/>
                <w:lang w:val="en-US"/>
              </w:rPr>
              <w:fldChar w:fldCharType="end"/>
            </w:r>
          </w:p>
        </w:tc>
      </w:tr>
      <w:tr w:rsidR="00697944" w:rsidRPr="006D3680" w:rsidTr="000A1F5B">
        <w:trPr>
          <w:cantSplit/>
          <w:trHeight w:val="300"/>
        </w:trPr>
        <w:tc>
          <w:tcPr>
            <w:tcW w:w="14694" w:type="dxa"/>
            <w:gridSpan w:val="3"/>
            <w:shd w:val="clear" w:color="auto" w:fill="auto"/>
            <w:noWrap/>
            <w:hideMark/>
          </w:tcPr>
          <w:p w:rsidR="00697944" w:rsidRPr="006D3680" w:rsidRDefault="00697944" w:rsidP="00F46B25">
            <w:pPr>
              <w:pStyle w:val="affffff7"/>
              <w:keepLines/>
              <w:numPr>
                <w:ilvl w:val="0"/>
                <w:numId w:val="17"/>
              </w:numPr>
              <w:spacing w:line="264" w:lineRule="auto"/>
              <w:rPr>
                <w:b/>
                <w:caps/>
              </w:rPr>
            </w:pPr>
            <w:r w:rsidRPr="006D3680">
              <w:rPr>
                <w:b/>
                <w:caps/>
              </w:rPr>
              <w:t>Операции с файловыми системами</w:t>
            </w:r>
          </w:p>
        </w:tc>
      </w:tr>
      <w:tr w:rsidR="00697944" w:rsidRPr="00FE56F0" w:rsidTr="000A1F5B">
        <w:trPr>
          <w:cantSplit/>
          <w:trHeight w:val="300"/>
        </w:trPr>
        <w:tc>
          <w:tcPr>
            <w:tcW w:w="14694" w:type="dxa"/>
            <w:gridSpan w:val="3"/>
            <w:shd w:val="clear" w:color="auto" w:fill="auto"/>
            <w:noWrap/>
            <w:hideMark/>
          </w:tcPr>
          <w:p w:rsidR="00697944" w:rsidRPr="006D3680" w:rsidRDefault="00697944" w:rsidP="00F46B25">
            <w:pPr>
              <w:pStyle w:val="affffff7"/>
              <w:keepLines/>
              <w:numPr>
                <w:ilvl w:val="1"/>
                <w:numId w:val="17"/>
              </w:numPr>
              <w:tabs>
                <w:tab w:val="left" w:pos="616"/>
              </w:tabs>
              <w:spacing w:line="264" w:lineRule="auto"/>
              <w:ind w:left="0" w:firstLine="0"/>
              <w:rPr>
                <w:b/>
              </w:rPr>
            </w:pPr>
            <w:r w:rsidRPr="006D3680">
              <w:rPr>
                <w:b/>
                <w:szCs w:val="28"/>
              </w:rPr>
              <w:t>Начало работы с файловой системой</w:t>
            </w:r>
          </w:p>
        </w:tc>
      </w:tr>
      <w:tr w:rsidR="00697944" w:rsidRPr="007B4857"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t>Создание дескриптора</w:t>
            </w:r>
          </w:p>
        </w:tc>
        <w:tc>
          <w:tcPr>
            <w:tcW w:w="7379" w:type="dxa"/>
            <w:shd w:val="clear" w:color="auto" w:fill="auto"/>
            <w:noWrap/>
            <w:hideMark/>
          </w:tcPr>
          <w:p w:rsidR="00697944" w:rsidRDefault="00697944" w:rsidP="000A1F5B">
            <w:pPr>
              <w:pStyle w:val="afffffffff4"/>
              <w:rPr>
                <w:rFonts w:eastAsia="Times New Roman"/>
              </w:rPr>
            </w:pPr>
            <w:r w:rsidRPr="004445E9">
              <w:rPr>
                <w:rFonts w:eastAsia="Times New Roman"/>
              </w:rPr>
              <w:t xml:space="preserve">FileSystemHandle __stdcall </w:t>
            </w:r>
          </w:p>
          <w:p w:rsidR="00697944" w:rsidRPr="004445E9" w:rsidRDefault="00B85C8B" w:rsidP="000A1F5B">
            <w:pPr>
              <w:pStyle w:val="afffffffff4"/>
              <w:rPr>
                <w:rFonts w:eastAsia="Times New Roman"/>
              </w:rPr>
            </w:pPr>
            <w:hyperlink w:anchor="CreateFileSystemHandle" w:history="1">
              <w:r w:rsidR="00697944" w:rsidRPr="00537840">
                <w:rPr>
                  <w:b/>
                </w:rPr>
                <w:t>CreateFileSystemHandle</w:t>
              </w:r>
            </w:hyperlink>
            <w:r w:rsidR="00697944" w:rsidRPr="004445E9">
              <w:rPr>
                <w:rFonts w:eastAsia="Times New Roman"/>
              </w:rPr>
              <w:t>(</w:t>
            </w:r>
          </w:p>
          <w:p w:rsidR="00697944" w:rsidRPr="004445E9" w:rsidRDefault="00697944" w:rsidP="000A1F5B">
            <w:pPr>
              <w:pStyle w:val="afffffffff4"/>
              <w:rPr>
                <w:rFonts w:eastAsia="Times New Roman"/>
              </w:rPr>
            </w:pPr>
            <w:r w:rsidRPr="004445E9">
              <w:rPr>
                <w:rFonts w:eastAsia="Times New Roman"/>
              </w:rPr>
              <w:tab/>
              <w:t>FileSystemTypeEnum fsType,</w:t>
            </w:r>
          </w:p>
          <w:p w:rsidR="00697944" w:rsidRPr="004445E9" w:rsidRDefault="00697944" w:rsidP="000A1F5B">
            <w:pPr>
              <w:pStyle w:val="afffffffff4"/>
              <w:rPr>
                <w:rFonts w:eastAsia="Times New Roman"/>
              </w:rPr>
            </w:pPr>
            <w:r w:rsidRPr="004445E9">
              <w:rPr>
                <w:rFonts w:eastAsia="Times New Roman"/>
              </w:rPr>
              <w:tab/>
              <w:t>StorageHandle storageHandle,</w:t>
            </w:r>
          </w:p>
          <w:p w:rsidR="00697944" w:rsidRPr="004445E9" w:rsidRDefault="00697944" w:rsidP="000A1F5B">
            <w:pPr>
              <w:pStyle w:val="afffffffff4"/>
              <w:rPr>
                <w:rFonts w:eastAsia="Times New Roman"/>
              </w:rPr>
            </w:pPr>
            <w:r w:rsidRPr="004445E9">
              <w:rPr>
                <w:rFonts w:eastAsia="Times New Roman"/>
              </w:rPr>
              <w:tab/>
              <w:t>ULONGLONG startOffset,</w:t>
            </w:r>
          </w:p>
          <w:p w:rsidR="00697944" w:rsidRPr="004445E9" w:rsidRDefault="00697944" w:rsidP="000A1F5B">
            <w:pPr>
              <w:pStyle w:val="afffffffff4"/>
              <w:rPr>
                <w:rFonts w:eastAsia="Times New Roman"/>
              </w:rPr>
            </w:pPr>
            <w:r w:rsidRPr="004445E9">
              <w:rPr>
                <w:rFonts w:eastAsia="Times New Roman"/>
              </w:rPr>
              <w:tab/>
              <w:t>ULONGLONG diskSize,</w:t>
            </w:r>
          </w:p>
          <w:p w:rsidR="00697944" w:rsidRPr="004445E9" w:rsidRDefault="00697944" w:rsidP="000A1F5B">
            <w:pPr>
              <w:pStyle w:val="afffffffff4"/>
              <w:rPr>
                <w:rFonts w:eastAsia="Times New Roman"/>
              </w:rPr>
            </w:pPr>
            <w:r w:rsidRPr="004445E9">
              <w:rPr>
                <w:rFonts w:eastAsia="Times New Roman"/>
              </w:rPr>
              <w:tab/>
              <w:t>WORD sectorSize);</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_Ref23409284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3.3.1</w:t>
            </w:r>
            <w:r w:rsidRPr="005B058C">
              <w:rPr>
                <w:szCs w:val="28"/>
                <w:lang w:val="en-US"/>
              </w:rPr>
              <w:fldChar w:fldCharType="end"/>
            </w:r>
          </w:p>
        </w:tc>
      </w:tr>
      <w:tr w:rsidR="00697944" w:rsidRPr="007B4857"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t>«Быстрое» создание дескриптора</w:t>
            </w:r>
          </w:p>
        </w:tc>
        <w:tc>
          <w:tcPr>
            <w:tcW w:w="7379" w:type="dxa"/>
            <w:shd w:val="clear" w:color="auto" w:fill="auto"/>
            <w:noWrap/>
            <w:hideMark/>
          </w:tcPr>
          <w:p w:rsidR="00697944" w:rsidRDefault="00697944" w:rsidP="000A1F5B">
            <w:pPr>
              <w:pStyle w:val="afffffffff4"/>
              <w:rPr>
                <w:rFonts w:eastAsia="Times New Roman"/>
              </w:rPr>
            </w:pPr>
            <w:r w:rsidRPr="004445E9">
              <w:rPr>
                <w:rFonts w:eastAsia="Times New Roman"/>
              </w:rPr>
              <w:t xml:space="preserve">FileSystemHandle __stdcall </w:t>
            </w:r>
          </w:p>
          <w:p w:rsidR="00697944" w:rsidRPr="004445E9" w:rsidRDefault="00B85C8B" w:rsidP="000A1F5B">
            <w:pPr>
              <w:pStyle w:val="afffffffff4"/>
              <w:rPr>
                <w:rFonts w:eastAsia="Times New Roman"/>
              </w:rPr>
            </w:pPr>
            <w:hyperlink w:anchor="FastCreateFileSystemHandle" w:history="1">
              <w:r w:rsidR="00697944" w:rsidRPr="00537840">
                <w:rPr>
                  <w:b/>
                </w:rPr>
                <w:t>FastCreateFileSystemHandle</w:t>
              </w:r>
            </w:hyperlink>
            <w:r w:rsidR="00697944" w:rsidRPr="004445E9">
              <w:rPr>
                <w:rFonts w:eastAsia="Times New Roman"/>
              </w:rPr>
              <w:t>(</w:t>
            </w:r>
          </w:p>
          <w:p w:rsidR="00697944" w:rsidRPr="004445E9" w:rsidRDefault="00697944" w:rsidP="000A1F5B">
            <w:pPr>
              <w:pStyle w:val="afffffffff4"/>
              <w:rPr>
                <w:rFonts w:eastAsia="Times New Roman"/>
              </w:rPr>
            </w:pPr>
            <w:r w:rsidRPr="004445E9">
              <w:rPr>
                <w:rFonts w:eastAsia="Times New Roman"/>
              </w:rPr>
              <w:tab/>
              <w:t>const WCHAR *fileName,</w:t>
            </w:r>
          </w:p>
          <w:p w:rsidR="00697944" w:rsidRPr="004445E9" w:rsidRDefault="00697944" w:rsidP="000A1F5B">
            <w:pPr>
              <w:pStyle w:val="afffffffff4"/>
              <w:rPr>
                <w:rFonts w:eastAsia="Times New Roman"/>
              </w:rPr>
            </w:pPr>
            <w:r w:rsidRPr="004445E9">
              <w:rPr>
                <w:rFonts w:eastAsia="Times New Roman"/>
              </w:rPr>
              <w:tab/>
              <w:t>ULONGLONG startOffset = 0);</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_Ref23409372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3.3.2</w:t>
            </w:r>
            <w:r w:rsidRPr="005B058C">
              <w:rPr>
                <w:szCs w:val="28"/>
                <w:lang w:val="en-US"/>
              </w:rPr>
              <w:fldChar w:fldCharType="end"/>
            </w:r>
          </w:p>
        </w:tc>
      </w:tr>
      <w:tr w:rsidR="00697944" w:rsidRPr="006D3680" w:rsidTr="000A1F5B">
        <w:trPr>
          <w:cantSplit/>
          <w:trHeight w:val="300"/>
        </w:trPr>
        <w:tc>
          <w:tcPr>
            <w:tcW w:w="14694" w:type="dxa"/>
            <w:gridSpan w:val="3"/>
            <w:shd w:val="clear" w:color="auto" w:fill="auto"/>
            <w:noWrap/>
            <w:hideMark/>
          </w:tcPr>
          <w:p w:rsidR="00697944" w:rsidRPr="006D3680" w:rsidRDefault="00697944" w:rsidP="00F46B25">
            <w:pPr>
              <w:pStyle w:val="affffff7"/>
              <w:keepNext/>
              <w:keepLines/>
              <w:numPr>
                <w:ilvl w:val="1"/>
                <w:numId w:val="17"/>
              </w:numPr>
              <w:tabs>
                <w:tab w:val="left" w:pos="616"/>
              </w:tabs>
              <w:spacing w:line="264" w:lineRule="auto"/>
              <w:ind w:left="0" w:firstLine="0"/>
              <w:rPr>
                <w:b/>
                <w:szCs w:val="28"/>
              </w:rPr>
            </w:pPr>
            <w:r w:rsidRPr="006D3680">
              <w:rPr>
                <w:b/>
                <w:szCs w:val="28"/>
              </w:rPr>
              <w:lastRenderedPageBreak/>
              <w:t>Получение характеристик файловой системы</w:t>
            </w:r>
          </w:p>
        </w:tc>
      </w:tr>
      <w:tr w:rsidR="00697944" w:rsidRPr="00873533" w:rsidTr="000A1F5B">
        <w:trPr>
          <w:cantSplit/>
          <w:trHeight w:val="300"/>
        </w:trPr>
        <w:tc>
          <w:tcPr>
            <w:tcW w:w="6252" w:type="dxa"/>
            <w:shd w:val="clear" w:color="auto" w:fill="auto"/>
            <w:noWrap/>
            <w:hideMark/>
          </w:tcPr>
          <w:p w:rsidR="00697944" w:rsidRPr="00796B23" w:rsidRDefault="00697944" w:rsidP="000A1F5B">
            <w:pPr>
              <w:pStyle w:val="afffffffff2"/>
              <w:spacing w:before="0" w:after="0" w:line="264" w:lineRule="auto"/>
            </w:pPr>
            <w:r w:rsidRPr="00D62166">
              <w:t>Определение типа файловой системы</w:t>
            </w:r>
          </w:p>
        </w:tc>
        <w:tc>
          <w:tcPr>
            <w:tcW w:w="7379" w:type="dxa"/>
            <w:shd w:val="clear" w:color="auto" w:fill="auto"/>
            <w:noWrap/>
            <w:hideMark/>
          </w:tcPr>
          <w:p w:rsidR="00697944" w:rsidRDefault="00697944" w:rsidP="000A1F5B">
            <w:pPr>
              <w:pStyle w:val="afffffffff4"/>
              <w:rPr>
                <w:rFonts w:eastAsia="Times New Roman"/>
              </w:rPr>
            </w:pPr>
            <w:r w:rsidRPr="00F95B8C">
              <w:rPr>
                <w:rFonts w:eastAsia="Times New Roman"/>
              </w:rPr>
              <w:t xml:space="preserve">FileSystemTypeEnum __stdcall </w:t>
            </w:r>
            <w:hyperlink w:anchor="GetFileSystemType" w:history="1">
              <w:r w:rsidRPr="00537840">
                <w:rPr>
                  <w:b/>
                </w:rPr>
                <w:t>GetFileSystemType</w:t>
              </w:r>
            </w:hyperlink>
            <w:r>
              <w:rPr>
                <w:rFonts w:eastAsia="Times New Roman"/>
              </w:rPr>
              <w:t>(</w:t>
            </w:r>
          </w:p>
          <w:p w:rsidR="00697944" w:rsidRPr="00F95B8C" w:rsidRDefault="00697944" w:rsidP="000A1F5B">
            <w:pPr>
              <w:pStyle w:val="afffffffff4"/>
              <w:rPr>
                <w:rFonts w:eastAsia="Times New Roman"/>
              </w:rPr>
            </w:pPr>
            <w:r>
              <w:rPr>
                <w:rFonts w:eastAsia="Times New Roman"/>
              </w:rPr>
              <w:tab/>
            </w:r>
            <w:r w:rsidRPr="00F95B8C">
              <w:rPr>
                <w:rFonts w:eastAsia="Times New Roman"/>
              </w:rPr>
              <w:t>FileSystemHandle fileSystemHandle);</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_Ref23495425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3.3.3</w:t>
            </w:r>
            <w:r w:rsidRPr="005B058C">
              <w:rPr>
                <w:szCs w:val="28"/>
                <w:lang w:val="en-US"/>
              </w:rPr>
              <w:fldChar w:fldCharType="end"/>
            </w:r>
          </w:p>
        </w:tc>
      </w:tr>
      <w:tr w:rsidR="00697944" w:rsidRPr="007B4857" w:rsidTr="000A1F5B">
        <w:trPr>
          <w:cantSplit/>
        </w:trPr>
        <w:tc>
          <w:tcPr>
            <w:tcW w:w="6252" w:type="dxa"/>
            <w:vMerge w:val="restart"/>
            <w:shd w:val="clear" w:color="auto" w:fill="auto"/>
            <w:noWrap/>
            <w:hideMark/>
          </w:tcPr>
          <w:p w:rsidR="00697944" w:rsidRPr="00796B23" w:rsidRDefault="00697944" w:rsidP="000A1F5B">
            <w:pPr>
              <w:pStyle w:val="afffffffff2"/>
              <w:keepNext w:val="0"/>
              <w:spacing w:before="0" w:after="0" w:line="264" w:lineRule="auto"/>
            </w:pPr>
            <w:r>
              <w:t>Получение наименования файловой системы</w:t>
            </w:r>
          </w:p>
        </w:tc>
        <w:tc>
          <w:tcPr>
            <w:tcW w:w="7379" w:type="dxa"/>
            <w:shd w:val="clear" w:color="auto" w:fill="auto"/>
            <w:noWrap/>
            <w:hideMark/>
          </w:tcPr>
          <w:p w:rsidR="00697944" w:rsidRDefault="00697944" w:rsidP="000A1F5B">
            <w:pPr>
              <w:pStyle w:val="afffffffff4"/>
              <w:keepNext w:val="0"/>
              <w:rPr>
                <w:rFonts w:eastAsia="Times New Roman"/>
              </w:rPr>
            </w:pPr>
            <w:r w:rsidRPr="00F95B8C">
              <w:rPr>
                <w:rFonts w:eastAsia="Times New Roman"/>
              </w:rPr>
              <w:t xml:space="preserve">int __stdcall </w:t>
            </w:r>
            <w:hyperlink w:anchor="GetFileSystemTypeStringW" w:history="1">
              <w:r w:rsidRPr="00537840">
                <w:rPr>
                  <w:b/>
                </w:rPr>
                <w:t>GetFileSystemTypeString</w:t>
              </w:r>
            </w:hyperlink>
            <w:r>
              <w:rPr>
                <w:rFonts w:eastAsia="Times New Roman"/>
              </w:rPr>
              <w:t>(</w:t>
            </w:r>
          </w:p>
          <w:p w:rsidR="00697944" w:rsidRDefault="00697944" w:rsidP="000A1F5B">
            <w:pPr>
              <w:pStyle w:val="afffffffff4"/>
              <w:keepNext w:val="0"/>
              <w:rPr>
                <w:rFonts w:eastAsia="Times New Roman"/>
              </w:rPr>
            </w:pPr>
            <w:r>
              <w:rPr>
                <w:rFonts w:eastAsia="Times New Roman"/>
              </w:rPr>
              <w:tab/>
            </w:r>
            <w:r w:rsidRPr="00F95B8C">
              <w:rPr>
                <w:rFonts w:eastAsia="Times New Roman"/>
              </w:rPr>
              <w:t>FileSystemHandle fileSystemHandle</w:t>
            </w:r>
            <w:r>
              <w:rPr>
                <w:rFonts w:eastAsia="Times New Roman"/>
              </w:rPr>
              <w:t>,</w:t>
            </w:r>
          </w:p>
          <w:p w:rsidR="00697944" w:rsidRPr="00F95B8C" w:rsidRDefault="00697944" w:rsidP="000A1F5B">
            <w:pPr>
              <w:pStyle w:val="afffffffff4"/>
              <w:keepNext w:val="0"/>
              <w:rPr>
                <w:rFonts w:eastAsia="Times New Roman"/>
              </w:rPr>
            </w:pPr>
            <w:r>
              <w:rPr>
                <w:rFonts w:eastAsia="Times New Roman"/>
              </w:rPr>
              <w:tab/>
            </w:r>
            <w:r w:rsidRPr="00F95B8C">
              <w:rPr>
                <w:rFonts w:eastAsia="Times New Roman"/>
              </w:rPr>
              <w:t>char *outType);</w:t>
            </w:r>
          </w:p>
        </w:tc>
        <w:tc>
          <w:tcPr>
            <w:tcW w:w="1063" w:type="dxa"/>
            <w:vMerge w:val="restart"/>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GetFileSystemTypeStringW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3.3.4</w:t>
            </w:r>
            <w:r w:rsidRPr="005B058C">
              <w:rPr>
                <w:szCs w:val="28"/>
                <w:lang w:val="en-US"/>
              </w:rPr>
              <w:fldChar w:fldCharType="end"/>
            </w:r>
          </w:p>
        </w:tc>
      </w:tr>
      <w:tr w:rsidR="00697944" w:rsidRPr="007B4857" w:rsidTr="000A1F5B">
        <w:trPr>
          <w:cantSplit/>
        </w:trPr>
        <w:tc>
          <w:tcPr>
            <w:tcW w:w="6252" w:type="dxa"/>
            <w:vMerge/>
            <w:shd w:val="clear" w:color="auto" w:fill="auto"/>
            <w:noWrap/>
            <w:hideMark/>
          </w:tcPr>
          <w:p w:rsidR="00697944" w:rsidRPr="00796B23" w:rsidRDefault="00697944" w:rsidP="000A1F5B">
            <w:pPr>
              <w:pStyle w:val="afffffffff2"/>
              <w:keepNext w:val="0"/>
              <w:spacing w:before="0" w:after="0" w:line="264" w:lineRule="auto"/>
            </w:pPr>
          </w:p>
        </w:tc>
        <w:tc>
          <w:tcPr>
            <w:tcW w:w="7379" w:type="dxa"/>
            <w:shd w:val="clear" w:color="auto" w:fill="auto"/>
            <w:noWrap/>
            <w:hideMark/>
          </w:tcPr>
          <w:p w:rsidR="00697944" w:rsidRDefault="00697944" w:rsidP="000A1F5B">
            <w:pPr>
              <w:pStyle w:val="afffffffff4"/>
              <w:keepNext w:val="0"/>
              <w:rPr>
                <w:rFonts w:eastAsia="Times New Roman"/>
              </w:rPr>
            </w:pPr>
            <w:r w:rsidRPr="00F95B8C">
              <w:rPr>
                <w:rFonts w:eastAsia="Times New Roman"/>
              </w:rPr>
              <w:t xml:space="preserve">int __stdcall </w:t>
            </w:r>
            <w:hyperlink w:anchor="GetFileSystemTypeStringW" w:history="1">
              <w:r w:rsidRPr="00537840">
                <w:rPr>
                  <w:b/>
                </w:rPr>
                <w:t>GetFileSystemTypeStringW</w:t>
              </w:r>
            </w:hyperlink>
            <w:r>
              <w:rPr>
                <w:rFonts w:eastAsia="Times New Roman"/>
              </w:rPr>
              <w:t>(</w:t>
            </w:r>
          </w:p>
          <w:p w:rsidR="00697944" w:rsidRDefault="00697944" w:rsidP="000A1F5B">
            <w:pPr>
              <w:pStyle w:val="afffffffff4"/>
              <w:keepNext w:val="0"/>
              <w:rPr>
                <w:rFonts w:eastAsia="Times New Roman"/>
              </w:rPr>
            </w:pPr>
            <w:r>
              <w:rPr>
                <w:rFonts w:eastAsia="Times New Roman"/>
              </w:rPr>
              <w:tab/>
            </w:r>
            <w:r w:rsidRPr="00F95B8C">
              <w:rPr>
                <w:rFonts w:eastAsia="Times New Roman"/>
              </w:rPr>
              <w:t>FileSystemHandle fileSystemHandle</w:t>
            </w:r>
            <w:r>
              <w:rPr>
                <w:rFonts w:eastAsia="Times New Roman"/>
              </w:rPr>
              <w:t>,</w:t>
            </w:r>
          </w:p>
          <w:p w:rsidR="00697944" w:rsidRPr="00AF00C4" w:rsidRDefault="00697944" w:rsidP="000A1F5B">
            <w:pPr>
              <w:pStyle w:val="afffffffff4"/>
              <w:keepNext w:val="0"/>
              <w:rPr>
                <w:rFonts w:eastAsia="Times New Roman"/>
                <w:lang w:val="ru-RU"/>
              </w:rPr>
            </w:pPr>
            <w:r>
              <w:rPr>
                <w:rFonts w:eastAsia="Times New Roman"/>
              </w:rPr>
              <w:tab/>
            </w:r>
            <w:r w:rsidRPr="00F95B8C">
              <w:rPr>
                <w:rFonts w:eastAsia="Times New Roman"/>
              </w:rPr>
              <w:t>WCHAR *outType);</w:t>
            </w:r>
          </w:p>
        </w:tc>
        <w:tc>
          <w:tcPr>
            <w:tcW w:w="1063" w:type="dxa"/>
            <w:vMerge/>
          </w:tcPr>
          <w:p w:rsidR="00697944" w:rsidRPr="005B058C" w:rsidRDefault="00697944" w:rsidP="000A1F5B">
            <w:pPr>
              <w:pStyle w:val="affffff7"/>
              <w:keepLines/>
              <w:spacing w:line="264" w:lineRule="auto"/>
              <w:rPr>
                <w:szCs w:val="28"/>
                <w:lang w:val="en-US"/>
              </w:rPr>
            </w:pPr>
          </w:p>
        </w:tc>
      </w:tr>
      <w:tr w:rsidR="00697944" w:rsidRPr="00873533"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t>Получение количества кластеров файловой системы</w:t>
            </w:r>
          </w:p>
        </w:tc>
        <w:tc>
          <w:tcPr>
            <w:tcW w:w="7379" w:type="dxa"/>
            <w:shd w:val="clear" w:color="auto" w:fill="auto"/>
            <w:noWrap/>
            <w:hideMark/>
          </w:tcPr>
          <w:p w:rsidR="00697944" w:rsidRDefault="00697944" w:rsidP="000A1F5B">
            <w:pPr>
              <w:pStyle w:val="afffffffff4"/>
              <w:keepNext w:val="0"/>
              <w:rPr>
                <w:rFonts w:eastAsia="Times New Roman"/>
              </w:rPr>
            </w:pPr>
            <w:r w:rsidRPr="00F95B8C">
              <w:rPr>
                <w:rFonts w:eastAsia="Times New Roman"/>
              </w:rPr>
              <w:t xml:space="preserve">ULONGLONG __stdcall </w:t>
            </w:r>
            <w:hyperlink w:anchor="GetNumberOfClusters" w:history="1">
              <w:r w:rsidRPr="00537840">
                <w:rPr>
                  <w:b/>
                </w:rPr>
                <w:t>GetNumberOfClusters</w:t>
              </w:r>
            </w:hyperlink>
            <w:r>
              <w:rPr>
                <w:rFonts w:eastAsia="Times New Roman"/>
              </w:rPr>
              <w:t>(</w:t>
            </w:r>
          </w:p>
          <w:p w:rsidR="00697944" w:rsidRPr="00F95B8C" w:rsidRDefault="00697944" w:rsidP="000A1F5B">
            <w:pPr>
              <w:pStyle w:val="afffffffff4"/>
              <w:keepNext w:val="0"/>
              <w:rPr>
                <w:rFonts w:eastAsia="Times New Roman"/>
              </w:rPr>
            </w:pPr>
            <w:r>
              <w:rPr>
                <w:rFonts w:eastAsia="Times New Roman"/>
              </w:rPr>
              <w:tab/>
            </w:r>
            <w:r w:rsidRPr="00F95B8C">
              <w:rPr>
                <w:rFonts w:eastAsia="Times New Roman"/>
              </w:rPr>
              <w:t>FileSystemHandle fileSystemHandle);</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GetNumberOfClusters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3.3.5</w:t>
            </w:r>
            <w:r w:rsidRPr="005B058C">
              <w:rPr>
                <w:szCs w:val="28"/>
                <w:lang w:val="en-US"/>
              </w:rPr>
              <w:fldChar w:fldCharType="end"/>
            </w:r>
          </w:p>
        </w:tc>
      </w:tr>
      <w:tr w:rsidR="00697944" w:rsidRPr="00873533"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t>Получение размера файловой системы в байтах</w:t>
            </w:r>
          </w:p>
        </w:tc>
        <w:tc>
          <w:tcPr>
            <w:tcW w:w="7379" w:type="dxa"/>
            <w:shd w:val="clear" w:color="auto" w:fill="auto"/>
            <w:noWrap/>
            <w:hideMark/>
          </w:tcPr>
          <w:p w:rsidR="00697944" w:rsidRDefault="00697944" w:rsidP="000A1F5B">
            <w:pPr>
              <w:pStyle w:val="afffffffff4"/>
              <w:keepNext w:val="0"/>
              <w:rPr>
                <w:rFonts w:eastAsia="Times New Roman"/>
              </w:rPr>
            </w:pPr>
            <w:r w:rsidRPr="00F95B8C">
              <w:rPr>
                <w:rFonts w:eastAsia="Times New Roman"/>
              </w:rPr>
              <w:t xml:space="preserve">ULONGLONG __stdcall </w:t>
            </w:r>
            <w:hyperlink w:anchor="GetFileSystemSize" w:history="1">
              <w:r w:rsidRPr="00537840">
                <w:rPr>
                  <w:b/>
                </w:rPr>
                <w:t>GetFileSystemSize</w:t>
              </w:r>
            </w:hyperlink>
            <w:r>
              <w:rPr>
                <w:rFonts w:eastAsia="Times New Roman"/>
              </w:rPr>
              <w:t>(</w:t>
            </w:r>
          </w:p>
          <w:p w:rsidR="00697944" w:rsidRPr="00F95B8C" w:rsidRDefault="00697944" w:rsidP="000A1F5B">
            <w:pPr>
              <w:pStyle w:val="afffffffff4"/>
              <w:keepNext w:val="0"/>
              <w:rPr>
                <w:rFonts w:eastAsia="Times New Roman"/>
              </w:rPr>
            </w:pPr>
            <w:r>
              <w:rPr>
                <w:rFonts w:eastAsia="Times New Roman"/>
              </w:rPr>
              <w:tab/>
            </w:r>
            <w:r w:rsidRPr="00F95B8C">
              <w:rPr>
                <w:rFonts w:eastAsia="Times New Roman"/>
              </w:rPr>
              <w:t>FileSystemHandle fileSystemHandle);</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GetFileSystemSize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3.3.6</w:t>
            </w:r>
            <w:r w:rsidRPr="005B058C">
              <w:rPr>
                <w:szCs w:val="28"/>
                <w:lang w:val="en-US"/>
              </w:rPr>
              <w:fldChar w:fldCharType="end"/>
            </w:r>
          </w:p>
        </w:tc>
      </w:tr>
      <w:tr w:rsidR="00697944" w:rsidRPr="00873533"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t>Получение размера в байтах одного кластера файловой системы</w:t>
            </w:r>
          </w:p>
        </w:tc>
        <w:tc>
          <w:tcPr>
            <w:tcW w:w="7379" w:type="dxa"/>
            <w:shd w:val="clear" w:color="auto" w:fill="auto"/>
            <w:noWrap/>
            <w:hideMark/>
          </w:tcPr>
          <w:p w:rsidR="00697944" w:rsidRDefault="00697944" w:rsidP="000A1F5B">
            <w:pPr>
              <w:pStyle w:val="afffffffff4"/>
              <w:keepNext w:val="0"/>
              <w:rPr>
                <w:rFonts w:eastAsia="Times New Roman"/>
              </w:rPr>
            </w:pPr>
            <w:r w:rsidRPr="00F95B8C">
              <w:rPr>
                <w:rFonts w:eastAsia="Times New Roman"/>
              </w:rPr>
              <w:t xml:space="preserve">DWORD __stdcall </w:t>
            </w:r>
            <w:hyperlink w:anchor="GetFileSystemClusterSize" w:history="1">
              <w:r w:rsidRPr="00537840">
                <w:rPr>
                  <w:b/>
                </w:rPr>
                <w:t>GetFileSystemClusterSize</w:t>
              </w:r>
            </w:hyperlink>
            <w:r>
              <w:rPr>
                <w:rFonts w:eastAsia="Times New Roman"/>
              </w:rPr>
              <w:t>(</w:t>
            </w:r>
          </w:p>
          <w:p w:rsidR="00697944" w:rsidRPr="00F95B8C" w:rsidRDefault="00697944" w:rsidP="000A1F5B">
            <w:pPr>
              <w:pStyle w:val="afffffffff4"/>
              <w:keepNext w:val="0"/>
              <w:rPr>
                <w:rFonts w:eastAsia="Times New Roman"/>
              </w:rPr>
            </w:pPr>
            <w:r>
              <w:rPr>
                <w:rFonts w:eastAsia="Times New Roman"/>
              </w:rPr>
              <w:tab/>
            </w:r>
            <w:r w:rsidRPr="00F95B8C">
              <w:rPr>
                <w:rFonts w:eastAsia="Times New Roman"/>
              </w:rPr>
              <w:t>FileSystemHandle fileSystemHandle);</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_Ref23495434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3.3.7</w:t>
            </w:r>
            <w:r w:rsidRPr="005B058C">
              <w:rPr>
                <w:szCs w:val="28"/>
                <w:lang w:val="en-US"/>
              </w:rPr>
              <w:fldChar w:fldCharType="end"/>
            </w:r>
          </w:p>
        </w:tc>
      </w:tr>
      <w:tr w:rsidR="00697944" w:rsidRPr="00C40416" w:rsidTr="000A1F5B">
        <w:trPr>
          <w:cantSplit/>
          <w:trHeight w:val="300"/>
        </w:trPr>
        <w:tc>
          <w:tcPr>
            <w:tcW w:w="14694" w:type="dxa"/>
            <w:gridSpan w:val="3"/>
            <w:shd w:val="clear" w:color="auto" w:fill="auto"/>
            <w:noWrap/>
            <w:hideMark/>
          </w:tcPr>
          <w:p w:rsidR="00697944" w:rsidRPr="00C40416" w:rsidRDefault="00697944" w:rsidP="00F46B25">
            <w:pPr>
              <w:pStyle w:val="affffff7"/>
              <w:keepNext/>
              <w:keepLines/>
              <w:numPr>
                <w:ilvl w:val="1"/>
                <w:numId w:val="17"/>
              </w:numPr>
              <w:tabs>
                <w:tab w:val="left" w:pos="616"/>
              </w:tabs>
              <w:spacing w:line="264" w:lineRule="auto"/>
              <w:ind w:left="0" w:firstLine="0"/>
              <w:rPr>
                <w:b/>
                <w:szCs w:val="28"/>
              </w:rPr>
            </w:pPr>
            <w:r w:rsidRPr="00C40416">
              <w:rPr>
                <w:b/>
                <w:szCs w:val="28"/>
              </w:rPr>
              <w:t xml:space="preserve">Чтение кластеров файловой системы </w:t>
            </w:r>
            <w:r>
              <w:rPr>
                <w:b/>
                <w:szCs w:val="28"/>
              </w:rPr>
              <w:t xml:space="preserve">методом </w:t>
            </w:r>
            <w:r w:rsidRPr="00C40416">
              <w:rPr>
                <w:b/>
                <w:szCs w:val="28"/>
              </w:rPr>
              <w:t>последовательн</w:t>
            </w:r>
            <w:r>
              <w:rPr>
                <w:b/>
                <w:szCs w:val="28"/>
              </w:rPr>
              <w:t>ого обхода</w:t>
            </w:r>
          </w:p>
        </w:tc>
      </w:tr>
      <w:tr w:rsidR="00697944" w:rsidRPr="00873533"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rsidRPr="00796B23">
              <w:t xml:space="preserve">Создание </w:t>
            </w:r>
            <w:r>
              <w:t>дескриптора</w:t>
            </w:r>
            <w:r w:rsidRPr="00796B23">
              <w:t xml:space="preserve"> последовательного обхода кластеров</w:t>
            </w:r>
          </w:p>
        </w:tc>
        <w:tc>
          <w:tcPr>
            <w:tcW w:w="7379" w:type="dxa"/>
            <w:shd w:val="clear" w:color="auto" w:fill="auto"/>
            <w:noWrap/>
            <w:hideMark/>
          </w:tcPr>
          <w:p w:rsidR="00697944" w:rsidRDefault="00697944" w:rsidP="000A1F5B">
            <w:pPr>
              <w:pStyle w:val="afffffffff4"/>
              <w:keepNext w:val="0"/>
              <w:rPr>
                <w:rFonts w:eastAsia="Times New Roman"/>
              </w:rPr>
            </w:pPr>
            <w:r w:rsidRPr="00F95B8C">
              <w:rPr>
                <w:rFonts w:eastAsia="Times New Roman"/>
              </w:rPr>
              <w:t xml:space="preserve">ClusterIteratorHandle __stdcall </w:t>
            </w:r>
          </w:p>
          <w:p w:rsidR="00697944" w:rsidRDefault="00B85C8B" w:rsidP="000A1F5B">
            <w:pPr>
              <w:pStyle w:val="afffffffff4"/>
              <w:keepNext w:val="0"/>
              <w:rPr>
                <w:rFonts w:eastAsia="Times New Roman"/>
              </w:rPr>
            </w:pPr>
            <w:hyperlink w:anchor="GetClusterIterator" w:history="1">
              <w:r w:rsidR="00697944" w:rsidRPr="00537840">
                <w:rPr>
                  <w:b/>
                </w:rPr>
                <w:t>GetClusterIterator</w:t>
              </w:r>
            </w:hyperlink>
            <w:r w:rsidR="00697944">
              <w:rPr>
                <w:rFonts w:eastAsia="Times New Roman"/>
              </w:rPr>
              <w:t>(</w:t>
            </w:r>
          </w:p>
          <w:p w:rsidR="00697944" w:rsidRPr="00F95B8C" w:rsidRDefault="00697944" w:rsidP="000A1F5B">
            <w:pPr>
              <w:pStyle w:val="afffffffff4"/>
              <w:keepNext w:val="0"/>
              <w:rPr>
                <w:rFonts w:eastAsia="Times New Roman"/>
              </w:rPr>
            </w:pPr>
            <w:r>
              <w:rPr>
                <w:rFonts w:eastAsia="Times New Roman"/>
              </w:rPr>
              <w:tab/>
            </w:r>
            <w:r w:rsidRPr="00F95B8C">
              <w:rPr>
                <w:rFonts w:eastAsia="Times New Roman"/>
              </w:rPr>
              <w:t>FileSystemHandle fileSystemHandle);</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_Ref23409957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3.3.8</w:t>
            </w:r>
            <w:r w:rsidRPr="005B058C">
              <w:rPr>
                <w:szCs w:val="28"/>
                <w:lang w:val="en-US"/>
              </w:rPr>
              <w:fldChar w:fldCharType="end"/>
            </w:r>
          </w:p>
        </w:tc>
      </w:tr>
      <w:tr w:rsidR="00697944" w:rsidRPr="00873533"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rsidRPr="00796B23">
              <w:t>Переход к первому кластеру</w:t>
            </w:r>
          </w:p>
        </w:tc>
        <w:tc>
          <w:tcPr>
            <w:tcW w:w="7379" w:type="dxa"/>
            <w:shd w:val="clear" w:color="auto" w:fill="auto"/>
            <w:noWrap/>
            <w:hideMark/>
          </w:tcPr>
          <w:p w:rsidR="00697944" w:rsidRDefault="00697944" w:rsidP="000A1F5B">
            <w:pPr>
              <w:pStyle w:val="afffffffff4"/>
              <w:keepNext w:val="0"/>
              <w:rPr>
                <w:rFonts w:eastAsia="Times New Roman"/>
              </w:rPr>
            </w:pPr>
            <w:r w:rsidRPr="00F95B8C">
              <w:rPr>
                <w:rFonts w:eastAsia="Times New Roman"/>
              </w:rPr>
              <w:t xml:space="preserve">void __stdcall </w:t>
            </w:r>
            <w:hyperlink w:anchor="ClusterFirst" w:history="1">
              <w:r w:rsidRPr="00537840">
                <w:rPr>
                  <w:b/>
                </w:rPr>
                <w:t>ClusterFirst</w:t>
              </w:r>
            </w:hyperlink>
            <w:r>
              <w:rPr>
                <w:rFonts w:eastAsia="Times New Roman"/>
              </w:rPr>
              <w:t>(</w:t>
            </w:r>
          </w:p>
          <w:p w:rsidR="00697944" w:rsidRPr="00F95B8C" w:rsidRDefault="00697944" w:rsidP="000A1F5B">
            <w:pPr>
              <w:pStyle w:val="afffffffff4"/>
              <w:keepNext w:val="0"/>
              <w:rPr>
                <w:rFonts w:eastAsia="Times New Roman"/>
              </w:rPr>
            </w:pPr>
            <w:r>
              <w:rPr>
                <w:rFonts w:eastAsia="Times New Roman"/>
              </w:rPr>
              <w:tab/>
            </w:r>
            <w:r w:rsidRPr="00F95B8C">
              <w:rPr>
                <w:rFonts w:eastAsia="Times New Roman"/>
              </w:rPr>
              <w:t>ClusterIteratorHandle clusterIteratorHandle);</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ClusterFirst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3.3.9</w:t>
            </w:r>
            <w:r w:rsidRPr="005B058C">
              <w:rPr>
                <w:szCs w:val="28"/>
                <w:lang w:val="en-US"/>
              </w:rPr>
              <w:fldChar w:fldCharType="end"/>
            </w:r>
          </w:p>
        </w:tc>
      </w:tr>
      <w:tr w:rsidR="00697944" w:rsidRPr="00873533"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rsidRPr="00796B23">
              <w:t>Переход к следующему кластеру</w:t>
            </w:r>
          </w:p>
        </w:tc>
        <w:tc>
          <w:tcPr>
            <w:tcW w:w="7379" w:type="dxa"/>
            <w:shd w:val="clear" w:color="auto" w:fill="auto"/>
            <w:noWrap/>
            <w:hideMark/>
          </w:tcPr>
          <w:p w:rsidR="00697944" w:rsidRDefault="00697944" w:rsidP="000A1F5B">
            <w:pPr>
              <w:pStyle w:val="afffffffff4"/>
              <w:keepNext w:val="0"/>
              <w:rPr>
                <w:rFonts w:eastAsia="Times New Roman"/>
              </w:rPr>
            </w:pPr>
            <w:r w:rsidRPr="00F95B8C">
              <w:rPr>
                <w:rFonts w:eastAsia="Times New Roman"/>
              </w:rPr>
              <w:t xml:space="preserve">void __stdcall </w:t>
            </w:r>
            <w:hyperlink w:anchor="ClusterNext" w:history="1">
              <w:r w:rsidRPr="00537840">
                <w:rPr>
                  <w:rStyle w:val="aff8"/>
                  <w:rFonts w:eastAsia="Times New Roman"/>
                  <w:b/>
                </w:rPr>
                <w:t>ClusterNext</w:t>
              </w:r>
            </w:hyperlink>
            <w:r>
              <w:rPr>
                <w:rFonts w:eastAsia="Times New Roman"/>
              </w:rPr>
              <w:t>(</w:t>
            </w:r>
          </w:p>
          <w:p w:rsidR="00697944" w:rsidRPr="00F95B8C" w:rsidRDefault="00697944" w:rsidP="000A1F5B">
            <w:pPr>
              <w:pStyle w:val="afffffffff4"/>
              <w:keepNext w:val="0"/>
              <w:rPr>
                <w:rFonts w:eastAsia="Times New Roman"/>
              </w:rPr>
            </w:pPr>
            <w:r>
              <w:rPr>
                <w:rFonts w:eastAsia="Times New Roman"/>
              </w:rPr>
              <w:tab/>
            </w:r>
            <w:r w:rsidRPr="00F95B8C">
              <w:rPr>
                <w:rFonts w:eastAsia="Times New Roman"/>
              </w:rPr>
              <w:t>ClusterIteratorHandle clusterIteratorHandle);</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ClusterNext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3.3.10</w:t>
            </w:r>
            <w:r w:rsidRPr="005B058C">
              <w:rPr>
                <w:szCs w:val="28"/>
                <w:lang w:val="en-US"/>
              </w:rPr>
              <w:fldChar w:fldCharType="end"/>
            </w:r>
          </w:p>
        </w:tc>
      </w:tr>
      <w:tr w:rsidR="00697944" w:rsidRPr="00873533"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lastRenderedPageBreak/>
              <w:t xml:space="preserve">Проверка окончания </w:t>
            </w:r>
            <w:r w:rsidRPr="00796B23">
              <w:t xml:space="preserve">обхода </w:t>
            </w:r>
            <w:r>
              <w:t>кластеров</w:t>
            </w:r>
          </w:p>
        </w:tc>
        <w:tc>
          <w:tcPr>
            <w:tcW w:w="7379" w:type="dxa"/>
            <w:shd w:val="clear" w:color="auto" w:fill="auto"/>
            <w:noWrap/>
            <w:hideMark/>
          </w:tcPr>
          <w:p w:rsidR="00697944" w:rsidRDefault="00697944" w:rsidP="000A1F5B">
            <w:pPr>
              <w:pStyle w:val="afffffffff4"/>
              <w:keepNext w:val="0"/>
              <w:rPr>
                <w:rFonts w:eastAsia="Times New Roman"/>
              </w:rPr>
            </w:pPr>
            <w:r w:rsidRPr="00F95B8C">
              <w:rPr>
                <w:rFonts w:eastAsia="Times New Roman"/>
              </w:rPr>
              <w:t xml:space="preserve">bool __stdcall </w:t>
            </w:r>
            <w:hyperlink w:anchor="ClusterIsDone" w:history="1">
              <w:r w:rsidRPr="00537840">
                <w:rPr>
                  <w:rStyle w:val="aff8"/>
                  <w:rFonts w:eastAsia="Times New Roman"/>
                  <w:b/>
                </w:rPr>
                <w:t>ClusterIsDone</w:t>
              </w:r>
            </w:hyperlink>
            <w:r>
              <w:rPr>
                <w:rFonts w:eastAsia="Times New Roman"/>
              </w:rPr>
              <w:t>(</w:t>
            </w:r>
          </w:p>
          <w:p w:rsidR="00697944" w:rsidRPr="00F95B8C" w:rsidRDefault="00697944" w:rsidP="000A1F5B">
            <w:pPr>
              <w:pStyle w:val="afffffffff4"/>
              <w:keepNext w:val="0"/>
              <w:rPr>
                <w:rFonts w:eastAsia="Times New Roman"/>
              </w:rPr>
            </w:pPr>
            <w:r>
              <w:rPr>
                <w:rFonts w:eastAsia="Times New Roman"/>
              </w:rPr>
              <w:tab/>
            </w:r>
            <w:r w:rsidRPr="00F95B8C">
              <w:rPr>
                <w:rFonts w:eastAsia="Times New Roman"/>
              </w:rPr>
              <w:t>ClusterIteratorHandle clusterIteratorHandle);</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ClusterIsDone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3.3.11</w:t>
            </w:r>
            <w:r w:rsidRPr="005B058C">
              <w:rPr>
                <w:szCs w:val="28"/>
                <w:lang w:val="en-US"/>
              </w:rPr>
              <w:fldChar w:fldCharType="end"/>
            </w:r>
          </w:p>
        </w:tc>
      </w:tr>
      <w:tr w:rsidR="00697944" w:rsidRPr="00873533"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t>Определение того, является ли текущий кластер используемым или свободным</w:t>
            </w:r>
          </w:p>
        </w:tc>
        <w:tc>
          <w:tcPr>
            <w:tcW w:w="7379" w:type="dxa"/>
            <w:shd w:val="clear" w:color="auto" w:fill="auto"/>
            <w:noWrap/>
            <w:hideMark/>
          </w:tcPr>
          <w:p w:rsidR="00697944" w:rsidRDefault="00697944" w:rsidP="000A1F5B">
            <w:pPr>
              <w:pStyle w:val="afffffffff4"/>
              <w:keepNext w:val="0"/>
              <w:rPr>
                <w:rFonts w:eastAsia="Times New Roman"/>
              </w:rPr>
            </w:pPr>
            <w:r w:rsidRPr="00F95B8C">
              <w:rPr>
                <w:rFonts w:eastAsia="Times New Roman"/>
              </w:rPr>
              <w:t xml:space="preserve">bool __stdcall </w:t>
            </w:r>
            <w:hyperlink w:anchor="ClusterIsUsed" w:history="1">
              <w:r w:rsidRPr="00537840">
                <w:rPr>
                  <w:rStyle w:val="aff8"/>
                  <w:rFonts w:eastAsia="Times New Roman"/>
                  <w:b/>
                </w:rPr>
                <w:t>ClusterIsUsed</w:t>
              </w:r>
            </w:hyperlink>
            <w:r>
              <w:rPr>
                <w:rFonts w:eastAsia="Times New Roman"/>
              </w:rPr>
              <w:t>(</w:t>
            </w:r>
          </w:p>
          <w:p w:rsidR="00697944" w:rsidRPr="00F95B8C" w:rsidRDefault="00697944" w:rsidP="000A1F5B">
            <w:pPr>
              <w:pStyle w:val="afffffffff4"/>
              <w:keepNext w:val="0"/>
              <w:rPr>
                <w:rFonts w:eastAsia="Times New Roman"/>
              </w:rPr>
            </w:pPr>
            <w:r>
              <w:rPr>
                <w:rFonts w:eastAsia="Times New Roman"/>
              </w:rPr>
              <w:tab/>
            </w:r>
            <w:r w:rsidRPr="00F95B8C">
              <w:rPr>
                <w:rFonts w:eastAsia="Times New Roman"/>
              </w:rPr>
              <w:t>ClusterIteratorHandle clusterIteratorHandle);</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_Ref23410154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3.3.12</w:t>
            </w:r>
            <w:r w:rsidRPr="005B058C">
              <w:rPr>
                <w:szCs w:val="28"/>
                <w:lang w:val="en-US"/>
              </w:rPr>
              <w:fldChar w:fldCharType="end"/>
            </w:r>
          </w:p>
        </w:tc>
      </w:tr>
      <w:tr w:rsidR="00697944" w:rsidRPr="007B4857"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t>Чтение данных из текущего кластера</w:t>
            </w:r>
          </w:p>
        </w:tc>
        <w:tc>
          <w:tcPr>
            <w:tcW w:w="7379" w:type="dxa"/>
            <w:shd w:val="clear" w:color="auto" w:fill="auto"/>
            <w:noWrap/>
            <w:hideMark/>
          </w:tcPr>
          <w:p w:rsidR="00697944" w:rsidRDefault="00697944" w:rsidP="000A1F5B">
            <w:pPr>
              <w:pStyle w:val="afffffffff4"/>
              <w:keepNext w:val="0"/>
              <w:rPr>
                <w:rFonts w:eastAsia="Times New Roman"/>
              </w:rPr>
            </w:pPr>
            <w:r w:rsidRPr="00F95B8C">
              <w:rPr>
                <w:rFonts w:eastAsia="Times New Roman"/>
              </w:rPr>
              <w:t xml:space="preserve">LONGLONG __stdcall </w:t>
            </w:r>
            <w:hyperlink w:anchor="GetCurrentCluster" w:history="1">
              <w:r w:rsidRPr="00537840">
                <w:rPr>
                  <w:rStyle w:val="aff8"/>
                  <w:rFonts w:eastAsia="Times New Roman"/>
                  <w:b/>
                </w:rPr>
                <w:t>GetCurrentCluster</w:t>
              </w:r>
            </w:hyperlink>
            <w:r>
              <w:rPr>
                <w:rFonts w:eastAsia="Times New Roman"/>
              </w:rPr>
              <w:t>(</w:t>
            </w:r>
          </w:p>
          <w:p w:rsidR="00697944" w:rsidRDefault="00697944" w:rsidP="000A1F5B">
            <w:pPr>
              <w:pStyle w:val="afffffffff4"/>
              <w:keepNext w:val="0"/>
              <w:rPr>
                <w:rFonts w:eastAsia="Times New Roman"/>
              </w:rPr>
            </w:pPr>
            <w:r>
              <w:rPr>
                <w:rFonts w:eastAsia="Times New Roman"/>
              </w:rPr>
              <w:tab/>
            </w:r>
            <w:r w:rsidRPr="00F95B8C">
              <w:rPr>
                <w:rFonts w:eastAsia="Times New Roman"/>
              </w:rPr>
              <w:t>ClusterIteratorHandle clusterIteratorHandle</w:t>
            </w:r>
            <w:r>
              <w:rPr>
                <w:rFonts w:eastAsia="Times New Roman"/>
              </w:rPr>
              <w:t>,</w:t>
            </w:r>
          </w:p>
          <w:p w:rsidR="00697944" w:rsidRPr="00F95B8C" w:rsidRDefault="00697944" w:rsidP="000A1F5B">
            <w:pPr>
              <w:pStyle w:val="afffffffff4"/>
              <w:keepNext w:val="0"/>
              <w:rPr>
                <w:rFonts w:eastAsia="Times New Roman"/>
              </w:rPr>
            </w:pPr>
            <w:r>
              <w:rPr>
                <w:rFonts w:eastAsia="Times New Roman"/>
              </w:rPr>
              <w:tab/>
            </w:r>
            <w:r w:rsidRPr="00F95B8C">
              <w:rPr>
                <w:rFonts w:eastAsia="Times New Roman"/>
              </w:rPr>
              <w:t>BYTE *dataBuffer);</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GetCurrentCluster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3.3.13</w:t>
            </w:r>
            <w:r w:rsidRPr="005B058C">
              <w:rPr>
                <w:szCs w:val="28"/>
                <w:lang w:val="en-US"/>
              </w:rPr>
              <w:fldChar w:fldCharType="end"/>
            </w:r>
          </w:p>
        </w:tc>
      </w:tr>
      <w:tr w:rsidR="00697944" w:rsidRPr="00873533"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rsidRPr="00796B23">
              <w:t>Закрытие дескриптора последовательного обхода кластеров</w:t>
            </w:r>
          </w:p>
        </w:tc>
        <w:tc>
          <w:tcPr>
            <w:tcW w:w="7379" w:type="dxa"/>
            <w:shd w:val="clear" w:color="auto" w:fill="auto"/>
            <w:noWrap/>
            <w:hideMark/>
          </w:tcPr>
          <w:p w:rsidR="00697944" w:rsidRDefault="00697944" w:rsidP="000A1F5B">
            <w:pPr>
              <w:pStyle w:val="afffffffff4"/>
              <w:keepNext w:val="0"/>
              <w:rPr>
                <w:rFonts w:eastAsia="Times New Roman"/>
              </w:rPr>
            </w:pPr>
            <w:r w:rsidRPr="00F95B8C">
              <w:rPr>
                <w:rFonts w:eastAsia="Times New Roman"/>
              </w:rPr>
              <w:t xml:space="preserve">void __stdcall </w:t>
            </w:r>
            <w:hyperlink w:anchor="CloseClusterIterator" w:history="1">
              <w:r w:rsidRPr="00537840">
                <w:rPr>
                  <w:rStyle w:val="aff8"/>
                  <w:rFonts w:eastAsia="Times New Roman"/>
                  <w:b/>
                </w:rPr>
                <w:t>CloseClusterIterator</w:t>
              </w:r>
            </w:hyperlink>
            <w:r>
              <w:rPr>
                <w:rFonts w:eastAsia="Times New Roman"/>
              </w:rPr>
              <w:t>(</w:t>
            </w:r>
          </w:p>
          <w:p w:rsidR="00697944" w:rsidRPr="00F95B8C" w:rsidRDefault="00697944" w:rsidP="000A1F5B">
            <w:pPr>
              <w:pStyle w:val="afffffffff4"/>
              <w:keepNext w:val="0"/>
              <w:rPr>
                <w:rFonts w:eastAsia="Times New Roman"/>
              </w:rPr>
            </w:pPr>
            <w:r>
              <w:rPr>
                <w:rFonts w:eastAsia="Times New Roman"/>
              </w:rPr>
              <w:tab/>
            </w:r>
            <w:r w:rsidRPr="00F95B8C">
              <w:rPr>
                <w:rFonts w:eastAsia="Times New Roman"/>
              </w:rPr>
              <w:t>ClusterIteratorHandle clusterIteratorHandle);</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_Ref23409972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3.3.14</w:t>
            </w:r>
            <w:r w:rsidRPr="005B058C">
              <w:rPr>
                <w:szCs w:val="28"/>
                <w:lang w:val="en-US"/>
              </w:rPr>
              <w:fldChar w:fldCharType="end"/>
            </w:r>
          </w:p>
        </w:tc>
      </w:tr>
      <w:tr w:rsidR="00697944" w:rsidRPr="00C40416" w:rsidTr="000A1F5B">
        <w:trPr>
          <w:cantSplit/>
          <w:trHeight w:val="300"/>
        </w:trPr>
        <w:tc>
          <w:tcPr>
            <w:tcW w:w="14694" w:type="dxa"/>
            <w:gridSpan w:val="3"/>
            <w:shd w:val="clear" w:color="auto" w:fill="auto"/>
            <w:noWrap/>
            <w:hideMark/>
          </w:tcPr>
          <w:p w:rsidR="00697944" w:rsidRPr="00C40416" w:rsidRDefault="00697944" w:rsidP="00F46B25">
            <w:pPr>
              <w:pStyle w:val="affffff7"/>
              <w:keepNext/>
              <w:keepLines/>
              <w:numPr>
                <w:ilvl w:val="1"/>
                <w:numId w:val="17"/>
              </w:numPr>
              <w:tabs>
                <w:tab w:val="left" w:pos="616"/>
              </w:tabs>
              <w:spacing w:line="264" w:lineRule="auto"/>
              <w:ind w:left="0" w:firstLine="0"/>
              <w:rPr>
                <w:b/>
                <w:szCs w:val="28"/>
              </w:rPr>
            </w:pPr>
            <w:r w:rsidRPr="00C40416">
              <w:rPr>
                <w:b/>
                <w:szCs w:val="28"/>
              </w:rPr>
              <w:t>Чтение данных файловой системы по заданному смещению</w:t>
            </w:r>
          </w:p>
        </w:tc>
      </w:tr>
      <w:tr w:rsidR="00697944" w:rsidRPr="00873533" w:rsidTr="000A1F5B">
        <w:trPr>
          <w:cantSplit/>
          <w:trHeight w:val="300"/>
        </w:trPr>
        <w:tc>
          <w:tcPr>
            <w:tcW w:w="6252" w:type="dxa"/>
            <w:shd w:val="clear" w:color="auto" w:fill="auto"/>
            <w:noWrap/>
            <w:hideMark/>
          </w:tcPr>
          <w:p w:rsidR="00697944" w:rsidRPr="00796B23" w:rsidRDefault="00697944" w:rsidP="000A1F5B">
            <w:pPr>
              <w:pStyle w:val="afffffffff2"/>
              <w:keepLines/>
              <w:spacing w:before="0" w:after="0" w:line="264" w:lineRule="auto"/>
            </w:pPr>
            <w:r>
              <w:t>Задание текущей позиции в</w:t>
            </w:r>
            <w:r w:rsidRPr="00814923">
              <w:t xml:space="preserve"> </w:t>
            </w:r>
            <w:r>
              <w:t>области памяти, занимаемой файловой системой</w:t>
            </w:r>
          </w:p>
        </w:tc>
        <w:tc>
          <w:tcPr>
            <w:tcW w:w="7379" w:type="dxa"/>
            <w:shd w:val="clear" w:color="auto" w:fill="auto"/>
            <w:noWrap/>
            <w:hideMark/>
          </w:tcPr>
          <w:p w:rsidR="00697944" w:rsidRDefault="00697944" w:rsidP="000A1F5B">
            <w:pPr>
              <w:pStyle w:val="afffffffff4"/>
              <w:rPr>
                <w:rFonts w:eastAsia="Times New Roman"/>
              </w:rPr>
            </w:pPr>
            <w:r w:rsidRPr="00F95B8C">
              <w:rPr>
                <w:rFonts w:eastAsia="Times New Roman"/>
              </w:rPr>
              <w:t xml:space="preserve">bool __stdcall </w:t>
            </w:r>
            <w:hyperlink w:anchor="SetFileSystemPosition" w:history="1">
              <w:r w:rsidRPr="00537840">
                <w:rPr>
                  <w:b/>
                </w:rPr>
                <w:t>SetFileSystemPosition</w:t>
              </w:r>
            </w:hyperlink>
            <w:r>
              <w:rPr>
                <w:rFonts w:eastAsia="Times New Roman"/>
              </w:rPr>
              <w:t>(</w:t>
            </w:r>
          </w:p>
          <w:p w:rsidR="00697944" w:rsidRPr="0084220F" w:rsidRDefault="00697944" w:rsidP="000A1F5B">
            <w:pPr>
              <w:pStyle w:val="afffffffff4"/>
              <w:rPr>
                <w:rFonts w:eastAsia="Times New Roman"/>
              </w:rPr>
            </w:pPr>
            <w:r>
              <w:rPr>
                <w:rFonts w:eastAsia="Times New Roman"/>
              </w:rPr>
              <w:tab/>
            </w:r>
            <w:r w:rsidRPr="00F95B8C">
              <w:rPr>
                <w:rFonts w:eastAsia="Times New Roman"/>
              </w:rPr>
              <w:t>FileSystemHandle fileSystemHandle</w:t>
            </w:r>
            <w:r>
              <w:rPr>
                <w:rFonts w:eastAsia="Times New Roman"/>
              </w:rPr>
              <w:t>,</w:t>
            </w:r>
          </w:p>
          <w:p w:rsidR="00697944" w:rsidRDefault="00697944" w:rsidP="000A1F5B">
            <w:pPr>
              <w:pStyle w:val="afffffffff4"/>
              <w:rPr>
                <w:rFonts w:eastAsia="Times New Roman"/>
              </w:rPr>
            </w:pPr>
            <w:r w:rsidRPr="0084220F">
              <w:rPr>
                <w:rFonts w:eastAsia="Times New Roman"/>
              </w:rPr>
              <w:tab/>
            </w:r>
            <w:r w:rsidRPr="00F95B8C">
              <w:rPr>
                <w:rFonts w:eastAsia="Times New Roman"/>
              </w:rPr>
              <w:t>LONGLONG newPosition</w:t>
            </w:r>
            <w:r>
              <w:rPr>
                <w:rFonts w:eastAsia="Times New Roman"/>
              </w:rPr>
              <w:t>,</w:t>
            </w:r>
          </w:p>
          <w:p w:rsidR="00697944" w:rsidRPr="00F95B8C" w:rsidRDefault="00697944" w:rsidP="000A1F5B">
            <w:pPr>
              <w:pStyle w:val="afffffffff4"/>
              <w:rPr>
                <w:rFonts w:eastAsia="Times New Roman"/>
              </w:rPr>
            </w:pPr>
            <w:r>
              <w:rPr>
                <w:rFonts w:eastAsia="Times New Roman"/>
              </w:rPr>
              <w:tab/>
            </w:r>
            <w:r w:rsidRPr="00F95B8C">
              <w:rPr>
                <w:rFonts w:eastAsia="Times New Roman"/>
              </w:rPr>
              <w:t>OriginEnum newOrigin = OriginEnum::Begin);</w:t>
            </w:r>
          </w:p>
        </w:tc>
        <w:tc>
          <w:tcPr>
            <w:tcW w:w="1063" w:type="dxa"/>
          </w:tcPr>
          <w:p w:rsidR="00697944" w:rsidRPr="005B058C" w:rsidRDefault="00697944" w:rsidP="000A1F5B">
            <w:pPr>
              <w:pStyle w:val="affffff7"/>
              <w:keepNext/>
              <w:keepLines/>
              <w:spacing w:line="264" w:lineRule="auto"/>
              <w:rPr>
                <w:szCs w:val="28"/>
                <w:lang w:val="en-US"/>
              </w:rPr>
            </w:pPr>
            <w:r w:rsidRPr="005B058C">
              <w:rPr>
                <w:szCs w:val="28"/>
                <w:lang w:val="en-US"/>
              </w:rPr>
              <w:fldChar w:fldCharType="begin"/>
            </w:r>
            <w:r w:rsidRPr="005B058C">
              <w:rPr>
                <w:szCs w:val="28"/>
                <w:lang w:val="en-US"/>
              </w:rPr>
              <w:instrText xml:space="preserve"> REF SetFileSystemPosition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3.3.15</w:t>
            </w:r>
            <w:r w:rsidRPr="005B058C">
              <w:rPr>
                <w:szCs w:val="28"/>
                <w:lang w:val="en-US"/>
              </w:rPr>
              <w:fldChar w:fldCharType="end"/>
            </w:r>
          </w:p>
        </w:tc>
      </w:tr>
      <w:tr w:rsidR="00697944" w:rsidRPr="007B4857"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t>Чтение данных из области памяти, занимаемой файловой системой</w:t>
            </w:r>
          </w:p>
        </w:tc>
        <w:tc>
          <w:tcPr>
            <w:tcW w:w="7379" w:type="dxa"/>
            <w:shd w:val="clear" w:color="auto" w:fill="auto"/>
            <w:noWrap/>
            <w:hideMark/>
          </w:tcPr>
          <w:p w:rsidR="00697944" w:rsidRDefault="00697944" w:rsidP="000A1F5B">
            <w:pPr>
              <w:pStyle w:val="afffffffff4"/>
              <w:keepNext w:val="0"/>
              <w:rPr>
                <w:rFonts w:eastAsia="Times New Roman"/>
              </w:rPr>
            </w:pPr>
            <w:r w:rsidRPr="00F95B8C">
              <w:rPr>
                <w:rFonts w:eastAsia="Times New Roman"/>
              </w:rPr>
              <w:t xml:space="preserve">LONGLONG __stdcall </w:t>
            </w:r>
            <w:hyperlink w:anchor="ReadFileSystemData" w:history="1">
              <w:r w:rsidRPr="00537840">
                <w:rPr>
                  <w:b/>
                </w:rPr>
                <w:t>ReadFileSystemData</w:t>
              </w:r>
            </w:hyperlink>
            <w:r>
              <w:rPr>
                <w:rFonts w:eastAsia="Times New Roman"/>
              </w:rPr>
              <w:t>(</w:t>
            </w:r>
          </w:p>
          <w:p w:rsidR="00697944" w:rsidRDefault="00697944" w:rsidP="000A1F5B">
            <w:pPr>
              <w:pStyle w:val="afffffffff4"/>
              <w:keepNext w:val="0"/>
              <w:rPr>
                <w:rFonts w:eastAsia="Times New Roman"/>
              </w:rPr>
            </w:pPr>
            <w:r>
              <w:rPr>
                <w:rFonts w:eastAsia="Times New Roman"/>
              </w:rPr>
              <w:tab/>
            </w:r>
            <w:r w:rsidRPr="00F95B8C">
              <w:rPr>
                <w:rFonts w:eastAsia="Times New Roman"/>
              </w:rPr>
              <w:t>FileSystemHandle fileSystemHandle</w:t>
            </w:r>
            <w:r>
              <w:rPr>
                <w:rFonts w:eastAsia="Times New Roman"/>
              </w:rPr>
              <w:t>,</w:t>
            </w:r>
          </w:p>
          <w:p w:rsidR="00697944" w:rsidRDefault="00697944" w:rsidP="000A1F5B">
            <w:pPr>
              <w:pStyle w:val="afffffffff4"/>
              <w:keepNext w:val="0"/>
              <w:rPr>
                <w:rFonts w:eastAsia="Times New Roman"/>
              </w:rPr>
            </w:pPr>
            <w:r>
              <w:rPr>
                <w:rFonts w:eastAsia="Times New Roman"/>
              </w:rPr>
              <w:tab/>
            </w:r>
            <w:r w:rsidRPr="00F95B8C">
              <w:rPr>
                <w:rFonts w:eastAsia="Times New Roman"/>
              </w:rPr>
              <w:t>ULONGLONG bytesToRead</w:t>
            </w:r>
            <w:r>
              <w:rPr>
                <w:rFonts w:eastAsia="Times New Roman"/>
              </w:rPr>
              <w:t>,</w:t>
            </w:r>
          </w:p>
          <w:p w:rsidR="00697944" w:rsidRPr="00F95B8C" w:rsidRDefault="00697944" w:rsidP="000A1F5B">
            <w:pPr>
              <w:pStyle w:val="afffffffff4"/>
              <w:keepNext w:val="0"/>
              <w:rPr>
                <w:rFonts w:eastAsia="Times New Roman"/>
              </w:rPr>
            </w:pPr>
            <w:r>
              <w:rPr>
                <w:rFonts w:eastAsia="Times New Roman"/>
              </w:rPr>
              <w:tab/>
            </w:r>
            <w:r w:rsidRPr="00F95B8C">
              <w:rPr>
                <w:rFonts w:eastAsia="Times New Roman"/>
              </w:rPr>
              <w:t>BYTE *dataBuffer);</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ReadFileSystemData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3.3.16</w:t>
            </w:r>
            <w:r w:rsidRPr="005B058C">
              <w:rPr>
                <w:szCs w:val="28"/>
                <w:lang w:val="en-US"/>
              </w:rPr>
              <w:fldChar w:fldCharType="end"/>
            </w:r>
          </w:p>
        </w:tc>
      </w:tr>
      <w:tr w:rsidR="00697944" w:rsidRPr="007B4857" w:rsidTr="000A1F5B">
        <w:trPr>
          <w:cantSplit/>
          <w:trHeight w:val="300"/>
        </w:trPr>
        <w:tc>
          <w:tcPr>
            <w:tcW w:w="6252" w:type="dxa"/>
            <w:shd w:val="clear" w:color="auto" w:fill="auto"/>
            <w:noWrap/>
            <w:hideMark/>
          </w:tcPr>
          <w:p w:rsidR="00697944" w:rsidRPr="00F25699" w:rsidRDefault="00697944" w:rsidP="000A1F5B">
            <w:pPr>
              <w:pStyle w:val="afffffffff2"/>
              <w:keepNext w:val="0"/>
              <w:spacing w:before="0" w:after="0" w:line="264" w:lineRule="auto"/>
            </w:pPr>
            <w:r w:rsidRPr="00F25699">
              <w:t xml:space="preserve">Получение данных диапазона кластеров, заданного номером первого кластера и количеством кластеров </w:t>
            </w:r>
          </w:p>
        </w:tc>
        <w:tc>
          <w:tcPr>
            <w:tcW w:w="7379" w:type="dxa"/>
            <w:shd w:val="clear" w:color="auto" w:fill="auto"/>
            <w:noWrap/>
            <w:hideMark/>
          </w:tcPr>
          <w:p w:rsidR="00697944" w:rsidRDefault="00697944" w:rsidP="000A1F5B">
            <w:pPr>
              <w:pStyle w:val="afffffffff4"/>
              <w:keepNext w:val="0"/>
              <w:rPr>
                <w:rFonts w:eastAsia="Times New Roman"/>
              </w:rPr>
            </w:pPr>
            <w:r w:rsidRPr="00F95B8C">
              <w:rPr>
                <w:rFonts w:eastAsia="Times New Roman"/>
              </w:rPr>
              <w:t xml:space="preserve">LONGLONG __stdcall </w:t>
            </w:r>
            <w:hyperlink w:anchor="ReadClustersByNumber" w:history="1">
              <w:r w:rsidRPr="00537840">
                <w:rPr>
                  <w:b/>
                </w:rPr>
                <w:t>ReadClustersByNumber</w:t>
              </w:r>
            </w:hyperlink>
            <w:r>
              <w:rPr>
                <w:rFonts w:eastAsia="Times New Roman"/>
              </w:rPr>
              <w:t>(</w:t>
            </w:r>
          </w:p>
          <w:p w:rsidR="00697944" w:rsidRDefault="00697944" w:rsidP="000A1F5B">
            <w:pPr>
              <w:pStyle w:val="afffffffff4"/>
              <w:keepNext w:val="0"/>
              <w:rPr>
                <w:rFonts w:eastAsia="Times New Roman"/>
              </w:rPr>
            </w:pPr>
            <w:r>
              <w:rPr>
                <w:rFonts w:eastAsia="Times New Roman"/>
              </w:rPr>
              <w:tab/>
            </w:r>
            <w:r w:rsidRPr="00F95B8C">
              <w:rPr>
                <w:rFonts w:eastAsia="Times New Roman"/>
              </w:rPr>
              <w:t>FileSystemHandle fileSystemHandle</w:t>
            </w:r>
            <w:r>
              <w:rPr>
                <w:rFonts w:eastAsia="Times New Roman"/>
              </w:rPr>
              <w:t>,</w:t>
            </w:r>
          </w:p>
          <w:p w:rsidR="00697944" w:rsidRDefault="00697944" w:rsidP="000A1F5B">
            <w:pPr>
              <w:pStyle w:val="afffffffff4"/>
              <w:keepNext w:val="0"/>
              <w:rPr>
                <w:rFonts w:eastAsia="Times New Roman"/>
              </w:rPr>
            </w:pPr>
            <w:r>
              <w:rPr>
                <w:rFonts w:eastAsia="Times New Roman"/>
              </w:rPr>
              <w:tab/>
            </w:r>
            <w:r w:rsidRPr="00F95B8C">
              <w:rPr>
                <w:rFonts w:eastAsia="Times New Roman"/>
              </w:rPr>
              <w:t>ULONGLONG clusterId</w:t>
            </w:r>
            <w:r>
              <w:rPr>
                <w:rFonts w:eastAsia="Times New Roman"/>
              </w:rPr>
              <w:t>,</w:t>
            </w:r>
          </w:p>
          <w:p w:rsidR="00697944" w:rsidRDefault="00697944" w:rsidP="000A1F5B">
            <w:pPr>
              <w:pStyle w:val="afffffffff4"/>
              <w:keepNext w:val="0"/>
              <w:rPr>
                <w:rFonts w:eastAsia="Times New Roman"/>
              </w:rPr>
            </w:pPr>
            <w:r>
              <w:rPr>
                <w:rFonts w:eastAsia="Times New Roman"/>
              </w:rPr>
              <w:tab/>
            </w:r>
            <w:r w:rsidRPr="00F95B8C">
              <w:rPr>
                <w:rFonts w:eastAsia="Times New Roman"/>
              </w:rPr>
              <w:t>DWORD numberOfClusters</w:t>
            </w:r>
            <w:r>
              <w:rPr>
                <w:rFonts w:eastAsia="Times New Roman"/>
              </w:rPr>
              <w:t>,</w:t>
            </w:r>
          </w:p>
          <w:p w:rsidR="00697944" w:rsidRDefault="00697944" w:rsidP="000A1F5B">
            <w:pPr>
              <w:pStyle w:val="afffffffff4"/>
              <w:keepNext w:val="0"/>
              <w:rPr>
                <w:rFonts w:eastAsia="Times New Roman"/>
              </w:rPr>
            </w:pPr>
            <w:r>
              <w:rPr>
                <w:rFonts w:eastAsia="Times New Roman"/>
              </w:rPr>
              <w:tab/>
            </w:r>
            <w:r w:rsidRPr="00F95B8C">
              <w:rPr>
                <w:rFonts w:eastAsia="Times New Roman"/>
              </w:rPr>
              <w:t>BYTE *dataBuffer</w:t>
            </w:r>
            <w:r>
              <w:rPr>
                <w:rFonts w:eastAsia="Times New Roman"/>
              </w:rPr>
              <w:t>,</w:t>
            </w:r>
          </w:p>
          <w:p w:rsidR="00697944" w:rsidRPr="00F95B8C" w:rsidRDefault="00697944" w:rsidP="000A1F5B">
            <w:pPr>
              <w:pStyle w:val="afffffffff4"/>
              <w:keepNext w:val="0"/>
              <w:rPr>
                <w:rFonts w:eastAsia="Times New Roman"/>
              </w:rPr>
            </w:pPr>
            <w:r>
              <w:rPr>
                <w:rFonts w:eastAsia="Times New Roman"/>
              </w:rPr>
              <w:tab/>
            </w:r>
            <w:r w:rsidRPr="00F95B8C">
              <w:rPr>
                <w:rFonts w:eastAsia="Times New Roman"/>
              </w:rPr>
              <w:t>const DWORD bufferSize);</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_Ref23410007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3.3.17</w:t>
            </w:r>
            <w:r w:rsidRPr="005B058C">
              <w:rPr>
                <w:szCs w:val="28"/>
                <w:lang w:val="en-US"/>
              </w:rPr>
              <w:fldChar w:fldCharType="end"/>
            </w:r>
          </w:p>
        </w:tc>
      </w:tr>
      <w:tr w:rsidR="00697944" w:rsidRPr="00C40416" w:rsidTr="000A1F5B">
        <w:trPr>
          <w:cantSplit/>
          <w:trHeight w:val="300"/>
        </w:trPr>
        <w:tc>
          <w:tcPr>
            <w:tcW w:w="14694" w:type="dxa"/>
            <w:gridSpan w:val="3"/>
            <w:shd w:val="clear" w:color="auto" w:fill="auto"/>
            <w:noWrap/>
            <w:hideMark/>
          </w:tcPr>
          <w:p w:rsidR="00697944" w:rsidRPr="00C40416" w:rsidRDefault="00697944" w:rsidP="00F46B25">
            <w:pPr>
              <w:pStyle w:val="affffff7"/>
              <w:keepNext/>
              <w:keepLines/>
              <w:numPr>
                <w:ilvl w:val="1"/>
                <w:numId w:val="17"/>
              </w:numPr>
              <w:tabs>
                <w:tab w:val="left" w:pos="616"/>
              </w:tabs>
              <w:spacing w:line="264" w:lineRule="auto"/>
              <w:ind w:left="0" w:firstLine="0"/>
              <w:rPr>
                <w:b/>
                <w:szCs w:val="28"/>
              </w:rPr>
            </w:pPr>
            <w:r w:rsidRPr="00C40416">
              <w:rPr>
                <w:b/>
                <w:szCs w:val="28"/>
              </w:rPr>
              <w:lastRenderedPageBreak/>
              <w:t>Завершение работы с файловой системой</w:t>
            </w:r>
          </w:p>
        </w:tc>
      </w:tr>
      <w:tr w:rsidR="00697944" w:rsidRPr="00873533"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rsidRPr="00796B23">
              <w:t>Закрытие дескриптора файловой системы</w:t>
            </w:r>
          </w:p>
        </w:tc>
        <w:tc>
          <w:tcPr>
            <w:tcW w:w="7379" w:type="dxa"/>
            <w:shd w:val="clear" w:color="auto" w:fill="auto"/>
            <w:noWrap/>
            <w:hideMark/>
          </w:tcPr>
          <w:p w:rsidR="00697944" w:rsidRDefault="00697944" w:rsidP="000A1F5B">
            <w:pPr>
              <w:pStyle w:val="afffffffff4"/>
              <w:keepNext w:val="0"/>
              <w:rPr>
                <w:rFonts w:eastAsia="Times New Roman"/>
              </w:rPr>
            </w:pPr>
            <w:r w:rsidRPr="00F95B8C">
              <w:rPr>
                <w:rFonts w:eastAsia="Times New Roman"/>
              </w:rPr>
              <w:t xml:space="preserve">void __stdcall </w:t>
            </w:r>
            <w:hyperlink w:anchor="CloseFileSystemHandle" w:history="1">
              <w:r w:rsidRPr="00537840">
                <w:rPr>
                  <w:b/>
                </w:rPr>
                <w:t>CloseFileSystemHandle</w:t>
              </w:r>
            </w:hyperlink>
            <w:r>
              <w:rPr>
                <w:rFonts w:eastAsia="Times New Roman"/>
              </w:rPr>
              <w:t>(</w:t>
            </w:r>
          </w:p>
          <w:p w:rsidR="00697944" w:rsidRPr="00F95B8C" w:rsidRDefault="00697944" w:rsidP="000A1F5B">
            <w:pPr>
              <w:pStyle w:val="afffffffff4"/>
              <w:keepNext w:val="0"/>
              <w:rPr>
                <w:rFonts w:eastAsia="Times New Roman"/>
              </w:rPr>
            </w:pPr>
            <w:r>
              <w:rPr>
                <w:rFonts w:eastAsia="Times New Roman"/>
              </w:rPr>
              <w:tab/>
            </w:r>
            <w:r w:rsidRPr="00F95B8C">
              <w:rPr>
                <w:rFonts w:eastAsia="Times New Roman"/>
              </w:rPr>
              <w:t>FileSystemHandle fileSystemHandle);</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CloseFileSystemHandle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3.3.18</w:t>
            </w:r>
            <w:r w:rsidRPr="005B058C">
              <w:rPr>
                <w:szCs w:val="28"/>
                <w:lang w:val="en-US"/>
              </w:rPr>
              <w:fldChar w:fldCharType="end"/>
            </w:r>
          </w:p>
        </w:tc>
      </w:tr>
      <w:tr w:rsidR="00697944" w:rsidRPr="00C40416" w:rsidTr="000A1F5B">
        <w:trPr>
          <w:cantSplit/>
          <w:trHeight w:val="300"/>
        </w:trPr>
        <w:tc>
          <w:tcPr>
            <w:tcW w:w="14694" w:type="dxa"/>
            <w:gridSpan w:val="3"/>
            <w:shd w:val="clear" w:color="auto" w:fill="auto"/>
            <w:noWrap/>
          </w:tcPr>
          <w:p w:rsidR="00697944" w:rsidRPr="00C40416" w:rsidRDefault="00697944" w:rsidP="00F46B25">
            <w:pPr>
              <w:pStyle w:val="affffff7"/>
              <w:keepNext/>
              <w:keepLines/>
              <w:numPr>
                <w:ilvl w:val="0"/>
                <w:numId w:val="17"/>
              </w:numPr>
              <w:spacing w:line="264" w:lineRule="auto"/>
              <w:ind w:left="357" w:hanging="357"/>
              <w:rPr>
                <w:b/>
                <w:caps/>
              </w:rPr>
            </w:pPr>
            <w:bookmarkStart w:id="222" w:name="_Ref23855666"/>
            <w:r>
              <w:rPr>
                <w:b/>
                <w:caps/>
              </w:rPr>
              <w:t>Операции с</w:t>
            </w:r>
            <w:r w:rsidRPr="00C40416">
              <w:rPr>
                <w:b/>
                <w:caps/>
              </w:rPr>
              <w:t xml:space="preserve"> отдельными файлами и каталогами</w:t>
            </w:r>
            <w:bookmarkEnd w:id="222"/>
          </w:p>
        </w:tc>
      </w:tr>
      <w:tr w:rsidR="00697944" w:rsidRPr="00C40416" w:rsidTr="000A1F5B">
        <w:trPr>
          <w:cantSplit/>
          <w:trHeight w:val="300"/>
        </w:trPr>
        <w:tc>
          <w:tcPr>
            <w:tcW w:w="14694" w:type="dxa"/>
            <w:gridSpan w:val="3"/>
            <w:shd w:val="clear" w:color="auto" w:fill="auto"/>
            <w:noWrap/>
          </w:tcPr>
          <w:p w:rsidR="00697944" w:rsidRPr="00C40416" w:rsidRDefault="00697944" w:rsidP="00F46B25">
            <w:pPr>
              <w:pStyle w:val="affffff7"/>
              <w:keepNext/>
              <w:keepLines/>
              <w:numPr>
                <w:ilvl w:val="1"/>
                <w:numId w:val="17"/>
              </w:numPr>
              <w:tabs>
                <w:tab w:val="left" w:pos="616"/>
              </w:tabs>
              <w:spacing w:line="264" w:lineRule="auto"/>
              <w:ind w:left="0" w:firstLine="0"/>
              <w:rPr>
                <w:b/>
                <w:szCs w:val="28"/>
              </w:rPr>
            </w:pPr>
            <w:r w:rsidRPr="00C40416">
              <w:rPr>
                <w:b/>
                <w:szCs w:val="28"/>
              </w:rPr>
              <w:t>Начало работы с отдельным объектом файловой системы</w:t>
            </w:r>
          </w:p>
        </w:tc>
      </w:tr>
      <w:tr w:rsidR="00697944" w:rsidRPr="007B4857" w:rsidTr="000A1F5B">
        <w:trPr>
          <w:cantSplit/>
          <w:trHeight w:val="300"/>
        </w:trPr>
        <w:tc>
          <w:tcPr>
            <w:tcW w:w="6252" w:type="dxa"/>
            <w:shd w:val="clear" w:color="auto" w:fill="auto"/>
            <w:noWrap/>
          </w:tcPr>
          <w:p w:rsidR="00697944" w:rsidRPr="00796B23" w:rsidRDefault="00697944" w:rsidP="000A1F5B">
            <w:pPr>
              <w:pStyle w:val="afffffffff2"/>
              <w:spacing w:before="0" w:after="0" w:line="264" w:lineRule="auto"/>
            </w:pPr>
            <w:r>
              <w:t>Создание дескриптора файлового объекта</w:t>
            </w:r>
            <w:r w:rsidRPr="00796B23">
              <w:t xml:space="preserve"> по </w:t>
            </w:r>
            <w:r>
              <w:t xml:space="preserve">его </w:t>
            </w:r>
            <w:r w:rsidRPr="00796B23">
              <w:t>полному пути в гостевой файловой системе</w:t>
            </w:r>
          </w:p>
        </w:tc>
        <w:tc>
          <w:tcPr>
            <w:tcW w:w="7379" w:type="dxa"/>
            <w:shd w:val="clear" w:color="auto" w:fill="auto"/>
            <w:noWrap/>
          </w:tcPr>
          <w:p w:rsidR="00697944" w:rsidRDefault="00697944" w:rsidP="000A1F5B">
            <w:pPr>
              <w:pStyle w:val="afffffffff4"/>
              <w:rPr>
                <w:rFonts w:eastAsia="Times New Roman"/>
              </w:rPr>
            </w:pPr>
            <w:r w:rsidRPr="00F95B8C">
              <w:rPr>
                <w:rFonts w:eastAsia="Times New Roman"/>
              </w:rPr>
              <w:t xml:space="preserve">FileHandle __stdcall </w:t>
            </w:r>
            <w:hyperlink w:anchor="CreateFileHandle" w:history="1">
              <w:r w:rsidRPr="00537840">
                <w:rPr>
                  <w:b/>
                </w:rPr>
                <w:t>CreateFileHandle</w:t>
              </w:r>
            </w:hyperlink>
            <w:r>
              <w:rPr>
                <w:rFonts w:eastAsia="Times New Roman"/>
              </w:rPr>
              <w:t>(</w:t>
            </w:r>
          </w:p>
          <w:p w:rsidR="00697944" w:rsidRDefault="00697944" w:rsidP="000A1F5B">
            <w:pPr>
              <w:pStyle w:val="afffffffff4"/>
              <w:rPr>
                <w:rFonts w:eastAsia="Times New Roman"/>
              </w:rPr>
            </w:pPr>
            <w:r>
              <w:rPr>
                <w:rFonts w:eastAsia="Times New Roman"/>
              </w:rPr>
              <w:tab/>
            </w:r>
            <w:r w:rsidRPr="00F95B8C">
              <w:rPr>
                <w:rFonts w:eastAsia="Times New Roman"/>
              </w:rPr>
              <w:t>FileSystemHandle fileSystemHandle</w:t>
            </w:r>
            <w:r>
              <w:rPr>
                <w:rFonts w:eastAsia="Times New Roman"/>
              </w:rPr>
              <w:t>,</w:t>
            </w:r>
          </w:p>
          <w:p w:rsidR="00697944" w:rsidRPr="00F95B8C" w:rsidRDefault="00697944" w:rsidP="000A1F5B">
            <w:pPr>
              <w:pStyle w:val="afffffffff4"/>
              <w:rPr>
                <w:rFonts w:eastAsia="Times New Roman"/>
              </w:rPr>
            </w:pPr>
            <w:r>
              <w:rPr>
                <w:rFonts w:eastAsia="Times New Roman"/>
              </w:rPr>
              <w:tab/>
            </w:r>
            <w:r w:rsidRPr="00F95B8C">
              <w:rPr>
                <w:rFonts w:eastAsia="Times New Roman"/>
              </w:rPr>
              <w:t>const WCHAR *fullPath)</w:t>
            </w:r>
            <w:r>
              <w:rPr>
                <w:rFonts w:eastAsia="Times New Roman"/>
              </w:rPr>
              <w:t>;</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_Ref23410887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3.4.1</w:t>
            </w:r>
            <w:r w:rsidRPr="005B058C">
              <w:rPr>
                <w:szCs w:val="28"/>
                <w:lang w:val="en-US"/>
              </w:rPr>
              <w:fldChar w:fldCharType="end"/>
            </w:r>
          </w:p>
        </w:tc>
      </w:tr>
      <w:tr w:rsidR="00697944" w:rsidRPr="007B4857" w:rsidTr="000A1F5B">
        <w:trPr>
          <w:cantSplit/>
          <w:trHeight w:val="300"/>
        </w:trPr>
        <w:tc>
          <w:tcPr>
            <w:tcW w:w="6252" w:type="dxa"/>
            <w:shd w:val="clear" w:color="auto" w:fill="auto"/>
            <w:noWrap/>
          </w:tcPr>
          <w:p w:rsidR="00697944" w:rsidRPr="00796B23" w:rsidRDefault="00697944" w:rsidP="000A1F5B">
            <w:pPr>
              <w:pStyle w:val="afffffffff2"/>
              <w:keepNext w:val="0"/>
              <w:spacing w:before="0" w:after="0" w:line="264" w:lineRule="auto"/>
            </w:pPr>
            <w:r>
              <w:t>Создание дескриптора файлового объекта по его числовому идентификатору</w:t>
            </w:r>
          </w:p>
        </w:tc>
        <w:tc>
          <w:tcPr>
            <w:tcW w:w="7379" w:type="dxa"/>
            <w:shd w:val="clear" w:color="auto" w:fill="auto"/>
            <w:noWrap/>
          </w:tcPr>
          <w:p w:rsidR="00697944" w:rsidRDefault="00697944" w:rsidP="000A1F5B">
            <w:pPr>
              <w:pStyle w:val="afffffffff4"/>
              <w:rPr>
                <w:rFonts w:eastAsia="Times New Roman"/>
              </w:rPr>
            </w:pPr>
            <w:r w:rsidRPr="00F95B8C">
              <w:rPr>
                <w:rFonts w:eastAsia="Times New Roman"/>
              </w:rPr>
              <w:t xml:space="preserve">FileHandle __stdcall </w:t>
            </w:r>
            <w:hyperlink w:anchor="CreateFileHandleByRecordId" w:history="1">
              <w:r w:rsidRPr="00537840">
                <w:rPr>
                  <w:b/>
                </w:rPr>
                <w:t>CreateFileHandleByRecordId</w:t>
              </w:r>
            </w:hyperlink>
            <w:r>
              <w:rPr>
                <w:rFonts w:eastAsia="Times New Roman"/>
              </w:rPr>
              <w:t>(</w:t>
            </w:r>
          </w:p>
          <w:p w:rsidR="00697944" w:rsidRDefault="00697944" w:rsidP="000A1F5B">
            <w:pPr>
              <w:pStyle w:val="afffffffff4"/>
              <w:rPr>
                <w:rFonts w:eastAsia="Times New Roman"/>
              </w:rPr>
            </w:pPr>
            <w:r>
              <w:rPr>
                <w:rFonts w:eastAsia="Times New Roman"/>
              </w:rPr>
              <w:tab/>
            </w:r>
            <w:r w:rsidRPr="00F95B8C">
              <w:rPr>
                <w:rFonts w:eastAsia="Times New Roman"/>
              </w:rPr>
              <w:t>FileSystemHandle fileSystemHandle</w:t>
            </w:r>
            <w:r>
              <w:rPr>
                <w:rFonts w:eastAsia="Times New Roman"/>
              </w:rPr>
              <w:t>,</w:t>
            </w:r>
          </w:p>
          <w:p w:rsidR="00697944" w:rsidRPr="00F95B8C" w:rsidRDefault="00697944" w:rsidP="000A1F5B">
            <w:pPr>
              <w:pStyle w:val="afffffffff4"/>
              <w:rPr>
                <w:rFonts w:eastAsia="Times New Roman"/>
              </w:rPr>
            </w:pPr>
            <w:r>
              <w:rPr>
                <w:rFonts w:eastAsia="Times New Roman"/>
              </w:rPr>
              <w:tab/>
            </w:r>
            <w:r w:rsidRPr="00F95B8C">
              <w:rPr>
                <w:rFonts w:eastAsia="Times New Roman"/>
              </w:rPr>
              <w:t>ULONGLONG recordId);</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_Ref23410704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3.4.2</w:t>
            </w:r>
            <w:r w:rsidRPr="005B058C">
              <w:rPr>
                <w:szCs w:val="28"/>
                <w:lang w:val="en-US"/>
              </w:rPr>
              <w:fldChar w:fldCharType="end"/>
            </w:r>
          </w:p>
        </w:tc>
      </w:tr>
      <w:tr w:rsidR="00697944" w:rsidRPr="00C40416" w:rsidTr="000A1F5B">
        <w:trPr>
          <w:cantSplit/>
          <w:trHeight w:val="300"/>
        </w:trPr>
        <w:tc>
          <w:tcPr>
            <w:tcW w:w="14694" w:type="dxa"/>
            <w:gridSpan w:val="3"/>
            <w:shd w:val="clear" w:color="auto" w:fill="auto"/>
            <w:noWrap/>
          </w:tcPr>
          <w:p w:rsidR="00697944" w:rsidRPr="00C40416" w:rsidRDefault="00697944" w:rsidP="00F46B25">
            <w:pPr>
              <w:pStyle w:val="affffff7"/>
              <w:keepNext/>
              <w:keepLines/>
              <w:numPr>
                <w:ilvl w:val="1"/>
                <w:numId w:val="17"/>
              </w:numPr>
              <w:tabs>
                <w:tab w:val="left" w:pos="616"/>
              </w:tabs>
              <w:spacing w:line="264" w:lineRule="auto"/>
              <w:ind w:left="0" w:firstLine="0"/>
              <w:rPr>
                <w:b/>
                <w:szCs w:val="28"/>
              </w:rPr>
            </w:pPr>
            <w:r w:rsidRPr="00C40416">
              <w:rPr>
                <w:b/>
                <w:szCs w:val="28"/>
              </w:rPr>
              <w:t xml:space="preserve">Получение характеристик </w:t>
            </w:r>
            <w:r>
              <w:rPr>
                <w:b/>
                <w:szCs w:val="28"/>
              </w:rPr>
              <w:t>файлового объекта</w:t>
            </w:r>
          </w:p>
        </w:tc>
      </w:tr>
      <w:tr w:rsidR="00697944" w:rsidRPr="00873533" w:rsidTr="000A1F5B">
        <w:trPr>
          <w:cantSplit/>
          <w:trHeight w:val="300"/>
        </w:trPr>
        <w:tc>
          <w:tcPr>
            <w:tcW w:w="6252" w:type="dxa"/>
            <w:shd w:val="clear" w:color="auto" w:fill="auto"/>
            <w:noWrap/>
          </w:tcPr>
          <w:p w:rsidR="00697944" w:rsidRPr="00796B23" w:rsidRDefault="00697944" w:rsidP="000A1F5B">
            <w:pPr>
              <w:pStyle w:val="afffffffff2"/>
              <w:keepNext w:val="0"/>
              <w:spacing w:before="0" w:after="0" w:line="264" w:lineRule="auto"/>
            </w:pPr>
            <w:r>
              <w:t>Определение того, является ли файловый объект каталогом</w:t>
            </w:r>
          </w:p>
        </w:tc>
        <w:tc>
          <w:tcPr>
            <w:tcW w:w="7379" w:type="dxa"/>
            <w:shd w:val="clear" w:color="auto" w:fill="auto"/>
            <w:noWrap/>
          </w:tcPr>
          <w:p w:rsidR="00697944" w:rsidRDefault="00697944" w:rsidP="000A1F5B">
            <w:pPr>
              <w:pStyle w:val="afffffffff4"/>
              <w:rPr>
                <w:rFonts w:eastAsia="Times New Roman"/>
              </w:rPr>
            </w:pPr>
            <w:r w:rsidRPr="00F95B8C">
              <w:rPr>
                <w:rFonts w:eastAsia="Times New Roman"/>
              </w:rPr>
              <w:t xml:space="preserve">bool __stdcall </w:t>
            </w:r>
            <w:hyperlink w:anchor="FileIsDir" w:history="1">
              <w:r w:rsidRPr="00537840">
                <w:rPr>
                  <w:b/>
                </w:rPr>
                <w:t>FileIsDir</w:t>
              </w:r>
            </w:hyperlink>
            <w:r>
              <w:rPr>
                <w:rFonts w:eastAsia="Times New Roman"/>
              </w:rPr>
              <w:t>(</w:t>
            </w:r>
          </w:p>
          <w:p w:rsidR="00697944" w:rsidRPr="00F95B8C" w:rsidRDefault="00697944" w:rsidP="000A1F5B">
            <w:pPr>
              <w:pStyle w:val="afffffffff4"/>
              <w:rPr>
                <w:rFonts w:eastAsia="Times New Roman"/>
              </w:rPr>
            </w:pPr>
            <w:r>
              <w:rPr>
                <w:rFonts w:eastAsia="Times New Roman"/>
              </w:rPr>
              <w:tab/>
            </w:r>
            <w:r w:rsidRPr="00F95B8C">
              <w:rPr>
                <w:rFonts w:eastAsia="Times New Roman"/>
              </w:rPr>
              <w:t>FileHandle fileHandle);</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_Ref23410896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3.4.3</w:t>
            </w:r>
            <w:r w:rsidRPr="005B058C">
              <w:rPr>
                <w:szCs w:val="28"/>
                <w:lang w:val="en-US"/>
              </w:rPr>
              <w:fldChar w:fldCharType="end"/>
            </w:r>
          </w:p>
        </w:tc>
      </w:tr>
      <w:tr w:rsidR="00697944" w:rsidRPr="00873533" w:rsidTr="000A1F5B">
        <w:trPr>
          <w:cantSplit/>
          <w:trHeight w:val="300"/>
        </w:trPr>
        <w:tc>
          <w:tcPr>
            <w:tcW w:w="6252" w:type="dxa"/>
            <w:shd w:val="clear" w:color="auto" w:fill="auto"/>
            <w:noWrap/>
          </w:tcPr>
          <w:p w:rsidR="00697944" w:rsidRPr="00796B23" w:rsidRDefault="00697944" w:rsidP="000A1F5B">
            <w:pPr>
              <w:pStyle w:val="afffffffff2"/>
              <w:keepNext w:val="0"/>
              <w:spacing w:before="0" w:after="0" w:line="264" w:lineRule="auto"/>
            </w:pPr>
            <w:r>
              <w:t>Получение количества потоков данных файлового объекта</w:t>
            </w:r>
          </w:p>
        </w:tc>
        <w:tc>
          <w:tcPr>
            <w:tcW w:w="7379" w:type="dxa"/>
            <w:shd w:val="clear" w:color="auto" w:fill="auto"/>
            <w:noWrap/>
          </w:tcPr>
          <w:p w:rsidR="00697944" w:rsidRDefault="00697944" w:rsidP="000A1F5B">
            <w:pPr>
              <w:pStyle w:val="afffffffff4"/>
              <w:rPr>
                <w:rFonts w:eastAsia="Times New Roman"/>
              </w:rPr>
            </w:pPr>
            <w:r w:rsidRPr="00F95B8C">
              <w:rPr>
                <w:rFonts w:eastAsia="Times New Roman"/>
              </w:rPr>
              <w:t xml:space="preserve">int __stdcall </w:t>
            </w:r>
            <w:hyperlink w:anchor="GetNumberOfStreams" w:history="1">
              <w:r w:rsidRPr="00537840">
                <w:rPr>
                  <w:b/>
                </w:rPr>
                <w:t>GetNumberOfStreams</w:t>
              </w:r>
            </w:hyperlink>
            <w:r>
              <w:rPr>
                <w:rFonts w:eastAsia="Times New Roman"/>
              </w:rPr>
              <w:t>(</w:t>
            </w:r>
          </w:p>
          <w:p w:rsidR="00697944" w:rsidRPr="00F95B8C" w:rsidRDefault="00697944" w:rsidP="000A1F5B">
            <w:pPr>
              <w:pStyle w:val="afffffffff4"/>
              <w:rPr>
                <w:rFonts w:eastAsia="Times New Roman"/>
              </w:rPr>
            </w:pPr>
            <w:r>
              <w:rPr>
                <w:rFonts w:eastAsia="Times New Roman"/>
              </w:rPr>
              <w:tab/>
            </w:r>
            <w:r w:rsidRPr="00F95B8C">
              <w:rPr>
                <w:rFonts w:eastAsia="Times New Roman"/>
              </w:rPr>
              <w:t>FileHandle fileHandle);</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_Ref23423408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3.4.4</w:t>
            </w:r>
            <w:r w:rsidRPr="005B058C">
              <w:rPr>
                <w:szCs w:val="28"/>
                <w:lang w:val="en-US"/>
              </w:rPr>
              <w:fldChar w:fldCharType="end"/>
            </w:r>
          </w:p>
        </w:tc>
      </w:tr>
      <w:tr w:rsidR="00697944" w:rsidRPr="00873533" w:rsidTr="000A1F5B">
        <w:trPr>
          <w:cantSplit/>
          <w:trHeight w:val="300"/>
        </w:trPr>
        <w:tc>
          <w:tcPr>
            <w:tcW w:w="6252" w:type="dxa"/>
            <w:shd w:val="clear" w:color="auto" w:fill="auto"/>
            <w:noWrap/>
          </w:tcPr>
          <w:p w:rsidR="00697944" w:rsidRPr="00796B23" w:rsidRDefault="00697944" w:rsidP="000A1F5B">
            <w:pPr>
              <w:pStyle w:val="afffffffff2"/>
              <w:keepNext w:val="0"/>
              <w:spacing w:before="0" w:after="0" w:line="264" w:lineRule="auto"/>
            </w:pPr>
            <w:r>
              <w:t>Получение количества объектов файловой системы (файлов и каталогов) в каталоге</w:t>
            </w:r>
          </w:p>
        </w:tc>
        <w:tc>
          <w:tcPr>
            <w:tcW w:w="7379" w:type="dxa"/>
            <w:shd w:val="clear" w:color="auto" w:fill="auto"/>
            <w:noWrap/>
          </w:tcPr>
          <w:p w:rsidR="00697944" w:rsidRDefault="00697944" w:rsidP="000A1F5B">
            <w:pPr>
              <w:pStyle w:val="afffffffff4"/>
              <w:rPr>
                <w:rFonts w:eastAsia="Times New Roman"/>
              </w:rPr>
            </w:pPr>
            <w:r w:rsidRPr="00F95B8C">
              <w:rPr>
                <w:rFonts w:eastAsia="Times New Roman"/>
              </w:rPr>
              <w:t xml:space="preserve">int __stdcall </w:t>
            </w:r>
            <w:hyperlink w:anchor="GetNumberOfFiles" w:history="1">
              <w:r w:rsidRPr="00537840">
                <w:rPr>
                  <w:b/>
                </w:rPr>
                <w:t>GetNumberOfFiles</w:t>
              </w:r>
            </w:hyperlink>
            <w:r>
              <w:rPr>
                <w:rFonts w:eastAsia="Times New Roman"/>
              </w:rPr>
              <w:t>(</w:t>
            </w:r>
          </w:p>
          <w:p w:rsidR="00697944" w:rsidRPr="00F95B8C" w:rsidRDefault="00697944" w:rsidP="000A1F5B">
            <w:pPr>
              <w:pStyle w:val="afffffffff4"/>
              <w:rPr>
                <w:rFonts w:eastAsia="Times New Roman"/>
              </w:rPr>
            </w:pPr>
            <w:r>
              <w:rPr>
                <w:rFonts w:eastAsia="Times New Roman"/>
              </w:rPr>
              <w:tab/>
            </w:r>
            <w:r w:rsidRPr="00F95B8C">
              <w:rPr>
                <w:rFonts w:eastAsia="Times New Roman"/>
              </w:rPr>
              <w:t>FileHandle fileHandle);</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_Ref23410919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3.4.5</w:t>
            </w:r>
            <w:r w:rsidRPr="005B058C">
              <w:rPr>
                <w:szCs w:val="28"/>
                <w:lang w:val="en-US"/>
              </w:rPr>
              <w:fldChar w:fldCharType="end"/>
            </w:r>
          </w:p>
        </w:tc>
      </w:tr>
      <w:tr w:rsidR="00697944" w:rsidRPr="007B4857" w:rsidTr="000A1F5B">
        <w:trPr>
          <w:cantSplit/>
          <w:trHeight w:val="300"/>
        </w:trPr>
        <w:tc>
          <w:tcPr>
            <w:tcW w:w="6252" w:type="dxa"/>
            <w:shd w:val="clear" w:color="auto" w:fill="auto"/>
            <w:noWrap/>
          </w:tcPr>
          <w:p w:rsidR="00697944" w:rsidRPr="00796B23" w:rsidRDefault="00697944" w:rsidP="000A1F5B">
            <w:pPr>
              <w:pStyle w:val="afffffffff2"/>
              <w:keepNext w:val="0"/>
              <w:spacing w:before="0" w:after="0" w:line="264" w:lineRule="auto"/>
            </w:pPr>
            <w:r>
              <w:t>Получение размера заданного потока данных файла</w:t>
            </w:r>
          </w:p>
        </w:tc>
        <w:tc>
          <w:tcPr>
            <w:tcW w:w="7379" w:type="dxa"/>
            <w:shd w:val="clear" w:color="auto" w:fill="auto"/>
            <w:noWrap/>
          </w:tcPr>
          <w:p w:rsidR="00697944" w:rsidRDefault="00697944" w:rsidP="000A1F5B">
            <w:pPr>
              <w:pStyle w:val="afffffffff4"/>
              <w:rPr>
                <w:rFonts w:eastAsia="Times New Roman"/>
              </w:rPr>
            </w:pPr>
            <w:r w:rsidRPr="00F95B8C">
              <w:rPr>
                <w:rFonts w:eastAsia="Times New Roman"/>
              </w:rPr>
              <w:t xml:space="preserve">LONGLONG __stdcall </w:t>
            </w:r>
            <w:hyperlink w:anchor="GetFileDataSize" w:history="1">
              <w:r w:rsidRPr="00537840">
                <w:rPr>
                  <w:b/>
                </w:rPr>
                <w:t>GetFileDataSize</w:t>
              </w:r>
            </w:hyperlink>
            <w:r>
              <w:rPr>
                <w:rFonts w:eastAsia="Times New Roman"/>
              </w:rPr>
              <w:t>(</w:t>
            </w:r>
          </w:p>
          <w:p w:rsidR="00697944" w:rsidRDefault="00697944" w:rsidP="000A1F5B">
            <w:pPr>
              <w:pStyle w:val="afffffffff4"/>
              <w:rPr>
                <w:rFonts w:eastAsia="Times New Roman"/>
              </w:rPr>
            </w:pPr>
            <w:r>
              <w:rPr>
                <w:rFonts w:eastAsia="Times New Roman"/>
              </w:rPr>
              <w:tab/>
            </w:r>
            <w:r w:rsidRPr="00F95B8C">
              <w:rPr>
                <w:rFonts w:eastAsia="Times New Roman"/>
              </w:rPr>
              <w:t>FileHandle fileHandle</w:t>
            </w:r>
            <w:r>
              <w:rPr>
                <w:rFonts w:eastAsia="Times New Roman"/>
              </w:rPr>
              <w:t>,</w:t>
            </w:r>
          </w:p>
          <w:p w:rsidR="00697944" w:rsidRPr="00F95B8C" w:rsidRDefault="00697944" w:rsidP="000A1F5B">
            <w:pPr>
              <w:pStyle w:val="afffffffff4"/>
              <w:rPr>
                <w:rFonts w:eastAsia="Times New Roman"/>
              </w:rPr>
            </w:pPr>
            <w:r>
              <w:rPr>
                <w:rFonts w:eastAsia="Times New Roman"/>
              </w:rPr>
              <w:tab/>
            </w:r>
            <w:r w:rsidRPr="00F95B8C">
              <w:rPr>
                <w:rFonts w:eastAsia="Times New Roman"/>
              </w:rPr>
              <w:t>int streamIndex);</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_Ref23423417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3.4.6</w:t>
            </w:r>
            <w:r w:rsidRPr="005B058C">
              <w:rPr>
                <w:szCs w:val="28"/>
                <w:lang w:val="en-US"/>
              </w:rPr>
              <w:fldChar w:fldCharType="end"/>
            </w:r>
          </w:p>
        </w:tc>
      </w:tr>
      <w:tr w:rsidR="00697944" w:rsidRPr="007B4857" w:rsidTr="000A1F5B">
        <w:trPr>
          <w:cantSplit/>
          <w:trHeight w:val="300"/>
        </w:trPr>
        <w:tc>
          <w:tcPr>
            <w:tcW w:w="6252" w:type="dxa"/>
            <w:vMerge w:val="restart"/>
            <w:shd w:val="clear" w:color="auto" w:fill="auto"/>
            <w:noWrap/>
          </w:tcPr>
          <w:p w:rsidR="00697944" w:rsidRPr="00796B23" w:rsidRDefault="00697944" w:rsidP="000A1F5B">
            <w:pPr>
              <w:pStyle w:val="afffffffff2"/>
              <w:spacing w:before="0" w:after="0" w:line="264" w:lineRule="auto"/>
            </w:pPr>
            <w:r>
              <w:lastRenderedPageBreak/>
              <w:t>Получение временных отметок файлового объекта</w:t>
            </w:r>
          </w:p>
        </w:tc>
        <w:tc>
          <w:tcPr>
            <w:tcW w:w="7379" w:type="dxa"/>
            <w:shd w:val="clear" w:color="auto" w:fill="auto"/>
            <w:noWrap/>
          </w:tcPr>
          <w:p w:rsidR="00697944" w:rsidRDefault="00697944" w:rsidP="000A1F5B">
            <w:pPr>
              <w:pStyle w:val="afffffffff4"/>
              <w:rPr>
                <w:rFonts w:eastAsia="Times New Roman"/>
              </w:rPr>
            </w:pPr>
            <w:r w:rsidRPr="00F95B8C">
              <w:rPr>
                <w:rFonts w:eastAsia="Times New Roman"/>
              </w:rPr>
              <w:t xml:space="preserve">ULONGLONG __stdcall </w:t>
            </w:r>
            <w:hyperlink w:anchor="GetTimeFileCreate" w:history="1">
              <w:r w:rsidRPr="00537840">
                <w:rPr>
                  <w:b/>
                </w:rPr>
                <w:t>GetTimeFileCreate</w:t>
              </w:r>
            </w:hyperlink>
            <w:r>
              <w:rPr>
                <w:rFonts w:eastAsia="Times New Roman"/>
              </w:rPr>
              <w:t>(</w:t>
            </w:r>
          </w:p>
          <w:p w:rsidR="00697944" w:rsidRDefault="00697944" w:rsidP="000A1F5B">
            <w:pPr>
              <w:pStyle w:val="afffffffff4"/>
              <w:rPr>
                <w:rFonts w:eastAsia="Times New Roman"/>
              </w:rPr>
            </w:pPr>
            <w:r>
              <w:rPr>
                <w:rFonts w:eastAsia="Times New Roman"/>
              </w:rPr>
              <w:tab/>
            </w:r>
            <w:r w:rsidRPr="00F95B8C">
              <w:rPr>
                <w:rFonts w:eastAsia="Times New Roman"/>
              </w:rPr>
              <w:t>FileHandle fileHandle</w:t>
            </w:r>
            <w:r>
              <w:rPr>
                <w:rFonts w:eastAsia="Times New Roman"/>
              </w:rPr>
              <w:t>,</w:t>
            </w:r>
          </w:p>
          <w:p w:rsidR="00697944" w:rsidRDefault="00697944" w:rsidP="000A1F5B">
            <w:pPr>
              <w:pStyle w:val="afffffffff4"/>
              <w:rPr>
                <w:rFonts w:eastAsia="Times New Roman"/>
              </w:rPr>
            </w:pPr>
            <w:r>
              <w:rPr>
                <w:rFonts w:eastAsia="Times New Roman"/>
              </w:rPr>
              <w:tab/>
            </w:r>
            <w:r w:rsidRPr="00F95B8C">
              <w:rPr>
                <w:rFonts w:eastAsia="Times New Roman"/>
              </w:rPr>
              <w:t>char *outBuffer = NULL</w:t>
            </w:r>
            <w:r>
              <w:rPr>
                <w:rFonts w:eastAsia="Times New Roman"/>
              </w:rPr>
              <w:t>,</w:t>
            </w:r>
          </w:p>
          <w:p w:rsidR="00697944" w:rsidRDefault="00697944" w:rsidP="000A1F5B">
            <w:pPr>
              <w:pStyle w:val="afffffffff4"/>
              <w:rPr>
                <w:rFonts w:eastAsia="Times New Roman"/>
              </w:rPr>
            </w:pPr>
            <w:r>
              <w:rPr>
                <w:rFonts w:eastAsia="Times New Roman"/>
              </w:rPr>
              <w:tab/>
            </w:r>
            <w:r w:rsidRPr="00F95B8C">
              <w:rPr>
                <w:rFonts w:eastAsia="Times New Roman"/>
              </w:rPr>
              <w:t>bool localTime = true</w:t>
            </w:r>
            <w:r>
              <w:rPr>
                <w:rFonts w:eastAsia="Times New Roman"/>
              </w:rPr>
              <w:t>,</w:t>
            </w:r>
          </w:p>
          <w:p w:rsidR="00697944" w:rsidRPr="00F95B8C" w:rsidRDefault="00697944" w:rsidP="000A1F5B">
            <w:pPr>
              <w:pStyle w:val="afffffffff4"/>
              <w:rPr>
                <w:rFonts w:eastAsia="Times New Roman"/>
              </w:rPr>
            </w:pPr>
            <w:r>
              <w:rPr>
                <w:rFonts w:eastAsia="Times New Roman"/>
              </w:rPr>
              <w:tab/>
            </w:r>
            <w:r w:rsidRPr="00F95B8C">
              <w:rPr>
                <w:rFonts w:eastAsia="Times New Roman"/>
              </w:rPr>
              <w:t>long utcBias = 0);</w:t>
            </w:r>
          </w:p>
        </w:tc>
        <w:tc>
          <w:tcPr>
            <w:tcW w:w="1063" w:type="dxa"/>
            <w:vMerge w:val="restart"/>
          </w:tcPr>
          <w:p w:rsidR="00697944" w:rsidRPr="005B058C" w:rsidRDefault="00697944" w:rsidP="000A1F5B">
            <w:pPr>
              <w:pStyle w:val="affffff7"/>
              <w:keepNext/>
              <w:keepLines/>
              <w:spacing w:line="264" w:lineRule="auto"/>
              <w:rPr>
                <w:szCs w:val="28"/>
                <w:lang w:val="en-US"/>
              </w:rPr>
            </w:pPr>
            <w:r w:rsidRPr="005B058C">
              <w:rPr>
                <w:szCs w:val="28"/>
                <w:lang w:val="en-US"/>
              </w:rPr>
              <w:fldChar w:fldCharType="begin"/>
            </w:r>
            <w:r w:rsidRPr="005B058C">
              <w:rPr>
                <w:szCs w:val="28"/>
                <w:lang w:val="en-US"/>
              </w:rPr>
              <w:instrText xml:space="preserve"> REF _Ref23859517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3.4.7</w:t>
            </w:r>
            <w:r w:rsidRPr="005B058C">
              <w:rPr>
                <w:szCs w:val="28"/>
                <w:lang w:val="en-US"/>
              </w:rPr>
              <w:fldChar w:fldCharType="end"/>
            </w:r>
          </w:p>
        </w:tc>
      </w:tr>
      <w:tr w:rsidR="00697944" w:rsidRPr="007B4857" w:rsidTr="000A1F5B">
        <w:trPr>
          <w:cantSplit/>
          <w:trHeight w:val="300"/>
        </w:trPr>
        <w:tc>
          <w:tcPr>
            <w:tcW w:w="6252" w:type="dxa"/>
            <w:vMerge/>
            <w:shd w:val="clear" w:color="auto" w:fill="auto"/>
            <w:noWrap/>
          </w:tcPr>
          <w:p w:rsidR="00697944" w:rsidRPr="00796B23" w:rsidRDefault="00697944" w:rsidP="000A1F5B">
            <w:pPr>
              <w:pStyle w:val="afffffffff2"/>
              <w:keepNext w:val="0"/>
              <w:spacing w:before="0" w:after="0" w:line="264" w:lineRule="auto"/>
            </w:pPr>
          </w:p>
        </w:tc>
        <w:tc>
          <w:tcPr>
            <w:tcW w:w="7379" w:type="dxa"/>
            <w:shd w:val="clear" w:color="auto" w:fill="auto"/>
            <w:noWrap/>
          </w:tcPr>
          <w:p w:rsidR="00697944" w:rsidRDefault="00697944" w:rsidP="000A1F5B">
            <w:pPr>
              <w:pStyle w:val="afffffffff4"/>
              <w:rPr>
                <w:rFonts w:eastAsia="Times New Roman"/>
              </w:rPr>
            </w:pPr>
            <w:r w:rsidRPr="00F95B8C">
              <w:rPr>
                <w:rFonts w:eastAsia="Times New Roman"/>
              </w:rPr>
              <w:t xml:space="preserve">ULONGLONG __stdcall </w:t>
            </w:r>
            <w:hyperlink w:anchor="GetTimeFileCreate" w:history="1">
              <w:r w:rsidRPr="00537840">
                <w:rPr>
                  <w:b/>
                </w:rPr>
                <w:t>GetTimeFileModify</w:t>
              </w:r>
            </w:hyperlink>
            <w:r>
              <w:rPr>
                <w:rFonts w:eastAsia="Times New Roman"/>
              </w:rPr>
              <w:t>(</w:t>
            </w:r>
          </w:p>
          <w:p w:rsidR="00697944" w:rsidRDefault="00697944" w:rsidP="000A1F5B">
            <w:pPr>
              <w:pStyle w:val="afffffffff4"/>
              <w:rPr>
                <w:rFonts w:eastAsia="Times New Roman"/>
              </w:rPr>
            </w:pPr>
            <w:r>
              <w:rPr>
                <w:rFonts w:eastAsia="Times New Roman"/>
              </w:rPr>
              <w:tab/>
            </w:r>
            <w:r w:rsidRPr="00F95B8C">
              <w:rPr>
                <w:rFonts w:eastAsia="Times New Roman"/>
              </w:rPr>
              <w:t>FileHandle fileHandle</w:t>
            </w:r>
            <w:r>
              <w:rPr>
                <w:rFonts w:eastAsia="Times New Roman"/>
              </w:rPr>
              <w:t>,</w:t>
            </w:r>
          </w:p>
          <w:p w:rsidR="00697944" w:rsidRDefault="00697944" w:rsidP="000A1F5B">
            <w:pPr>
              <w:pStyle w:val="afffffffff4"/>
              <w:rPr>
                <w:rFonts w:eastAsia="Times New Roman"/>
              </w:rPr>
            </w:pPr>
            <w:r>
              <w:rPr>
                <w:rFonts w:eastAsia="Times New Roman"/>
              </w:rPr>
              <w:tab/>
            </w:r>
            <w:r w:rsidRPr="00F95B8C">
              <w:rPr>
                <w:rFonts w:eastAsia="Times New Roman"/>
              </w:rPr>
              <w:t>char *outBuffer = NULL</w:t>
            </w:r>
            <w:r>
              <w:rPr>
                <w:rFonts w:eastAsia="Times New Roman"/>
              </w:rPr>
              <w:t>,</w:t>
            </w:r>
          </w:p>
          <w:p w:rsidR="00697944" w:rsidRDefault="00697944" w:rsidP="000A1F5B">
            <w:pPr>
              <w:pStyle w:val="afffffffff4"/>
              <w:rPr>
                <w:rFonts w:eastAsia="Times New Roman"/>
              </w:rPr>
            </w:pPr>
            <w:r>
              <w:rPr>
                <w:rFonts w:eastAsia="Times New Roman"/>
              </w:rPr>
              <w:tab/>
            </w:r>
            <w:r w:rsidRPr="00F95B8C">
              <w:rPr>
                <w:rFonts w:eastAsia="Times New Roman"/>
              </w:rPr>
              <w:t>bool localTime = true</w:t>
            </w:r>
            <w:r>
              <w:rPr>
                <w:rFonts w:eastAsia="Times New Roman"/>
              </w:rPr>
              <w:t>,</w:t>
            </w:r>
          </w:p>
          <w:p w:rsidR="00697944" w:rsidRPr="00F95B8C" w:rsidRDefault="00697944" w:rsidP="000A1F5B">
            <w:pPr>
              <w:pStyle w:val="afffffffff4"/>
              <w:rPr>
                <w:rFonts w:eastAsia="Times New Roman"/>
              </w:rPr>
            </w:pPr>
            <w:r>
              <w:rPr>
                <w:rFonts w:eastAsia="Times New Roman"/>
              </w:rPr>
              <w:tab/>
            </w:r>
            <w:r w:rsidRPr="00F95B8C">
              <w:rPr>
                <w:rFonts w:eastAsia="Times New Roman"/>
              </w:rPr>
              <w:t>long utcBias = 0);</w:t>
            </w:r>
          </w:p>
        </w:tc>
        <w:tc>
          <w:tcPr>
            <w:tcW w:w="1063" w:type="dxa"/>
            <w:vMerge/>
          </w:tcPr>
          <w:p w:rsidR="00697944" w:rsidRPr="005B058C" w:rsidRDefault="00697944" w:rsidP="000A1F5B">
            <w:pPr>
              <w:pStyle w:val="affffff7"/>
              <w:keepLines/>
              <w:spacing w:line="264" w:lineRule="auto"/>
              <w:rPr>
                <w:szCs w:val="28"/>
                <w:lang w:val="en-US"/>
              </w:rPr>
            </w:pPr>
          </w:p>
        </w:tc>
      </w:tr>
      <w:tr w:rsidR="00697944" w:rsidRPr="007B4857" w:rsidTr="000A1F5B">
        <w:trPr>
          <w:cantSplit/>
          <w:trHeight w:val="300"/>
        </w:trPr>
        <w:tc>
          <w:tcPr>
            <w:tcW w:w="6252" w:type="dxa"/>
            <w:vMerge/>
            <w:shd w:val="clear" w:color="auto" w:fill="auto"/>
            <w:noWrap/>
          </w:tcPr>
          <w:p w:rsidR="00697944" w:rsidRPr="00796B23" w:rsidRDefault="00697944" w:rsidP="000A1F5B">
            <w:pPr>
              <w:pStyle w:val="afffffffff2"/>
              <w:keepNext w:val="0"/>
              <w:spacing w:before="0" w:after="0" w:line="264" w:lineRule="auto"/>
            </w:pPr>
          </w:p>
        </w:tc>
        <w:tc>
          <w:tcPr>
            <w:tcW w:w="7379" w:type="dxa"/>
            <w:shd w:val="clear" w:color="auto" w:fill="auto"/>
            <w:noWrap/>
          </w:tcPr>
          <w:p w:rsidR="00697944" w:rsidRDefault="00697944" w:rsidP="000A1F5B">
            <w:pPr>
              <w:pStyle w:val="afffffffff4"/>
              <w:rPr>
                <w:rFonts w:eastAsia="Times New Roman"/>
              </w:rPr>
            </w:pPr>
            <w:r w:rsidRPr="00F95B8C">
              <w:rPr>
                <w:rFonts w:eastAsia="Times New Roman"/>
              </w:rPr>
              <w:t xml:space="preserve">ULONGLONG __stdcall </w:t>
            </w:r>
            <w:hyperlink w:anchor="GetTimeFileCreate" w:history="1">
              <w:r w:rsidRPr="00537840">
                <w:rPr>
                  <w:b/>
                </w:rPr>
                <w:t>GetTimeFileAccess</w:t>
              </w:r>
            </w:hyperlink>
            <w:r>
              <w:rPr>
                <w:rFonts w:eastAsia="Times New Roman"/>
              </w:rPr>
              <w:t>(</w:t>
            </w:r>
          </w:p>
          <w:p w:rsidR="00697944" w:rsidRDefault="00697944" w:rsidP="000A1F5B">
            <w:pPr>
              <w:pStyle w:val="afffffffff4"/>
              <w:rPr>
                <w:rFonts w:eastAsia="Times New Roman"/>
              </w:rPr>
            </w:pPr>
            <w:r>
              <w:rPr>
                <w:rFonts w:eastAsia="Times New Roman"/>
              </w:rPr>
              <w:tab/>
            </w:r>
            <w:r w:rsidRPr="00F95B8C">
              <w:rPr>
                <w:rFonts w:eastAsia="Times New Roman"/>
              </w:rPr>
              <w:t>FileHandle fileHandle</w:t>
            </w:r>
            <w:r>
              <w:rPr>
                <w:rFonts w:eastAsia="Times New Roman"/>
              </w:rPr>
              <w:t>,</w:t>
            </w:r>
          </w:p>
          <w:p w:rsidR="00697944" w:rsidRDefault="00697944" w:rsidP="000A1F5B">
            <w:pPr>
              <w:pStyle w:val="afffffffff4"/>
              <w:rPr>
                <w:rFonts w:eastAsia="Times New Roman"/>
              </w:rPr>
            </w:pPr>
            <w:r>
              <w:rPr>
                <w:rFonts w:eastAsia="Times New Roman"/>
              </w:rPr>
              <w:tab/>
            </w:r>
            <w:r w:rsidRPr="00F95B8C">
              <w:rPr>
                <w:rFonts w:eastAsia="Times New Roman"/>
              </w:rPr>
              <w:t>char *outBuffer = NULL</w:t>
            </w:r>
            <w:r>
              <w:rPr>
                <w:rFonts w:eastAsia="Times New Roman"/>
              </w:rPr>
              <w:t>,</w:t>
            </w:r>
          </w:p>
          <w:p w:rsidR="00697944" w:rsidRDefault="00697944" w:rsidP="000A1F5B">
            <w:pPr>
              <w:pStyle w:val="afffffffff4"/>
              <w:rPr>
                <w:rFonts w:eastAsia="Times New Roman"/>
              </w:rPr>
            </w:pPr>
            <w:r>
              <w:rPr>
                <w:rFonts w:eastAsia="Times New Roman"/>
              </w:rPr>
              <w:tab/>
            </w:r>
            <w:r w:rsidRPr="00F95B8C">
              <w:rPr>
                <w:rFonts w:eastAsia="Times New Roman"/>
              </w:rPr>
              <w:t>bool localTime = true</w:t>
            </w:r>
            <w:r>
              <w:rPr>
                <w:rFonts w:eastAsia="Times New Roman"/>
              </w:rPr>
              <w:t>,</w:t>
            </w:r>
          </w:p>
          <w:p w:rsidR="00697944" w:rsidRPr="00F95B8C" w:rsidRDefault="00697944" w:rsidP="000A1F5B">
            <w:pPr>
              <w:pStyle w:val="afffffffff4"/>
              <w:rPr>
                <w:rFonts w:eastAsia="Times New Roman"/>
              </w:rPr>
            </w:pPr>
            <w:r>
              <w:rPr>
                <w:rFonts w:eastAsia="Times New Roman"/>
              </w:rPr>
              <w:tab/>
            </w:r>
            <w:r w:rsidRPr="00F95B8C">
              <w:rPr>
                <w:rFonts w:eastAsia="Times New Roman"/>
              </w:rPr>
              <w:t>long utcBias = 0);</w:t>
            </w:r>
          </w:p>
        </w:tc>
        <w:tc>
          <w:tcPr>
            <w:tcW w:w="1063" w:type="dxa"/>
            <w:vMerge/>
          </w:tcPr>
          <w:p w:rsidR="00697944" w:rsidRPr="005B058C" w:rsidRDefault="00697944" w:rsidP="000A1F5B">
            <w:pPr>
              <w:pStyle w:val="affffff7"/>
              <w:keepLines/>
              <w:spacing w:line="264" w:lineRule="auto"/>
              <w:rPr>
                <w:szCs w:val="28"/>
                <w:lang w:val="en-US"/>
              </w:rPr>
            </w:pPr>
          </w:p>
        </w:tc>
      </w:tr>
      <w:tr w:rsidR="00697944" w:rsidRPr="007B4857" w:rsidTr="000A1F5B">
        <w:trPr>
          <w:cantSplit/>
          <w:trHeight w:val="300"/>
        </w:trPr>
        <w:tc>
          <w:tcPr>
            <w:tcW w:w="6252" w:type="dxa"/>
            <w:vMerge/>
            <w:shd w:val="clear" w:color="auto" w:fill="auto"/>
            <w:noWrap/>
          </w:tcPr>
          <w:p w:rsidR="00697944" w:rsidRPr="00796B23" w:rsidRDefault="00697944" w:rsidP="000A1F5B">
            <w:pPr>
              <w:pStyle w:val="afffffffff2"/>
              <w:keepNext w:val="0"/>
              <w:spacing w:before="0" w:after="0" w:line="264" w:lineRule="auto"/>
            </w:pPr>
          </w:p>
        </w:tc>
        <w:tc>
          <w:tcPr>
            <w:tcW w:w="7379" w:type="dxa"/>
            <w:shd w:val="clear" w:color="auto" w:fill="auto"/>
            <w:noWrap/>
          </w:tcPr>
          <w:p w:rsidR="00697944" w:rsidRDefault="00697944" w:rsidP="000A1F5B">
            <w:pPr>
              <w:pStyle w:val="afffffffff4"/>
              <w:rPr>
                <w:rFonts w:eastAsia="Times New Roman"/>
              </w:rPr>
            </w:pPr>
            <w:r w:rsidRPr="00F95B8C">
              <w:rPr>
                <w:rFonts w:eastAsia="Times New Roman"/>
              </w:rPr>
              <w:t xml:space="preserve">ULONGLONG __stdcall </w:t>
            </w:r>
            <w:hyperlink w:anchor="GetTimeFileCreate" w:history="1">
              <w:r w:rsidRPr="00537840">
                <w:rPr>
                  <w:b/>
                </w:rPr>
                <w:t>GetTimeFileRecordModify</w:t>
              </w:r>
            </w:hyperlink>
            <w:r>
              <w:rPr>
                <w:rFonts w:eastAsia="Times New Roman"/>
              </w:rPr>
              <w:t>(</w:t>
            </w:r>
          </w:p>
          <w:p w:rsidR="00697944" w:rsidRDefault="00697944" w:rsidP="000A1F5B">
            <w:pPr>
              <w:pStyle w:val="afffffffff4"/>
              <w:rPr>
                <w:rFonts w:eastAsia="Times New Roman"/>
              </w:rPr>
            </w:pPr>
            <w:r>
              <w:rPr>
                <w:rFonts w:eastAsia="Times New Roman"/>
              </w:rPr>
              <w:tab/>
            </w:r>
            <w:r w:rsidRPr="00F95B8C">
              <w:rPr>
                <w:rFonts w:eastAsia="Times New Roman"/>
              </w:rPr>
              <w:t>FileHandle fileHandle</w:t>
            </w:r>
            <w:r>
              <w:rPr>
                <w:rFonts w:eastAsia="Times New Roman"/>
              </w:rPr>
              <w:t>,</w:t>
            </w:r>
          </w:p>
          <w:p w:rsidR="00697944" w:rsidRDefault="00697944" w:rsidP="000A1F5B">
            <w:pPr>
              <w:pStyle w:val="afffffffff4"/>
              <w:rPr>
                <w:rFonts w:eastAsia="Times New Roman"/>
              </w:rPr>
            </w:pPr>
            <w:r>
              <w:rPr>
                <w:rFonts w:eastAsia="Times New Roman"/>
              </w:rPr>
              <w:tab/>
            </w:r>
            <w:r w:rsidRPr="00F95B8C">
              <w:rPr>
                <w:rFonts w:eastAsia="Times New Roman"/>
              </w:rPr>
              <w:t>char *outBuffer = NULL</w:t>
            </w:r>
            <w:r>
              <w:rPr>
                <w:rFonts w:eastAsia="Times New Roman"/>
              </w:rPr>
              <w:t>,</w:t>
            </w:r>
          </w:p>
          <w:p w:rsidR="00697944" w:rsidRDefault="00697944" w:rsidP="000A1F5B">
            <w:pPr>
              <w:pStyle w:val="afffffffff4"/>
              <w:rPr>
                <w:rFonts w:eastAsia="Times New Roman"/>
              </w:rPr>
            </w:pPr>
            <w:r>
              <w:rPr>
                <w:rFonts w:eastAsia="Times New Roman"/>
              </w:rPr>
              <w:tab/>
            </w:r>
            <w:r w:rsidRPr="00F95B8C">
              <w:rPr>
                <w:rFonts w:eastAsia="Times New Roman"/>
              </w:rPr>
              <w:t>bool localTime = true</w:t>
            </w:r>
            <w:r>
              <w:rPr>
                <w:rFonts w:eastAsia="Times New Roman"/>
              </w:rPr>
              <w:t>,</w:t>
            </w:r>
          </w:p>
          <w:p w:rsidR="00697944" w:rsidRPr="00F95B8C" w:rsidRDefault="00697944" w:rsidP="000A1F5B">
            <w:pPr>
              <w:pStyle w:val="afffffffff4"/>
              <w:rPr>
                <w:rFonts w:eastAsia="Times New Roman"/>
              </w:rPr>
            </w:pPr>
            <w:r>
              <w:rPr>
                <w:rFonts w:eastAsia="Times New Roman"/>
              </w:rPr>
              <w:tab/>
            </w:r>
            <w:r w:rsidRPr="00F95B8C">
              <w:rPr>
                <w:rFonts w:eastAsia="Times New Roman"/>
              </w:rPr>
              <w:t>long utcBias = 0);</w:t>
            </w:r>
          </w:p>
        </w:tc>
        <w:tc>
          <w:tcPr>
            <w:tcW w:w="1063" w:type="dxa"/>
            <w:vMerge/>
          </w:tcPr>
          <w:p w:rsidR="00697944" w:rsidRPr="005B058C" w:rsidRDefault="00697944" w:rsidP="000A1F5B">
            <w:pPr>
              <w:pStyle w:val="affffff7"/>
              <w:keepLines/>
              <w:spacing w:line="264" w:lineRule="auto"/>
              <w:rPr>
                <w:szCs w:val="28"/>
                <w:lang w:val="en-US"/>
              </w:rPr>
            </w:pPr>
          </w:p>
        </w:tc>
      </w:tr>
      <w:tr w:rsidR="00697944" w:rsidRPr="007B4857" w:rsidTr="000A1F5B">
        <w:trPr>
          <w:cantSplit/>
          <w:trHeight w:val="300"/>
        </w:trPr>
        <w:tc>
          <w:tcPr>
            <w:tcW w:w="6252" w:type="dxa"/>
            <w:shd w:val="clear" w:color="auto" w:fill="auto"/>
            <w:noWrap/>
          </w:tcPr>
          <w:p w:rsidR="00697944" w:rsidRPr="00796B23" w:rsidRDefault="00697944" w:rsidP="000A1F5B">
            <w:pPr>
              <w:pStyle w:val="afffffffff2"/>
              <w:keepNext w:val="0"/>
              <w:spacing w:before="0" w:after="0" w:line="264" w:lineRule="auto"/>
            </w:pPr>
            <w:r w:rsidRPr="00CA7A28">
              <w:t>Получение флагов атрибутов</w:t>
            </w:r>
            <w:r>
              <w:t xml:space="preserve"> файла в </w:t>
            </w:r>
            <w:r w:rsidRPr="00CA7A28">
              <w:t>виде текстовой строки</w:t>
            </w:r>
          </w:p>
        </w:tc>
        <w:tc>
          <w:tcPr>
            <w:tcW w:w="7379" w:type="dxa"/>
            <w:shd w:val="clear" w:color="auto" w:fill="auto"/>
            <w:noWrap/>
          </w:tcPr>
          <w:p w:rsidR="00697944" w:rsidRDefault="00697944" w:rsidP="000A1F5B">
            <w:pPr>
              <w:pStyle w:val="afffffffff4"/>
              <w:rPr>
                <w:rFonts w:eastAsia="Times New Roman"/>
              </w:rPr>
            </w:pPr>
            <w:r w:rsidRPr="00F95B8C">
              <w:rPr>
                <w:rFonts w:eastAsia="Times New Roman"/>
              </w:rPr>
              <w:t xml:space="preserve">void __stdcall </w:t>
            </w:r>
            <w:hyperlink w:anchor="GetFileStdAttributes" w:history="1">
              <w:r w:rsidRPr="00537840">
                <w:rPr>
                  <w:b/>
                </w:rPr>
                <w:t>GetFileStdAttributes</w:t>
              </w:r>
            </w:hyperlink>
            <w:r>
              <w:rPr>
                <w:rFonts w:eastAsia="Times New Roman"/>
              </w:rPr>
              <w:t>(</w:t>
            </w:r>
          </w:p>
          <w:p w:rsidR="00697944" w:rsidRDefault="00697944" w:rsidP="000A1F5B">
            <w:pPr>
              <w:pStyle w:val="afffffffff4"/>
              <w:rPr>
                <w:rFonts w:eastAsia="Times New Roman"/>
              </w:rPr>
            </w:pPr>
            <w:r>
              <w:rPr>
                <w:rFonts w:eastAsia="Times New Roman"/>
              </w:rPr>
              <w:tab/>
            </w:r>
            <w:r w:rsidRPr="00F95B8C">
              <w:rPr>
                <w:rFonts w:eastAsia="Times New Roman"/>
              </w:rPr>
              <w:t>FileHandle fileHandle</w:t>
            </w:r>
            <w:r>
              <w:rPr>
                <w:rFonts w:eastAsia="Times New Roman"/>
              </w:rPr>
              <w:t>,</w:t>
            </w:r>
          </w:p>
          <w:p w:rsidR="00697944" w:rsidRPr="00F95B8C" w:rsidRDefault="00697944" w:rsidP="000A1F5B">
            <w:pPr>
              <w:pStyle w:val="afffffffff4"/>
              <w:rPr>
                <w:rFonts w:eastAsia="Times New Roman"/>
              </w:rPr>
            </w:pPr>
            <w:r>
              <w:rPr>
                <w:rFonts w:eastAsia="Times New Roman"/>
              </w:rPr>
              <w:tab/>
            </w:r>
            <w:r w:rsidRPr="00F95B8C">
              <w:rPr>
                <w:rFonts w:eastAsia="Times New Roman"/>
              </w:rPr>
              <w:t>char *outBuffer);</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_Ref23423479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3.4.8</w:t>
            </w:r>
            <w:r w:rsidRPr="005B058C">
              <w:rPr>
                <w:szCs w:val="28"/>
                <w:lang w:val="en-US"/>
              </w:rPr>
              <w:fldChar w:fldCharType="end"/>
            </w:r>
          </w:p>
        </w:tc>
      </w:tr>
      <w:tr w:rsidR="00F13C4A" w:rsidRPr="00873533" w:rsidTr="000A1F5B">
        <w:trPr>
          <w:cantSplit/>
          <w:trHeight w:val="300"/>
        </w:trPr>
        <w:tc>
          <w:tcPr>
            <w:tcW w:w="6252" w:type="dxa"/>
            <w:shd w:val="clear" w:color="auto" w:fill="auto"/>
            <w:noWrap/>
          </w:tcPr>
          <w:p w:rsidR="00F13C4A" w:rsidRDefault="00F13C4A" w:rsidP="000A1F5B">
            <w:pPr>
              <w:pStyle w:val="afffffffff2"/>
              <w:keepNext w:val="0"/>
              <w:spacing w:before="0" w:after="0" w:line="264" w:lineRule="auto"/>
            </w:pPr>
            <w:r w:rsidRPr="00CA7A28">
              <w:t xml:space="preserve">Получение </w:t>
            </w:r>
            <w:r>
              <w:t>хэш-значения заданного потока данных</w:t>
            </w:r>
            <w:r w:rsidRPr="00CA7A28">
              <w:t xml:space="preserve"> файл</w:t>
            </w:r>
            <w:r>
              <w:t>а</w:t>
            </w:r>
          </w:p>
        </w:tc>
        <w:tc>
          <w:tcPr>
            <w:tcW w:w="7379" w:type="dxa"/>
            <w:shd w:val="clear" w:color="auto" w:fill="auto"/>
            <w:noWrap/>
          </w:tcPr>
          <w:p w:rsidR="00F13C4A" w:rsidRPr="00F13C4A" w:rsidRDefault="00F13C4A" w:rsidP="00F13C4A">
            <w:pPr>
              <w:pStyle w:val="afffffffff4"/>
              <w:rPr>
                <w:rFonts w:eastAsia="Times New Roman"/>
              </w:rPr>
            </w:pPr>
            <w:r w:rsidRPr="00F13C4A">
              <w:rPr>
                <w:rFonts w:eastAsia="Times New Roman"/>
              </w:rPr>
              <w:t xml:space="preserve">bool __stdcall </w:t>
            </w:r>
            <w:hyperlink w:anchor="GetFileHash" w:history="1">
              <w:r w:rsidRPr="00F13C4A">
                <w:rPr>
                  <w:b/>
                </w:rPr>
                <w:t>GetFileHash</w:t>
              </w:r>
            </w:hyperlink>
            <w:r w:rsidRPr="00F13C4A">
              <w:rPr>
                <w:rFonts w:eastAsia="Times New Roman"/>
              </w:rPr>
              <w:t>(</w:t>
            </w:r>
          </w:p>
          <w:p w:rsidR="00F13C4A" w:rsidRPr="00F13C4A" w:rsidRDefault="00F13C4A" w:rsidP="00F13C4A">
            <w:pPr>
              <w:pStyle w:val="afffffffff4"/>
              <w:rPr>
                <w:rFonts w:eastAsia="Times New Roman"/>
              </w:rPr>
            </w:pPr>
            <w:r w:rsidRPr="00F13C4A">
              <w:rPr>
                <w:rFonts w:eastAsia="Times New Roman"/>
              </w:rPr>
              <w:tab/>
              <w:t>FileHandle fileHandle,</w:t>
            </w:r>
          </w:p>
          <w:p w:rsidR="00F13C4A" w:rsidRPr="00F13C4A" w:rsidRDefault="00F13C4A" w:rsidP="00F13C4A">
            <w:pPr>
              <w:pStyle w:val="afffffffff4"/>
              <w:rPr>
                <w:rFonts w:eastAsia="Times New Roman"/>
              </w:rPr>
            </w:pPr>
            <w:r w:rsidRPr="00F13C4A">
              <w:rPr>
                <w:rFonts w:eastAsia="Times New Roman"/>
              </w:rPr>
              <w:tab/>
              <w:t>int streamIndex,</w:t>
            </w:r>
          </w:p>
          <w:p w:rsidR="00F13C4A" w:rsidRPr="00F13C4A" w:rsidRDefault="00F13C4A" w:rsidP="00F13C4A">
            <w:pPr>
              <w:pStyle w:val="afffffffff4"/>
              <w:rPr>
                <w:rFonts w:eastAsia="Times New Roman"/>
                <w:lang w:val="ru-RU"/>
              </w:rPr>
            </w:pPr>
            <w:r w:rsidRPr="00F13C4A">
              <w:rPr>
                <w:rFonts w:eastAsia="Times New Roman"/>
              </w:rPr>
              <w:tab/>
              <w:t>char *outBuffer);</w:t>
            </w:r>
          </w:p>
        </w:tc>
        <w:tc>
          <w:tcPr>
            <w:tcW w:w="1063" w:type="dxa"/>
          </w:tcPr>
          <w:p w:rsidR="00F13C4A" w:rsidRPr="005B058C" w:rsidRDefault="00F13C4A" w:rsidP="000A1F5B">
            <w:pPr>
              <w:pStyle w:val="affffff7"/>
              <w:keepLines/>
              <w:spacing w:line="264" w:lineRule="auto"/>
              <w:rPr>
                <w:szCs w:val="28"/>
                <w:lang w:val="en-US"/>
              </w:rPr>
            </w:pPr>
            <w:r>
              <w:rPr>
                <w:szCs w:val="28"/>
                <w:lang w:val="en-US"/>
              </w:rPr>
              <w:fldChar w:fldCharType="begin"/>
            </w:r>
            <w:r>
              <w:rPr>
                <w:szCs w:val="28"/>
                <w:lang w:val="en-US"/>
              </w:rPr>
              <w:instrText xml:space="preserve"> REF GetFileHash \w \h </w:instrText>
            </w:r>
            <w:r>
              <w:rPr>
                <w:szCs w:val="28"/>
                <w:lang w:val="en-US"/>
              </w:rPr>
            </w:r>
            <w:r>
              <w:rPr>
                <w:szCs w:val="28"/>
                <w:lang w:val="en-US"/>
              </w:rPr>
              <w:fldChar w:fldCharType="separate"/>
            </w:r>
            <w:r w:rsidR="00142550">
              <w:rPr>
                <w:szCs w:val="28"/>
                <w:lang w:val="en-US"/>
              </w:rPr>
              <w:t>3.4.9</w:t>
            </w:r>
            <w:r>
              <w:rPr>
                <w:szCs w:val="28"/>
                <w:lang w:val="en-US"/>
              </w:rPr>
              <w:fldChar w:fldCharType="end"/>
            </w:r>
          </w:p>
        </w:tc>
      </w:tr>
      <w:tr w:rsidR="00697944" w:rsidRPr="00C40416" w:rsidTr="000A1F5B">
        <w:trPr>
          <w:cantSplit/>
          <w:trHeight w:val="300"/>
        </w:trPr>
        <w:tc>
          <w:tcPr>
            <w:tcW w:w="14694" w:type="dxa"/>
            <w:gridSpan w:val="3"/>
            <w:shd w:val="clear" w:color="auto" w:fill="auto"/>
            <w:noWrap/>
          </w:tcPr>
          <w:p w:rsidR="00697944" w:rsidRPr="00C40416" w:rsidRDefault="00697944" w:rsidP="00F46B25">
            <w:pPr>
              <w:pStyle w:val="affffff7"/>
              <w:keepNext/>
              <w:keepLines/>
              <w:numPr>
                <w:ilvl w:val="1"/>
                <w:numId w:val="17"/>
              </w:numPr>
              <w:tabs>
                <w:tab w:val="left" w:pos="616"/>
              </w:tabs>
              <w:spacing w:line="264" w:lineRule="auto"/>
              <w:ind w:left="0" w:firstLine="0"/>
              <w:rPr>
                <w:b/>
                <w:szCs w:val="28"/>
              </w:rPr>
            </w:pPr>
            <w:r w:rsidRPr="00C40416">
              <w:rPr>
                <w:b/>
                <w:szCs w:val="28"/>
              </w:rPr>
              <w:lastRenderedPageBreak/>
              <w:t>Сохранение файлового объекта в основную файловую систему</w:t>
            </w:r>
          </w:p>
        </w:tc>
      </w:tr>
      <w:tr w:rsidR="00697944" w:rsidRPr="00873533" w:rsidTr="000A1F5B">
        <w:trPr>
          <w:cantSplit/>
          <w:trHeight w:val="300"/>
        </w:trPr>
        <w:tc>
          <w:tcPr>
            <w:tcW w:w="6252" w:type="dxa"/>
            <w:shd w:val="clear" w:color="auto" w:fill="auto"/>
            <w:noWrap/>
          </w:tcPr>
          <w:p w:rsidR="00697944" w:rsidRPr="00796B23" w:rsidRDefault="00697944" w:rsidP="000A1F5B">
            <w:pPr>
              <w:pStyle w:val="afffffffff2"/>
              <w:keepNext w:val="0"/>
              <w:spacing w:before="0" w:after="0" w:line="264" w:lineRule="auto"/>
            </w:pPr>
            <w:r>
              <w:t xml:space="preserve">Сохранение файлового объекта из гостевой файловой системы в </w:t>
            </w:r>
            <w:r w:rsidRPr="009F7113">
              <w:t>основную</w:t>
            </w:r>
            <w:r>
              <w:t xml:space="preserve"> файловую систему</w:t>
            </w:r>
          </w:p>
        </w:tc>
        <w:tc>
          <w:tcPr>
            <w:tcW w:w="7379" w:type="dxa"/>
            <w:shd w:val="clear" w:color="auto" w:fill="auto"/>
            <w:noWrap/>
          </w:tcPr>
          <w:p w:rsidR="00697944" w:rsidRDefault="00697944" w:rsidP="000A1F5B">
            <w:pPr>
              <w:pStyle w:val="afffffffff4"/>
              <w:rPr>
                <w:rFonts w:eastAsia="Times New Roman"/>
              </w:rPr>
            </w:pPr>
            <w:r w:rsidRPr="00F95B8C">
              <w:rPr>
                <w:rFonts w:eastAsia="Times New Roman"/>
              </w:rPr>
              <w:t xml:space="preserve">bool __stdcall </w:t>
            </w:r>
            <w:hyperlink w:anchor="SaveFile" w:history="1">
              <w:r w:rsidRPr="00537840">
                <w:rPr>
                  <w:b/>
                </w:rPr>
                <w:t>SaveFile</w:t>
              </w:r>
            </w:hyperlink>
            <w:r>
              <w:rPr>
                <w:rFonts w:eastAsia="Times New Roman"/>
              </w:rPr>
              <w:t>(</w:t>
            </w:r>
          </w:p>
          <w:p w:rsidR="00697944" w:rsidRDefault="00697944" w:rsidP="000A1F5B">
            <w:pPr>
              <w:pStyle w:val="afffffffff4"/>
              <w:rPr>
                <w:rFonts w:eastAsia="Times New Roman"/>
              </w:rPr>
            </w:pPr>
            <w:r>
              <w:rPr>
                <w:rFonts w:eastAsia="Times New Roman"/>
              </w:rPr>
              <w:tab/>
            </w:r>
            <w:r w:rsidRPr="00F95B8C">
              <w:rPr>
                <w:rFonts w:eastAsia="Times New Roman"/>
              </w:rPr>
              <w:t>FileHandle fileHandle</w:t>
            </w:r>
            <w:r>
              <w:rPr>
                <w:rFonts w:eastAsia="Times New Roman"/>
              </w:rPr>
              <w:t>,</w:t>
            </w:r>
          </w:p>
          <w:p w:rsidR="00697944" w:rsidRDefault="00697944" w:rsidP="000A1F5B">
            <w:pPr>
              <w:pStyle w:val="afffffffff4"/>
              <w:rPr>
                <w:rFonts w:eastAsia="Times New Roman"/>
              </w:rPr>
            </w:pPr>
            <w:r>
              <w:rPr>
                <w:rFonts w:eastAsia="Times New Roman"/>
              </w:rPr>
              <w:tab/>
            </w:r>
            <w:r w:rsidRPr="00F95B8C">
              <w:rPr>
                <w:rFonts w:eastAsia="Times New Roman"/>
              </w:rPr>
              <w:t>int streamIndex</w:t>
            </w:r>
            <w:r>
              <w:rPr>
                <w:rFonts w:eastAsia="Times New Roman"/>
              </w:rPr>
              <w:t>,</w:t>
            </w:r>
          </w:p>
          <w:p w:rsidR="00697944" w:rsidRPr="00F95B8C" w:rsidRDefault="00697944" w:rsidP="000A1F5B">
            <w:pPr>
              <w:pStyle w:val="afffffffff4"/>
              <w:rPr>
                <w:rFonts w:eastAsia="Times New Roman"/>
              </w:rPr>
            </w:pPr>
            <w:r>
              <w:rPr>
                <w:rFonts w:eastAsia="Times New Roman"/>
              </w:rPr>
              <w:tab/>
            </w:r>
            <w:r w:rsidRPr="00F95B8C">
              <w:rPr>
                <w:rFonts w:eastAsia="Times New Roman"/>
              </w:rPr>
              <w:t>const WCHAR *outFilePath);</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_Ref23428190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3.4.11</w:t>
            </w:r>
            <w:r w:rsidRPr="005B058C">
              <w:rPr>
                <w:szCs w:val="28"/>
                <w:lang w:val="en-US"/>
              </w:rPr>
              <w:fldChar w:fldCharType="end"/>
            </w:r>
          </w:p>
        </w:tc>
      </w:tr>
      <w:tr w:rsidR="00697944" w:rsidRPr="00967526" w:rsidTr="000A1F5B">
        <w:trPr>
          <w:cantSplit/>
          <w:trHeight w:val="300"/>
        </w:trPr>
        <w:tc>
          <w:tcPr>
            <w:tcW w:w="6252" w:type="dxa"/>
            <w:shd w:val="clear" w:color="auto" w:fill="auto"/>
            <w:noWrap/>
          </w:tcPr>
          <w:p w:rsidR="00697944" w:rsidRPr="00796B23" w:rsidRDefault="00697944" w:rsidP="000A1F5B">
            <w:pPr>
              <w:pStyle w:val="afffffffff2"/>
              <w:keepNext w:val="0"/>
              <w:spacing w:before="0" w:after="0" w:line="264" w:lineRule="auto"/>
            </w:pPr>
            <w:r w:rsidRPr="006741DC">
              <w:t xml:space="preserve">Сохранение файлового объекта из </w:t>
            </w:r>
            <w:r>
              <w:t>гостевой</w:t>
            </w:r>
            <w:r w:rsidRPr="006741DC">
              <w:t xml:space="preserve"> файловой си</w:t>
            </w:r>
            <w:r>
              <w:t>стемы в основную файловую систему с воспроизведением исходной структуры каталогов</w:t>
            </w:r>
          </w:p>
        </w:tc>
        <w:tc>
          <w:tcPr>
            <w:tcW w:w="7379" w:type="dxa"/>
            <w:shd w:val="clear" w:color="auto" w:fill="auto"/>
            <w:noWrap/>
          </w:tcPr>
          <w:p w:rsidR="00697944" w:rsidRDefault="00697944" w:rsidP="000A1F5B">
            <w:pPr>
              <w:pStyle w:val="afffffffff4"/>
              <w:rPr>
                <w:rFonts w:eastAsia="Times New Roman"/>
              </w:rPr>
            </w:pPr>
            <w:r w:rsidRPr="00F95B8C">
              <w:rPr>
                <w:rFonts w:eastAsia="Times New Roman"/>
              </w:rPr>
              <w:t xml:space="preserve">bool __stdcall </w:t>
            </w:r>
            <w:hyperlink w:anchor="SaveFileWithPath" w:history="1">
              <w:r w:rsidRPr="00537840">
                <w:rPr>
                  <w:b/>
                </w:rPr>
                <w:t>SaveFileWithPath</w:t>
              </w:r>
            </w:hyperlink>
            <w:r>
              <w:rPr>
                <w:rFonts w:eastAsia="Times New Roman"/>
              </w:rPr>
              <w:t>(</w:t>
            </w:r>
          </w:p>
          <w:p w:rsidR="00697944" w:rsidRDefault="00697944" w:rsidP="000A1F5B">
            <w:pPr>
              <w:pStyle w:val="afffffffff4"/>
              <w:rPr>
                <w:rFonts w:eastAsia="Times New Roman"/>
              </w:rPr>
            </w:pPr>
            <w:r>
              <w:rPr>
                <w:rFonts w:eastAsia="Times New Roman"/>
              </w:rPr>
              <w:tab/>
            </w:r>
            <w:r w:rsidRPr="00F95B8C">
              <w:rPr>
                <w:rFonts w:eastAsia="Times New Roman"/>
              </w:rPr>
              <w:t>FileHandle fileHandle</w:t>
            </w:r>
            <w:r>
              <w:rPr>
                <w:rFonts w:eastAsia="Times New Roman"/>
              </w:rPr>
              <w:t>,</w:t>
            </w:r>
          </w:p>
          <w:p w:rsidR="00697944" w:rsidRPr="00F95B8C" w:rsidRDefault="00697944" w:rsidP="000A1F5B">
            <w:pPr>
              <w:pStyle w:val="afffffffff4"/>
              <w:rPr>
                <w:rFonts w:eastAsia="Times New Roman"/>
              </w:rPr>
            </w:pPr>
            <w:r>
              <w:rPr>
                <w:rFonts w:eastAsia="Times New Roman"/>
              </w:rPr>
              <w:tab/>
            </w:r>
            <w:r w:rsidRPr="00F95B8C">
              <w:rPr>
                <w:rFonts w:eastAsia="Times New Roman"/>
              </w:rPr>
              <w:t>const WCHAR *outPath);</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_Ref23428194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3.4.12</w:t>
            </w:r>
            <w:r w:rsidRPr="005B058C">
              <w:rPr>
                <w:szCs w:val="28"/>
                <w:lang w:val="en-US"/>
              </w:rPr>
              <w:fldChar w:fldCharType="end"/>
            </w:r>
          </w:p>
        </w:tc>
      </w:tr>
      <w:tr w:rsidR="00697944" w:rsidRPr="00C40416" w:rsidTr="000A1F5B">
        <w:trPr>
          <w:cantSplit/>
          <w:trHeight w:val="300"/>
        </w:trPr>
        <w:tc>
          <w:tcPr>
            <w:tcW w:w="14694" w:type="dxa"/>
            <w:gridSpan w:val="3"/>
            <w:shd w:val="clear" w:color="auto" w:fill="auto"/>
            <w:noWrap/>
          </w:tcPr>
          <w:p w:rsidR="00697944" w:rsidRPr="00C40416" w:rsidRDefault="00697944" w:rsidP="00F46B25">
            <w:pPr>
              <w:pStyle w:val="affffff7"/>
              <w:keepNext/>
              <w:keepLines/>
              <w:numPr>
                <w:ilvl w:val="1"/>
                <w:numId w:val="17"/>
              </w:numPr>
              <w:tabs>
                <w:tab w:val="left" w:pos="616"/>
              </w:tabs>
              <w:spacing w:line="264" w:lineRule="auto"/>
              <w:ind w:left="0" w:firstLine="0"/>
              <w:rPr>
                <w:b/>
                <w:szCs w:val="28"/>
              </w:rPr>
            </w:pPr>
            <w:r w:rsidRPr="00C40416">
              <w:rPr>
                <w:b/>
                <w:szCs w:val="28"/>
              </w:rPr>
              <w:t>Чтение данных файла по заданному смещению</w:t>
            </w:r>
          </w:p>
        </w:tc>
      </w:tr>
      <w:tr w:rsidR="00697944" w:rsidRPr="00873533" w:rsidTr="000A1F5B">
        <w:trPr>
          <w:cantSplit/>
          <w:trHeight w:val="300"/>
        </w:trPr>
        <w:tc>
          <w:tcPr>
            <w:tcW w:w="6252" w:type="dxa"/>
            <w:shd w:val="clear" w:color="auto" w:fill="auto"/>
            <w:noWrap/>
          </w:tcPr>
          <w:p w:rsidR="00697944" w:rsidRPr="00796B23" w:rsidRDefault="00697944" w:rsidP="000A1F5B">
            <w:pPr>
              <w:pStyle w:val="afffffffff2"/>
              <w:spacing w:before="0" w:after="0" w:line="264" w:lineRule="auto"/>
            </w:pPr>
            <w:r>
              <w:t>Задание текущего потока данных файла и позиции в</w:t>
            </w:r>
            <w:r w:rsidRPr="00814923">
              <w:t xml:space="preserve"> </w:t>
            </w:r>
            <w:r>
              <w:t>нем</w:t>
            </w:r>
          </w:p>
        </w:tc>
        <w:tc>
          <w:tcPr>
            <w:tcW w:w="7379" w:type="dxa"/>
            <w:shd w:val="clear" w:color="auto" w:fill="auto"/>
            <w:noWrap/>
          </w:tcPr>
          <w:p w:rsidR="00697944" w:rsidRDefault="00697944" w:rsidP="000A1F5B">
            <w:pPr>
              <w:pStyle w:val="afffffffff4"/>
              <w:rPr>
                <w:rFonts w:eastAsia="Times New Roman"/>
              </w:rPr>
            </w:pPr>
            <w:r w:rsidRPr="00F95B8C">
              <w:rPr>
                <w:rFonts w:eastAsia="Times New Roman"/>
              </w:rPr>
              <w:t xml:space="preserve">bool __stdcall </w:t>
            </w:r>
            <w:hyperlink w:anchor="SetFilePosition" w:history="1">
              <w:r w:rsidRPr="00537840">
                <w:rPr>
                  <w:b/>
                </w:rPr>
                <w:t>SetFilePosition</w:t>
              </w:r>
            </w:hyperlink>
            <w:r>
              <w:rPr>
                <w:rFonts w:eastAsia="Times New Roman"/>
              </w:rPr>
              <w:t>(</w:t>
            </w:r>
          </w:p>
          <w:p w:rsidR="00697944" w:rsidRDefault="00697944" w:rsidP="000A1F5B">
            <w:pPr>
              <w:pStyle w:val="afffffffff4"/>
              <w:rPr>
                <w:rFonts w:eastAsia="Times New Roman"/>
              </w:rPr>
            </w:pPr>
            <w:r>
              <w:rPr>
                <w:rFonts w:eastAsia="Times New Roman"/>
              </w:rPr>
              <w:tab/>
            </w:r>
            <w:r w:rsidRPr="00F95B8C">
              <w:rPr>
                <w:rFonts w:eastAsia="Times New Roman"/>
              </w:rPr>
              <w:t>FileHandle fileHandle</w:t>
            </w:r>
            <w:r>
              <w:rPr>
                <w:rFonts w:eastAsia="Times New Roman"/>
              </w:rPr>
              <w:t>,</w:t>
            </w:r>
          </w:p>
          <w:p w:rsidR="00697944" w:rsidRDefault="00697944" w:rsidP="000A1F5B">
            <w:pPr>
              <w:pStyle w:val="afffffffff4"/>
              <w:rPr>
                <w:rFonts w:eastAsia="Times New Roman"/>
              </w:rPr>
            </w:pPr>
            <w:r>
              <w:rPr>
                <w:rFonts w:eastAsia="Times New Roman"/>
              </w:rPr>
              <w:tab/>
            </w:r>
            <w:r w:rsidRPr="00F95B8C">
              <w:rPr>
                <w:rFonts w:eastAsia="Times New Roman"/>
              </w:rPr>
              <w:t>int newStreamIndex</w:t>
            </w:r>
            <w:r>
              <w:rPr>
                <w:rFonts w:eastAsia="Times New Roman"/>
              </w:rPr>
              <w:t>,</w:t>
            </w:r>
          </w:p>
          <w:p w:rsidR="00697944" w:rsidRDefault="00697944" w:rsidP="000A1F5B">
            <w:pPr>
              <w:pStyle w:val="afffffffff4"/>
              <w:rPr>
                <w:rFonts w:eastAsia="Times New Roman"/>
              </w:rPr>
            </w:pPr>
            <w:r>
              <w:rPr>
                <w:rFonts w:eastAsia="Times New Roman"/>
              </w:rPr>
              <w:tab/>
            </w:r>
            <w:r w:rsidRPr="00F95B8C">
              <w:rPr>
                <w:rFonts w:eastAsia="Times New Roman"/>
              </w:rPr>
              <w:t>LONGLONG newPosition</w:t>
            </w:r>
            <w:r>
              <w:rPr>
                <w:rFonts w:eastAsia="Times New Roman"/>
              </w:rPr>
              <w:t>,</w:t>
            </w:r>
          </w:p>
          <w:p w:rsidR="00697944" w:rsidRPr="00F95B8C" w:rsidRDefault="00697944" w:rsidP="000A1F5B">
            <w:pPr>
              <w:pStyle w:val="afffffffff4"/>
              <w:rPr>
                <w:rFonts w:eastAsia="Times New Roman"/>
              </w:rPr>
            </w:pPr>
            <w:r>
              <w:rPr>
                <w:rFonts w:eastAsia="Times New Roman"/>
              </w:rPr>
              <w:tab/>
            </w:r>
            <w:r w:rsidRPr="00F95B8C">
              <w:rPr>
                <w:rFonts w:eastAsia="Times New Roman"/>
              </w:rPr>
              <w:t>OriginEnum newOrigin);</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SetFilePosition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3.4.13</w:t>
            </w:r>
            <w:r w:rsidRPr="005B058C">
              <w:rPr>
                <w:szCs w:val="28"/>
                <w:lang w:val="en-US"/>
              </w:rPr>
              <w:fldChar w:fldCharType="end"/>
            </w:r>
          </w:p>
        </w:tc>
      </w:tr>
      <w:tr w:rsidR="00697944" w:rsidRPr="00967526" w:rsidTr="000A1F5B">
        <w:trPr>
          <w:cantSplit/>
          <w:trHeight w:val="300"/>
        </w:trPr>
        <w:tc>
          <w:tcPr>
            <w:tcW w:w="6252" w:type="dxa"/>
            <w:shd w:val="clear" w:color="auto" w:fill="auto"/>
            <w:noWrap/>
          </w:tcPr>
          <w:p w:rsidR="00697944" w:rsidRPr="00796B23" w:rsidRDefault="00697944" w:rsidP="000A1F5B">
            <w:pPr>
              <w:pStyle w:val="afffffffff2"/>
              <w:keepNext w:val="0"/>
              <w:spacing w:before="0" w:after="0" w:line="264" w:lineRule="auto"/>
            </w:pPr>
            <w:r>
              <w:t>Чтение данных из файла</w:t>
            </w:r>
          </w:p>
        </w:tc>
        <w:tc>
          <w:tcPr>
            <w:tcW w:w="7379" w:type="dxa"/>
            <w:shd w:val="clear" w:color="auto" w:fill="auto"/>
            <w:noWrap/>
          </w:tcPr>
          <w:p w:rsidR="00697944" w:rsidRDefault="00697944" w:rsidP="000A1F5B">
            <w:pPr>
              <w:pStyle w:val="afffffffff4"/>
              <w:rPr>
                <w:rFonts w:eastAsia="Times New Roman"/>
              </w:rPr>
            </w:pPr>
            <w:r w:rsidRPr="00F95B8C">
              <w:rPr>
                <w:rFonts w:eastAsia="Times New Roman"/>
              </w:rPr>
              <w:t xml:space="preserve">LONGLONG __stdcall </w:t>
            </w:r>
            <w:hyperlink w:anchor="ReadFileData" w:history="1">
              <w:r w:rsidRPr="00537840">
                <w:rPr>
                  <w:b/>
                </w:rPr>
                <w:t>ReadFileData</w:t>
              </w:r>
            </w:hyperlink>
            <w:r>
              <w:rPr>
                <w:rFonts w:eastAsia="Times New Roman"/>
              </w:rPr>
              <w:t>(</w:t>
            </w:r>
          </w:p>
          <w:p w:rsidR="00697944" w:rsidRDefault="00697944" w:rsidP="000A1F5B">
            <w:pPr>
              <w:pStyle w:val="afffffffff4"/>
              <w:rPr>
                <w:rFonts w:eastAsia="Times New Roman"/>
              </w:rPr>
            </w:pPr>
            <w:r>
              <w:rPr>
                <w:rFonts w:eastAsia="Times New Roman"/>
              </w:rPr>
              <w:tab/>
            </w:r>
            <w:r w:rsidRPr="00F95B8C">
              <w:rPr>
                <w:rFonts w:eastAsia="Times New Roman"/>
              </w:rPr>
              <w:t>FileHandle fileHandle</w:t>
            </w:r>
            <w:r>
              <w:rPr>
                <w:rFonts w:eastAsia="Times New Roman"/>
              </w:rPr>
              <w:t>,</w:t>
            </w:r>
          </w:p>
          <w:p w:rsidR="00697944" w:rsidRDefault="00697944" w:rsidP="000A1F5B">
            <w:pPr>
              <w:pStyle w:val="afffffffff4"/>
              <w:rPr>
                <w:rFonts w:eastAsia="Times New Roman"/>
              </w:rPr>
            </w:pPr>
            <w:r>
              <w:rPr>
                <w:rFonts w:eastAsia="Times New Roman"/>
              </w:rPr>
              <w:tab/>
            </w:r>
            <w:r w:rsidRPr="00F95B8C">
              <w:rPr>
                <w:rFonts w:eastAsia="Times New Roman"/>
              </w:rPr>
              <w:t>LONGLONG bytesToRead</w:t>
            </w:r>
            <w:r>
              <w:rPr>
                <w:rFonts w:eastAsia="Times New Roman"/>
              </w:rPr>
              <w:t>,</w:t>
            </w:r>
          </w:p>
          <w:p w:rsidR="00697944" w:rsidRPr="00F95B8C" w:rsidRDefault="00697944" w:rsidP="000A1F5B">
            <w:pPr>
              <w:pStyle w:val="afffffffff4"/>
              <w:rPr>
                <w:rFonts w:eastAsia="Times New Roman"/>
              </w:rPr>
            </w:pPr>
            <w:r>
              <w:rPr>
                <w:rFonts w:eastAsia="Times New Roman"/>
              </w:rPr>
              <w:tab/>
            </w:r>
            <w:r w:rsidRPr="00F95B8C">
              <w:rPr>
                <w:rFonts w:eastAsia="Times New Roman"/>
              </w:rPr>
              <w:t>BYTE *dataBuffer);</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_Ref23676606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3.4.14</w:t>
            </w:r>
            <w:r w:rsidRPr="005B058C">
              <w:rPr>
                <w:szCs w:val="28"/>
                <w:lang w:val="en-US"/>
              </w:rPr>
              <w:fldChar w:fldCharType="end"/>
            </w:r>
          </w:p>
        </w:tc>
      </w:tr>
      <w:tr w:rsidR="00697944" w:rsidRPr="00C40416" w:rsidTr="000A1F5B">
        <w:trPr>
          <w:cantSplit/>
          <w:trHeight w:val="300"/>
        </w:trPr>
        <w:tc>
          <w:tcPr>
            <w:tcW w:w="14694" w:type="dxa"/>
            <w:gridSpan w:val="3"/>
            <w:shd w:val="clear" w:color="auto" w:fill="auto"/>
            <w:noWrap/>
          </w:tcPr>
          <w:p w:rsidR="00697944" w:rsidRPr="00C40416" w:rsidRDefault="00697944" w:rsidP="00F46B25">
            <w:pPr>
              <w:pStyle w:val="affffff7"/>
              <w:keepNext/>
              <w:keepLines/>
              <w:numPr>
                <w:ilvl w:val="1"/>
                <w:numId w:val="17"/>
              </w:numPr>
              <w:tabs>
                <w:tab w:val="left" w:pos="616"/>
              </w:tabs>
              <w:spacing w:line="264" w:lineRule="auto"/>
              <w:ind w:left="0" w:firstLine="0"/>
              <w:rPr>
                <w:b/>
                <w:szCs w:val="28"/>
              </w:rPr>
            </w:pPr>
            <w:r w:rsidRPr="00C40416">
              <w:rPr>
                <w:b/>
                <w:szCs w:val="28"/>
              </w:rPr>
              <w:t>Завершение работы с отдельным объектом файловой системы</w:t>
            </w:r>
          </w:p>
        </w:tc>
      </w:tr>
      <w:tr w:rsidR="00697944" w:rsidRPr="00873533" w:rsidTr="000A1F5B">
        <w:trPr>
          <w:cantSplit/>
          <w:trHeight w:val="300"/>
        </w:trPr>
        <w:tc>
          <w:tcPr>
            <w:tcW w:w="6252" w:type="dxa"/>
            <w:shd w:val="clear" w:color="auto" w:fill="auto"/>
            <w:noWrap/>
          </w:tcPr>
          <w:p w:rsidR="00697944" w:rsidRPr="00796B23" w:rsidRDefault="00697944" w:rsidP="000A1F5B">
            <w:pPr>
              <w:pStyle w:val="afffffffff2"/>
              <w:keepNext w:val="0"/>
              <w:spacing w:before="0" w:after="0" w:line="264" w:lineRule="auto"/>
            </w:pPr>
            <w:r w:rsidRPr="00796B23">
              <w:t xml:space="preserve">Закрытие дескриптора </w:t>
            </w:r>
            <w:r>
              <w:t>файлового объекта</w:t>
            </w:r>
          </w:p>
        </w:tc>
        <w:tc>
          <w:tcPr>
            <w:tcW w:w="7379" w:type="dxa"/>
            <w:shd w:val="clear" w:color="auto" w:fill="auto"/>
            <w:noWrap/>
          </w:tcPr>
          <w:p w:rsidR="00697944" w:rsidRDefault="00697944" w:rsidP="000A1F5B">
            <w:pPr>
              <w:pStyle w:val="afffffffff4"/>
              <w:keepNext w:val="0"/>
              <w:rPr>
                <w:rFonts w:eastAsia="Times New Roman"/>
              </w:rPr>
            </w:pPr>
            <w:r w:rsidRPr="00F95B8C">
              <w:rPr>
                <w:rFonts w:eastAsia="Times New Roman"/>
              </w:rPr>
              <w:t xml:space="preserve">void __stdcall </w:t>
            </w:r>
            <w:hyperlink w:anchor="CloseFileHandle" w:history="1">
              <w:r w:rsidRPr="00537840">
                <w:rPr>
                  <w:b/>
                </w:rPr>
                <w:t>CloseFileHandle</w:t>
              </w:r>
            </w:hyperlink>
            <w:r>
              <w:rPr>
                <w:rFonts w:eastAsia="Times New Roman"/>
              </w:rPr>
              <w:t>(</w:t>
            </w:r>
          </w:p>
          <w:p w:rsidR="00697944" w:rsidRPr="00873533" w:rsidRDefault="00697944" w:rsidP="000A1F5B">
            <w:pPr>
              <w:pStyle w:val="afffffffff4"/>
              <w:keepNext w:val="0"/>
              <w:rPr>
                <w:rFonts w:eastAsia="Times New Roman"/>
              </w:rPr>
            </w:pPr>
            <w:r>
              <w:rPr>
                <w:rFonts w:eastAsia="Times New Roman"/>
              </w:rPr>
              <w:tab/>
            </w:r>
            <w:r w:rsidRPr="00F95B8C">
              <w:rPr>
                <w:rFonts w:eastAsia="Times New Roman"/>
              </w:rPr>
              <w:t>FileHandle fileHandle);</w:t>
            </w:r>
          </w:p>
        </w:tc>
        <w:tc>
          <w:tcPr>
            <w:tcW w:w="1063" w:type="dxa"/>
          </w:tcPr>
          <w:p w:rsidR="00697944" w:rsidRPr="005B058C" w:rsidRDefault="00697944" w:rsidP="000A1F5B">
            <w:pPr>
              <w:pStyle w:val="affffff7"/>
              <w:keepLines/>
              <w:spacing w:line="264" w:lineRule="auto"/>
              <w:rPr>
                <w:szCs w:val="28"/>
                <w:lang w:val="en-US"/>
              </w:rPr>
            </w:pPr>
            <w:r w:rsidRPr="005B058C">
              <w:rPr>
                <w:szCs w:val="28"/>
                <w:lang w:val="en-US"/>
              </w:rPr>
              <w:fldChar w:fldCharType="begin"/>
            </w:r>
            <w:r w:rsidRPr="005B058C">
              <w:rPr>
                <w:szCs w:val="28"/>
                <w:lang w:val="en-US"/>
              </w:rPr>
              <w:instrText xml:space="preserve"> REF _Ref23859562 \r \h </w:instrText>
            </w:r>
            <w:r>
              <w:rPr>
                <w:szCs w:val="28"/>
                <w:lang w:val="en-US"/>
              </w:rPr>
              <w:instrText xml:space="preserve"> \* MERGEFORMAT </w:instrText>
            </w:r>
            <w:r w:rsidRPr="005B058C">
              <w:rPr>
                <w:szCs w:val="28"/>
                <w:lang w:val="en-US"/>
              </w:rPr>
            </w:r>
            <w:r w:rsidRPr="005B058C">
              <w:rPr>
                <w:szCs w:val="28"/>
                <w:lang w:val="en-US"/>
              </w:rPr>
              <w:fldChar w:fldCharType="separate"/>
            </w:r>
            <w:r w:rsidR="00142550">
              <w:rPr>
                <w:szCs w:val="28"/>
                <w:lang w:val="en-US"/>
              </w:rPr>
              <w:t>3.4.15</w:t>
            </w:r>
            <w:r w:rsidRPr="005B058C">
              <w:rPr>
                <w:szCs w:val="28"/>
                <w:lang w:val="en-US"/>
              </w:rPr>
              <w:fldChar w:fldCharType="end"/>
            </w:r>
          </w:p>
        </w:tc>
      </w:tr>
      <w:tr w:rsidR="00697944" w:rsidRPr="00C40416" w:rsidTr="000A1F5B">
        <w:trPr>
          <w:cantSplit/>
          <w:trHeight w:val="300"/>
        </w:trPr>
        <w:tc>
          <w:tcPr>
            <w:tcW w:w="14694" w:type="dxa"/>
            <w:gridSpan w:val="3"/>
            <w:shd w:val="clear" w:color="auto" w:fill="auto"/>
            <w:noWrap/>
          </w:tcPr>
          <w:p w:rsidR="00697944" w:rsidRPr="00C40416" w:rsidRDefault="00697944" w:rsidP="00F46B25">
            <w:pPr>
              <w:pStyle w:val="affffff7"/>
              <w:keepNext/>
              <w:keepLines/>
              <w:numPr>
                <w:ilvl w:val="0"/>
                <w:numId w:val="17"/>
              </w:numPr>
              <w:spacing w:line="264" w:lineRule="auto"/>
              <w:ind w:left="357" w:hanging="357"/>
              <w:rPr>
                <w:b/>
                <w:caps/>
              </w:rPr>
            </w:pPr>
            <w:r>
              <w:rPr>
                <w:b/>
                <w:caps/>
              </w:rPr>
              <w:lastRenderedPageBreak/>
              <w:t>Последовательный обход каталогов</w:t>
            </w:r>
            <w:r w:rsidRPr="00C40416">
              <w:rPr>
                <w:b/>
                <w:caps/>
              </w:rPr>
              <w:t xml:space="preserve"> </w:t>
            </w:r>
          </w:p>
        </w:tc>
      </w:tr>
      <w:tr w:rsidR="00697944" w:rsidRPr="007C3FA6" w:rsidTr="000A1F5B">
        <w:trPr>
          <w:cantSplit/>
          <w:trHeight w:val="300"/>
        </w:trPr>
        <w:tc>
          <w:tcPr>
            <w:tcW w:w="6252" w:type="dxa"/>
            <w:shd w:val="clear" w:color="auto" w:fill="auto"/>
            <w:noWrap/>
            <w:hideMark/>
          </w:tcPr>
          <w:p w:rsidR="00697944" w:rsidRPr="00796B23" w:rsidRDefault="00697944" w:rsidP="000A1F5B">
            <w:pPr>
              <w:pStyle w:val="afffffffff2"/>
              <w:spacing w:before="0" w:after="0" w:line="264" w:lineRule="auto"/>
            </w:pPr>
            <w:r w:rsidRPr="00E26628">
              <w:t xml:space="preserve">Создание дескриптора </w:t>
            </w:r>
            <w:r>
              <w:t>последовательного обхода</w:t>
            </w:r>
            <w:r w:rsidRPr="00E26628">
              <w:t xml:space="preserve"> </w:t>
            </w:r>
            <w:r>
              <w:t>объектов</w:t>
            </w:r>
            <w:r w:rsidRPr="00E26628">
              <w:t xml:space="preserve"> в каталоге</w:t>
            </w:r>
          </w:p>
        </w:tc>
        <w:tc>
          <w:tcPr>
            <w:tcW w:w="7379" w:type="dxa"/>
            <w:shd w:val="clear" w:color="auto" w:fill="auto"/>
            <w:noWrap/>
            <w:hideMark/>
          </w:tcPr>
          <w:p w:rsidR="00697944" w:rsidRPr="004E6C01" w:rsidRDefault="00697944" w:rsidP="000A1F5B">
            <w:pPr>
              <w:pStyle w:val="afffffffff4"/>
              <w:rPr>
                <w:rFonts w:eastAsia="Times New Roman"/>
              </w:rPr>
            </w:pPr>
            <w:r w:rsidRPr="00F95B8C">
              <w:rPr>
                <w:rFonts w:eastAsia="Times New Roman"/>
              </w:rPr>
              <w:t>DirectoryIteratorHandle</w:t>
            </w:r>
            <w:r w:rsidRPr="004E6C01">
              <w:rPr>
                <w:rFonts w:eastAsia="Times New Roman"/>
              </w:rPr>
              <w:t xml:space="preserve"> __</w:t>
            </w:r>
            <w:r w:rsidRPr="00F95B8C">
              <w:rPr>
                <w:rFonts w:eastAsia="Times New Roman"/>
              </w:rPr>
              <w:t>stdcall</w:t>
            </w:r>
            <w:r w:rsidRPr="004E6C01">
              <w:rPr>
                <w:rFonts w:eastAsia="Times New Roman"/>
              </w:rPr>
              <w:t xml:space="preserve"> </w:t>
            </w:r>
            <w:r w:rsidRPr="004E6C01">
              <w:rPr>
                <w:rFonts w:eastAsia="Times New Roman"/>
              </w:rPr>
              <w:br/>
            </w:r>
            <w:hyperlink w:anchor="CreateDirectoryIteratorHandle" w:history="1">
              <w:r w:rsidRPr="00537840">
                <w:rPr>
                  <w:b/>
                </w:rPr>
                <w:t>CreateDirectoryIteratorHandle</w:t>
              </w:r>
            </w:hyperlink>
            <w:r w:rsidRPr="004E6C01">
              <w:rPr>
                <w:rFonts w:eastAsia="Times New Roman"/>
              </w:rPr>
              <w:t>(</w:t>
            </w:r>
          </w:p>
          <w:p w:rsidR="00697944" w:rsidRPr="004E6C01" w:rsidRDefault="00697944" w:rsidP="000A1F5B">
            <w:pPr>
              <w:pStyle w:val="afffffffff4"/>
              <w:rPr>
                <w:rFonts w:eastAsia="Times New Roman"/>
              </w:rPr>
            </w:pPr>
            <w:r w:rsidRPr="004E6C01">
              <w:rPr>
                <w:rFonts w:eastAsia="Times New Roman"/>
              </w:rPr>
              <w:tab/>
            </w:r>
            <w:r w:rsidRPr="00F95B8C">
              <w:rPr>
                <w:rFonts w:eastAsia="Times New Roman"/>
              </w:rPr>
              <w:t>FileHandle</w:t>
            </w:r>
            <w:r w:rsidRPr="004E6C01">
              <w:rPr>
                <w:rFonts w:eastAsia="Times New Roman"/>
              </w:rPr>
              <w:t xml:space="preserve"> </w:t>
            </w:r>
            <w:r w:rsidRPr="00F95B8C">
              <w:rPr>
                <w:rFonts w:eastAsia="Times New Roman"/>
              </w:rPr>
              <w:t>fileHandle</w:t>
            </w:r>
            <w:r w:rsidRPr="004E6C01">
              <w:rPr>
                <w:rFonts w:eastAsia="Times New Roman"/>
              </w:rPr>
              <w:t>);</w:t>
            </w:r>
          </w:p>
        </w:tc>
        <w:tc>
          <w:tcPr>
            <w:tcW w:w="1063" w:type="dxa"/>
          </w:tcPr>
          <w:p w:rsidR="00697944" w:rsidRPr="00FF7685" w:rsidRDefault="00697944" w:rsidP="000A1F5B">
            <w:pPr>
              <w:pStyle w:val="affffff7"/>
              <w:keepLines/>
              <w:spacing w:line="264" w:lineRule="auto"/>
              <w:rPr>
                <w:szCs w:val="28"/>
                <w:lang w:val="en-US"/>
              </w:rPr>
            </w:pPr>
            <w:r>
              <w:rPr>
                <w:szCs w:val="28"/>
                <w:lang w:val="en-US"/>
              </w:rPr>
              <w:fldChar w:fldCharType="begin"/>
            </w:r>
            <w:r>
              <w:rPr>
                <w:szCs w:val="28"/>
                <w:lang w:val="en-US"/>
              </w:rPr>
              <w:instrText xml:space="preserve"> REF _Ref23410966 \r \h </w:instrText>
            </w:r>
            <w:r>
              <w:rPr>
                <w:szCs w:val="28"/>
                <w:lang w:val="en-US"/>
              </w:rPr>
            </w:r>
            <w:r>
              <w:rPr>
                <w:szCs w:val="28"/>
                <w:lang w:val="en-US"/>
              </w:rPr>
              <w:fldChar w:fldCharType="separate"/>
            </w:r>
            <w:r w:rsidR="00142550">
              <w:rPr>
                <w:szCs w:val="28"/>
                <w:lang w:val="en-US"/>
              </w:rPr>
              <w:t>3.5.1</w:t>
            </w:r>
            <w:r>
              <w:rPr>
                <w:szCs w:val="28"/>
                <w:lang w:val="en-US"/>
              </w:rPr>
              <w:fldChar w:fldCharType="end"/>
            </w:r>
          </w:p>
        </w:tc>
      </w:tr>
      <w:tr w:rsidR="00697944" w:rsidRPr="007C3FA6"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rsidRPr="005464B7">
              <w:t>Переход к первому файловому объекту в</w:t>
            </w:r>
            <w:r>
              <w:t> </w:t>
            </w:r>
            <w:r w:rsidRPr="005464B7">
              <w:t>каталоге</w:t>
            </w:r>
          </w:p>
        </w:tc>
        <w:tc>
          <w:tcPr>
            <w:tcW w:w="7379" w:type="dxa"/>
            <w:shd w:val="clear" w:color="auto" w:fill="auto"/>
            <w:noWrap/>
            <w:hideMark/>
          </w:tcPr>
          <w:p w:rsidR="00697944" w:rsidRPr="004E6C01" w:rsidRDefault="00697944" w:rsidP="000A1F5B">
            <w:pPr>
              <w:pStyle w:val="afffffffff4"/>
              <w:keepNext w:val="0"/>
              <w:rPr>
                <w:rFonts w:eastAsia="Times New Roman"/>
              </w:rPr>
            </w:pPr>
            <w:r w:rsidRPr="00F95B8C">
              <w:rPr>
                <w:rFonts w:eastAsia="Times New Roman"/>
              </w:rPr>
              <w:t>void</w:t>
            </w:r>
            <w:r w:rsidRPr="004E6C01">
              <w:rPr>
                <w:rFonts w:eastAsia="Times New Roman"/>
              </w:rPr>
              <w:t xml:space="preserve"> __</w:t>
            </w:r>
            <w:r w:rsidRPr="00F95B8C">
              <w:rPr>
                <w:rFonts w:eastAsia="Times New Roman"/>
              </w:rPr>
              <w:t>stdcall</w:t>
            </w:r>
            <w:r w:rsidRPr="004E6C01">
              <w:rPr>
                <w:rFonts w:eastAsia="Times New Roman"/>
              </w:rPr>
              <w:t xml:space="preserve"> </w:t>
            </w:r>
            <w:hyperlink w:anchor="DirFirst" w:history="1">
              <w:r w:rsidRPr="00537840">
                <w:rPr>
                  <w:b/>
                </w:rPr>
                <w:t>DirFirst</w:t>
              </w:r>
            </w:hyperlink>
            <w:r w:rsidRPr="004E6C01">
              <w:rPr>
                <w:rFonts w:eastAsia="Times New Roman"/>
              </w:rPr>
              <w:t>(</w:t>
            </w:r>
          </w:p>
          <w:p w:rsidR="00697944" w:rsidRPr="004E6C01" w:rsidRDefault="00697944" w:rsidP="000A1F5B">
            <w:pPr>
              <w:pStyle w:val="afffffffff4"/>
              <w:keepNext w:val="0"/>
              <w:rPr>
                <w:rFonts w:eastAsia="Times New Roman"/>
              </w:rPr>
            </w:pPr>
            <w:r w:rsidRPr="004E6C01">
              <w:rPr>
                <w:rFonts w:eastAsia="Times New Roman"/>
              </w:rPr>
              <w:tab/>
            </w:r>
            <w:r w:rsidRPr="00F95B8C">
              <w:rPr>
                <w:rFonts w:eastAsia="Times New Roman"/>
              </w:rPr>
              <w:t>DirectoryIteratorHandle</w:t>
            </w:r>
            <w:r w:rsidRPr="004E6C01">
              <w:rPr>
                <w:rFonts w:eastAsia="Times New Roman"/>
              </w:rPr>
              <w:t xml:space="preserve"> </w:t>
            </w:r>
            <w:r w:rsidRPr="00F95B8C">
              <w:rPr>
                <w:rFonts w:eastAsia="Times New Roman"/>
              </w:rPr>
              <w:t>dirHandle</w:t>
            </w:r>
            <w:r w:rsidRPr="004E6C01">
              <w:rPr>
                <w:rFonts w:eastAsia="Times New Roman"/>
              </w:rPr>
              <w:t>);</w:t>
            </w:r>
          </w:p>
        </w:tc>
        <w:tc>
          <w:tcPr>
            <w:tcW w:w="1063" w:type="dxa"/>
          </w:tcPr>
          <w:p w:rsidR="00697944" w:rsidRPr="00FF7685" w:rsidRDefault="00697944" w:rsidP="000A1F5B">
            <w:pPr>
              <w:pStyle w:val="affffff7"/>
              <w:keepLines/>
              <w:spacing w:line="264" w:lineRule="auto"/>
              <w:rPr>
                <w:szCs w:val="28"/>
                <w:lang w:val="en-US"/>
              </w:rPr>
            </w:pPr>
            <w:r>
              <w:rPr>
                <w:szCs w:val="28"/>
                <w:lang w:val="en-US"/>
              </w:rPr>
              <w:fldChar w:fldCharType="begin"/>
            </w:r>
            <w:r>
              <w:rPr>
                <w:szCs w:val="28"/>
                <w:lang w:val="en-US"/>
              </w:rPr>
              <w:instrText xml:space="preserve"> REF DirFirst \r \h </w:instrText>
            </w:r>
            <w:r>
              <w:rPr>
                <w:szCs w:val="28"/>
                <w:lang w:val="en-US"/>
              </w:rPr>
            </w:r>
            <w:r>
              <w:rPr>
                <w:szCs w:val="28"/>
                <w:lang w:val="en-US"/>
              </w:rPr>
              <w:fldChar w:fldCharType="separate"/>
            </w:r>
            <w:r w:rsidR="00142550">
              <w:rPr>
                <w:szCs w:val="28"/>
                <w:lang w:val="en-US"/>
              </w:rPr>
              <w:t>3.5.2</w:t>
            </w:r>
            <w:r>
              <w:rPr>
                <w:szCs w:val="28"/>
                <w:lang w:val="en-US"/>
              </w:rPr>
              <w:fldChar w:fldCharType="end"/>
            </w:r>
          </w:p>
        </w:tc>
      </w:tr>
      <w:tr w:rsidR="00697944" w:rsidRPr="00873533"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rsidRPr="00C81069">
              <w:t>Переход к следующему файловому объекту в каталоге</w:t>
            </w:r>
          </w:p>
        </w:tc>
        <w:tc>
          <w:tcPr>
            <w:tcW w:w="7379" w:type="dxa"/>
            <w:shd w:val="clear" w:color="auto" w:fill="auto"/>
            <w:noWrap/>
            <w:hideMark/>
          </w:tcPr>
          <w:p w:rsidR="00697944" w:rsidRPr="00EF730B" w:rsidRDefault="00697944" w:rsidP="000A1F5B">
            <w:pPr>
              <w:pStyle w:val="afffffffff4"/>
              <w:keepNext w:val="0"/>
            </w:pPr>
            <w:r w:rsidRPr="00EF730B">
              <w:t xml:space="preserve">void __stdcall </w:t>
            </w:r>
            <w:hyperlink w:anchor="DirNext" w:history="1">
              <w:r w:rsidRPr="00537840">
                <w:rPr>
                  <w:b/>
                </w:rPr>
                <w:t>DirNext</w:t>
              </w:r>
            </w:hyperlink>
            <w:r w:rsidRPr="00EF730B">
              <w:t>(</w:t>
            </w:r>
          </w:p>
          <w:p w:rsidR="00697944" w:rsidRPr="00EF730B" w:rsidRDefault="00697944" w:rsidP="000A1F5B">
            <w:pPr>
              <w:pStyle w:val="afffffffff4"/>
              <w:keepNext w:val="0"/>
            </w:pPr>
            <w:r w:rsidRPr="00EF730B">
              <w:tab/>
              <w:t>DirectoryIteratorHandle dirHandle);</w:t>
            </w:r>
          </w:p>
        </w:tc>
        <w:tc>
          <w:tcPr>
            <w:tcW w:w="1063" w:type="dxa"/>
          </w:tcPr>
          <w:p w:rsidR="00697944" w:rsidRPr="00FF7685" w:rsidRDefault="00697944" w:rsidP="000A1F5B">
            <w:pPr>
              <w:pStyle w:val="affffff7"/>
              <w:keepLines/>
              <w:spacing w:line="264" w:lineRule="auto"/>
              <w:rPr>
                <w:szCs w:val="28"/>
                <w:lang w:val="en-US"/>
              </w:rPr>
            </w:pPr>
            <w:r>
              <w:rPr>
                <w:szCs w:val="28"/>
                <w:lang w:val="en-US"/>
              </w:rPr>
              <w:fldChar w:fldCharType="begin"/>
            </w:r>
            <w:r>
              <w:rPr>
                <w:szCs w:val="28"/>
                <w:lang w:val="en-US"/>
              </w:rPr>
              <w:instrText xml:space="preserve"> REF DirNext \r \h </w:instrText>
            </w:r>
            <w:r>
              <w:rPr>
                <w:szCs w:val="28"/>
                <w:lang w:val="en-US"/>
              </w:rPr>
            </w:r>
            <w:r>
              <w:rPr>
                <w:szCs w:val="28"/>
                <w:lang w:val="en-US"/>
              </w:rPr>
              <w:fldChar w:fldCharType="separate"/>
            </w:r>
            <w:r w:rsidR="00142550">
              <w:rPr>
                <w:szCs w:val="28"/>
                <w:lang w:val="en-US"/>
              </w:rPr>
              <w:t>3.5.3</w:t>
            </w:r>
            <w:r>
              <w:rPr>
                <w:szCs w:val="28"/>
                <w:lang w:val="en-US"/>
              </w:rPr>
              <w:fldChar w:fldCharType="end"/>
            </w:r>
          </w:p>
        </w:tc>
      </w:tr>
      <w:tr w:rsidR="00697944" w:rsidRPr="00873533"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t>Проверка окончания цикла обхода файловых объектов в каталоге</w:t>
            </w:r>
          </w:p>
        </w:tc>
        <w:tc>
          <w:tcPr>
            <w:tcW w:w="7379" w:type="dxa"/>
            <w:shd w:val="clear" w:color="auto" w:fill="auto"/>
            <w:noWrap/>
            <w:hideMark/>
          </w:tcPr>
          <w:p w:rsidR="00697944" w:rsidRPr="00EF730B" w:rsidRDefault="00697944" w:rsidP="000A1F5B">
            <w:pPr>
              <w:pStyle w:val="afffffffff4"/>
              <w:keepNext w:val="0"/>
            </w:pPr>
            <w:r w:rsidRPr="00EF730B">
              <w:t xml:space="preserve">bool __stdcall </w:t>
            </w:r>
            <w:hyperlink w:anchor="DirIsDone" w:history="1">
              <w:r w:rsidRPr="00537840">
                <w:rPr>
                  <w:b/>
                </w:rPr>
                <w:t>DirIsDone</w:t>
              </w:r>
            </w:hyperlink>
            <w:r w:rsidRPr="00EF730B">
              <w:t>(</w:t>
            </w:r>
          </w:p>
          <w:p w:rsidR="00697944" w:rsidRPr="00EF730B" w:rsidRDefault="00697944" w:rsidP="000A1F5B">
            <w:pPr>
              <w:pStyle w:val="afffffffff4"/>
              <w:keepNext w:val="0"/>
            </w:pPr>
            <w:r w:rsidRPr="00EF730B">
              <w:tab/>
              <w:t>DirectoryIteratorHandle dirHandle);</w:t>
            </w:r>
          </w:p>
        </w:tc>
        <w:tc>
          <w:tcPr>
            <w:tcW w:w="1063" w:type="dxa"/>
          </w:tcPr>
          <w:p w:rsidR="00697944" w:rsidRPr="00FF7685" w:rsidRDefault="00697944" w:rsidP="000A1F5B">
            <w:pPr>
              <w:pStyle w:val="affffff7"/>
              <w:keepLines/>
              <w:spacing w:line="264" w:lineRule="auto"/>
              <w:rPr>
                <w:szCs w:val="28"/>
                <w:lang w:val="en-US"/>
              </w:rPr>
            </w:pPr>
            <w:r>
              <w:rPr>
                <w:szCs w:val="28"/>
                <w:lang w:val="en-US"/>
              </w:rPr>
              <w:fldChar w:fldCharType="begin"/>
            </w:r>
            <w:r>
              <w:rPr>
                <w:szCs w:val="28"/>
                <w:lang w:val="en-US"/>
              </w:rPr>
              <w:instrText xml:space="preserve"> REF DirIsDone \r \h </w:instrText>
            </w:r>
            <w:r>
              <w:rPr>
                <w:szCs w:val="28"/>
                <w:lang w:val="en-US"/>
              </w:rPr>
            </w:r>
            <w:r>
              <w:rPr>
                <w:szCs w:val="28"/>
                <w:lang w:val="en-US"/>
              </w:rPr>
              <w:fldChar w:fldCharType="separate"/>
            </w:r>
            <w:r w:rsidR="00142550">
              <w:rPr>
                <w:szCs w:val="28"/>
                <w:lang w:val="en-US"/>
              </w:rPr>
              <w:t>3.5.4</w:t>
            </w:r>
            <w:r>
              <w:rPr>
                <w:szCs w:val="28"/>
                <w:lang w:val="en-US"/>
              </w:rPr>
              <w:fldChar w:fldCharType="end"/>
            </w:r>
          </w:p>
        </w:tc>
      </w:tr>
      <w:tr w:rsidR="00697944" w:rsidRPr="00873533"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t>Определение того, является ли текущий файловый объект каталогом</w:t>
            </w:r>
          </w:p>
        </w:tc>
        <w:tc>
          <w:tcPr>
            <w:tcW w:w="7379" w:type="dxa"/>
            <w:shd w:val="clear" w:color="auto" w:fill="auto"/>
            <w:noWrap/>
            <w:hideMark/>
          </w:tcPr>
          <w:p w:rsidR="00697944" w:rsidRPr="00EF730B" w:rsidRDefault="00697944" w:rsidP="000A1F5B">
            <w:pPr>
              <w:pStyle w:val="afffffffff4"/>
              <w:keepNext w:val="0"/>
            </w:pPr>
            <w:r w:rsidRPr="00EF730B">
              <w:t xml:space="preserve">bool __stdcall </w:t>
            </w:r>
            <w:hyperlink w:anchor="DirFileIsDir" w:history="1">
              <w:r w:rsidRPr="00537840">
                <w:rPr>
                  <w:b/>
                </w:rPr>
                <w:t>DirFileIsDir</w:t>
              </w:r>
            </w:hyperlink>
            <w:r w:rsidRPr="00EF730B">
              <w:t>(</w:t>
            </w:r>
          </w:p>
          <w:p w:rsidR="00697944" w:rsidRPr="00EF730B" w:rsidRDefault="00697944" w:rsidP="000A1F5B">
            <w:pPr>
              <w:pStyle w:val="afffffffff4"/>
              <w:keepNext w:val="0"/>
            </w:pPr>
            <w:r w:rsidRPr="00EF730B">
              <w:tab/>
              <w:t>DirectoryIteratorHandle dirHandle);</w:t>
            </w:r>
          </w:p>
        </w:tc>
        <w:tc>
          <w:tcPr>
            <w:tcW w:w="1063" w:type="dxa"/>
          </w:tcPr>
          <w:p w:rsidR="00697944" w:rsidRPr="00FF7685" w:rsidRDefault="00697944" w:rsidP="000A1F5B">
            <w:pPr>
              <w:pStyle w:val="affffff7"/>
              <w:keepLines/>
              <w:spacing w:line="264" w:lineRule="auto"/>
              <w:rPr>
                <w:szCs w:val="28"/>
                <w:lang w:val="en-US"/>
              </w:rPr>
            </w:pPr>
            <w:r>
              <w:rPr>
                <w:szCs w:val="28"/>
                <w:lang w:val="en-US"/>
              </w:rPr>
              <w:fldChar w:fldCharType="begin"/>
            </w:r>
            <w:r>
              <w:rPr>
                <w:szCs w:val="28"/>
                <w:lang w:val="en-US"/>
              </w:rPr>
              <w:instrText xml:space="preserve"> REF DirFileIsDir \r \h </w:instrText>
            </w:r>
            <w:r>
              <w:rPr>
                <w:szCs w:val="28"/>
                <w:lang w:val="en-US"/>
              </w:rPr>
            </w:r>
            <w:r>
              <w:rPr>
                <w:szCs w:val="28"/>
                <w:lang w:val="en-US"/>
              </w:rPr>
              <w:fldChar w:fldCharType="separate"/>
            </w:r>
            <w:r w:rsidR="00142550">
              <w:rPr>
                <w:szCs w:val="28"/>
                <w:lang w:val="en-US"/>
              </w:rPr>
              <w:t>3.5.5</w:t>
            </w:r>
            <w:r>
              <w:rPr>
                <w:szCs w:val="28"/>
                <w:lang w:val="en-US"/>
              </w:rPr>
              <w:fldChar w:fldCharType="end"/>
            </w:r>
          </w:p>
        </w:tc>
      </w:tr>
      <w:tr w:rsidR="00697944" w:rsidRPr="007B4857"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t>Получение имени текущего файлового объекта</w:t>
            </w:r>
          </w:p>
        </w:tc>
        <w:tc>
          <w:tcPr>
            <w:tcW w:w="7379" w:type="dxa"/>
            <w:shd w:val="clear" w:color="auto" w:fill="auto"/>
            <w:noWrap/>
            <w:hideMark/>
          </w:tcPr>
          <w:p w:rsidR="00697944" w:rsidRPr="00EF730B" w:rsidRDefault="00697944" w:rsidP="000A1F5B">
            <w:pPr>
              <w:pStyle w:val="afffffffff4"/>
              <w:keepNext w:val="0"/>
            </w:pPr>
            <w:r w:rsidRPr="00EF730B">
              <w:t xml:space="preserve">int __stdcall </w:t>
            </w:r>
            <w:hyperlink w:anchor="GetFileNameW" w:history="1">
              <w:r w:rsidRPr="00537840">
                <w:rPr>
                  <w:b/>
                </w:rPr>
                <w:t>GetFileNameW</w:t>
              </w:r>
            </w:hyperlink>
            <w:r w:rsidRPr="00EF730B">
              <w:t>(</w:t>
            </w:r>
          </w:p>
          <w:p w:rsidR="00697944" w:rsidRPr="00EF730B" w:rsidRDefault="00697944" w:rsidP="000A1F5B">
            <w:pPr>
              <w:pStyle w:val="afffffffff4"/>
              <w:keepNext w:val="0"/>
            </w:pPr>
            <w:r w:rsidRPr="00EF730B">
              <w:tab/>
              <w:t>DirectoryIteratorHandle dirHandle,</w:t>
            </w:r>
          </w:p>
          <w:p w:rsidR="00697944" w:rsidRPr="00EF730B" w:rsidRDefault="00697944" w:rsidP="000A1F5B">
            <w:pPr>
              <w:pStyle w:val="afffffffff4"/>
              <w:keepNext w:val="0"/>
            </w:pPr>
            <w:r w:rsidRPr="00EF730B">
              <w:tab/>
              <w:t>WCHAR *outFileName = NULL);</w:t>
            </w:r>
          </w:p>
        </w:tc>
        <w:tc>
          <w:tcPr>
            <w:tcW w:w="1063" w:type="dxa"/>
          </w:tcPr>
          <w:p w:rsidR="00697944" w:rsidRPr="00FF7685" w:rsidRDefault="00697944" w:rsidP="000A1F5B">
            <w:pPr>
              <w:pStyle w:val="affffff7"/>
              <w:keepLines/>
              <w:spacing w:line="264" w:lineRule="auto"/>
              <w:rPr>
                <w:szCs w:val="28"/>
                <w:lang w:val="en-US"/>
              </w:rPr>
            </w:pPr>
            <w:r>
              <w:rPr>
                <w:szCs w:val="28"/>
                <w:lang w:val="en-US"/>
              </w:rPr>
              <w:fldChar w:fldCharType="begin"/>
            </w:r>
            <w:r>
              <w:rPr>
                <w:szCs w:val="28"/>
                <w:lang w:val="en-US"/>
              </w:rPr>
              <w:instrText xml:space="preserve"> REF GetFileNameW \r \h </w:instrText>
            </w:r>
            <w:r>
              <w:rPr>
                <w:szCs w:val="28"/>
                <w:lang w:val="en-US"/>
              </w:rPr>
            </w:r>
            <w:r>
              <w:rPr>
                <w:szCs w:val="28"/>
                <w:lang w:val="en-US"/>
              </w:rPr>
              <w:fldChar w:fldCharType="separate"/>
            </w:r>
            <w:r w:rsidR="00142550">
              <w:rPr>
                <w:szCs w:val="28"/>
                <w:lang w:val="en-US"/>
              </w:rPr>
              <w:t>3.5.6</w:t>
            </w:r>
            <w:r>
              <w:rPr>
                <w:szCs w:val="28"/>
                <w:lang w:val="en-US"/>
              </w:rPr>
              <w:fldChar w:fldCharType="end"/>
            </w:r>
          </w:p>
        </w:tc>
      </w:tr>
      <w:tr w:rsidR="00697944" w:rsidRPr="007B4857"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t>Получение пути к текущему файловому объекту</w:t>
            </w:r>
          </w:p>
        </w:tc>
        <w:tc>
          <w:tcPr>
            <w:tcW w:w="7379" w:type="dxa"/>
            <w:shd w:val="clear" w:color="auto" w:fill="auto"/>
            <w:noWrap/>
            <w:hideMark/>
          </w:tcPr>
          <w:p w:rsidR="00697944" w:rsidRPr="00EF730B" w:rsidRDefault="00697944" w:rsidP="000A1F5B">
            <w:pPr>
              <w:pStyle w:val="afffffffff4"/>
              <w:keepNext w:val="0"/>
            </w:pPr>
            <w:r w:rsidRPr="00EF730B">
              <w:t xml:space="preserve">int __stdcall </w:t>
            </w:r>
            <w:hyperlink w:anchor="GetFilePathW" w:history="1">
              <w:r w:rsidRPr="00537840">
                <w:rPr>
                  <w:b/>
                </w:rPr>
                <w:t>GetFilePathW</w:t>
              </w:r>
            </w:hyperlink>
            <w:r w:rsidRPr="00EF730B">
              <w:t>(</w:t>
            </w:r>
          </w:p>
          <w:p w:rsidR="00697944" w:rsidRPr="00EF730B" w:rsidRDefault="00697944" w:rsidP="000A1F5B">
            <w:pPr>
              <w:pStyle w:val="afffffffff4"/>
              <w:keepNext w:val="0"/>
            </w:pPr>
            <w:r w:rsidRPr="00EF730B">
              <w:tab/>
              <w:t>DirectoryIteratorHandle dirHandle,</w:t>
            </w:r>
          </w:p>
          <w:p w:rsidR="00697944" w:rsidRPr="00EF730B" w:rsidRDefault="00697944" w:rsidP="000A1F5B">
            <w:pPr>
              <w:pStyle w:val="afffffffff4"/>
              <w:keepNext w:val="0"/>
            </w:pPr>
            <w:r w:rsidRPr="00EF730B">
              <w:tab/>
              <w:t>WCHAR *outFilePath = NULL);</w:t>
            </w:r>
          </w:p>
        </w:tc>
        <w:tc>
          <w:tcPr>
            <w:tcW w:w="1063" w:type="dxa"/>
          </w:tcPr>
          <w:p w:rsidR="00697944" w:rsidRPr="00FF7685" w:rsidRDefault="00697944" w:rsidP="000A1F5B">
            <w:pPr>
              <w:pStyle w:val="affffff7"/>
              <w:keepLines/>
              <w:spacing w:line="264" w:lineRule="auto"/>
              <w:rPr>
                <w:szCs w:val="28"/>
                <w:lang w:val="en-US"/>
              </w:rPr>
            </w:pPr>
            <w:r>
              <w:rPr>
                <w:szCs w:val="28"/>
                <w:lang w:val="en-US"/>
              </w:rPr>
              <w:fldChar w:fldCharType="begin"/>
            </w:r>
            <w:r>
              <w:rPr>
                <w:szCs w:val="28"/>
                <w:lang w:val="en-US"/>
              </w:rPr>
              <w:instrText xml:space="preserve"> REF GetFilePathW \r \h </w:instrText>
            </w:r>
            <w:r>
              <w:rPr>
                <w:szCs w:val="28"/>
                <w:lang w:val="en-US"/>
              </w:rPr>
            </w:r>
            <w:r>
              <w:rPr>
                <w:szCs w:val="28"/>
                <w:lang w:val="en-US"/>
              </w:rPr>
              <w:fldChar w:fldCharType="separate"/>
            </w:r>
            <w:r w:rsidR="00142550">
              <w:rPr>
                <w:szCs w:val="28"/>
                <w:lang w:val="en-US"/>
              </w:rPr>
              <w:t>3.5.7</w:t>
            </w:r>
            <w:r>
              <w:rPr>
                <w:szCs w:val="28"/>
                <w:lang w:val="en-US"/>
              </w:rPr>
              <w:fldChar w:fldCharType="end"/>
            </w:r>
          </w:p>
        </w:tc>
      </w:tr>
      <w:tr w:rsidR="00697944" w:rsidRPr="007B4857"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rsidRPr="0079060C">
              <w:t xml:space="preserve">Получение </w:t>
            </w:r>
            <w:r>
              <w:t xml:space="preserve">полного </w:t>
            </w:r>
            <w:r w:rsidRPr="0079060C">
              <w:t xml:space="preserve">пути к </w:t>
            </w:r>
            <w:r>
              <w:t xml:space="preserve">текущему </w:t>
            </w:r>
            <w:r w:rsidRPr="0079060C">
              <w:t>файловому объекту</w:t>
            </w:r>
          </w:p>
        </w:tc>
        <w:tc>
          <w:tcPr>
            <w:tcW w:w="7379" w:type="dxa"/>
            <w:shd w:val="clear" w:color="auto" w:fill="auto"/>
            <w:noWrap/>
            <w:hideMark/>
          </w:tcPr>
          <w:p w:rsidR="00697944" w:rsidRPr="00EF730B" w:rsidRDefault="00697944" w:rsidP="000A1F5B">
            <w:pPr>
              <w:pStyle w:val="afffffffff4"/>
              <w:keepNext w:val="0"/>
            </w:pPr>
            <w:r w:rsidRPr="00EF730B">
              <w:t xml:space="preserve">int __stdcall </w:t>
            </w:r>
            <w:hyperlink w:anchor="GetFullPathW" w:history="1">
              <w:r w:rsidRPr="00537840">
                <w:rPr>
                  <w:b/>
                </w:rPr>
                <w:t>GetFullPathW</w:t>
              </w:r>
            </w:hyperlink>
            <w:r w:rsidRPr="00EF730B">
              <w:t>(</w:t>
            </w:r>
          </w:p>
          <w:p w:rsidR="00697944" w:rsidRPr="00EF730B" w:rsidRDefault="00697944" w:rsidP="000A1F5B">
            <w:pPr>
              <w:pStyle w:val="afffffffff4"/>
              <w:keepNext w:val="0"/>
            </w:pPr>
            <w:r w:rsidRPr="00EF730B">
              <w:tab/>
              <w:t>DirectoryIteratorHandle dirHandle,</w:t>
            </w:r>
          </w:p>
          <w:p w:rsidR="00697944" w:rsidRPr="00EF730B" w:rsidRDefault="00697944" w:rsidP="000A1F5B">
            <w:pPr>
              <w:pStyle w:val="afffffffff4"/>
              <w:keepNext w:val="0"/>
            </w:pPr>
            <w:r w:rsidRPr="00EF730B">
              <w:tab/>
              <w:t>WCHAR *outFullPath = NULL);</w:t>
            </w:r>
          </w:p>
        </w:tc>
        <w:tc>
          <w:tcPr>
            <w:tcW w:w="1063" w:type="dxa"/>
          </w:tcPr>
          <w:p w:rsidR="00697944" w:rsidRPr="00FF7685" w:rsidRDefault="00697944" w:rsidP="000A1F5B">
            <w:pPr>
              <w:pStyle w:val="affffff7"/>
              <w:keepLines/>
              <w:spacing w:line="264" w:lineRule="auto"/>
              <w:rPr>
                <w:szCs w:val="28"/>
                <w:lang w:val="en-US"/>
              </w:rPr>
            </w:pPr>
            <w:r>
              <w:rPr>
                <w:szCs w:val="28"/>
                <w:lang w:val="en-US"/>
              </w:rPr>
              <w:fldChar w:fldCharType="begin"/>
            </w:r>
            <w:r>
              <w:rPr>
                <w:szCs w:val="28"/>
                <w:lang w:val="en-US"/>
              </w:rPr>
              <w:instrText xml:space="preserve"> REF GetFullPathW \r \h </w:instrText>
            </w:r>
            <w:r>
              <w:rPr>
                <w:szCs w:val="28"/>
                <w:lang w:val="en-US"/>
              </w:rPr>
            </w:r>
            <w:r>
              <w:rPr>
                <w:szCs w:val="28"/>
                <w:lang w:val="en-US"/>
              </w:rPr>
              <w:fldChar w:fldCharType="separate"/>
            </w:r>
            <w:r w:rsidR="00142550">
              <w:rPr>
                <w:szCs w:val="28"/>
                <w:lang w:val="en-US"/>
              </w:rPr>
              <w:t>3.5.8</w:t>
            </w:r>
            <w:r>
              <w:rPr>
                <w:szCs w:val="28"/>
                <w:lang w:val="en-US"/>
              </w:rPr>
              <w:fldChar w:fldCharType="end"/>
            </w:r>
          </w:p>
        </w:tc>
      </w:tr>
      <w:tr w:rsidR="00697944" w:rsidRPr="00873533" w:rsidTr="000A1F5B">
        <w:trPr>
          <w:cantSplit/>
          <w:trHeight w:val="300"/>
        </w:trPr>
        <w:tc>
          <w:tcPr>
            <w:tcW w:w="6252" w:type="dxa"/>
            <w:shd w:val="clear" w:color="auto" w:fill="auto"/>
            <w:noWrap/>
            <w:hideMark/>
          </w:tcPr>
          <w:p w:rsidR="00697944" w:rsidRPr="00796B23" w:rsidRDefault="00697944" w:rsidP="000A1F5B">
            <w:pPr>
              <w:pStyle w:val="afffffffff2"/>
              <w:keepNext w:val="0"/>
              <w:spacing w:before="0" w:after="0" w:line="264" w:lineRule="auto"/>
            </w:pPr>
            <w:r>
              <w:t>Закрытие дескриптора последовательного обхода файловых объектов в каталоге</w:t>
            </w:r>
          </w:p>
        </w:tc>
        <w:tc>
          <w:tcPr>
            <w:tcW w:w="7379" w:type="dxa"/>
            <w:shd w:val="clear" w:color="auto" w:fill="auto"/>
            <w:noWrap/>
            <w:hideMark/>
          </w:tcPr>
          <w:p w:rsidR="00697944" w:rsidRPr="00EF730B" w:rsidRDefault="00697944" w:rsidP="000A1F5B">
            <w:pPr>
              <w:pStyle w:val="afffffffff4"/>
              <w:keepNext w:val="0"/>
            </w:pPr>
            <w:r w:rsidRPr="00EF730B">
              <w:t xml:space="preserve">void __stdcall </w:t>
            </w:r>
            <w:hyperlink w:anchor="CloseDirectoryIterator" w:history="1">
              <w:r w:rsidRPr="00537840">
                <w:rPr>
                  <w:b/>
                </w:rPr>
                <w:t>CloseDirectoryIterator</w:t>
              </w:r>
            </w:hyperlink>
            <w:r w:rsidRPr="00EF730B">
              <w:t>(</w:t>
            </w:r>
          </w:p>
          <w:p w:rsidR="00697944" w:rsidRPr="00EF730B" w:rsidRDefault="00697944" w:rsidP="000A1F5B">
            <w:pPr>
              <w:pStyle w:val="afffffffff4"/>
              <w:keepNext w:val="0"/>
            </w:pPr>
            <w:r w:rsidRPr="00EF730B">
              <w:tab/>
              <w:t>DirectoryIteratorHandle dirHandle);</w:t>
            </w:r>
          </w:p>
        </w:tc>
        <w:tc>
          <w:tcPr>
            <w:tcW w:w="1063" w:type="dxa"/>
          </w:tcPr>
          <w:p w:rsidR="00697944" w:rsidRPr="00FF7685" w:rsidRDefault="00697944" w:rsidP="000A1F5B">
            <w:pPr>
              <w:pStyle w:val="affffff7"/>
              <w:keepLines/>
              <w:spacing w:line="264" w:lineRule="auto"/>
              <w:rPr>
                <w:szCs w:val="28"/>
                <w:lang w:val="en-US"/>
              </w:rPr>
            </w:pPr>
            <w:r>
              <w:rPr>
                <w:szCs w:val="28"/>
                <w:lang w:val="en-US"/>
              </w:rPr>
              <w:fldChar w:fldCharType="begin"/>
            </w:r>
            <w:r>
              <w:rPr>
                <w:szCs w:val="28"/>
                <w:lang w:val="en-US"/>
              </w:rPr>
              <w:instrText xml:space="preserve"> REF _Ref23410980 \r \h </w:instrText>
            </w:r>
            <w:r>
              <w:rPr>
                <w:szCs w:val="28"/>
                <w:lang w:val="en-US"/>
              </w:rPr>
            </w:r>
            <w:r>
              <w:rPr>
                <w:szCs w:val="28"/>
                <w:lang w:val="en-US"/>
              </w:rPr>
              <w:fldChar w:fldCharType="separate"/>
            </w:r>
            <w:r w:rsidR="00142550">
              <w:rPr>
                <w:szCs w:val="28"/>
                <w:lang w:val="en-US"/>
              </w:rPr>
              <w:t>3.5.9</w:t>
            </w:r>
            <w:r>
              <w:rPr>
                <w:szCs w:val="28"/>
                <w:lang w:val="en-US"/>
              </w:rPr>
              <w:fldChar w:fldCharType="end"/>
            </w:r>
          </w:p>
        </w:tc>
      </w:tr>
      <w:tr w:rsidR="00697944" w:rsidRPr="00C40416" w:rsidTr="000A1F5B">
        <w:trPr>
          <w:cantSplit/>
          <w:trHeight w:val="315"/>
        </w:trPr>
        <w:tc>
          <w:tcPr>
            <w:tcW w:w="14694" w:type="dxa"/>
            <w:gridSpan w:val="3"/>
            <w:shd w:val="clear" w:color="auto" w:fill="auto"/>
            <w:noWrap/>
            <w:hideMark/>
          </w:tcPr>
          <w:p w:rsidR="00697944" w:rsidRPr="00C40416" w:rsidRDefault="00697944" w:rsidP="00F46B25">
            <w:pPr>
              <w:pStyle w:val="affffff7"/>
              <w:keepNext/>
              <w:keepLines/>
              <w:numPr>
                <w:ilvl w:val="0"/>
                <w:numId w:val="17"/>
              </w:numPr>
              <w:spacing w:line="264" w:lineRule="auto"/>
              <w:rPr>
                <w:b/>
                <w:caps/>
              </w:rPr>
            </w:pPr>
            <w:r w:rsidRPr="00C40416">
              <w:rPr>
                <w:b/>
                <w:caps/>
              </w:rPr>
              <w:lastRenderedPageBreak/>
              <w:t>Обработка ошибок</w:t>
            </w:r>
          </w:p>
        </w:tc>
      </w:tr>
      <w:tr w:rsidR="00697944" w:rsidRPr="00873533" w:rsidTr="000A1F5B">
        <w:trPr>
          <w:cantSplit/>
          <w:trHeight w:val="315"/>
        </w:trPr>
        <w:tc>
          <w:tcPr>
            <w:tcW w:w="6252" w:type="dxa"/>
            <w:shd w:val="clear" w:color="auto" w:fill="auto"/>
            <w:noWrap/>
          </w:tcPr>
          <w:p w:rsidR="00697944" w:rsidRPr="00F25699" w:rsidRDefault="00697944" w:rsidP="000A1F5B">
            <w:pPr>
              <w:pStyle w:val="affffff7"/>
              <w:keepNext/>
              <w:keepLines/>
              <w:spacing w:line="264" w:lineRule="auto"/>
            </w:pPr>
            <w:r>
              <w:t>Проверка на наличие ошибок</w:t>
            </w:r>
          </w:p>
        </w:tc>
        <w:tc>
          <w:tcPr>
            <w:tcW w:w="7379" w:type="dxa"/>
            <w:shd w:val="clear" w:color="auto" w:fill="auto"/>
          </w:tcPr>
          <w:p w:rsidR="00697944" w:rsidRPr="00F95B8C" w:rsidRDefault="00697944" w:rsidP="000A1F5B">
            <w:pPr>
              <w:pStyle w:val="afffffffff4"/>
              <w:rPr>
                <w:rFonts w:eastAsia="Times New Roman"/>
              </w:rPr>
            </w:pPr>
            <w:r w:rsidRPr="00371DF9">
              <w:rPr>
                <w:rFonts w:eastAsia="Times New Roman"/>
              </w:rPr>
              <w:t xml:space="preserve">bool __stdcall </w:t>
            </w:r>
            <w:hyperlink w:anchor="HasError" w:history="1">
              <w:r w:rsidRPr="00537840">
                <w:rPr>
                  <w:b/>
                </w:rPr>
                <w:t>HasError</w:t>
              </w:r>
            </w:hyperlink>
            <w:r w:rsidRPr="00371DF9">
              <w:rPr>
                <w:rFonts w:eastAsia="Times New Roman"/>
              </w:rPr>
              <w:t>();</w:t>
            </w:r>
          </w:p>
        </w:tc>
        <w:tc>
          <w:tcPr>
            <w:tcW w:w="1063" w:type="dxa"/>
          </w:tcPr>
          <w:p w:rsidR="00697944" w:rsidRPr="00FF7685" w:rsidRDefault="00697944" w:rsidP="000A1F5B">
            <w:pPr>
              <w:pStyle w:val="affffff7"/>
              <w:keepNext/>
              <w:keepLines/>
              <w:spacing w:line="264" w:lineRule="auto"/>
              <w:rPr>
                <w:szCs w:val="28"/>
                <w:lang w:val="en-US"/>
              </w:rPr>
            </w:pPr>
            <w:r>
              <w:rPr>
                <w:szCs w:val="28"/>
                <w:lang w:val="en-US"/>
              </w:rPr>
              <w:fldChar w:fldCharType="begin"/>
            </w:r>
            <w:r>
              <w:rPr>
                <w:szCs w:val="28"/>
                <w:lang w:val="en-US"/>
              </w:rPr>
              <w:instrText xml:space="preserve"> REF _Ref23861652 \r \h </w:instrText>
            </w:r>
            <w:r>
              <w:rPr>
                <w:szCs w:val="28"/>
                <w:lang w:val="en-US"/>
              </w:rPr>
            </w:r>
            <w:r>
              <w:rPr>
                <w:szCs w:val="28"/>
                <w:lang w:val="en-US"/>
              </w:rPr>
              <w:fldChar w:fldCharType="separate"/>
            </w:r>
            <w:r w:rsidR="00142550">
              <w:rPr>
                <w:szCs w:val="28"/>
                <w:lang w:val="en-US"/>
              </w:rPr>
              <w:t>3.7.1</w:t>
            </w:r>
            <w:r>
              <w:rPr>
                <w:szCs w:val="28"/>
                <w:lang w:val="en-US"/>
              </w:rPr>
              <w:fldChar w:fldCharType="end"/>
            </w:r>
          </w:p>
        </w:tc>
      </w:tr>
      <w:tr w:rsidR="00697944" w:rsidRPr="00873533" w:rsidTr="000A1F5B">
        <w:trPr>
          <w:cantSplit/>
          <w:trHeight w:val="315"/>
        </w:trPr>
        <w:tc>
          <w:tcPr>
            <w:tcW w:w="6252" w:type="dxa"/>
            <w:vMerge w:val="restart"/>
            <w:shd w:val="clear" w:color="auto" w:fill="auto"/>
            <w:noWrap/>
            <w:hideMark/>
          </w:tcPr>
          <w:p w:rsidR="00697944" w:rsidRPr="00F25699" w:rsidRDefault="00697944" w:rsidP="000A1F5B">
            <w:pPr>
              <w:pStyle w:val="affffff7"/>
              <w:keepNext/>
              <w:keepLines/>
              <w:spacing w:line="264" w:lineRule="auto"/>
            </w:pPr>
            <w:r>
              <w:t>Получение текстовой строки, описывающей п</w:t>
            </w:r>
            <w:r>
              <w:t>о</w:t>
            </w:r>
            <w:r>
              <w:t>следнюю произошедшую ошибку</w:t>
            </w:r>
          </w:p>
        </w:tc>
        <w:tc>
          <w:tcPr>
            <w:tcW w:w="7379" w:type="dxa"/>
            <w:shd w:val="clear" w:color="auto" w:fill="auto"/>
            <w:hideMark/>
          </w:tcPr>
          <w:p w:rsidR="00697944" w:rsidRDefault="00697944" w:rsidP="000A1F5B">
            <w:pPr>
              <w:pStyle w:val="afffffffff4"/>
              <w:keepLines/>
              <w:rPr>
                <w:rFonts w:eastAsia="Times New Roman"/>
              </w:rPr>
            </w:pPr>
            <w:r w:rsidRPr="00F95B8C">
              <w:rPr>
                <w:rFonts w:eastAsia="Times New Roman"/>
              </w:rPr>
              <w:t>bool</w:t>
            </w:r>
            <w:r w:rsidRPr="0000223B">
              <w:rPr>
                <w:rFonts w:eastAsia="Times New Roman"/>
              </w:rPr>
              <w:t xml:space="preserve"> __</w:t>
            </w:r>
            <w:r w:rsidRPr="00F95B8C">
              <w:rPr>
                <w:rFonts w:eastAsia="Times New Roman"/>
              </w:rPr>
              <w:t>stdcall</w:t>
            </w:r>
            <w:r w:rsidRPr="0000223B">
              <w:rPr>
                <w:rFonts w:eastAsia="Times New Roman"/>
              </w:rPr>
              <w:t xml:space="preserve"> </w:t>
            </w:r>
            <w:hyperlink w:anchor="GetLastErrorString" w:history="1">
              <w:r w:rsidRPr="00537840">
                <w:rPr>
                  <w:b/>
                </w:rPr>
                <w:t>GetLastErrorString</w:t>
              </w:r>
            </w:hyperlink>
            <w:r>
              <w:rPr>
                <w:rFonts w:eastAsia="Times New Roman"/>
              </w:rPr>
              <w:t>(</w:t>
            </w:r>
          </w:p>
          <w:p w:rsidR="00697944" w:rsidRPr="00F95B8C" w:rsidRDefault="00697944" w:rsidP="000A1F5B">
            <w:pPr>
              <w:pStyle w:val="afffffffff4"/>
              <w:keepLines/>
              <w:rPr>
                <w:rFonts w:eastAsia="Times New Roman"/>
              </w:rPr>
            </w:pPr>
            <w:r>
              <w:rPr>
                <w:rFonts w:eastAsia="Times New Roman"/>
              </w:rPr>
              <w:tab/>
            </w:r>
            <w:r w:rsidRPr="00F95B8C">
              <w:rPr>
                <w:rFonts w:eastAsia="Times New Roman"/>
              </w:rPr>
              <w:t>char *outStr);</w:t>
            </w:r>
          </w:p>
        </w:tc>
        <w:tc>
          <w:tcPr>
            <w:tcW w:w="1063" w:type="dxa"/>
            <w:vMerge w:val="restart"/>
          </w:tcPr>
          <w:p w:rsidR="00697944" w:rsidRPr="00FF7685" w:rsidRDefault="00697944" w:rsidP="000A1F5B">
            <w:pPr>
              <w:pStyle w:val="affffff7"/>
              <w:keepNext/>
              <w:keepLines/>
              <w:spacing w:line="264" w:lineRule="auto"/>
              <w:rPr>
                <w:szCs w:val="28"/>
                <w:lang w:val="en-US"/>
              </w:rPr>
            </w:pPr>
            <w:r>
              <w:rPr>
                <w:szCs w:val="28"/>
                <w:lang w:val="en-US"/>
              </w:rPr>
              <w:fldChar w:fldCharType="begin"/>
            </w:r>
            <w:r>
              <w:rPr>
                <w:szCs w:val="28"/>
                <w:lang w:val="en-US"/>
              </w:rPr>
              <w:instrText xml:space="preserve"> REF _Ref23861660 \r \h </w:instrText>
            </w:r>
            <w:r>
              <w:rPr>
                <w:szCs w:val="28"/>
                <w:lang w:val="en-US"/>
              </w:rPr>
            </w:r>
            <w:r>
              <w:rPr>
                <w:szCs w:val="28"/>
                <w:lang w:val="en-US"/>
              </w:rPr>
              <w:fldChar w:fldCharType="separate"/>
            </w:r>
            <w:r w:rsidR="00142550">
              <w:rPr>
                <w:szCs w:val="28"/>
                <w:lang w:val="en-US"/>
              </w:rPr>
              <w:t>3.7.2</w:t>
            </w:r>
            <w:r>
              <w:rPr>
                <w:szCs w:val="28"/>
                <w:lang w:val="en-US"/>
              </w:rPr>
              <w:fldChar w:fldCharType="end"/>
            </w:r>
          </w:p>
        </w:tc>
      </w:tr>
      <w:tr w:rsidR="00697944" w:rsidRPr="00435009" w:rsidTr="000A1F5B">
        <w:trPr>
          <w:cantSplit/>
          <w:trHeight w:val="315"/>
        </w:trPr>
        <w:tc>
          <w:tcPr>
            <w:tcW w:w="6252" w:type="dxa"/>
            <w:vMerge/>
            <w:shd w:val="clear" w:color="auto" w:fill="auto"/>
            <w:noWrap/>
            <w:hideMark/>
          </w:tcPr>
          <w:p w:rsidR="00697944" w:rsidRPr="00F25699" w:rsidRDefault="00697944" w:rsidP="000A1F5B">
            <w:pPr>
              <w:pStyle w:val="affffff7"/>
              <w:keepLines/>
              <w:spacing w:line="264" w:lineRule="auto"/>
            </w:pPr>
          </w:p>
        </w:tc>
        <w:tc>
          <w:tcPr>
            <w:tcW w:w="7379" w:type="dxa"/>
            <w:shd w:val="clear" w:color="auto" w:fill="auto"/>
            <w:hideMark/>
          </w:tcPr>
          <w:p w:rsidR="00697944" w:rsidRDefault="00697944" w:rsidP="000A1F5B">
            <w:pPr>
              <w:pStyle w:val="afffffffff4"/>
              <w:keepLines/>
              <w:rPr>
                <w:rFonts w:eastAsia="Times New Roman"/>
              </w:rPr>
            </w:pPr>
            <w:r w:rsidRPr="00F95B8C">
              <w:rPr>
                <w:rFonts w:eastAsia="Times New Roman"/>
              </w:rPr>
              <w:t>bool</w:t>
            </w:r>
            <w:r w:rsidRPr="0000223B">
              <w:rPr>
                <w:rFonts w:eastAsia="Times New Roman"/>
              </w:rPr>
              <w:t xml:space="preserve"> __</w:t>
            </w:r>
            <w:r w:rsidRPr="00F95B8C">
              <w:rPr>
                <w:rFonts w:eastAsia="Times New Roman"/>
              </w:rPr>
              <w:t>stdcall</w:t>
            </w:r>
            <w:r w:rsidRPr="0000223B">
              <w:rPr>
                <w:rFonts w:eastAsia="Times New Roman"/>
              </w:rPr>
              <w:t xml:space="preserve"> </w:t>
            </w:r>
            <w:hyperlink w:anchor="GetLastErrorString" w:history="1">
              <w:r w:rsidRPr="00537840">
                <w:rPr>
                  <w:b/>
                </w:rPr>
                <w:t>GetLastErrorStringW</w:t>
              </w:r>
            </w:hyperlink>
            <w:r>
              <w:rPr>
                <w:rFonts w:eastAsia="Times New Roman"/>
              </w:rPr>
              <w:t>(</w:t>
            </w:r>
          </w:p>
          <w:p w:rsidR="00697944" w:rsidRPr="0000223B" w:rsidRDefault="00697944" w:rsidP="000A1F5B">
            <w:pPr>
              <w:pStyle w:val="afffffffff4"/>
              <w:keepLines/>
              <w:rPr>
                <w:rFonts w:eastAsia="Times New Roman"/>
              </w:rPr>
            </w:pPr>
            <w:r>
              <w:rPr>
                <w:rFonts w:eastAsia="Times New Roman"/>
              </w:rPr>
              <w:tab/>
            </w:r>
            <w:r w:rsidRPr="00F95B8C">
              <w:rPr>
                <w:rFonts w:eastAsia="Times New Roman"/>
              </w:rPr>
              <w:t>WCHAR</w:t>
            </w:r>
            <w:r w:rsidRPr="0000223B">
              <w:rPr>
                <w:rFonts w:eastAsia="Times New Roman"/>
              </w:rPr>
              <w:t xml:space="preserve"> *</w:t>
            </w:r>
            <w:r w:rsidRPr="00F95B8C">
              <w:rPr>
                <w:rFonts w:eastAsia="Times New Roman"/>
              </w:rPr>
              <w:t>outStr</w:t>
            </w:r>
            <w:r w:rsidRPr="0000223B">
              <w:rPr>
                <w:rFonts w:eastAsia="Times New Roman"/>
              </w:rPr>
              <w:t>);</w:t>
            </w:r>
          </w:p>
        </w:tc>
        <w:tc>
          <w:tcPr>
            <w:tcW w:w="1063" w:type="dxa"/>
            <w:vMerge/>
          </w:tcPr>
          <w:p w:rsidR="00697944" w:rsidRPr="00FF7685" w:rsidRDefault="00697944" w:rsidP="000A1F5B">
            <w:pPr>
              <w:pStyle w:val="affffff7"/>
              <w:keepLines/>
              <w:spacing w:line="264" w:lineRule="auto"/>
              <w:rPr>
                <w:szCs w:val="28"/>
                <w:lang w:val="en-US"/>
              </w:rPr>
            </w:pPr>
          </w:p>
        </w:tc>
      </w:tr>
      <w:tr w:rsidR="00697944" w:rsidRPr="00873533" w:rsidTr="000A1F5B">
        <w:trPr>
          <w:cantSplit/>
          <w:trHeight w:val="300"/>
        </w:trPr>
        <w:tc>
          <w:tcPr>
            <w:tcW w:w="6252" w:type="dxa"/>
            <w:shd w:val="clear" w:color="auto" w:fill="auto"/>
            <w:noWrap/>
            <w:hideMark/>
          </w:tcPr>
          <w:p w:rsidR="00697944" w:rsidRPr="00796B23" w:rsidRDefault="00697944" w:rsidP="000A1F5B">
            <w:pPr>
              <w:pStyle w:val="afffffffff2"/>
              <w:spacing w:before="0" w:after="0" w:line="264" w:lineRule="auto"/>
            </w:pPr>
            <w:r>
              <w:t>Установка режима вывода отладочной информации</w:t>
            </w:r>
          </w:p>
        </w:tc>
        <w:tc>
          <w:tcPr>
            <w:tcW w:w="7379" w:type="dxa"/>
            <w:shd w:val="clear" w:color="auto" w:fill="auto"/>
            <w:noWrap/>
            <w:hideMark/>
          </w:tcPr>
          <w:p w:rsidR="00697944" w:rsidRDefault="00697944" w:rsidP="000A1F5B">
            <w:pPr>
              <w:pStyle w:val="afffffffff4"/>
              <w:rPr>
                <w:rFonts w:eastAsia="Times New Roman"/>
              </w:rPr>
            </w:pPr>
            <w:r w:rsidRPr="00F95B8C">
              <w:rPr>
                <w:rFonts w:eastAsia="Times New Roman"/>
              </w:rPr>
              <w:t xml:space="preserve">void __stdcall </w:t>
            </w:r>
            <w:hyperlink w:anchor="PrintDebug" w:history="1">
              <w:r w:rsidRPr="00537840">
                <w:rPr>
                  <w:b/>
                </w:rPr>
                <w:t>PrintDebug</w:t>
              </w:r>
            </w:hyperlink>
            <w:r>
              <w:rPr>
                <w:rFonts w:eastAsia="Times New Roman"/>
              </w:rPr>
              <w:t>(</w:t>
            </w:r>
          </w:p>
          <w:p w:rsidR="00697944" w:rsidRPr="00F95B8C" w:rsidRDefault="00697944" w:rsidP="000A1F5B">
            <w:pPr>
              <w:pStyle w:val="afffffffff4"/>
              <w:rPr>
                <w:rFonts w:eastAsia="Times New Roman"/>
              </w:rPr>
            </w:pPr>
            <w:r>
              <w:rPr>
                <w:rFonts w:eastAsia="Times New Roman"/>
              </w:rPr>
              <w:tab/>
            </w:r>
            <w:r w:rsidRPr="00F95B8C">
              <w:rPr>
                <w:rFonts w:eastAsia="Times New Roman"/>
              </w:rPr>
              <w:t>bool newValue);</w:t>
            </w:r>
          </w:p>
        </w:tc>
        <w:tc>
          <w:tcPr>
            <w:tcW w:w="1063" w:type="dxa"/>
          </w:tcPr>
          <w:p w:rsidR="00697944" w:rsidRPr="00FF7685" w:rsidRDefault="00697944" w:rsidP="000A1F5B">
            <w:pPr>
              <w:pStyle w:val="affffff7"/>
              <w:keepLines/>
              <w:spacing w:line="264" w:lineRule="auto"/>
              <w:rPr>
                <w:szCs w:val="28"/>
                <w:lang w:val="en-US"/>
              </w:rPr>
            </w:pPr>
            <w:r>
              <w:rPr>
                <w:szCs w:val="28"/>
                <w:lang w:val="en-US"/>
              </w:rPr>
              <w:fldChar w:fldCharType="begin"/>
            </w:r>
            <w:r>
              <w:rPr>
                <w:szCs w:val="28"/>
                <w:lang w:val="en-US"/>
              </w:rPr>
              <w:instrText xml:space="preserve"> REF _Ref23861673 \r \h </w:instrText>
            </w:r>
            <w:r>
              <w:rPr>
                <w:szCs w:val="28"/>
                <w:lang w:val="en-US"/>
              </w:rPr>
            </w:r>
            <w:r>
              <w:rPr>
                <w:szCs w:val="28"/>
                <w:lang w:val="en-US"/>
              </w:rPr>
              <w:fldChar w:fldCharType="separate"/>
            </w:r>
            <w:r w:rsidR="00142550">
              <w:rPr>
                <w:szCs w:val="28"/>
                <w:lang w:val="en-US"/>
              </w:rPr>
              <w:t>3.7.3</w:t>
            </w:r>
            <w:r>
              <w:rPr>
                <w:szCs w:val="28"/>
                <w:lang w:val="en-US"/>
              </w:rPr>
              <w:fldChar w:fldCharType="end"/>
            </w:r>
          </w:p>
        </w:tc>
      </w:tr>
    </w:tbl>
    <w:p w:rsidR="00697944" w:rsidRPr="00142550" w:rsidRDefault="00697944" w:rsidP="00142550">
      <w:pPr>
        <w:spacing w:after="200" w:line="276" w:lineRule="auto"/>
        <w:ind w:firstLine="0"/>
        <w:jc w:val="left"/>
        <w:rPr>
          <w:rFonts w:asciiTheme="minorHAnsi" w:hAnsiTheme="minorHAnsi" w:cstheme="minorBidi"/>
          <w:sz w:val="22"/>
          <w:szCs w:val="22"/>
        </w:rPr>
      </w:pPr>
    </w:p>
    <w:sectPr w:rsidR="00697944" w:rsidRPr="00142550" w:rsidSect="00303200">
      <w:pgSz w:w="16839" w:h="11907" w:orient="landscape" w:code="9"/>
      <w:pgMar w:top="1701" w:right="1134" w:bottom="851" w:left="1134" w:header="709" w:footer="397" w:gutter="0"/>
      <w:cols w:space="708"/>
      <w:docGrid w:linePitch="381"/>
    </w:sectPr>
  </w:body>
</w:document>
</file>

<file path=word/customizations.xml><?xml version="1.0" encoding="utf-8"?>
<wne:tcg xmlns:r="http://schemas.openxmlformats.org/officeDocument/2006/relationships" xmlns:wne="http://schemas.microsoft.com/office/word/2006/wordml">
  <wne:keymaps>
    <wne:keymap wne:kcmPrimary="0450">
      <wne:acd wne:acdName="acd1"/>
    </wne:keymap>
    <wne:keymap wne:kcmPrimary="0452">
      <wne:acd wne:acdName="acd2"/>
    </wne:keymap>
    <wne:keymap wne:kcmPrimary="0454">
      <wne:acd wne:acdName="acd0"/>
    </wne:keymap>
  </wne:keymaps>
  <wne:toolbars>
    <wne:acdManifest>
      <wne:acdEntry wne:acdName="acd0"/>
      <wne:acdEntry wne:acdName="acd1"/>
      <wne:acdEntry wne:acdName="acd2"/>
    </wne:acdManifest>
  </wne:toolbars>
  <wne:acds>
    <wne:acd wne:argValue="AgAiBDUEOgRBBEIEIABCBDAEMQQ7BDgERgRLBA==" wne:acdName="acd0" wne:fciIndexBasedOn="0065"/>
    <wne:acd wne:argValue="AgAbBDgEQQRCBDgEPQQzBCAAMgQgAEIENQQ6BEEEQgQ1BCAAKAAdBBgEIAQpAA==" wne:acdName="acd1" wne:fciIndexBasedOn="0065"/>
    <wne:acd wne:argValue="AgAaBEAEMARBBD0ESwQ5B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C8B" w:rsidRDefault="00B85C8B" w:rsidP="00FE68D0">
      <w:pPr>
        <w:spacing w:line="240" w:lineRule="auto"/>
      </w:pPr>
      <w:r>
        <w:separator/>
      </w:r>
    </w:p>
  </w:endnote>
  <w:endnote w:type="continuationSeparator" w:id="0">
    <w:p w:rsidR="00B85C8B" w:rsidRDefault="00B85C8B" w:rsidP="00FE68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unifont">
    <w:altName w:val="MS Mincho"/>
    <w:charset w:val="80"/>
    <w:family w:val="auto"/>
    <w:pitch w:val="variable"/>
  </w:font>
  <w:font w:name="Mangal">
    <w:panose1 w:val="00000400000000000000"/>
    <w:charset w:val="01"/>
    <w:family w:val="roman"/>
    <w:notTrueType/>
    <w:pitch w:val="variable"/>
    <w:sig w:usb0="00002000" w:usb1="00000000" w:usb2="00000000" w:usb3="00000000" w:csb0="00000000" w:csb1="00000000"/>
  </w:font>
  <w:font w:name="MS PMincho">
    <w:charset w:val="80"/>
    <w:family w:val="roman"/>
    <w:pitch w:val="variable"/>
    <w:sig w:usb0="E00002FF" w:usb1="6AC7FDFB" w:usb2="00000012" w:usb3="00000000" w:csb0="0002009F" w:csb1="00000000"/>
  </w:font>
  <w:font w:name="Verdana">
    <w:altName w:val="Tahom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7490569"/>
      <w:docPartObj>
        <w:docPartGallery w:val="Page Numbers (Bottom of Page)"/>
        <w:docPartUnique/>
      </w:docPartObj>
    </w:sdtPr>
    <w:sdtEndPr/>
    <w:sdtContent>
      <w:p w:rsidR="003B5BE6" w:rsidRDefault="003B5BE6">
        <w:pPr>
          <w:pStyle w:val="affff5"/>
          <w:jc w:val="center"/>
        </w:pPr>
        <w:r>
          <w:fldChar w:fldCharType="begin"/>
        </w:r>
        <w:r>
          <w:instrText>PAGE   \* MERGEFORMAT</w:instrText>
        </w:r>
        <w:r>
          <w:fldChar w:fldCharType="separate"/>
        </w:r>
        <w:r w:rsidR="005D6993">
          <w:rPr>
            <w:noProof/>
          </w:rPr>
          <w:t>9</w:t>
        </w:r>
        <w:r>
          <w:fldChar w:fldCharType="end"/>
        </w:r>
      </w:p>
    </w:sdtContent>
  </w:sdt>
  <w:p w:rsidR="003B5BE6" w:rsidRDefault="003B5BE6" w:rsidP="00EC1D4D">
    <w:pPr>
      <w:pStyle w:val="affff5"/>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C8B" w:rsidRDefault="00B85C8B" w:rsidP="00FE68D0">
      <w:pPr>
        <w:spacing w:line="240" w:lineRule="auto"/>
      </w:pPr>
      <w:r>
        <w:separator/>
      </w:r>
    </w:p>
  </w:footnote>
  <w:footnote w:type="continuationSeparator" w:id="0">
    <w:p w:rsidR="00B85C8B" w:rsidRDefault="00B85C8B" w:rsidP="00FE68D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688C330"/>
    <w:lvl w:ilvl="0">
      <w:start w:val="1"/>
      <w:numFmt w:val="decimal"/>
      <w:lvlText w:val="%1."/>
      <w:lvlJc w:val="left"/>
      <w:pPr>
        <w:tabs>
          <w:tab w:val="num" w:pos="1492"/>
        </w:tabs>
        <w:ind w:left="1492" w:hanging="360"/>
      </w:pPr>
    </w:lvl>
  </w:abstractNum>
  <w:abstractNum w:abstractNumId="1">
    <w:nsid w:val="FFFFFF7D"/>
    <w:multiLevelType w:val="singleLevel"/>
    <w:tmpl w:val="9BAECCA6"/>
    <w:lvl w:ilvl="0">
      <w:start w:val="1"/>
      <w:numFmt w:val="decimal"/>
      <w:lvlText w:val="%1."/>
      <w:lvlJc w:val="left"/>
      <w:pPr>
        <w:tabs>
          <w:tab w:val="num" w:pos="1209"/>
        </w:tabs>
        <w:ind w:left="1209" w:hanging="360"/>
      </w:pPr>
    </w:lvl>
  </w:abstractNum>
  <w:abstractNum w:abstractNumId="2">
    <w:nsid w:val="FFFFFF7E"/>
    <w:multiLevelType w:val="singleLevel"/>
    <w:tmpl w:val="FE84CAFE"/>
    <w:lvl w:ilvl="0">
      <w:start w:val="1"/>
      <w:numFmt w:val="decimal"/>
      <w:lvlText w:val="%1."/>
      <w:lvlJc w:val="left"/>
      <w:pPr>
        <w:tabs>
          <w:tab w:val="num" w:pos="926"/>
        </w:tabs>
        <w:ind w:left="926" w:hanging="360"/>
      </w:pPr>
    </w:lvl>
  </w:abstractNum>
  <w:abstractNum w:abstractNumId="3">
    <w:nsid w:val="FFFFFF7F"/>
    <w:multiLevelType w:val="singleLevel"/>
    <w:tmpl w:val="03EA9A84"/>
    <w:lvl w:ilvl="0">
      <w:start w:val="1"/>
      <w:numFmt w:val="decimal"/>
      <w:lvlText w:val="%1."/>
      <w:lvlJc w:val="left"/>
      <w:pPr>
        <w:tabs>
          <w:tab w:val="num" w:pos="643"/>
        </w:tabs>
        <w:ind w:left="643" w:hanging="360"/>
      </w:pPr>
    </w:lvl>
  </w:abstractNum>
  <w:abstractNum w:abstractNumId="4">
    <w:nsid w:val="FFFFFF80"/>
    <w:multiLevelType w:val="singleLevel"/>
    <w:tmpl w:val="3FF283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BF0D62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5FCFB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CA3954"/>
    <w:lvl w:ilvl="0">
      <w:start w:val="1"/>
      <w:numFmt w:val="bullet"/>
      <w:lvlText w:val=""/>
      <w:lvlJc w:val="left"/>
      <w:pPr>
        <w:tabs>
          <w:tab w:val="num" w:pos="643"/>
        </w:tabs>
        <w:ind w:left="643" w:hanging="360"/>
      </w:pPr>
      <w:rPr>
        <w:rFonts w:ascii="Symbol" w:hAnsi="Symbol" w:hint="default"/>
      </w:rPr>
    </w:lvl>
  </w:abstractNum>
  <w:abstractNum w:abstractNumId="8">
    <w:nsid w:val="042A5E6A"/>
    <w:multiLevelType w:val="hybridMultilevel"/>
    <w:tmpl w:val="DDE665B4"/>
    <w:lvl w:ilvl="0" w:tplc="04B00D70">
      <w:start w:val="1"/>
      <w:numFmt w:val="decimal"/>
      <w:lvlText w:val="%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D052867"/>
    <w:multiLevelType w:val="hybridMultilevel"/>
    <w:tmpl w:val="76FAF152"/>
    <w:lvl w:ilvl="0" w:tplc="6EFE63F6">
      <w:start w:val="1"/>
      <w:numFmt w:val="decimal"/>
      <w:pStyle w:val="5"/>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013573A"/>
    <w:multiLevelType w:val="multilevel"/>
    <w:tmpl w:val="94EA4466"/>
    <w:styleLink w:val="1"/>
    <w:lvl w:ilvl="0">
      <w:start w:val="1"/>
      <w:numFmt w:val="decimal"/>
      <w:lvlText w:val="%1."/>
      <w:lvlJc w:val="left"/>
      <w:pPr>
        <w:ind w:left="432" w:hanging="432"/>
      </w:pPr>
      <w:rPr>
        <w:rFonts w:hint="default"/>
        <w:b/>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128643D4"/>
    <w:multiLevelType w:val="multilevel"/>
    <w:tmpl w:val="E904E2E4"/>
    <w:lvl w:ilvl="0">
      <w:start w:val="1"/>
      <w:numFmt w:val="bullet"/>
      <w:pStyle w:val="a"/>
      <w:suff w:val="space"/>
      <w:lvlText w:val=""/>
      <w:lvlJc w:val="left"/>
      <w:pPr>
        <w:ind w:left="0" w:firstLine="709"/>
      </w:pPr>
      <w:rPr>
        <w:rFonts w:ascii="Symbol" w:hAnsi="Symbol" w:hint="default"/>
      </w:rPr>
    </w:lvl>
    <w:lvl w:ilvl="1">
      <w:start w:val="1"/>
      <w:numFmt w:val="bullet"/>
      <w:suff w:val="space"/>
      <w:lvlText w:val=""/>
      <w:lvlJc w:val="left"/>
      <w:pPr>
        <w:ind w:left="0" w:firstLine="709"/>
      </w:pPr>
      <w:rPr>
        <w:rFonts w:ascii="Symbol" w:hAnsi="Symbol" w:hint="default"/>
        <w:color w:val="auto"/>
      </w:rPr>
    </w:lvl>
    <w:lvl w:ilvl="2">
      <w:start w:val="1"/>
      <w:numFmt w:val="lowerRoman"/>
      <w:lvlText w:val="%3)"/>
      <w:lvlJc w:val="left"/>
      <w:pPr>
        <w:ind w:left="0" w:firstLine="709"/>
      </w:pPr>
      <w:rPr>
        <w:rFonts w:hint="default"/>
      </w:rPr>
    </w:lvl>
    <w:lvl w:ilvl="3">
      <w:start w:val="1"/>
      <w:numFmt w:val="decimal"/>
      <w:lvlText w:val="(%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lef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12">
    <w:nsid w:val="163653F7"/>
    <w:multiLevelType w:val="hybridMultilevel"/>
    <w:tmpl w:val="B2A6FEC2"/>
    <w:lvl w:ilvl="0" w:tplc="50180FBA">
      <w:start w:val="1"/>
      <w:numFmt w:val="bullet"/>
      <w:pStyle w:val="a0"/>
      <w:suff w:val="space"/>
      <w:lvlText w:val=""/>
      <w:lvlJc w:val="left"/>
      <w:pPr>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1B0A140F"/>
    <w:multiLevelType w:val="hybridMultilevel"/>
    <w:tmpl w:val="69541964"/>
    <w:lvl w:ilvl="0" w:tplc="6242E232">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nsid w:val="2FB023B9"/>
    <w:multiLevelType w:val="multilevel"/>
    <w:tmpl w:val="495CE33E"/>
    <w:lvl w:ilvl="0">
      <w:start w:val="1"/>
      <w:numFmt w:val="decimal"/>
      <w:suff w:val="space"/>
      <w:lvlText w:val="%1"/>
      <w:lvlJc w:val="left"/>
      <w:pPr>
        <w:ind w:left="709" w:firstLine="0"/>
      </w:pPr>
      <w:rPr>
        <w:rFonts w:hint="default"/>
      </w:rPr>
    </w:lvl>
    <w:lvl w:ilvl="1">
      <w:start w:val="1"/>
      <w:numFmt w:val="decimal"/>
      <w:suff w:val="space"/>
      <w:lvlText w:val="%1.%2"/>
      <w:lvlJc w:val="left"/>
      <w:pPr>
        <w:ind w:left="709" w:firstLine="0"/>
      </w:pPr>
      <w:rPr>
        <w:rFonts w:hint="default"/>
      </w:rPr>
    </w:lvl>
    <w:lvl w:ilvl="2">
      <w:start w:val="1"/>
      <w:numFmt w:val="decimal"/>
      <w:suff w:val="space"/>
      <w:lvlText w:val="%1.%2.%3"/>
      <w:lvlJc w:val="left"/>
      <w:pPr>
        <w:ind w:left="709" w:firstLine="0"/>
      </w:pPr>
      <w:rPr>
        <w:rFonts w:hint="default"/>
      </w:rPr>
    </w:lvl>
    <w:lvl w:ilvl="3">
      <w:start w:val="1"/>
      <w:numFmt w:val="decimal"/>
      <w:lvlRestart w:val="1"/>
      <w:suff w:val="space"/>
      <w:lvlText w:val="%1.%2.%3.%4"/>
      <w:lvlJc w:val="left"/>
      <w:pPr>
        <w:ind w:left="709" w:firstLine="0"/>
      </w:pPr>
      <w:rPr>
        <w:rFonts w:hint="default"/>
      </w:rPr>
    </w:lvl>
    <w:lvl w:ilvl="4">
      <w:start w:val="1"/>
      <w:numFmt w:val="lowerLetter"/>
      <w:lvlText w:val="(%5)"/>
      <w:lvlJc w:val="left"/>
      <w:pPr>
        <w:tabs>
          <w:tab w:val="num" w:pos="227"/>
        </w:tabs>
        <w:ind w:left="709" w:firstLine="0"/>
      </w:pPr>
      <w:rPr>
        <w:rFonts w:hint="default"/>
      </w:rPr>
    </w:lvl>
    <w:lvl w:ilvl="5">
      <w:start w:val="1"/>
      <w:numFmt w:val="lowerRoman"/>
      <w:lvlText w:val="(%6)"/>
      <w:lvlJc w:val="left"/>
      <w:pPr>
        <w:tabs>
          <w:tab w:val="num" w:pos="227"/>
        </w:tabs>
        <w:ind w:left="709" w:firstLine="0"/>
      </w:pPr>
      <w:rPr>
        <w:rFonts w:hint="default"/>
      </w:rPr>
    </w:lvl>
    <w:lvl w:ilvl="6">
      <w:start w:val="1"/>
      <w:numFmt w:val="decimal"/>
      <w:lvlRestart w:val="1"/>
      <w:pStyle w:val="a1"/>
      <w:suff w:val="nothing"/>
      <w:lvlText w:val="(%1.%7)"/>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0" w:firstLine="0"/>
      </w:pPr>
      <w:rPr>
        <w:rFonts w:hint="default"/>
      </w:rPr>
    </w:lvl>
  </w:abstractNum>
  <w:abstractNum w:abstractNumId="15">
    <w:nsid w:val="31D909B1"/>
    <w:multiLevelType w:val="hybridMultilevel"/>
    <w:tmpl w:val="B3624028"/>
    <w:lvl w:ilvl="0" w:tplc="BF606D16">
      <w:start w:val="1"/>
      <w:numFmt w:val="decimal"/>
      <w:pStyle w:val="a4"/>
      <w:suff w:val="space"/>
      <w:lvlText w:val="Рисунок %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8817C86"/>
    <w:multiLevelType w:val="hybridMultilevel"/>
    <w:tmpl w:val="A7B0B8CA"/>
    <w:lvl w:ilvl="0" w:tplc="D91CAAE6">
      <w:start w:val="1"/>
      <w:numFmt w:val="decimal"/>
      <w:pStyle w:val="a5"/>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C9E3615"/>
    <w:multiLevelType w:val="hybridMultilevel"/>
    <w:tmpl w:val="FB244904"/>
    <w:lvl w:ilvl="0" w:tplc="76BC68B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3606D0F"/>
    <w:multiLevelType w:val="hybridMultilevel"/>
    <w:tmpl w:val="15A8303E"/>
    <w:lvl w:ilvl="0" w:tplc="3A1CD482">
      <w:start w:val="1"/>
      <w:numFmt w:val="decimal"/>
      <w:pStyle w:val="a6"/>
      <w:suff w:val="nothing"/>
      <w:lvlText w:val="(%1)"/>
      <w:lvlJc w:val="left"/>
      <w:pPr>
        <w:ind w:left="0" w:firstLine="0"/>
      </w:pPr>
      <w:rPr>
        <w:rFonts w:hint="default"/>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19">
    <w:nsid w:val="47886952"/>
    <w:multiLevelType w:val="hybridMultilevel"/>
    <w:tmpl w:val="C2DAC0A2"/>
    <w:lvl w:ilvl="0" w:tplc="B4D0019A">
      <w:start w:val="1"/>
      <w:numFmt w:val="decimal"/>
      <w:pStyle w:val="a7"/>
      <w:lvlText w:val="%1."/>
      <w:lvlJc w:val="left"/>
      <w:pPr>
        <w:ind w:left="1440" w:hanging="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48C03B05"/>
    <w:multiLevelType w:val="singleLevel"/>
    <w:tmpl w:val="7034DAE6"/>
    <w:lvl w:ilvl="0">
      <w:start w:val="1"/>
      <w:numFmt w:val="bullet"/>
      <w:pStyle w:val="a8"/>
      <w:lvlText w:val=""/>
      <w:lvlJc w:val="left"/>
      <w:pPr>
        <w:tabs>
          <w:tab w:val="num" w:pos="720"/>
        </w:tabs>
        <w:ind w:left="0" w:firstLine="0"/>
      </w:pPr>
      <w:rPr>
        <w:rFonts w:ascii="Wingdings" w:hAnsi="Wingdings" w:hint="default"/>
      </w:rPr>
    </w:lvl>
  </w:abstractNum>
  <w:abstractNum w:abstractNumId="21">
    <w:nsid w:val="4D207B56"/>
    <w:multiLevelType w:val="hybridMultilevel"/>
    <w:tmpl w:val="FB244904"/>
    <w:lvl w:ilvl="0" w:tplc="76BC68B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EC456A4"/>
    <w:multiLevelType w:val="hybridMultilevel"/>
    <w:tmpl w:val="0F6CF412"/>
    <w:lvl w:ilvl="0" w:tplc="6242E232">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nsid w:val="60CB1A6A"/>
    <w:multiLevelType w:val="hybridMultilevel"/>
    <w:tmpl w:val="1FAC5180"/>
    <w:lvl w:ilvl="0" w:tplc="C87A9976">
      <w:start w:val="1"/>
      <w:numFmt w:val="decimal"/>
      <w:pStyle w:val="a9"/>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nsid w:val="67474F99"/>
    <w:multiLevelType w:val="hybridMultilevel"/>
    <w:tmpl w:val="7CDC799C"/>
    <w:lvl w:ilvl="0" w:tplc="EC1CAFE0">
      <w:start w:val="1"/>
      <w:numFmt w:val="decimal"/>
      <w:pStyle w:val="aa"/>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nsid w:val="681E06B3"/>
    <w:multiLevelType w:val="multilevel"/>
    <w:tmpl w:val="919818F8"/>
    <w:lvl w:ilvl="0">
      <w:start w:val="1"/>
      <w:numFmt w:val="decimal"/>
      <w:pStyle w:val="ab"/>
      <w:suff w:val="space"/>
      <w:lvlText w:val="%1."/>
      <w:lvlJc w:val="left"/>
      <w:pPr>
        <w:ind w:left="-4" w:firstLine="709"/>
      </w:pPr>
      <w:rPr>
        <w:rFonts w:hint="default"/>
      </w:rPr>
    </w:lvl>
    <w:lvl w:ilvl="1">
      <w:start w:val="1"/>
      <w:numFmt w:val="decimal"/>
      <w:suff w:val="space"/>
      <w:lvlText w:val="%1.%2."/>
      <w:lvlJc w:val="left"/>
      <w:pPr>
        <w:ind w:left="-4" w:firstLine="709"/>
      </w:pPr>
      <w:rPr>
        <w:rFonts w:hint="default"/>
      </w:rPr>
    </w:lvl>
    <w:lvl w:ilvl="2">
      <w:start w:val="1"/>
      <w:numFmt w:val="decimal"/>
      <w:suff w:val="space"/>
      <w:lvlText w:val="%1.%2.%3."/>
      <w:lvlJc w:val="left"/>
      <w:pPr>
        <w:ind w:left="-4" w:firstLine="709"/>
      </w:pPr>
      <w:rPr>
        <w:rFonts w:hint="default"/>
      </w:rPr>
    </w:lvl>
    <w:lvl w:ilvl="3">
      <w:start w:val="1"/>
      <w:numFmt w:val="decimal"/>
      <w:lvlText w:val="(%4)"/>
      <w:lvlJc w:val="left"/>
      <w:pPr>
        <w:ind w:left="-4" w:firstLine="709"/>
      </w:pPr>
      <w:rPr>
        <w:rFonts w:hint="default"/>
      </w:rPr>
    </w:lvl>
    <w:lvl w:ilvl="4">
      <w:start w:val="1"/>
      <w:numFmt w:val="lowerLetter"/>
      <w:lvlText w:val="(%5)"/>
      <w:lvlJc w:val="left"/>
      <w:pPr>
        <w:ind w:left="-4" w:firstLine="709"/>
      </w:pPr>
      <w:rPr>
        <w:rFonts w:hint="default"/>
      </w:rPr>
    </w:lvl>
    <w:lvl w:ilvl="5">
      <w:start w:val="1"/>
      <w:numFmt w:val="lowerRoman"/>
      <w:lvlText w:val="(%6)"/>
      <w:lvlJc w:val="left"/>
      <w:pPr>
        <w:ind w:left="-4" w:firstLine="709"/>
      </w:pPr>
      <w:rPr>
        <w:rFonts w:hint="default"/>
      </w:rPr>
    </w:lvl>
    <w:lvl w:ilvl="6">
      <w:start w:val="1"/>
      <w:numFmt w:val="decimal"/>
      <w:lvlText w:val="%7."/>
      <w:lvlJc w:val="left"/>
      <w:pPr>
        <w:ind w:left="-4" w:firstLine="709"/>
      </w:pPr>
      <w:rPr>
        <w:rFonts w:hint="default"/>
      </w:rPr>
    </w:lvl>
    <w:lvl w:ilvl="7">
      <w:start w:val="1"/>
      <w:numFmt w:val="lowerLetter"/>
      <w:lvlText w:val="%8."/>
      <w:lvlJc w:val="left"/>
      <w:pPr>
        <w:ind w:left="-4" w:firstLine="709"/>
      </w:pPr>
      <w:rPr>
        <w:rFonts w:hint="default"/>
      </w:rPr>
    </w:lvl>
    <w:lvl w:ilvl="8">
      <w:start w:val="1"/>
      <w:numFmt w:val="lowerRoman"/>
      <w:lvlText w:val="%9."/>
      <w:lvlJc w:val="left"/>
      <w:pPr>
        <w:ind w:left="-4" w:firstLine="709"/>
      </w:pPr>
      <w:rPr>
        <w:rFonts w:hint="default"/>
      </w:rPr>
    </w:lvl>
  </w:abstractNum>
  <w:abstractNum w:abstractNumId="26">
    <w:nsid w:val="68874B45"/>
    <w:multiLevelType w:val="hybridMultilevel"/>
    <w:tmpl w:val="373414A2"/>
    <w:lvl w:ilvl="0" w:tplc="FDE4D624">
      <w:start w:val="1"/>
      <w:numFmt w:val="bullet"/>
      <w:pStyle w:val="ac"/>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7">
    <w:nsid w:val="6BA85EAA"/>
    <w:multiLevelType w:val="hybridMultilevel"/>
    <w:tmpl w:val="CB6C8D74"/>
    <w:lvl w:ilvl="0" w:tplc="2092C75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47C7A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835558A"/>
    <w:multiLevelType w:val="hybridMultilevel"/>
    <w:tmpl w:val="335489A2"/>
    <w:lvl w:ilvl="0" w:tplc="701E8EA2">
      <w:start w:val="1"/>
      <w:numFmt w:val="decimal"/>
      <w:pStyle w:val="ad"/>
      <w:suff w:val="space"/>
      <w:lvlText w:val="Таблица %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A9D30E8"/>
    <w:multiLevelType w:val="hybridMultilevel"/>
    <w:tmpl w:val="D4CE7104"/>
    <w:lvl w:ilvl="0" w:tplc="6242E232">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nsid w:val="7C4940AD"/>
    <w:multiLevelType w:val="multilevel"/>
    <w:tmpl w:val="166C8A04"/>
    <w:lvl w:ilvl="0">
      <w:start w:val="1"/>
      <w:numFmt w:val="decimal"/>
      <w:pStyle w:val="ae"/>
      <w:lvlText w:val="%1"/>
      <w:lvlJc w:val="left"/>
      <w:pPr>
        <w:ind w:left="357" w:hanging="357"/>
      </w:pPr>
      <w:rPr>
        <w:rFonts w:hint="default"/>
      </w:rPr>
    </w:lvl>
    <w:lvl w:ilvl="1">
      <w:start w:val="1"/>
      <w:numFmt w:val="decimal"/>
      <w:pStyle w:val="10"/>
      <w:lvlText w:val="%1.%2"/>
      <w:lvlJc w:val="left"/>
      <w:pPr>
        <w:tabs>
          <w:tab w:val="num" w:pos="851"/>
        </w:tabs>
        <w:ind w:left="709" w:hanging="709"/>
      </w:pPr>
      <w:rPr>
        <w:rFonts w:hint="default"/>
      </w:rPr>
    </w:lvl>
    <w:lvl w:ilvl="2">
      <w:start w:val="1"/>
      <w:numFmt w:val="decimal"/>
      <w:pStyle w:val="2"/>
      <w:lvlText w:val="%1.%2.%3"/>
      <w:lvlJc w:val="left"/>
      <w:pPr>
        <w:ind w:left="709" w:hanging="709"/>
      </w:pPr>
      <w:rPr>
        <w:rFonts w:hint="default"/>
      </w:rPr>
    </w:lvl>
    <w:lvl w:ilvl="3">
      <w:start w:val="1"/>
      <w:numFmt w:val="decimal"/>
      <w:pStyle w:val="3"/>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25"/>
  </w:num>
  <w:num w:numId="3">
    <w:abstractNumId w:val="14"/>
    <w:lvlOverride w:ilvl="0">
      <w:lvl w:ilvl="0">
        <w:start w:val="1"/>
        <w:numFmt w:val="decimal"/>
        <w:suff w:val="space"/>
        <w:lvlText w:val="%1"/>
        <w:lvlJc w:val="left"/>
        <w:pPr>
          <w:ind w:left="142" w:firstLine="0"/>
        </w:pPr>
        <w:rPr>
          <w:rFonts w:hint="default"/>
        </w:rPr>
      </w:lvl>
    </w:lvlOverride>
    <w:lvlOverride w:ilvl="1">
      <w:lvl w:ilvl="1">
        <w:start w:val="1"/>
        <w:numFmt w:val="decimal"/>
        <w:suff w:val="space"/>
        <w:lvlText w:val="%1.%2"/>
        <w:lvlJc w:val="left"/>
        <w:pPr>
          <w:ind w:left="426" w:firstLine="0"/>
        </w:pPr>
        <w:rPr>
          <w:rFonts w:hint="default"/>
        </w:rPr>
      </w:lvl>
    </w:lvlOverride>
    <w:lvlOverride w:ilvl="2">
      <w:lvl w:ilvl="2">
        <w:start w:val="1"/>
        <w:numFmt w:val="decimal"/>
        <w:suff w:val="space"/>
        <w:lvlText w:val="%1.%2.%3"/>
        <w:lvlJc w:val="left"/>
        <w:pPr>
          <w:ind w:left="709" w:firstLine="0"/>
        </w:pPr>
        <w:rPr>
          <w:rFonts w:hint="default"/>
        </w:rPr>
      </w:lvl>
    </w:lvlOverride>
    <w:lvlOverride w:ilvl="3">
      <w:lvl w:ilvl="3">
        <w:start w:val="1"/>
        <w:numFmt w:val="decimal"/>
        <w:lvlRestart w:val="1"/>
        <w:suff w:val="space"/>
        <w:lvlText w:val="%1.%2.%3.%4"/>
        <w:lvlJc w:val="left"/>
        <w:pPr>
          <w:ind w:left="709" w:firstLine="0"/>
        </w:pPr>
        <w:rPr>
          <w:rFonts w:hint="default"/>
        </w:rPr>
      </w:lvl>
    </w:lvlOverride>
    <w:lvlOverride w:ilvl="4">
      <w:lvl w:ilvl="4">
        <w:start w:val="1"/>
        <w:numFmt w:val="lowerLetter"/>
        <w:lvlText w:val="(%5)"/>
        <w:lvlJc w:val="left"/>
        <w:pPr>
          <w:tabs>
            <w:tab w:val="num" w:pos="227"/>
          </w:tabs>
          <w:ind w:left="709" w:firstLine="0"/>
        </w:pPr>
        <w:rPr>
          <w:rFonts w:hint="default"/>
        </w:rPr>
      </w:lvl>
    </w:lvlOverride>
    <w:lvlOverride w:ilvl="5">
      <w:lvl w:ilvl="5">
        <w:start w:val="1"/>
        <w:numFmt w:val="decimal"/>
        <w:suff w:val="space"/>
        <w:lvlText w:val="Рисунок %6"/>
        <w:lvlJc w:val="left"/>
        <w:pPr>
          <w:ind w:left="0" w:firstLine="0"/>
        </w:pPr>
        <w:rPr>
          <w:rFonts w:ascii="Times New Roman" w:hAnsi="Times New Roman" w:hint="default"/>
          <w:sz w:val="28"/>
        </w:rPr>
      </w:lvl>
    </w:lvlOverride>
    <w:lvlOverride w:ilvl="6">
      <w:lvl w:ilvl="6">
        <w:start w:val="1"/>
        <w:numFmt w:val="decimal"/>
        <w:lvlRestart w:val="1"/>
        <w:pStyle w:val="a1"/>
        <w:suff w:val="nothing"/>
        <w:lvlText w:val="(%1.%7)"/>
        <w:lvlJc w:val="left"/>
        <w:pPr>
          <w:ind w:left="0" w:firstLine="0"/>
        </w:pPr>
        <w:rPr>
          <w:rFonts w:hint="default"/>
        </w:rPr>
      </w:lvl>
    </w:lvlOverride>
    <w:lvlOverride w:ilvl="7">
      <w:lvl w:ilvl="7">
        <w:start w:val="1"/>
        <w:numFmt w:val="decimal"/>
        <w:lvlRestart w:val="1"/>
        <w:pStyle w:val="a2"/>
        <w:suff w:val="space"/>
        <w:lvlText w:val="Таблица %1.%8"/>
        <w:lvlJc w:val="left"/>
        <w:pPr>
          <w:ind w:left="0" w:firstLine="0"/>
        </w:pPr>
        <w:rPr>
          <w:rFonts w:hint="default"/>
        </w:rPr>
      </w:lvl>
    </w:lvlOverride>
    <w:lvlOverride w:ilvl="8">
      <w:lvl w:ilvl="8">
        <w:start w:val="1"/>
        <w:numFmt w:val="decimal"/>
        <w:lvlRestart w:val="1"/>
        <w:pStyle w:val="a3"/>
        <w:suff w:val="space"/>
        <w:lvlText w:val="Рисунок %1.%9"/>
        <w:lvlJc w:val="left"/>
        <w:pPr>
          <w:ind w:left="0" w:firstLine="0"/>
        </w:pPr>
        <w:rPr>
          <w:rFonts w:hint="default"/>
        </w:rPr>
      </w:lvl>
    </w:lvlOverride>
  </w:num>
  <w:num w:numId="4">
    <w:abstractNumId w:val="29"/>
  </w:num>
  <w:num w:numId="5">
    <w:abstractNumId w:val="15"/>
  </w:num>
  <w:num w:numId="6">
    <w:abstractNumId w:val="23"/>
  </w:num>
  <w:num w:numId="7">
    <w:abstractNumId w:val="9"/>
  </w:num>
  <w:num w:numId="8">
    <w:abstractNumId w:val="24"/>
  </w:num>
  <w:num w:numId="9">
    <w:abstractNumId w:val="12"/>
  </w:num>
  <w:num w:numId="10">
    <w:abstractNumId w:val="19"/>
  </w:num>
  <w:num w:numId="11">
    <w:abstractNumId w:val="18"/>
  </w:num>
  <w:num w:numId="12">
    <w:abstractNumId w:val="16"/>
  </w:num>
  <w:num w:numId="13">
    <w:abstractNumId w:val="10"/>
  </w:num>
  <w:num w:numId="14">
    <w:abstractNumId w:val="20"/>
  </w:num>
  <w:num w:numId="15">
    <w:abstractNumId w:val="26"/>
  </w:num>
  <w:num w:numId="16">
    <w:abstractNumId w:val="27"/>
  </w:num>
  <w:num w:numId="17">
    <w:abstractNumId w:val="28"/>
  </w:num>
  <w:num w:numId="18">
    <w:abstractNumId w:val="31"/>
  </w:num>
  <w:num w:numId="19">
    <w:abstractNumId w:val="30"/>
  </w:num>
  <w:num w:numId="20">
    <w:abstractNumId w:val="21"/>
  </w:num>
  <w:num w:numId="21">
    <w:abstractNumId w:val="13"/>
  </w:num>
  <w:num w:numId="22">
    <w:abstractNumId w:val="8"/>
  </w:num>
  <w:num w:numId="23">
    <w:abstractNumId w:val="17"/>
  </w:num>
  <w:num w:numId="24">
    <w:abstractNumId w:val="22"/>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1"/>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38"/>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BCC"/>
    <w:rsid w:val="000000FE"/>
    <w:rsid w:val="00000D74"/>
    <w:rsid w:val="000010DD"/>
    <w:rsid w:val="00001162"/>
    <w:rsid w:val="0000164D"/>
    <w:rsid w:val="000017D3"/>
    <w:rsid w:val="000017F8"/>
    <w:rsid w:val="0000198F"/>
    <w:rsid w:val="00001D0F"/>
    <w:rsid w:val="00001D95"/>
    <w:rsid w:val="00002992"/>
    <w:rsid w:val="00003820"/>
    <w:rsid w:val="00003B9A"/>
    <w:rsid w:val="00003F14"/>
    <w:rsid w:val="00005289"/>
    <w:rsid w:val="00005BA5"/>
    <w:rsid w:val="00005FA3"/>
    <w:rsid w:val="000061F9"/>
    <w:rsid w:val="00006D0C"/>
    <w:rsid w:val="00006DB8"/>
    <w:rsid w:val="0000774E"/>
    <w:rsid w:val="000079DA"/>
    <w:rsid w:val="00007BDB"/>
    <w:rsid w:val="00007D24"/>
    <w:rsid w:val="00010058"/>
    <w:rsid w:val="0001071D"/>
    <w:rsid w:val="000119F9"/>
    <w:rsid w:val="00012335"/>
    <w:rsid w:val="000127B5"/>
    <w:rsid w:val="00012D03"/>
    <w:rsid w:val="00012EAD"/>
    <w:rsid w:val="00013BF2"/>
    <w:rsid w:val="0001432B"/>
    <w:rsid w:val="0001451A"/>
    <w:rsid w:val="00014848"/>
    <w:rsid w:val="000148FD"/>
    <w:rsid w:val="00014DD6"/>
    <w:rsid w:val="00015D8F"/>
    <w:rsid w:val="00015F70"/>
    <w:rsid w:val="00016A77"/>
    <w:rsid w:val="00016B31"/>
    <w:rsid w:val="00017034"/>
    <w:rsid w:val="000170AD"/>
    <w:rsid w:val="000172A8"/>
    <w:rsid w:val="00017AFA"/>
    <w:rsid w:val="00020F42"/>
    <w:rsid w:val="00021520"/>
    <w:rsid w:val="0002185F"/>
    <w:rsid w:val="0002249B"/>
    <w:rsid w:val="00022A21"/>
    <w:rsid w:val="000231A7"/>
    <w:rsid w:val="00023AA8"/>
    <w:rsid w:val="00023CAD"/>
    <w:rsid w:val="000248D8"/>
    <w:rsid w:val="0002508D"/>
    <w:rsid w:val="00025B78"/>
    <w:rsid w:val="00025CC6"/>
    <w:rsid w:val="00025E00"/>
    <w:rsid w:val="000264ED"/>
    <w:rsid w:val="0002682A"/>
    <w:rsid w:val="000268A9"/>
    <w:rsid w:val="00026F90"/>
    <w:rsid w:val="000270E6"/>
    <w:rsid w:val="0002744E"/>
    <w:rsid w:val="000274C1"/>
    <w:rsid w:val="000275C7"/>
    <w:rsid w:val="0003003C"/>
    <w:rsid w:val="000306E7"/>
    <w:rsid w:val="00030A60"/>
    <w:rsid w:val="00030AC3"/>
    <w:rsid w:val="00030BDF"/>
    <w:rsid w:val="0003136B"/>
    <w:rsid w:val="000319FC"/>
    <w:rsid w:val="00031C04"/>
    <w:rsid w:val="00031E53"/>
    <w:rsid w:val="000323BC"/>
    <w:rsid w:val="0003294D"/>
    <w:rsid w:val="00032D1A"/>
    <w:rsid w:val="00033168"/>
    <w:rsid w:val="00033558"/>
    <w:rsid w:val="000335D3"/>
    <w:rsid w:val="000336DD"/>
    <w:rsid w:val="000338FD"/>
    <w:rsid w:val="00033AE7"/>
    <w:rsid w:val="00034034"/>
    <w:rsid w:val="00034050"/>
    <w:rsid w:val="000340FA"/>
    <w:rsid w:val="000348CA"/>
    <w:rsid w:val="000348DE"/>
    <w:rsid w:val="000349B0"/>
    <w:rsid w:val="00034E4E"/>
    <w:rsid w:val="00034E54"/>
    <w:rsid w:val="00034EEA"/>
    <w:rsid w:val="00035320"/>
    <w:rsid w:val="00035E79"/>
    <w:rsid w:val="00036634"/>
    <w:rsid w:val="00036BA8"/>
    <w:rsid w:val="0004052C"/>
    <w:rsid w:val="0004054B"/>
    <w:rsid w:val="00040605"/>
    <w:rsid w:val="00040910"/>
    <w:rsid w:val="000410CD"/>
    <w:rsid w:val="000411BE"/>
    <w:rsid w:val="000422B7"/>
    <w:rsid w:val="00042C06"/>
    <w:rsid w:val="00042C6C"/>
    <w:rsid w:val="00042D57"/>
    <w:rsid w:val="00042EDC"/>
    <w:rsid w:val="00043B94"/>
    <w:rsid w:val="00044054"/>
    <w:rsid w:val="0004419C"/>
    <w:rsid w:val="000447B2"/>
    <w:rsid w:val="00044A96"/>
    <w:rsid w:val="00044ED5"/>
    <w:rsid w:val="0004546B"/>
    <w:rsid w:val="00045E93"/>
    <w:rsid w:val="00045F53"/>
    <w:rsid w:val="0004683D"/>
    <w:rsid w:val="00046A7C"/>
    <w:rsid w:val="000470D7"/>
    <w:rsid w:val="00047100"/>
    <w:rsid w:val="000478E0"/>
    <w:rsid w:val="000501F0"/>
    <w:rsid w:val="00050306"/>
    <w:rsid w:val="0005033D"/>
    <w:rsid w:val="00050483"/>
    <w:rsid w:val="0005056E"/>
    <w:rsid w:val="00051411"/>
    <w:rsid w:val="000514FA"/>
    <w:rsid w:val="00051BF6"/>
    <w:rsid w:val="00052271"/>
    <w:rsid w:val="000525C5"/>
    <w:rsid w:val="0005287D"/>
    <w:rsid w:val="00052C10"/>
    <w:rsid w:val="00052C9C"/>
    <w:rsid w:val="00052D11"/>
    <w:rsid w:val="00053254"/>
    <w:rsid w:val="000533E7"/>
    <w:rsid w:val="00053A44"/>
    <w:rsid w:val="0005405C"/>
    <w:rsid w:val="000546AD"/>
    <w:rsid w:val="0005482F"/>
    <w:rsid w:val="00054917"/>
    <w:rsid w:val="00054A49"/>
    <w:rsid w:val="00054BF8"/>
    <w:rsid w:val="00054DD7"/>
    <w:rsid w:val="00054E25"/>
    <w:rsid w:val="0005540C"/>
    <w:rsid w:val="00056B2C"/>
    <w:rsid w:val="000572A1"/>
    <w:rsid w:val="00057510"/>
    <w:rsid w:val="00057D30"/>
    <w:rsid w:val="00060089"/>
    <w:rsid w:val="0006011E"/>
    <w:rsid w:val="000606D7"/>
    <w:rsid w:val="00061248"/>
    <w:rsid w:val="00061465"/>
    <w:rsid w:val="000614D2"/>
    <w:rsid w:val="000616E3"/>
    <w:rsid w:val="000617D0"/>
    <w:rsid w:val="00061B39"/>
    <w:rsid w:val="00061E81"/>
    <w:rsid w:val="000625E0"/>
    <w:rsid w:val="000629EE"/>
    <w:rsid w:val="00062D11"/>
    <w:rsid w:val="000631AD"/>
    <w:rsid w:val="000631DC"/>
    <w:rsid w:val="00063349"/>
    <w:rsid w:val="00063E99"/>
    <w:rsid w:val="000642CB"/>
    <w:rsid w:val="0006445E"/>
    <w:rsid w:val="00064B0C"/>
    <w:rsid w:val="00065A84"/>
    <w:rsid w:val="00065F66"/>
    <w:rsid w:val="00066782"/>
    <w:rsid w:val="000668A3"/>
    <w:rsid w:val="00066B02"/>
    <w:rsid w:val="00066D4D"/>
    <w:rsid w:val="00067234"/>
    <w:rsid w:val="0006729D"/>
    <w:rsid w:val="0006754F"/>
    <w:rsid w:val="00067935"/>
    <w:rsid w:val="00067C79"/>
    <w:rsid w:val="00070048"/>
    <w:rsid w:val="0007024E"/>
    <w:rsid w:val="000705D7"/>
    <w:rsid w:val="00071E49"/>
    <w:rsid w:val="00071FE6"/>
    <w:rsid w:val="00072019"/>
    <w:rsid w:val="000720D4"/>
    <w:rsid w:val="00072A4E"/>
    <w:rsid w:val="00073BE1"/>
    <w:rsid w:val="00073C87"/>
    <w:rsid w:val="000741D3"/>
    <w:rsid w:val="000743C3"/>
    <w:rsid w:val="0007457D"/>
    <w:rsid w:val="00074E5E"/>
    <w:rsid w:val="00074E77"/>
    <w:rsid w:val="00075F9A"/>
    <w:rsid w:val="00076184"/>
    <w:rsid w:val="0007620B"/>
    <w:rsid w:val="00076409"/>
    <w:rsid w:val="00076703"/>
    <w:rsid w:val="0007702E"/>
    <w:rsid w:val="00077076"/>
    <w:rsid w:val="0007707F"/>
    <w:rsid w:val="0007758B"/>
    <w:rsid w:val="00077A40"/>
    <w:rsid w:val="00080003"/>
    <w:rsid w:val="00080025"/>
    <w:rsid w:val="00080061"/>
    <w:rsid w:val="000800E1"/>
    <w:rsid w:val="0008026C"/>
    <w:rsid w:val="00080BA7"/>
    <w:rsid w:val="00080F63"/>
    <w:rsid w:val="00081557"/>
    <w:rsid w:val="000824BC"/>
    <w:rsid w:val="000828F6"/>
    <w:rsid w:val="00082948"/>
    <w:rsid w:val="0008347D"/>
    <w:rsid w:val="000835DE"/>
    <w:rsid w:val="000848F7"/>
    <w:rsid w:val="00084D54"/>
    <w:rsid w:val="00085627"/>
    <w:rsid w:val="00085CC4"/>
    <w:rsid w:val="00085EDA"/>
    <w:rsid w:val="00086223"/>
    <w:rsid w:val="0008646A"/>
    <w:rsid w:val="00086FFA"/>
    <w:rsid w:val="00087890"/>
    <w:rsid w:val="00087891"/>
    <w:rsid w:val="000902F8"/>
    <w:rsid w:val="00091208"/>
    <w:rsid w:val="000918AA"/>
    <w:rsid w:val="00091ACF"/>
    <w:rsid w:val="00092076"/>
    <w:rsid w:val="000922C1"/>
    <w:rsid w:val="0009231C"/>
    <w:rsid w:val="000927E7"/>
    <w:rsid w:val="00092A20"/>
    <w:rsid w:val="00093280"/>
    <w:rsid w:val="0009396E"/>
    <w:rsid w:val="0009399C"/>
    <w:rsid w:val="00093D36"/>
    <w:rsid w:val="000941B2"/>
    <w:rsid w:val="0009449D"/>
    <w:rsid w:val="00094950"/>
    <w:rsid w:val="00094C2C"/>
    <w:rsid w:val="00094D63"/>
    <w:rsid w:val="00095085"/>
    <w:rsid w:val="00095632"/>
    <w:rsid w:val="000960D2"/>
    <w:rsid w:val="00096270"/>
    <w:rsid w:val="00096C1C"/>
    <w:rsid w:val="00097410"/>
    <w:rsid w:val="00097774"/>
    <w:rsid w:val="00097A41"/>
    <w:rsid w:val="00097BAC"/>
    <w:rsid w:val="00097BB0"/>
    <w:rsid w:val="00097F07"/>
    <w:rsid w:val="000A007E"/>
    <w:rsid w:val="000A0807"/>
    <w:rsid w:val="000A0819"/>
    <w:rsid w:val="000A1110"/>
    <w:rsid w:val="000A1295"/>
    <w:rsid w:val="000A13F3"/>
    <w:rsid w:val="000A1729"/>
    <w:rsid w:val="000A18ED"/>
    <w:rsid w:val="000A1F5B"/>
    <w:rsid w:val="000A2046"/>
    <w:rsid w:val="000A33A1"/>
    <w:rsid w:val="000A37F4"/>
    <w:rsid w:val="000A3854"/>
    <w:rsid w:val="000A3B0C"/>
    <w:rsid w:val="000A41FC"/>
    <w:rsid w:val="000A4265"/>
    <w:rsid w:val="000A4266"/>
    <w:rsid w:val="000A45A8"/>
    <w:rsid w:val="000A4AD2"/>
    <w:rsid w:val="000A4F27"/>
    <w:rsid w:val="000A5813"/>
    <w:rsid w:val="000A5B25"/>
    <w:rsid w:val="000A605F"/>
    <w:rsid w:val="000A62BB"/>
    <w:rsid w:val="000A6B58"/>
    <w:rsid w:val="000A7085"/>
    <w:rsid w:val="000A70D9"/>
    <w:rsid w:val="000A7568"/>
    <w:rsid w:val="000A778C"/>
    <w:rsid w:val="000A7B0C"/>
    <w:rsid w:val="000A7EEE"/>
    <w:rsid w:val="000B0432"/>
    <w:rsid w:val="000B04C7"/>
    <w:rsid w:val="000B04CD"/>
    <w:rsid w:val="000B0540"/>
    <w:rsid w:val="000B0579"/>
    <w:rsid w:val="000B06B6"/>
    <w:rsid w:val="000B07E9"/>
    <w:rsid w:val="000B11A5"/>
    <w:rsid w:val="000B12D3"/>
    <w:rsid w:val="000B1A6F"/>
    <w:rsid w:val="000B1E4F"/>
    <w:rsid w:val="000B20D6"/>
    <w:rsid w:val="000B2340"/>
    <w:rsid w:val="000B283E"/>
    <w:rsid w:val="000B2EF3"/>
    <w:rsid w:val="000B334D"/>
    <w:rsid w:val="000B36A8"/>
    <w:rsid w:val="000B3BF6"/>
    <w:rsid w:val="000B3EA2"/>
    <w:rsid w:val="000B4138"/>
    <w:rsid w:val="000B44B7"/>
    <w:rsid w:val="000B45B2"/>
    <w:rsid w:val="000B47C6"/>
    <w:rsid w:val="000B4BEF"/>
    <w:rsid w:val="000B5199"/>
    <w:rsid w:val="000B5AF9"/>
    <w:rsid w:val="000B6301"/>
    <w:rsid w:val="000B688C"/>
    <w:rsid w:val="000B6963"/>
    <w:rsid w:val="000B6C92"/>
    <w:rsid w:val="000B6D25"/>
    <w:rsid w:val="000C01F8"/>
    <w:rsid w:val="000C0202"/>
    <w:rsid w:val="000C040E"/>
    <w:rsid w:val="000C06C1"/>
    <w:rsid w:val="000C0A4D"/>
    <w:rsid w:val="000C0A9A"/>
    <w:rsid w:val="000C0C6A"/>
    <w:rsid w:val="000C1539"/>
    <w:rsid w:val="000C18DE"/>
    <w:rsid w:val="000C1CD1"/>
    <w:rsid w:val="000C2A12"/>
    <w:rsid w:val="000C2B3E"/>
    <w:rsid w:val="000C37DD"/>
    <w:rsid w:val="000C38E7"/>
    <w:rsid w:val="000C3B8E"/>
    <w:rsid w:val="000C3B97"/>
    <w:rsid w:val="000C49ED"/>
    <w:rsid w:val="000C51DF"/>
    <w:rsid w:val="000C55E5"/>
    <w:rsid w:val="000C5994"/>
    <w:rsid w:val="000C5F0D"/>
    <w:rsid w:val="000C6015"/>
    <w:rsid w:val="000C6090"/>
    <w:rsid w:val="000C647D"/>
    <w:rsid w:val="000C65D5"/>
    <w:rsid w:val="000C69E0"/>
    <w:rsid w:val="000C6B84"/>
    <w:rsid w:val="000C6CE8"/>
    <w:rsid w:val="000C6D2D"/>
    <w:rsid w:val="000C709D"/>
    <w:rsid w:val="000C7815"/>
    <w:rsid w:val="000C7C73"/>
    <w:rsid w:val="000D07AA"/>
    <w:rsid w:val="000D11B6"/>
    <w:rsid w:val="000D18BD"/>
    <w:rsid w:val="000D199F"/>
    <w:rsid w:val="000D1D33"/>
    <w:rsid w:val="000D23C9"/>
    <w:rsid w:val="000D28AB"/>
    <w:rsid w:val="000D2E41"/>
    <w:rsid w:val="000D33EC"/>
    <w:rsid w:val="000D3F3A"/>
    <w:rsid w:val="000D4C97"/>
    <w:rsid w:val="000D4DE3"/>
    <w:rsid w:val="000D5C6D"/>
    <w:rsid w:val="000D6024"/>
    <w:rsid w:val="000D6052"/>
    <w:rsid w:val="000D6409"/>
    <w:rsid w:val="000D670E"/>
    <w:rsid w:val="000D6795"/>
    <w:rsid w:val="000D67B8"/>
    <w:rsid w:val="000D69C5"/>
    <w:rsid w:val="000D777E"/>
    <w:rsid w:val="000D7A2A"/>
    <w:rsid w:val="000E012C"/>
    <w:rsid w:val="000E0689"/>
    <w:rsid w:val="000E0759"/>
    <w:rsid w:val="000E0A8F"/>
    <w:rsid w:val="000E0D0E"/>
    <w:rsid w:val="000E0D3A"/>
    <w:rsid w:val="000E0E65"/>
    <w:rsid w:val="000E165F"/>
    <w:rsid w:val="000E22BF"/>
    <w:rsid w:val="000E264C"/>
    <w:rsid w:val="000E29EA"/>
    <w:rsid w:val="000E36FA"/>
    <w:rsid w:val="000E39F8"/>
    <w:rsid w:val="000E3B77"/>
    <w:rsid w:val="000E3FFF"/>
    <w:rsid w:val="000E439D"/>
    <w:rsid w:val="000E4678"/>
    <w:rsid w:val="000E469C"/>
    <w:rsid w:val="000E47BA"/>
    <w:rsid w:val="000E4DFD"/>
    <w:rsid w:val="000E4F5A"/>
    <w:rsid w:val="000E51A5"/>
    <w:rsid w:val="000E545F"/>
    <w:rsid w:val="000E57D9"/>
    <w:rsid w:val="000E6171"/>
    <w:rsid w:val="000E647E"/>
    <w:rsid w:val="000E68F5"/>
    <w:rsid w:val="000E6DCA"/>
    <w:rsid w:val="000E7723"/>
    <w:rsid w:val="000E797A"/>
    <w:rsid w:val="000E7B86"/>
    <w:rsid w:val="000F0292"/>
    <w:rsid w:val="000F09C4"/>
    <w:rsid w:val="000F0C0A"/>
    <w:rsid w:val="000F1681"/>
    <w:rsid w:val="000F1801"/>
    <w:rsid w:val="000F185A"/>
    <w:rsid w:val="000F1C10"/>
    <w:rsid w:val="000F1F6B"/>
    <w:rsid w:val="000F25C9"/>
    <w:rsid w:val="000F2A5E"/>
    <w:rsid w:val="000F2D48"/>
    <w:rsid w:val="000F2E28"/>
    <w:rsid w:val="000F3BCF"/>
    <w:rsid w:val="000F40E0"/>
    <w:rsid w:val="000F45DA"/>
    <w:rsid w:val="000F474B"/>
    <w:rsid w:val="000F478A"/>
    <w:rsid w:val="000F5314"/>
    <w:rsid w:val="000F53DD"/>
    <w:rsid w:val="000F5A85"/>
    <w:rsid w:val="000F68F9"/>
    <w:rsid w:val="000F69BD"/>
    <w:rsid w:val="000F6EF9"/>
    <w:rsid w:val="000F6FF8"/>
    <w:rsid w:val="000F707C"/>
    <w:rsid w:val="000F736F"/>
    <w:rsid w:val="000F74C8"/>
    <w:rsid w:val="000F7CC2"/>
    <w:rsid w:val="001005ED"/>
    <w:rsid w:val="00101356"/>
    <w:rsid w:val="001013F9"/>
    <w:rsid w:val="00101644"/>
    <w:rsid w:val="00101765"/>
    <w:rsid w:val="001017B7"/>
    <w:rsid w:val="001027C2"/>
    <w:rsid w:val="00102DF0"/>
    <w:rsid w:val="0010343D"/>
    <w:rsid w:val="00103ABE"/>
    <w:rsid w:val="00103D57"/>
    <w:rsid w:val="0010422C"/>
    <w:rsid w:val="00105D3D"/>
    <w:rsid w:val="0010606F"/>
    <w:rsid w:val="00106CC5"/>
    <w:rsid w:val="00107531"/>
    <w:rsid w:val="00107C02"/>
    <w:rsid w:val="00107CF0"/>
    <w:rsid w:val="00107F9E"/>
    <w:rsid w:val="00110465"/>
    <w:rsid w:val="00110697"/>
    <w:rsid w:val="00110AA0"/>
    <w:rsid w:val="00110AE7"/>
    <w:rsid w:val="001124DE"/>
    <w:rsid w:val="0011291C"/>
    <w:rsid w:val="0011356B"/>
    <w:rsid w:val="0011414F"/>
    <w:rsid w:val="001141AE"/>
    <w:rsid w:val="00114EDA"/>
    <w:rsid w:val="00115155"/>
    <w:rsid w:val="00116EB6"/>
    <w:rsid w:val="001178AB"/>
    <w:rsid w:val="00117B92"/>
    <w:rsid w:val="00117BAA"/>
    <w:rsid w:val="001208A9"/>
    <w:rsid w:val="00120C8A"/>
    <w:rsid w:val="0012129B"/>
    <w:rsid w:val="00121971"/>
    <w:rsid w:val="00121AC6"/>
    <w:rsid w:val="00121CB0"/>
    <w:rsid w:val="00121F21"/>
    <w:rsid w:val="00121F7C"/>
    <w:rsid w:val="00122821"/>
    <w:rsid w:val="00122B35"/>
    <w:rsid w:val="00122CE3"/>
    <w:rsid w:val="00122F05"/>
    <w:rsid w:val="0012334E"/>
    <w:rsid w:val="001235A1"/>
    <w:rsid w:val="00123F94"/>
    <w:rsid w:val="00124025"/>
    <w:rsid w:val="001241FD"/>
    <w:rsid w:val="0012427C"/>
    <w:rsid w:val="001243DC"/>
    <w:rsid w:val="00124A4C"/>
    <w:rsid w:val="00124BFB"/>
    <w:rsid w:val="001252AC"/>
    <w:rsid w:val="00126DFC"/>
    <w:rsid w:val="0012713B"/>
    <w:rsid w:val="00127439"/>
    <w:rsid w:val="00127839"/>
    <w:rsid w:val="00130C10"/>
    <w:rsid w:val="00130D6C"/>
    <w:rsid w:val="00130F39"/>
    <w:rsid w:val="001315ED"/>
    <w:rsid w:val="00131839"/>
    <w:rsid w:val="00131D2D"/>
    <w:rsid w:val="001333DB"/>
    <w:rsid w:val="00133847"/>
    <w:rsid w:val="00133BDC"/>
    <w:rsid w:val="00133C69"/>
    <w:rsid w:val="00133DDD"/>
    <w:rsid w:val="00133E66"/>
    <w:rsid w:val="0013410A"/>
    <w:rsid w:val="001344C8"/>
    <w:rsid w:val="001345C2"/>
    <w:rsid w:val="00134DB3"/>
    <w:rsid w:val="00135065"/>
    <w:rsid w:val="001350DD"/>
    <w:rsid w:val="0013518E"/>
    <w:rsid w:val="00135275"/>
    <w:rsid w:val="0013535C"/>
    <w:rsid w:val="00135D5B"/>
    <w:rsid w:val="00135EAB"/>
    <w:rsid w:val="00135F96"/>
    <w:rsid w:val="00136B73"/>
    <w:rsid w:val="00136BE3"/>
    <w:rsid w:val="0013727E"/>
    <w:rsid w:val="0013751D"/>
    <w:rsid w:val="0013768B"/>
    <w:rsid w:val="00137701"/>
    <w:rsid w:val="001378D5"/>
    <w:rsid w:val="001378DD"/>
    <w:rsid w:val="00140DAE"/>
    <w:rsid w:val="00140E9F"/>
    <w:rsid w:val="0014122B"/>
    <w:rsid w:val="00141E3E"/>
    <w:rsid w:val="00142447"/>
    <w:rsid w:val="00142550"/>
    <w:rsid w:val="00142823"/>
    <w:rsid w:val="00143077"/>
    <w:rsid w:val="001435DC"/>
    <w:rsid w:val="0014382E"/>
    <w:rsid w:val="00143E0E"/>
    <w:rsid w:val="00144B61"/>
    <w:rsid w:val="00144DDC"/>
    <w:rsid w:val="00144FE8"/>
    <w:rsid w:val="0014533E"/>
    <w:rsid w:val="001458EC"/>
    <w:rsid w:val="00145C5C"/>
    <w:rsid w:val="00146784"/>
    <w:rsid w:val="001472C1"/>
    <w:rsid w:val="001473A4"/>
    <w:rsid w:val="00147896"/>
    <w:rsid w:val="00150592"/>
    <w:rsid w:val="00150686"/>
    <w:rsid w:val="00150BFA"/>
    <w:rsid w:val="00151242"/>
    <w:rsid w:val="00151757"/>
    <w:rsid w:val="00151AE4"/>
    <w:rsid w:val="0015246E"/>
    <w:rsid w:val="00152CDA"/>
    <w:rsid w:val="0015300D"/>
    <w:rsid w:val="0015312D"/>
    <w:rsid w:val="00153AB3"/>
    <w:rsid w:val="00154011"/>
    <w:rsid w:val="00154F64"/>
    <w:rsid w:val="001557E9"/>
    <w:rsid w:val="00155A38"/>
    <w:rsid w:val="001567A1"/>
    <w:rsid w:val="00157604"/>
    <w:rsid w:val="00157D8F"/>
    <w:rsid w:val="00160131"/>
    <w:rsid w:val="001603D4"/>
    <w:rsid w:val="00162185"/>
    <w:rsid w:val="0016237C"/>
    <w:rsid w:val="00162C7B"/>
    <w:rsid w:val="00163202"/>
    <w:rsid w:val="00163842"/>
    <w:rsid w:val="00163858"/>
    <w:rsid w:val="001638A0"/>
    <w:rsid w:val="00163BAB"/>
    <w:rsid w:val="0016449D"/>
    <w:rsid w:val="00164E59"/>
    <w:rsid w:val="001656B8"/>
    <w:rsid w:val="001660CF"/>
    <w:rsid w:val="0016683B"/>
    <w:rsid w:val="00166CED"/>
    <w:rsid w:val="0016737D"/>
    <w:rsid w:val="00167801"/>
    <w:rsid w:val="00167A55"/>
    <w:rsid w:val="00167C4B"/>
    <w:rsid w:val="00167CF2"/>
    <w:rsid w:val="00167F9B"/>
    <w:rsid w:val="0017049D"/>
    <w:rsid w:val="00170B69"/>
    <w:rsid w:val="00170CE6"/>
    <w:rsid w:val="00170EB9"/>
    <w:rsid w:val="00171DA7"/>
    <w:rsid w:val="00172000"/>
    <w:rsid w:val="00172FA4"/>
    <w:rsid w:val="0017325A"/>
    <w:rsid w:val="001734F6"/>
    <w:rsid w:val="00173754"/>
    <w:rsid w:val="001738E7"/>
    <w:rsid w:val="0017427E"/>
    <w:rsid w:val="00174290"/>
    <w:rsid w:val="0017453B"/>
    <w:rsid w:val="00174D80"/>
    <w:rsid w:val="00175579"/>
    <w:rsid w:val="001755C1"/>
    <w:rsid w:val="001760B2"/>
    <w:rsid w:val="00176612"/>
    <w:rsid w:val="001766A6"/>
    <w:rsid w:val="00177A25"/>
    <w:rsid w:val="00177CC0"/>
    <w:rsid w:val="00177CF3"/>
    <w:rsid w:val="00177F5F"/>
    <w:rsid w:val="001804F5"/>
    <w:rsid w:val="00180911"/>
    <w:rsid w:val="00180CE3"/>
    <w:rsid w:val="00180DC6"/>
    <w:rsid w:val="00180E24"/>
    <w:rsid w:val="001810B7"/>
    <w:rsid w:val="001811BA"/>
    <w:rsid w:val="00181214"/>
    <w:rsid w:val="00181855"/>
    <w:rsid w:val="00182078"/>
    <w:rsid w:val="00182918"/>
    <w:rsid w:val="00182D8A"/>
    <w:rsid w:val="0018335A"/>
    <w:rsid w:val="001837F4"/>
    <w:rsid w:val="00183B05"/>
    <w:rsid w:val="00183B1A"/>
    <w:rsid w:val="0018434E"/>
    <w:rsid w:val="00184800"/>
    <w:rsid w:val="001857ED"/>
    <w:rsid w:val="00185DBA"/>
    <w:rsid w:val="001860D8"/>
    <w:rsid w:val="00186232"/>
    <w:rsid w:val="00186860"/>
    <w:rsid w:val="00186A7B"/>
    <w:rsid w:val="00186DCE"/>
    <w:rsid w:val="001871D6"/>
    <w:rsid w:val="0018724E"/>
    <w:rsid w:val="00190423"/>
    <w:rsid w:val="00190647"/>
    <w:rsid w:val="00190C50"/>
    <w:rsid w:val="00190D4A"/>
    <w:rsid w:val="00191058"/>
    <w:rsid w:val="0019149B"/>
    <w:rsid w:val="001915D7"/>
    <w:rsid w:val="00191E5E"/>
    <w:rsid w:val="00192314"/>
    <w:rsid w:val="001924F4"/>
    <w:rsid w:val="00193407"/>
    <w:rsid w:val="00193B1D"/>
    <w:rsid w:val="00193D45"/>
    <w:rsid w:val="001941EB"/>
    <w:rsid w:val="00194881"/>
    <w:rsid w:val="0019531F"/>
    <w:rsid w:val="00195333"/>
    <w:rsid w:val="00195CFC"/>
    <w:rsid w:val="00196647"/>
    <w:rsid w:val="00196924"/>
    <w:rsid w:val="00196EEE"/>
    <w:rsid w:val="00197061"/>
    <w:rsid w:val="00197A08"/>
    <w:rsid w:val="001A0508"/>
    <w:rsid w:val="001A0639"/>
    <w:rsid w:val="001A0B3D"/>
    <w:rsid w:val="001A2393"/>
    <w:rsid w:val="001A252B"/>
    <w:rsid w:val="001A2771"/>
    <w:rsid w:val="001A3031"/>
    <w:rsid w:val="001A3320"/>
    <w:rsid w:val="001A3585"/>
    <w:rsid w:val="001A3672"/>
    <w:rsid w:val="001A3C89"/>
    <w:rsid w:val="001A41C7"/>
    <w:rsid w:val="001A46C4"/>
    <w:rsid w:val="001A477B"/>
    <w:rsid w:val="001A48D8"/>
    <w:rsid w:val="001A4A2C"/>
    <w:rsid w:val="001A4B81"/>
    <w:rsid w:val="001A504F"/>
    <w:rsid w:val="001A50BE"/>
    <w:rsid w:val="001A6002"/>
    <w:rsid w:val="001A616A"/>
    <w:rsid w:val="001A644C"/>
    <w:rsid w:val="001A67F0"/>
    <w:rsid w:val="001A6AE0"/>
    <w:rsid w:val="001B0612"/>
    <w:rsid w:val="001B0812"/>
    <w:rsid w:val="001B0AAF"/>
    <w:rsid w:val="001B0B34"/>
    <w:rsid w:val="001B0CCD"/>
    <w:rsid w:val="001B10DA"/>
    <w:rsid w:val="001B10F1"/>
    <w:rsid w:val="001B140D"/>
    <w:rsid w:val="001B19BF"/>
    <w:rsid w:val="001B25C0"/>
    <w:rsid w:val="001B2833"/>
    <w:rsid w:val="001B2CBE"/>
    <w:rsid w:val="001B336E"/>
    <w:rsid w:val="001B39D5"/>
    <w:rsid w:val="001B413D"/>
    <w:rsid w:val="001B4812"/>
    <w:rsid w:val="001B4D69"/>
    <w:rsid w:val="001B4DC4"/>
    <w:rsid w:val="001B5322"/>
    <w:rsid w:val="001B5863"/>
    <w:rsid w:val="001B58EF"/>
    <w:rsid w:val="001B62B0"/>
    <w:rsid w:val="001B6636"/>
    <w:rsid w:val="001B6AFA"/>
    <w:rsid w:val="001B70AD"/>
    <w:rsid w:val="001B7192"/>
    <w:rsid w:val="001B7260"/>
    <w:rsid w:val="001B748D"/>
    <w:rsid w:val="001B7641"/>
    <w:rsid w:val="001B7A4D"/>
    <w:rsid w:val="001B7D7F"/>
    <w:rsid w:val="001C01DE"/>
    <w:rsid w:val="001C0C81"/>
    <w:rsid w:val="001C12A1"/>
    <w:rsid w:val="001C1722"/>
    <w:rsid w:val="001C25F9"/>
    <w:rsid w:val="001C2691"/>
    <w:rsid w:val="001C2986"/>
    <w:rsid w:val="001C3171"/>
    <w:rsid w:val="001C3BF3"/>
    <w:rsid w:val="001C3C5A"/>
    <w:rsid w:val="001C3F6A"/>
    <w:rsid w:val="001C44CA"/>
    <w:rsid w:val="001C4810"/>
    <w:rsid w:val="001C5200"/>
    <w:rsid w:val="001C5394"/>
    <w:rsid w:val="001C55A3"/>
    <w:rsid w:val="001C610A"/>
    <w:rsid w:val="001C6665"/>
    <w:rsid w:val="001C6B1E"/>
    <w:rsid w:val="001C74CA"/>
    <w:rsid w:val="001C766C"/>
    <w:rsid w:val="001C76E3"/>
    <w:rsid w:val="001C7E0E"/>
    <w:rsid w:val="001C7E2E"/>
    <w:rsid w:val="001D02E6"/>
    <w:rsid w:val="001D02FE"/>
    <w:rsid w:val="001D033A"/>
    <w:rsid w:val="001D0D25"/>
    <w:rsid w:val="001D10EE"/>
    <w:rsid w:val="001D1971"/>
    <w:rsid w:val="001D1CA7"/>
    <w:rsid w:val="001D217F"/>
    <w:rsid w:val="001D2286"/>
    <w:rsid w:val="001D2BD9"/>
    <w:rsid w:val="001D2E55"/>
    <w:rsid w:val="001D30E5"/>
    <w:rsid w:val="001D31D9"/>
    <w:rsid w:val="001D3312"/>
    <w:rsid w:val="001D3421"/>
    <w:rsid w:val="001D372E"/>
    <w:rsid w:val="001D3BE6"/>
    <w:rsid w:val="001D3D9F"/>
    <w:rsid w:val="001D3EDA"/>
    <w:rsid w:val="001D4B31"/>
    <w:rsid w:val="001D5836"/>
    <w:rsid w:val="001D5980"/>
    <w:rsid w:val="001D5A5B"/>
    <w:rsid w:val="001D5B3E"/>
    <w:rsid w:val="001D6179"/>
    <w:rsid w:val="001D65D2"/>
    <w:rsid w:val="001D6A55"/>
    <w:rsid w:val="001D6DD7"/>
    <w:rsid w:val="001D7BE5"/>
    <w:rsid w:val="001E0D38"/>
    <w:rsid w:val="001E17AD"/>
    <w:rsid w:val="001E2C0A"/>
    <w:rsid w:val="001E34C9"/>
    <w:rsid w:val="001E43CF"/>
    <w:rsid w:val="001E442F"/>
    <w:rsid w:val="001E4F10"/>
    <w:rsid w:val="001E4F5A"/>
    <w:rsid w:val="001E5208"/>
    <w:rsid w:val="001E55E7"/>
    <w:rsid w:val="001E55FC"/>
    <w:rsid w:val="001E5C22"/>
    <w:rsid w:val="001E6C22"/>
    <w:rsid w:val="001E6C94"/>
    <w:rsid w:val="001E7575"/>
    <w:rsid w:val="001E7AB1"/>
    <w:rsid w:val="001E7D9D"/>
    <w:rsid w:val="001E7DC2"/>
    <w:rsid w:val="001F00B3"/>
    <w:rsid w:val="001F0B7A"/>
    <w:rsid w:val="001F100A"/>
    <w:rsid w:val="001F186D"/>
    <w:rsid w:val="001F190B"/>
    <w:rsid w:val="001F25EA"/>
    <w:rsid w:val="001F37BA"/>
    <w:rsid w:val="001F3A32"/>
    <w:rsid w:val="001F413C"/>
    <w:rsid w:val="001F488E"/>
    <w:rsid w:val="001F49EF"/>
    <w:rsid w:val="001F5C2E"/>
    <w:rsid w:val="001F5E9A"/>
    <w:rsid w:val="001F7341"/>
    <w:rsid w:val="001F7846"/>
    <w:rsid w:val="00200E3D"/>
    <w:rsid w:val="00200FC7"/>
    <w:rsid w:val="00201435"/>
    <w:rsid w:val="0020158C"/>
    <w:rsid w:val="00201A63"/>
    <w:rsid w:val="00201C5A"/>
    <w:rsid w:val="00201D73"/>
    <w:rsid w:val="002021CE"/>
    <w:rsid w:val="0020241C"/>
    <w:rsid w:val="00202AEE"/>
    <w:rsid w:val="0020309C"/>
    <w:rsid w:val="002034F9"/>
    <w:rsid w:val="002039D2"/>
    <w:rsid w:val="00203E43"/>
    <w:rsid w:val="00203F8D"/>
    <w:rsid w:val="00204107"/>
    <w:rsid w:val="00204296"/>
    <w:rsid w:val="002042A5"/>
    <w:rsid w:val="002044B4"/>
    <w:rsid w:val="00204A10"/>
    <w:rsid w:val="00204C28"/>
    <w:rsid w:val="00205218"/>
    <w:rsid w:val="00205373"/>
    <w:rsid w:val="00205688"/>
    <w:rsid w:val="002057FE"/>
    <w:rsid w:val="00205A5D"/>
    <w:rsid w:val="00205F15"/>
    <w:rsid w:val="0020629B"/>
    <w:rsid w:val="002065E7"/>
    <w:rsid w:val="002066D5"/>
    <w:rsid w:val="00206B8A"/>
    <w:rsid w:val="002072DC"/>
    <w:rsid w:val="0020744B"/>
    <w:rsid w:val="0020752A"/>
    <w:rsid w:val="00207A1C"/>
    <w:rsid w:val="00207F76"/>
    <w:rsid w:val="0021042D"/>
    <w:rsid w:val="00211CE2"/>
    <w:rsid w:val="002127C3"/>
    <w:rsid w:val="00212B00"/>
    <w:rsid w:val="00212F0C"/>
    <w:rsid w:val="0021347D"/>
    <w:rsid w:val="002139F1"/>
    <w:rsid w:val="00213B8F"/>
    <w:rsid w:val="00214D1A"/>
    <w:rsid w:val="0021563F"/>
    <w:rsid w:val="00215EB4"/>
    <w:rsid w:val="00215F60"/>
    <w:rsid w:val="002161F3"/>
    <w:rsid w:val="0021693E"/>
    <w:rsid w:val="00216BEC"/>
    <w:rsid w:val="00216DBA"/>
    <w:rsid w:val="00217318"/>
    <w:rsid w:val="00217E71"/>
    <w:rsid w:val="002206C8"/>
    <w:rsid w:val="00220AE6"/>
    <w:rsid w:val="002212EE"/>
    <w:rsid w:val="00222965"/>
    <w:rsid w:val="00222BB5"/>
    <w:rsid w:val="00222C52"/>
    <w:rsid w:val="00222D27"/>
    <w:rsid w:val="0022324B"/>
    <w:rsid w:val="002237D0"/>
    <w:rsid w:val="00224235"/>
    <w:rsid w:val="00224816"/>
    <w:rsid w:val="00224A54"/>
    <w:rsid w:val="00224D05"/>
    <w:rsid w:val="00224E63"/>
    <w:rsid w:val="002254B0"/>
    <w:rsid w:val="00225EAC"/>
    <w:rsid w:val="0022607F"/>
    <w:rsid w:val="002266FC"/>
    <w:rsid w:val="00226D23"/>
    <w:rsid w:val="00226F7D"/>
    <w:rsid w:val="00227072"/>
    <w:rsid w:val="0022715F"/>
    <w:rsid w:val="002272B1"/>
    <w:rsid w:val="002275AC"/>
    <w:rsid w:val="002276DE"/>
    <w:rsid w:val="00227ACD"/>
    <w:rsid w:val="00227D02"/>
    <w:rsid w:val="00227F3D"/>
    <w:rsid w:val="00230031"/>
    <w:rsid w:val="00230ACC"/>
    <w:rsid w:val="00230B0A"/>
    <w:rsid w:val="00230BFB"/>
    <w:rsid w:val="002319A9"/>
    <w:rsid w:val="00231A4B"/>
    <w:rsid w:val="00231CE4"/>
    <w:rsid w:val="00231DCB"/>
    <w:rsid w:val="00231DFD"/>
    <w:rsid w:val="00232400"/>
    <w:rsid w:val="0023253A"/>
    <w:rsid w:val="002325E1"/>
    <w:rsid w:val="002326B2"/>
    <w:rsid w:val="00232988"/>
    <w:rsid w:val="0023340C"/>
    <w:rsid w:val="00233758"/>
    <w:rsid w:val="002339FA"/>
    <w:rsid w:val="00233B38"/>
    <w:rsid w:val="00233DFA"/>
    <w:rsid w:val="00234417"/>
    <w:rsid w:val="00234484"/>
    <w:rsid w:val="002346E0"/>
    <w:rsid w:val="0023492B"/>
    <w:rsid w:val="00234C1B"/>
    <w:rsid w:val="00235B07"/>
    <w:rsid w:val="00236099"/>
    <w:rsid w:val="00236933"/>
    <w:rsid w:val="00236DBF"/>
    <w:rsid w:val="00236E1A"/>
    <w:rsid w:val="00237A5C"/>
    <w:rsid w:val="00237DCB"/>
    <w:rsid w:val="002413D2"/>
    <w:rsid w:val="002414FE"/>
    <w:rsid w:val="00241C7A"/>
    <w:rsid w:val="00241DDD"/>
    <w:rsid w:val="0024204B"/>
    <w:rsid w:val="00242166"/>
    <w:rsid w:val="002421FF"/>
    <w:rsid w:val="0024224A"/>
    <w:rsid w:val="00242412"/>
    <w:rsid w:val="00242A0F"/>
    <w:rsid w:val="002430A2"/>
    <w:rsid w:val="00243294"/>
    <w:rsid w:val="0024333F"/>
    <w:rsid w:val="0024334B"/>
    <w:rsid w:val="002434C1"/>
    <w:rsid w:val="00243C5A"/>
    <w:rsid w:val="00244319"/>
    <w:rsid w:val="00244634"/>
    <w:rsid w:val="002447E5"/>
    <w:rsid w:val="00244BDA"/>
    <w:rsid w:val="00245378"/>
    <w:rsid w:val="002453C2"/>
    <w:rsid w:val="00245A07"/>
    <w:rsid w:val="00245AD1"/>
    <w:rsid w:val="0024766A"/>
    <w:rsid w:val="00247866"/>
    <w:rsid w:val="0025019E"/>
    <w:rsid w:val="002504DE"/>
    <w:rsid w:val="002506A7"/>
    <w:rsid w:val="00250773"/>
    <w:rsid w:val="00250F51"/>
    <w:rsid w:val="002514F2"/>
    <w:rsid w:val="00251E9C"/>
    <w:rsid w:val="0025220E"/>
    <w:rsid w:val="002526AF"/>
    <w:rsid w:val="00252C50"/>
    <w:rsid w:val="00252D2E"/>
    <w:rsid w:val="00252F37"/>
    <w:rsid w:val="0025312A"/>
    <w:rsid w:val="00253247"/>
    <w:rsid w:val="00253365"/>
    <w:rsid w:val="002539D6"/>
    <w:rsid w:val="00253BCD"/>
    <w:rsid w:val="00253C76"/>
    <w:rsid w:val="0025417C"/>
    <w:rsid w:val="002541BC"/>
    <w:rsid w:val="0025445B"/>
    <w:rsid w:val="0025477E"/>
    <w:rsid w:val="0025504D"/>
    <w:rsid w:val="00255588"/>
    <w:rsid w:val="00255A7F"/>
    <w:rsid w:val="00255F80"/>
    <w:rsid w:val="002566D0"/>
    <w:rsid w:val="0025736B"/>
    <w:rsid w:val="00257811"/>
    <w:rsid w:val="002579B5"/>
    <w:rsid w:val="00260379"/>
    <w:rsid w:val="00260410"/>
    <w:rsid w:val="002608E0"/>
    <w:rsid w:val="00260914"/>
    <w:rsid w:val="00260BA7"/>
    <w:rsid w:val="0026181F"/>
    <w:rsid w:val="00261973"/>
    <w:rsid w:val="0026197B"/>
    <w:rsid w:val="00261E6B"/>
    <w:rsid w:val="00262B5B"/>
    <w:rsid w:val="00262FD1"/>
    <w:rsid w:val="00262FF2"/>
    <w:rsid w:val="002632BB"/>
    <w:rsid w:val="0026368C"/>
    <w:rsid w:val="00263D7D"/>
    <w:rsid w:val="00264214"/>
    <w:rsid w:val="0026429F"/>
    <w:rsid w:val="002646FB"/>
    <w:rsid w:val="002648A8"/>
    <w:rsid w:val="00264A9A"/>
    <w:rsid w:val="0026515D"/>
    <w:rsid w:val="002651D7"/>
    <w:rsid w:val="002652D1"/>
    <w:rsid w:val="002655A9"/>
    <w:rsid w:val="00265659"/>
    <w:rsid w:val="00265B5D"/>
    <w:rsid w:val="00265B91"/>
    <w:rsid w:val="002661B1"/>
    <w:rsid w:val="002670CD"/>
    <w:rsid w:val="002671C4"/>
    <w:rsid w:val="00267918"/>
    <w:rsid w:val="00267AB2"/>
    <w:rsid w:val="00267B3E"/>
    <w:rsid w:val="00270428"/>
    <w:rsid w:val="002709B4"/>
    <w:rsid w:val="00270C17"/>
    <w:rsid w:val="00270DB4"/>
    <w:rsid w:val="002712F8"/>
    <w:rsid w:val="002714A3"/>
    <w:rsid w:val="002715AB"/>
    <w:rsid w:val="0027233D"/>
    <w:rsid w:val="0027261E"/>
    <w:rsid w:val="00272A70"/>
    <w:rsid w:val="00272B04"/>
    <w:rsid w:val="00272E35"/>
    <w:rsid w:val="00273878"/>
    <w:rsid w:val="002739BF"/>
    <w:rsid w:val="002739FD"/>
    <w:rsid w:val="00273A95"/>
    <w:rsid w:val="00273BDB"/>
    <w:rsid w:val="00273FB5"/>
    <w:rsid w:val="0027422A"/>
    <w:rsid w:val="00274249"/>
    <w:rsid w:val="002743BE"/>
    <w:rsid w:val="00274408"/>
    <w:rsid w:val="0027671A"/>
    <w:rsid w:val="00276EFF"/>
    <w:rsid w:val="002778EE"/>
    <w:rsid w:val="00280063"/>
    <w:rsid w:val="0028021E"/>
    <w:rsid w:val="00280E51"/>
    <w:rsid w:val="00281549"/>
    <w:rsid w:val="00281996"/>
    <w:rsid w:val="002819D9"/>
    <w:rsid w:val="00281A9A"/>
    <w:rsid w:val="00282013"/>
    <w:rsid w:val="00282338"/>
    <w:rsid w:val="002831F3"/>
    <w:rsid w:val="00283462"/>
    <w:rsid w:val="00283AFE"/>
    <w:rsid w:val="002843BB"/>
    <w:rsid w:val="00284403"/>
    <w:rsid w:val="00284565"/>
    <w:rsid w:val="0028462D"/>
    <w:rsid w:val="00284DE2"/>
    <w:rsid w:val="00285008"/>
    <w:rsid w:val="002850B3"/>
    <w:rsid w:val="002855B5"/>
    <w:rsid w:val="00285807"/>
    <w:rsid w:val="00286353"/>
    <w:rsid w:val="00286359"/>
    <w:rsid w:val="002863A0"/>
    <w:rsid w:val="00286963"/>
    <w:rsid w:val="00286C04"/>
    <w:rsid w:val="00286FA0"/>
    <w:rsid w:val="00287354"/>
    <w:rsid w:val="0028766F"/>
    <w:rsid w:val="00290A7E"/>
    <w:rsid w:val="00290BCC"/>
    <w:rsid w:val="00290DD9"/>
    <w:rsid w:val="00291032"/>
    <w:rsid w:val="00291BD2"/>
    <w:rsid w:val="00292147"/>
    <w:rsid w:val="00292393"/>
    <w:rsid w:val="00292497"/>
    <w:rsid w:val="00293535"/>
    <w:rsid w:val="00293703"/>
    <w:rsid w:val="00293950"/>
    <w:rsid w:val="00293E56"/>
    <w:rsid w:val="00293F4E"/>
    <w:rsid w:val="00294268"/>
    <w:rsid w:val="002946D4"/>
    <w:rsid w:val="00294FA1"/>
    <w:rsid w:val="0029578E"/>
    <w:rsid w:val="00295792"/>
    <w:rsid w:val="00295AA8"/>
    <w:rsid w:val="00295B95"/>
    <w:rsid w:val="00295C9F"/>
    <w:rsid w:val="00295ED1"/>
    <w:rsid w:val="00296CB4"/>
    <w:rsid w:val="0029716D"/>
    <w:rsid w:val="0029765D"/>
    <w:rsid w:val="00297A37"/>
    <w:rsid w:val="002A009B"/>
    <w:rsid w:val="002A00B2"/>
    <w:rsid w:val="002A055F"/>
    <w:rsid w:val="002A05F4"/>
    <w:rsid w:val="002A1368"/>
    <w:rsid w:val="002A1963"/>
    <w:rsid w:val="002A1EF3"/>
    <w:rsid w:val="002A1F4A"/>
    <w:rsid w:val="002A3EF7"/>
    <w:rsid w:val="002A46C1"/>
    <w:rsid w:val="002A471C"/>
    <w:rsid w:val="002A4A42"/>
    <w:rsid w:val="002A4D0E"/>
    <w:rsid w:val="002A4E6C"/>
    <w:rsid w:val="002A5259"/>
    <w:rsid w:val="002A5578"/>
    <w:rsid w:val="002A5728"/>
    <w:rsid w:val="002A5B74"/>
    <w:rsid w:val="002A5FB8"/>
    <w:rsid w:val="002A6042"/>
    <w:rsid w:val="002A6FC6"/>
    <w:rsid w:val="002A70C2"/>
    <w:rsid w:val="002A747B"/>
    <w:rsid w:val="002A7CB4"/>
    <w:rsid w:val="002A7E07"/>
    <w:rsid w:val="002A7F0A"/>
    <w:rsid w:val="002B05A9"/>
    <w:rsid w:val="002B0722"/>
    <w:rsid w:val="002B0D3F"/>
    <w:rsid w:val="002B19C5"/>
    <w:rsid w:val="002B1A0D"/>
    <w:rsid w:val="002B1D3B"/>
    <w:rsid w:val="002B2910"/>
    <w:rsid w:val="002B2965"/>
    <w:rsid w:val="002B2DB9"/>
    <w:rsid w:val="002B2EEE"/>
    <w:rsid w:val="002B30A3"/>
    <w:rsid w:val="002B387A"/>
    <w:rsid w:val="002B3973"/>
    <w:rsid w:val="002B3A12"/>
    <w:rsid w:val="002B3A26"/>
    <w:rsid w:val="002B3AF7"/>
    <w:rsid w:val="002B4009"/>
    <w:rsid w:val="002B4419"/>
    <w:rsid w:val="002B448C"/>
    <w:rsid w:val="002B44D3"/>
    <w:rsid w:val="002B44DB"/>
    <w:rsid w:val="002B4AA8"/>
    <w:rsid w:val="002B4AD6"/>
    <w:rsid w:val="002B4C90"/>
    <w:rsid w:val="002B4E1D"/>
    <w:rsid w:val="002B53F1"/>
    <w:rsid w:val="002B5AF9"/>
    <w:rsid w:val="002B5C0E"/>
    <w:rsid w:val="002B5CD4"/>
    <w:rsid w:val="002B64C1"/>
    <w:rsid w:val="002B6562"/>
    <w:rsid w:val="002B709A"/>
    <w:rsid w:val="002B740F"/>
    <w:rsid w:val="002C0114"/>
    <w:rsid w:val="002C03D7"/>
    <w:rsid w:val="002C04F6"/>
    <w:rsid w:val="002C0634"/>
    <w:rsid w:val="002C0E9A"/>
    <w:rsid w:val="002C1E35"/>
    <w:rsid w:val="002C1EB1"/>
    <w:rsid w:val="002C1FB6"/>
    <w:rsid w:val="002C1FE4"/>
    <w:rsid w:val="002C306E"/>
    <w:rsid w:val="002C3188"/>
    <w:rsid w:val="002C3444"/>
    <w:rsid w:val="002C3568"/>
    <w:rsid w:val="002C35A6"/>
    <w:rsid w:val="002C4349"/>
    <w:rsid w:val="002C4A8D"/>
    <w:rsid w:val="002C4D0B"/>
    <w:rsid w:val="002C5403"/>
    <w:rsid w:val="002C5784"/>
    <w:rsid w:val="002C61E4"/>
    <w:rsid w:val="002C64EC"/>
    <w:rsid w:val="002C73EF"/>
    <w:rsid w:val="002C7909"/>
    <w:rsid w:val="002C79C9"/>
    <w:rsid w:val="002C7A75"/>
    <w:rsid w:val="002C7AAD"/>
    <w:rsid w:val="002C7C32"/>
    <w:rsid w:val="002D002F"/>
    <w:rsid w:val="002D07F6"/>
    <w:rsid w:val="002D1348"/>
    <w:rsid w:val="002D13F3"/>
    <w:rsid w:val="002D141D"/>
    <w:rsid w:val="002D1469"/>
    <w:rsid w:val="002D162A"/>
    <w:rsid w:val="002D16BF"/>
    <w:rsid w:val="002D179C"/>
    <w:rsid w:val="002D19CB"/>
    <w:rsid w:val="002D1BE3"/>
    <w:rsid w:val="002D203E"/>
    <w:rsid w:val="002D280B"/>
    <w:rsid w:val="002D284E"/>
    <w:rsid w:val="002D2867"/>
    <w:rsid w:val="002D29C5"/>
    <w:rsid w:val="002D2F49"/>
    <w:rsid w:val="002D323F"/>
    <w:rsid w:val="002D3396"/>
    <w:rsid w:val="002D44C7"/>
    <w:rsid w:val="002D4DE9"/>
    <w:rsid w:val="002D4F8D"/>
    <w:rsid w:val="002D5305"/>
    <w:rsid w:val="002D54EC"/>
    <w:rsid w:val="002D5C85"/>
    <w:rsid w:val="002D5E3B"/>
    <w:rsid w:val="002D6874"/>
    <w:rsid w:val="002D6914"/>
    <w:rsid w:val="002D6C72"/>
    <w:rsid w:val="002D70F3"/>
    <w:rsid w:val="002D7AA5"/>
    <w:rsid w:val="002D7CF6"/>
    <w:rsid w:val="002E0273"/>
    <w:rsid w:val="002E02B2"/>
    <w:rsid w:val="002E0324"/>
    <w:rsid w:val="002E0A24"/>
    <w:rsid w:val="002E1026"/>
    <w:rsid w:val="002E1FDA"/>
    <w:rsid w:val="002E20E0"/>
    <w:rsid w:val="002E2143"/>
    <w:rsid w:val="002E2A40"/>
    <w:rsid w:val="002E35C2"/>
    <w:rsid w:val="002E3609"/>
    <w:rsid w:val="002E3940"/>
    <w:rsid w:val="002E3DD6"/>
    <w:rsid w:val="002E40DA"/>
    <w:rsid w:val="002E4625"/>
    <w:rsid w:val="002E4714"/>
    <w:rsid w:val="002E4EBC"/>
    <w:rsid w:val="002E5383"/>
    <w:rsid w:val="002E572E"/>
    <w:rsid w:val="002E5F68"/>
    <w:rsid w:val="002E6214"/>
    <w:rsid w:val="002E691D"/>
    <w:rsid w:val="002E6B4B"/>
    <w:rsid w:val="002E789B"/>
    <w:rsid w:val="002E7A95"/>
    <w:rsid w:val="002E7B8A"/>
    <w:rsid w:val="002F0176"/>
    <w:rsid w:val="002F0514"/>
    <w:rsid w:val="002F080D"/>
    <w:rsid w:val="002F0932"/>
    <w:rsid w:val="002F09CB"/>
    <w:rsid w:val="002F1595"/>
    <w:rsid w:val="002F3251"/>
    <w:rsid w:val="002F39A6"/>
    <w:rsid w:val="002F3BD1"/>
    <w:rsid w:val="002F41B1"/>
    <w:rsid w:val="002F4A13"/>
    <w:rsid w:val="002F4B48"/>
    <w:rsid w:val="002F5086"/>
    <w:rsid w:val="002F532E"/>
    <w:rsid w:val="002F5D52"/>
    <w:rsid w:val="002F623D"/>
    <w:rsid w:val="002F6368"/>
    <w:rsid w:val="002F6556"/>
    <w:rsid w:val="002F67AD"/>
    <w:rsid w:val="002F6806"/>
    <w:rsid w:val="002F69FD"/>
    <w:rsid w:val="002F6F9C"/>
    <w:rsid w:val="002F70D9"/>
    <w:rsid w:val="002F7635"/>
    <w:rsid w:val="002F7746"/>
    <w:rsid w:val="002F774D"/>
    <w:rsid w:val="002F7CD9"/>
    <w:rsid w:val="003004F1"/>
    <w:rsid w:val="003005E3"/>
    <w:rsid w:val="00300847"/>
    <w:rsid w:val="00301889"/>
    <w:rsid w:val="00302129"/>
    <w:rsid w:val="00303200"/>
    <w:rsid w:val="00303CAA"/>
    <w:rsid w:val="00304100"/>
    <w:rsid w:val="00304253"/>
    <w:rsid w:val="003045A9"/>
    <w:rsid w:val="0030465B"/>
    <w:rsid w:val="003047F0"/>
    <w:rsid w:val="0030495F"/>
    <w:rsid w:val="003049CD"/>
    <w:rsid w:val="00304A2F"/>
    <w:rsid w:val="0030524E"/>
    <w:rsid w:val="00305EF8"/>
    <w:rsid w:val="00305FAC"/>
    <w:rsid w:val="003060D3"/>
    <w:rsid w:val="003064D7"/>
    <w:rsid w:val="00310370"/>
    <w:rsid w:val="003105EA"/>
    <w:rsid w:val="0031085F"/>
    <w:rsid w:val="00310B1E"/>
    <w:rsid w:val="00310FED"/>
    <w:rsid w:val="003114E4"/>
    <w:rsid w:val="00311AF7"/>
    <w:rsid w:val="00311C06"/>
    <w:rsid w:val="00311D70"/>
    <w:rsid w:val="00311DA5"/>
    <w:rsid w:val="003125A9"/>
    <w:rsid w:val="00312A9A"/>
    <w:rsid w:val="00312EA4"/>
    <w:rsid w:val="00312F4E"/>
    <w:rsid w:val="00313289"/>
    <w:rsid w:val="00313815"/>
    <w:rsid w:val="00314014"/>
    <w:rsid w:val="0031424E"/>
    <w:rsid w:val="00314253"/>
    <w:rsid w:val="003142EB"/>
    <w:rsid w:val="0031484A"/>
    <w:rsid w:val="003149AF"/>
    <w:rsid w:val="00314B40"/>
    <w:rsid w:val="00315263"/>
    <w:rsid w:val="003152D0"/>
    <w:rsid w:val="00315496"/>
    <w:rsid w:val="0031583A"/>
    <w:rsid w:val="003158FB"/>
    <w:rsid w:val="00316059"/>
    <w:rsid w:val="0031614C"/>
    <w:rsid w:val="003165EA"/>
    <w:rsid w:val="00316626"/>
    <w:rsid w:val="00316723"/>
    <w:rsid w:val="00317631"/>
    <w:rsid w:val="0031767C"/>
    <w:rsid w:val="00320381"/>
    <w:rsid w:val="00320ADE"/>
    <w:rsid w:val="00320D6F"/>
    <w:rsid w:val="00320DF1"/>
    <w:rsid w:val="003219A4"/>
    <w:rsid w:val="00321F35"/>
    <w:rsid w:val="0032212B"/>
    <w:rsid w:val="0032214B"/>
    <w:rsid w:val="0032219D"/>
    <w:rsid w:val="003229F7"/>
    <w:rsid w:val="00322C47"/>
    <w:rsid w:val="0032317E"/>
    <w:rsid w:val="00323190"/>
    <w:rsid w:val="003236CF"/>
    <w:rsid w:val="0032413B"/>
    <w:rsid w:val="003249C8"/>
    <w:rsid w:val="00325B51"/>
    <w:rsid w:val="003261A0"/>
    <w:rsid w:val="00326857"/>
    <w:rsid w:val="00326C93"/>
    <w:rsid w:val="0032704A"/>
    <w:rsid w:val="003273E8"/>
    <w:rsid w:val="00327687"/>
    <w:rsid w:val="0033014E"/>
    <w:rsid w:val="00330897"/>
    <w:rsid w:val="003309B7"/>
    <w:rsid w:val="003315CD"/>
    <w:rsid w:val="00331643"/>
    <w:rsid w:val="0033190A"/>
    <w:rsid w:val="00331923"/>
    <w:rsid w:val="003325E0"/>
    <w:rsid w:val="0033266C"/>
    <w:rsid w:val="0033270B"/>
    <w:rsid w:val="00332835"/>
    <w:rsid w:val="003328DA"/>
    <w:rsid w:val="0033318A"/>
    <w:rsid w:val="003331A8"/>
    <w:rsid w:val="003333E7"/>
    <w:rsid w:val="00333506"/>
    <w:rsid w:val="00333911"/>
    <w:rsid w:val="00333CF9"/>
    <w:rsid w:val="00333D29"/>
    <w:rsid w:val="00334910"/>
    <w:rsid w:val="0033519B"/>
    <w:rsid w:val="003354FC"/>
    <w:rsid w:val="003356EE"/>
    <w:rsid w:val="003359C1"/>
    <w:rsid w:val="00335B8B"/>
    <w:rsid w:val="00335DF7"/>
    <w:rsid w:val="00336906"/>
    <w:rsid w:val="00337453"/>
    <w:rsid w:val="003378F7"/>
    <w:rsid w:val="0034088D"/>
    <w:rsid w:val="00340AD4"/>
    <w:rsid w:val="00340B1E"/>
    <w:rsid w:val="00341450"/>
    <w:rsid w:val="00341753"/>
    <w:rsid w:val="0034229E"/>
    <w:rsid w:val="00342857"/>
    <w:rsid w:val="00342A00"/>
    <w:rsid w:val="00342CD2"/>
    <w:rsid w:val="00342EAF"/>
    <w:rsid w:val="003430D8"/>
    <w:rsid w:val="00343429"/>
    <w:rsid w:val="003436B1"/>
    <w:rsid w:val="00343987"/>
    <w:rsid w:val="003442CD"/>
    <w:rsid w:val="00344B0E"/>
    <w:rsid w:val="00345202"/>
    <w:rsid w:val="00345510"/>
    <w:rsid w:val="00345A97"/>
    <w:rsid w:val="00345ADD"/>
    <w:rsid w:val="00345F10"/>
    <w:rsid w:val="003460E6"/>
    <w:rsid w:val="00346560"/>
    <w:rsid w:val="00346726"/>
    <w:rsid w:val="003468DB"/>
    <w:rsid w:val="00346CCB"/>
    <w:rsid w:val="00346F1B"/>
    <w:rsid w:val="00346F9E"/>
    <w:rsid w:val="00347012"/>
    <w:rsid w:val="003471E4"/>
    <w:rsid w:val="003473B0"/>
    <w:rsid w:val="003474DA"/>
    <w:rsid w:val="003478E9"/>
    <w:rsid w:val="00350791"/>
    <w:rsid w:val="0035086E"/>
    <w:rsid w:val="00350943"/>
    <w:rsid w:val="00351321"/>
    <w:rsid w:val="003513C0"/>
    <w:rsid w:val="00352544"/>
    <w:rsid w:val="003527F9"/>
    <w:rsid w:val="00352825"/>
    <w:rsid w:val="00352D48"/>
    <w:rsid w:val="003537DA"/>
    <w:rsid w:val="00353C72"/>
    <w:rsid w:val="003545F5"/>
    <w:rsid w:val="003549CB"/>
    <w:rsid w:val="00354C67"/>
    <w:rsid w:val="003556D0"/>
    <w:rsid w:val="003559EB"/>
    <w:rsid w:val="00356BB4"/>
    <w:rsid w:val="00356E77"/>
    <w:rsid w:val="0035725C"/>
    <w:rsid w:val="003575F2"/>
    <w:rsid w:val="00357686"/>
    <w:rsid w:val="00357C86"/>
    <w:rsid w:val="00360160"/>
    <w:rsid w:val="003606FD"/>
    <w:rsid w:val="00361043"/>
    <w:rsid w:val="0036195F"/>
    <w:rsid w:val="00361ABC"/>
    <w:rsid w:val="00362BDD"/>
    <w:rsid w:val="00362E77"/>
    <w:rsid w:val="00362FEE"/>
    <w:rsid w:val="00363358"/>
    <w:rsid w:val="00363423"/>
    <w:rsid w:val="00364BB0"/>
    <w:rsid w:val="00364F03"/>
    <w:rsid w:val="00364FA5"/>
    <w:rsid w:val="00364FBA"/>
    <w:rsid w:val="0036534E"/>
    <w:rsid w:val="00366904"/>
    <w:rsid w:val="0036778F"/>
    <w:rsid w:val="0036795B"/>
    <w:rsid w:val="00367BDF"/>
    <w:rsid w:val="00367D2A"/>
    <w:rsid w:val="00370152"/>
    <w:rsid w:val="00370448"/>
    <w:rsid w:val="00370602"/>
    <w:rsid w:val="00370AC0"/>
    <w:rsid w:val="00370B53"/>
    <w:rsid w:val="00371938"/>
    <w:rsid w:val="00371DF9"/>
    <w:rsid w:val="003725AE"/>
    <w:rsid w:val="00373108"/>
    <w:rsid w:val="0037310C"/>
    <w:rsid w:val="00373213"/>
    <w:rsid w:val="0037341A"/>
    <w:rsid w:val="0037374F"/>
    <w:rsid w:val="00373E7E"/>
    <w:rsid w:val="00374AAB"/>
    <w:rsid w:val="00374F87"/>
    <w:rsid w:val="0037534F"/>
    <w:rsid w:val="0037588B"/>
    <w:rsid w:val="00375DDC"/>
    <w:rsid w:val="00376A68"/>
    <w:rsid w:val="00376ABC"/>
    <w:rsid w:val="00376D75"/>
    <w:rsid w:val="0037713F"/>
    <w:rsid w:val="00380CC4"/>
    <w:rsid w:val="00381011"/>
    <w:rsid w:val="00381930"/>
    <w:rsid w:val="00382708"/>
    <w:rsid w:val="0038276F"/>
    <w:rsid w:val="00382822"/>
    <w:rsid w:val="00383158"/>
    <w:rsid w:val="00383528"/>
    <w:rsid w:val="0038356D"/>
    <w:rsid w:val="00383B23"/>
    <w:rsid w:val="003841A8"/>
    <w:rsid w:val="00384C70"/>
    <w:rsid w:val="00384D79"/>
    <w:rsid w:val="00384E70"/>
    <w:rsid w:val="003855A8"/>
    <w:rsid w:val="003855C1"/>
    <w:rsid w:val="0038560E"/>
    <w:rsid w:val="0038697F"/>
    <w:rsid w:val="00386D10"/>
    <w:rsid w:val="00390149"/>
    <w:rsid w:val="003901E3"/>
    <w:rsid w:val="00390375"/>
    <w:rsid w:val="00390DFE"/>
    <w:rsid w:val="00390FAC"/>
    <w:rsid w:val="00391076"/>
    <w:rsid w:val="00391FC4"/>
    <w:rsid w:val="003924E4"/>
    <w:rsid w:val="00392710"/>
    <w:rsid w:val="00392B46"/>
    <w:rsid w:val="0039307D"/>
    <w:rsid w:val="0039344B"/>
    <w:rsid w:val="00393A43"/>
    <w:rsid w:val="00393D39"/>
    <w:rsid w:val="003940D6"/>
    <w:rsid w:val="003940F4"/>
    <w:rsid w:val="00394293"/>
    <w:rsid w:val="0039454C"/>
    <w:rsid w:val="00395408"/>
    <w:rsid w:val="00395448"/>
    <w:rsid w:val="00395991"/>
    <w:rsid w:val="00395A4A"/>
    <w:rsid w:val="0039644F"/>
    <w:rsid w:val="003964EC"/>
    <w:rsid w:val="00396684"/>
    <w:rsid w:val="00396839"/>
    <w:rsid w:val="00396E15"/>
    <w:rsid w:val="003973EC"/>
    <w:rsid w:val="00397763"/>
    <w:rsid w:val="00397866"/>
    <w:rsid w:val="00397F01"/>
    <w:rsid w:val="003A01F4"/>
    <w:rsid w:val="003A093C"/>
    <w:rsid w:val="003A139F"/>
    <w:rsid w:val="003A167D"/>
    <w:rsid w:val="003A1F4D"/>
    <w:rsid w:val="003A2281"/>
    <w:rsid w:val="003A228F"/>
    <w:rsid w:val="003A283C"/>
    <w:rsid w:val="003A2C07"/>
    <w:rsid w:val="003A3FFC"/>
    <w:rsid w:val="003A4863"/>
    <w:rsid w:val="003A5427"/>
    <w:rsid w:val="003A5582"/>
    <w:rsid w:val="003A5FC0"/>
    <w:rsid w:val="003A604C"/>
    <w:rsid w:val="003A6B4E"/>
    <w:rsid w:val="003A6D1B"/>
    <w:rsid w:val="003A7508"/>
    <w:rsid w:val="003A7718"/>
    <w:rsid w:val="003A7CA5"/>
    <w:rsid w:val="003A7F7C"/>
    <w:rsid w:val="003B018F"/>
    <w:rsid w:val="003B0324"/>
    <w:rsid w:val="003B115D"/>
    <w:rsid w:val="003B165E"/>
    <w:rsid w:val="003B1CAD"/>
    <w:rsid w:val="003B1D4E"/>
    <w:rsid w:val="003B3015"/>
    <w:rsid w:val="003B3358"/>
    <w:rsid w:val="003B36C3"/>
    <w:rsid w:val="003B3C5C"/>
    <w:rsid w:val="003B405B"/>
    <w:rsid w:val="003B4142"/>
    <w:rsid w:val="003B4754"/>
    <w:rsid w:val="003B49B1"/>
    <w:rsid w:val="003B4E4F"/>
    <w:rsid w:val="003B5102"/>
    <w:rsid w:val="003B5655"/>
    <w:rsid w:val="003B5BE6"/>
    <w:rsid w:val="003B7053"/>
    <w:rsid w:val="003B7CF5"/>
    <w:rsid w:val="003C0153"/>
    <w:rsid w:val="003C0A0D"/>
    <w:rsid w:val="003C0B4A"/>
    <w:rsid w:val="003C0B69"/>
    <w:rsid w:val="003C1C65"/>
    <w:rsid w:val="003C1F75"/>
    <w:rsid w:val="003C22BB"/>
    <w:rsid w:val="003C2984"/>
    <w:rsid w:val="003C2CC7"/>
    <w:rsid w:val="003C318A"/>
    <w:rsid w:val="003C3339"/>
    <w:rsid w:val="003C339E"/>
    <w:rsid w:val="003C3863"/>
    <w:rsid w:val="003C3B15"/>
    <w:rsid w:val="003C3C75"/>
    <w:rsid w:val="003C4636"/>
    <w:rsid w:val="003C4719"/>
    <w:rsid w:val="003C4AAF"/>
    <w:rsid w:val="003C4BA2"/>
    <w:rsid w:val="003C589F"/>
    <w:rsid w:val="003C5B46"/>
    <w:rsid w:val="003C6080"/>
    <w:rsid w:val="003C65DB"/>
    <w:rsid w:val="003C67D4"/>
    <w:rsid w:val="003C6914"/>
    <w:rsid w:val="003C6E3F"/>
    <w:rsid w:val="003C7100"/>
    <w:rsid w:val="003C7423"/>
    <w:rsid w:val="003C791D"/>
    <w:rsid w:val="003C7AE6"/>
    <w:rsid w:val="003D008C"/>
    <w:rsid w:val="003D1268"/>
    <w:rsid w:val="003D1817"/>
    <w:rsid w:val="003D1A8A"/>
    <w:rsid w:val="003D2497"/>
    <w:rsid w:val="003D2A94"/>
    <w:rsid w:val="003D2FAD"/>
    <w:rsid w:val="003D4366"/>
    <w:rsid w:val="003D444B"/>
    <w:rsid w:val="003D4846"/>
    <w:rsid w:val="003D4AC1"/>
    <w:rsid w:val="003D4CA3"/>
    <w:rsid w:val="003D4E89"/>
    <w:rsid w:val="003D5352"/>
    <w:rsid w:val="003D56EB"/>
    <w:rsid w:val="003D5C68"/>
    <w:rsid w:val="003D6CCE"/>
    <w:rsid w:val="003D6EC7"/>
    <w:rsid w:val="003D798B"/>
    <w:rsid w:val="003E05C9"/>
    <w:rsid w:val="003E078F"/>
    <w:rsid w:val="003E11BE"/>
    <w:rsid w:val="003E17DA"/>
    <w:rsid w:val="003E19E6"/>
    <w:rsid w:val="003E1B1D"/>
    <w:rsid w:val="003E1BED"/>
    <w:rsid w:val="003E1C40"/>
    <w:rsid w:val="003E23E7"/>
    <w:rsid w:val="003E3642"/>
    <w:rsid w:val="003E37A4"/>
    <w:rsid w:val="003E3D5A"/>
    <w:rsid w:val="003E4066"/>
    <w:rsid w:val="003E40F9"/>
    <w:rsid w:val="003E4215"/>
    <w:rsid w:val="003E47E3"/>
    <w:rsid w:val="003E4BD2"/>
    <w:rsid w:val="003E4BDD"/>
    <w:rsid w:val="003E4EE3"/>
    <w:rsid w:val="003E5CB0"/>
    <w:rsid w:val="003E5D72"/>
    <w:rsid w:val="003E5E1D"/>
    <w:rsid w:val="003E5F96"/>
    <w:rsid w:val="003E6028"/>
    <w:rsid w:val="003E60E7"/>
    <w:rsid w:val="003E6D37"/>
    <w:rsid w:val="003E6E02"/>
    <w:rsid w:val="003E703A"/>
    <w:rsid w:val="003E74A0"/>
    <w:rsid w:val="003E7559"/>
    <w:rsid w:val="003E7E27"/>
    <w:rsid w:val="003F011F"/>
    <w:rsid w:val="003F04B8"/>
    <w:rsid w:val="003F0841"/>
    <w:rsid w:val="003F0C06"/>
    <w:rsid w:val="003F0F43"/>
    <w:rsid w:val="003F114C"/>
    <w:rsid w:val="003F162D"/>
    <w:rsid w:val="003F170A"/>
    <w:rsid w:val="003F18FF"/>
    <w:rsid w:val="003F19E6"/>
    <w:rsid w:val="003F1D56"/>
    <w:rsid w:val="003F1F37"/>
    <w:rsid w:val="003F2720"/>
    <w:rsid w:val="003F2995"/>
    <w:rsid w:val="003F2E6E"/>
    <w:rsid w:val="003F2FF1"/>
    <w:rsid w:val="003F32E4"/>
    <w:rsid w:val="003F3563"/>
    <w:rsid w:val="003F3969"/>
    <w:rsid w:val="003F3A67"/>
    <w:rsid w:val="003F3C44"/>
    <w:rsid w:val="003F40F2"/>
    <w:rsid w:val="003F43DD"/>
    <w:rsid w:val="003F48A7"/>
    <w:rsid w:val="003F4CFD"/>
    <w:rsid w:val="003F5498"/>
    <w:rsid w:val="003F55E9"/>
    <w:rsid w:val="003F56B9"/>
    <w:rsid w:val="003F5D67"/>
    <w:rsid w:val="003F6812"/>
    <w:rsid w:val="003F6976"/>
    <w:rsid w:val="003F6F0F"/>
    <w:rsid w:val="003F709E"/>
    <w:rsid w:val="003F7AA7"/>
    <w:rsid w:val="003F7BC5"/>
    <w:rsid w:val="00400341"/>
    <w:rsid w:val="004008E1"/>
    <w:rsid w:val="00401329"/>
    <w:rsid w:val="00401378"/>
    <w:rsid w:val="0040144E"/>
    <w:rsid w:val="00401C11"/>
    <w:rsid w:val="004025BF"/>
    <w:rsid w:val="00402836"/>
    <w:rsid w:val="00402CB9"/>
    <w:rsid w:val="00403244"/>
    <w:rsid w:val="0040329B"/>
    <w:rsid w:val="0040340B"/>
    <w:rsid w:val="00403466"/>
    <w:rsid w:val="00403F70"/>
    <w:rsid w:val="004042E6"/>
    <w:rsid w:val="0040439C"/>
    <w:rsid w:val="0040449D"/>
    <w:rsid w:val="00404D19"/>
    <w:rsid w:val="004061D4"/>
    <w:rsid w:val="004064E7"/>
    <w:rsid w:val="004066B7"/>
    <w:rsid w:val="00406706"/>
    <w:rsid w:val="00406877"/>
    <w:rsid w:val="00410215"/>
    <w:rsid w:val="00410780"/>
    <w:rsid w:val="00410CC2"/>
    <w:rsid w:val="00410FFD"/>
    <w:rsid w:val="00411076"/>
    <w:rsid w:val="004114AC"/>
    <w:rsid w:val="00411500"/>
    <w:rsid w:val="00411512"/>
    <w:rsid w:val="004117A5"/>
    <w:rsid w:val="00411D4B"/>
    <w:rsid w:val="00411DDC"/>
    <w:rsid w:val="00412AF7"/>
    <w:rsid w:val="00412B36"/>
    <w:rsid w:val="00412B5D"/>
    <w:rsid w:val="004139FF"/>
    <w:rsid w:val="00413DAF"/>
    <w:rsid w:val="00413DEC"/>
    <w:rsid w:val="00413E42"/>
    <w:rsid w:val="004147B0"/>
    <w:rsid w:val="00415009"/>
    <w:rsid w:val="0041538B"/>
    <w:rsid w:val="00415733"/>
    <w:rsid w:val="00415C14"/>
    <w:rsid w:val="00415DA5"/>
    <w:rsid w:val="00415E2D"/>
    <w:rsid w:val="00416361"/>
    <w:rsid w:val="004163BE"/>
    <w:rsid w:val="00416A8B"/>
    <w:rsid w:val="00416B38"/>
    <w:rsid w:val="00417185"/>
    <w:rsid w:val="00417A3E"/>
    <w:rsid w:val="00417F18"/>
    <w:rsid w:val="00417F1A"/>
    <w:rsid w:val="00420B40"/>
    <w:rsid w:val="00420F2C"/>
    <w:rsid w:val="0042106D"/>
    <w:rsid w:val="004216B7"/>
    <w:rsid w:val="00421AB9"/>
    <w:rsid w:val="0042254B"/>
    <w:rsid w:val="0042255F"/>
    <w:rsid w:val="00423139"/>
    <w:rsid w:val="004236AE"/>
    <w:rsid w:val="00423943"/>
    <w:rsid w:val="00424638"/>
    <w:rsid w:val="004246B8"/>
    <w:rsid w:val="004254B9"/>
    <w:rsid w:val="004261C5"/>
    <w:rsid w:val="004265B7"/>
    <w:rsid w:val="0042665A"/>
    <w:rsid w:val="00426716"/>
    <w:rsid w:val="00426810"/>
    <w:rsid w:val="00426894"/>
    <w:rsid w:val="004269D1"/>
    <w:rsid w:val="00426AFB"/>
    <w:rsid w:val="00426DD2"/>
    <w:rsid w:val="00426E20"/>
    <w:rsid w:val="00427813"/>
    <w:rsid w:val="00427AB2"/>
    <w:rsid w:val="00427D70"/>
    <w:rsid w:val="004301BA"/>
    <w:rsid w:val="00430233"/>
    <w:rsid w:val="00430596"/>
    <w:rsid w:val="00430622"/>
    <w:rsid w:val="00430809"/>
    <w:rsid w:val="00430A20"/>
    <w:rsid w:val="00430DF4"/>
    <w:rsid w:val="00431006"/>
    <w:rsid w:val="0043101A"/>
    <w:rsid w:val="0043139A"/>
    <w:rsid w:val="00431425"/>
    <w:rsid w:val="0043143D"/>
    <w:rsid w:val="00431469"/>
    <w:rsid w:val="00431E0B"/>
    <w:rsid w:val="00431E68"/>
    <w:rsid w:val="004333C7"/>
    <w:rsid w:val="004337B6"/>
    <w:rsid w:val="004339C0"/>
    <w:rsid w:val="00433AE2"/>
    <w:rsid w:val="00433C68"/>
    <w:rsid w:val="00433FA3"/>
    <w:rsid w:val="00434806"/>
    <w:rsid w:val="00434C17"/>
    <w:rsid w:val="00435009"/>
    <w:rsid w:val="004357FE"/>
    <w:rsid w:val="00435857"/>
    <w:rsid w:val="004358D2"/>
    <w:rsid w:val="00435DA6"/>
    <w:rsid w:val="004363BD"/>
    <w:rsid w:val="00436C10"/>
    <w:rsid w:val="00436E5B"/>
    <w:rsid w:val="0043711D"/>
    <w:rsid w:val="0043753A"/>
    <w:rsid w:val="00437A9C"/>
    <w:rsid w:val="00437ACC"/>
    <w:rsid w:val="00437F37"/>
    <w:rsid w:val="004418A6"/>
    <w:rsid w:val="004418B8"/>
    <w:rsid w:val="00442D8F"/>
    <w:rsid w:val="004433BA"/>
    <w:rsid w:val="0044389B"/>
    <w:rsid w:val="004439D2"/>
    <w:rsid w:val="0044404A"/>
    <w:rsid w:val="004445BC"/>
    <w:rsid w:val="004445E9"/>
    <w:rsid w:val="00444AEF"/>
    <w:rsid w:val="00444E7B"/>
    <w:rsid w:val="004451DF"/>
    <w:rsid w:val="004458A3"/>
    <w:rsid w:val="00445CB9"/>
    <w:rsid w:val="0044668A"/>
    <w:rsid w:val="00446D72"/>
    <w:rsid w:val="00447142"/>
    <w:rsid w:val="00447609"/>
    <w:rsid w:val="00447784"/>
    <w:rsid w:val="00447A27"/>
    <w:rsid w:val="00447AC2"/>
    <w:rsid w:val="00447C47"/>
    <w:rsid w:val="0045062D"/>
    <w:rsid w:val="0045082B"/>
    <w:rsid w:val="00450B19"/>
    <w:rsid w:val="0045180B"/>
    <w:rsid w:val="00451EB0"/>
    <w:rsid w:val="00452263"/>
    <w:rsid w:val="0045233A"/>
    <w:rsid w:val="00452464"/>
    <w:rsid w:val="00452816"/>
    <w:rsid w:val="00452BCE"/>
    <w:rsid w:val="00452CAF"/>
    <w:rsid w:val="00452EC4"/>
    <w:rsid w:val="004535ED"/>
    <w:rsid w:val="00454706"/>
    <w:rsid w:val="00454979"/>
    <w:rsid w:val="00454E59"/>
    <w:rsid w:val="0045526B"/>
    <w:rsid w:val="0045531D"/>
    <w:rsid w:val="004561F2"/>
    <w:rsid w:val="00456CBA"/>
    <w:rsid w:val="00457298"/>
    <w:rsid w:val="00457756"/>
    <w:rsid w:val="004579D2"/>
    <w:rsid w:val="00457DB7"/>
    <w:rsid w:val="00460673"/>
    <w:rsid w:val="00460F83"/>
    <w:rsid w:val="00461058"/>
    <w:rsid w:val="004617BD"/>
    <w:rsid w:val="004617E5"/>
    <w:rsid w:val="00461EC6"/>
    <w:rsid w:val="00461F54"/>
    <w:rsid w:val="004620D5"/>
    <w:rsid w:val="004629A1"/>
    <w:rsid w:val="00463488"/>
    <w:rsid w:val="00464787"/>
    <w:rsid w:val="00464B12"/>
    <w:rsid w:val="00464BA9"/>
    <w:rsid w:val="00464FEA"/>
    <w:rsid w:val="00465045"/>
    <w:rsid w:val="004654FF"/>
    <w:rsid w:val="0046609F"/>
    <w:rsid w:val="0046643C"/>
    <w:rsid w:val="0046660D"/>
    <w:rsid w:val="00466B7A"/>
    <w:rsid w:val="0046711B"/>
    <w:rsid w:val="00467273"/>
    <w:rsid w:val="0046758A"/>
    <w:rsid w:val="00467834"/>
    <w:rsid w:val="00467A67"/>
    <w:rsid w:val="0047056D"/>
    <w:rsid w:val="00470D05"/>
    <w:rsid w:val="00470E57"/>
    <w:rsid w:val="00470F95"/>
    <w:rsid w:val="004710ED"/>
    <w:rsid w:val="00471320"/>
    <w:rsid w:val="00471672"/>
    <w:rsid w:val="0047197E"/>
    <w:rsid w:val="004722A1"/>
    <w:rsid w:val="004724CF"/>
    <w:rsid w:val="0047275D"/>
    <w:rsid w:val="0047319B"/>
    <w:rsid w:val="004732C2"/>
    <w:rsid w:val="00473A37"/>
    <w:rsid w:val="00474017"/>
    <w:rsid w:val="004740A1"/>
    <w:rsid w:val="00474482"/>
    <w:rsid w:val="004747D5"/>
    <w:rsid w:val="004754A5"/>
    <w:rsid w:val="0047552A"/>
    <w:rsid w:val="00475DCD"/>
    <w:rsid w:val="00476006"/>
    <w:rsid w:val="00476582"/>
    <w:rsid w:val="00476892"/>
    <w:rsid w:val="004770BD"/>
    <w:rsid w:val="00477168"/>
    <w:rsid w:val="0047720B"/>
    <w:rsid w:val="0047734A"/>
    <w:rsid w:val="00477CDC"/>
    <w:rsid w:val="00477DB3"/>
    <w:rsid w:val="004803CC"/>
    <w:rsid w:val="00480A48"/>
    <w:rsid w:val="00480B8C"/>
    <w:rsid w:val="00480CE6"/>
    <w:rsid w:val="00480EF3"/>
    <w:rsid w:val="00481564"/>
    <w:rsid w:val="00482089"/>
    <w:rsid w:val="00482158"/>
    <w:rsid w:val="004822FD"/>
    <w:rsid w:val="00482945"/>
    <w:rsid w:val="004829D4"/>
    <w:rsid w:val="004831E7"/>
    <w:rsid w:val="0048391B"/>
    <w:rsid w:val="004840AB"/>
    <w:rsid w:val="00484D02"/>
    <w:rsid w:val="00484F09"/>
    <w:rsid w:val="004850AA"/>
    <w:rsid w:val="00485310"/>
    <w:rsid w:val="004856DD"/>
    <w:rsid w:val="00485760"/>
    <w:rsid w:val="00485893"/>
    <w:rsid w:val="00485B0A"/>
    <w:rsid w:val="00485E10"/>
    <w:rsid w:val="00486754"/>
    <w:rsid w:val="00486B54"/>
    <w:rsid w:val="00487075"/>
    <w:rsid w:val="004873A6"/>
    <w:rsid w:val="00487493"/>
    <w:rsid w:val="00487505"/>
    <w:rsid w:val="00487B4C"/>
    <w:rsid w:val="00490163"/>
    <w:rsid w:val="004902AB"/>
    <w:rsid w:val="00490642"/>
    <w:rsid w:val="00490CA8"/>
    <w:rsid w:val="004911D4"/>
    <w:rsid w:val="004915CF"/>
    <w:rsid w:val="00491AF8"/>
    <w:rsid w:val="00491BEA"/>
    <w:rsid w:val="00491D06"/>
    <w:rsid w:val="00491D61"/>
    <w:rsid w:val="00492E74"/>
    <w:rsid w:val="0049311D"/>
    <w:rsid w:val="00493954"/>
    <w:rsid w:val="00493D07"/>
    <w:rsid w:val="00493EB6"/>
    <w:rsid w:val="00493F99"/>
    <w:rsid w:val="0049471A"/>
    <w:rsid w:val="00494A2C"/>
    <w:rsid w:val="004953A8"/>
    <w:rsid w:val="0049587E"/>
    <w:rsid w:val="00495A25"/>
    <w:rsid w:val="00495ED7"/>
    <w:rsid w:val="00495F48"/>
    <w:rsid w:val="00496820"/>
    <w:rsid w:val="00496845"/>
    <w:rsid w:val="00496937"/>
    <w:rsid w:val="004969BC"/>
    <w:rsid w:val="004973FA"/>
    <w:rsid w:val="00497B25"/>
    <w:rsid w:val="00497D5D"/>
    <w:rsid w:val="004A034C"/>
    <w:rsid w:val="004A0478"/>
    <w:rsid w:val="004A20EC"/>
    <w:rsid w:val="004A256F"/>
    <w:rsid w:val="004A2B0B"/>
    <w:rsid w:val="004A2D93"/>
    <w:rsid w:val="004A2F30"/>
    <w:rsid w:val="004A39D5"/>
    <w:rsid w:val="004A3A7E"/>
    <w:rsid w:val="004A4574"/>
    <w:rsid w:val="004A4663"/>
    <w:rsid w:val="004A4848"/>
    <w:rsid w:val="004A48BF"/>
    <w:rsid w:val="004A4BFD"/>
    <w:rsid w:val="004A4CF6"/>
    <w:rsid w:val="004A5264"/>
    <w:rsid w:val="004A549B"/>
    <w:rsid w:val="004A596F"/>
    <w:rsid w:val="004A6453"/>
    <w:rsid w:val="004A6B4C"/>
    <w:rsid w:val="004A6D8B"/>
    <w:rsid w:val="004A6DAF"/>
    <w:rsid w:val="004A7BD4"/>
    <w:rsid w:val="004B0129"/>
    <w:rsid w:val="004B05B6"/>
    <w:rsid w:val="004B0AC3"/>
    <w:rsid w:val="004B0BD3"/>
    <w:rsid w:val="004B0D08"/>
    <w:rsid w:val="004B214B"/>
    <w:rsid w:val="004B2719"/>
    <w:rsid w:val="004B2AE1"/>
    <w:rsid w:val="004B2DFE"/>
    <w:rsid w:val="004B32B3"/>
    <w:rsid w:val="004B334F"/>
    <w:rsid w:val="004B3CA8"/>
    <w:rsid w:val="004B48AF"/>
    <w:rsid w:val="004B48B9"/>
    <w:rsid w:val="004B4D5C"/>
    <w:rsid w:val="004B50DE"/>
    <w:rsid w:val="004B562A"/>
    <w:rsid w:val="004B575E"/>
    <w:rsid w:val="004B5A62"/>
    <w:rsid w:val="004B5CE5"/>
    <w:rsid w:val="004B5F1F"/>
    <w:rsid w:val="004B6CC7"/>
    <w:rsid w:val="004B7804"/>
    <w:rsid w:val="004B7868"/>
    <w:rsid w:val="004B7899"/>
    <w:rsid w:val="004C00E0"/>
    <w:rsid w:val="004C0760"/>
    <w:rsid w:val="004C0A4F"/>
    <w:rsid w:val="004C0CF3"/>
    <w:rsid w:val="004C12DB"/>
    <w:rsid w:val="004C15CF"/>
    <w:rsid w:val="004C1674"/>
    <w:rsid w:val="004C2639"/>
    <w:rsid w:val="004C300E"/>
    <w:rsid w:val="004C3147"/>
    <w:rsid w:val="004C36BF"/>
    <w:rsid w:val="004C36F2"/>
    <w:rsid w:val="004C3B60"/>
    <w:rsid w:val="004C3C85"/>
    <w:rsid w:val="004C4582"/>
    <w:rsid w:val="004C460B"/>
    <w:rsid w:val="004C4E95"/>
    <w:rsid w:val="004C5251"/>
    <w:rsid w:val="004C54BD"/>
    <w:rsid w:val="004C58C4"/>
    <w:rsid w:val="004C5A77"/>
    <w:rsid w:val="004C5F2A"/>
    <w:rsid w:val="004C63E1"/>
    <w:rsid w:val="004C65A0"/>
    <w:rsid w:val="004C7367"/>
    <w:rsid w:val="004C79B6"/>
    <w:rsid w:val="004D0601"/>
    <w:rsid w:val="004D08F4"/>
    <w:rsid w:val="004D0BAB"/>
    <w:rsid w:val="004D1187"/>
    <w:rsid w:val="004D16E6"/>
    <w:rsid w:val="004D2455"/>
    <w:rsid w:val="004D25D6"/>
    <w:rsid w:val="004D2B26"/>
    <w:rsid w:val="004D2F58"/>
    <w:rsid w:val="004D3B4A"/>
    <w:rsid w:val="004D3E14"/>
    <w:rsid w:val="004D4167"/>
    <w:rsid w:val="004D4236"/>
    <w:rsid w:val="004D4531"/>
    <w:rsid w:val="004D4746"/>
    <w:rsid w:val="004D4930"/>
    <w:rsid w:val="004D5295"/>
    <w:rsid w:val="004D5B18"/>
    <w:rsid w:val="004D5B7F"/>
    <w:rsid w:val="004D5CD5"/>
    <w:rsid w:val="004D62BA"/>
    <w:rsid w:val="004D64EE"/>
    <w:rsid w:val="004D652A"/>
    <w:rsid w:val="004D711D"/>
    <w:rsid w:val="004D7210"/>
    <w:rsid w:val="004D75A7"/>
    <w:rsid w:val="004E0095"/>
    <w:rsid w:val="004E03F7"/>
    <w:rsid w:val="004E07BF"/>
    <w:rsid w:val="004E092E"/>
    <w:rsid w:val="004E0A29"/>
    <w:rsid w:val="004E0F53"/>
    <w:rsid w:val="004E15F0"/>
    <w:rsid w:val="004E1A65"/>
    <w:rsid w:val="004E1E8E"/>
    <w:rsid w:val="004E201C"/>
    <w:rsid w:val="004E214F"/>
    <w:rsid w:val="004E28E2"/>
    <w:rsid w:val="004E293A"/>
    <w:rsid w:val="004E314F"/>
    <w:rsid w:val="004E3151"/>
    <w:rsid w:val="004E4D7E"/>
    <w:rsid w:val="004E4DB3"/>
    <w:rsid w:val="004E51A3"/>
    <w:rsid w:val="004E52E9"/>
    <w:rsid w:val="004E5A4D"/>
    <w:rsid w:val="004E6933"/>
    <w:rsid w:val="004E6C01"/>
    <w:rsid w:val="004E6E52"/>
    <w:rsid w:val="004E6E67"/>
    <w:rsid w:val="004E6FB6"/>
    <w:rsid w:val="004E70B6"/>
    <w:rsid w:val="004E75DB"/>
    <w:rsid w:val="004E7684"/>
    <w:rsid w:val="004E7727"/>
    <w:rsid w:val="004E786D"/>
    <w:rsid w:val="004E7CAA"/>
    <w:rsid w:val="004E7D19"/>
    <w:rsid w:val="004F025B"/>
    <w:rsid w:val="004F1E8A"/>
    <w:rsid w:val="004F1EBC"/>
    <w:rsid w:val="004F23AC"/>
    <w:rsid w:val="004F289B"/>
    <w:rsid w:val="004F2C4C"/>
    <w:rsid w:val="004F4CB2"/>
    <w:rsid w:val="004F5174"/>
    <w:rsid w:val="004F51AA"/>
    <w:rsid w:val="004F55F7"/>
    <w:rsid w:val="004F58FE"/>
    <w:rsid w:val="004F5B55"/>
    <w:rsid w:val="004F71C6"/>
    <w:rsid w:val="00500241"/>
    <w:rsid w:val="0050056A"/>
    <w:rsid w:val="00500E89"/>
    <w:rsid w:val="00500EA5"/>
    <w:rsid w:val="005011CC"/>
    <w:rsid w:val="0050191E"/>
    <w:rsid w:val="005023F7"/>
    <w:rsid w:val="00502465"/>
    <w:rsid w:val="005028E3"/>
    <w:rsid w:val="00502AB5"/>
    <w:rsid w:val="00502F1C"/>
    <w:rsid w:val="00502F85"/>
    <w:rsid w:val="0050374A"/>
    <w:rsid w:val="0050374C"/>
    <w:rsid w:val="00503B91"/>
    <w:rsid w:val="00503DE5"/>
    <w:rsid w:val="00503E18"/>
    <w:rsid w:val="00504075"/>
    <w:rsid w:val="0050424C"/>
    <w:rsid w:val="0050599C"/>
    <w:rsid w:val="005059B0"/>
    <w:rsid w:val="00505C3A"/>
    <w:rsid w:val="0050630D"/>
    <w:rsid w:val="00506936"/>
    <w:rsid w:val="0050699E"/>
    <w:rsid w:val="00506F14"/>
    <w:rsid w:val="00506FEC"/>
    <w:rsid w:val="005071CC"/>
    <w:rsid w:val="00507C05"/>
    <w:rsid w:val="0051094C"/>
    <w:rsid w:val="00510B71"/>
    <w:rsid w:val="00510D9B"/>
    <w:rsid w:val="005114AC"/>
    <w:rsid w:val="00511642"/>
    <w:rsid w:val="00511782"/>
    <w:rsid w:val="00511A28"/>
    <w:rsid w:val="00511B12"/>
    <w:rsid w:val="00511DF5"/>
    <w:rsid w:val="00511EA5"/>
    <w:rsid w:val="00512089"/>
    <w:rsid w:val="0051230A"/>
    <w:rsid w:val="00512696"/>
    <w:rsid w:val="00512A2B"/>
    <w:rsid w:val="00512CED"/>
    <w:rsid w:val="00512F21"/>
    <w:rsid w:val="0051333A"/>
    <w:rsid w:val="00513A0E"/>
    <w:rsid w:val="005141B9"/>
    <w:rsid w:val="005142AA"/>
    <w:rsid w:val="0051443F"/>
    <w:rsid w:val="00514CD5"/>
    <w:rsid w:val="005159C1"/>
    <w:rsid w:val="00516307"/>
    <w:rsid w:val="005165D3"/>
    <w:rsid w:val="005166A0"/>
    <w:rsid w:val="0051692A"/>
    <w:rsid w:val="00516A3B"/>
    <w:rsid w:val="00516C78"/>
    <w:rsid w:val="0051717A"/>
    <w:rsid w:val="00517542"/>
    <w:rsid w:val="00517656"/>
    <w:rsid w:val="00517CBA"/>
    <w:rsid w:val="00517D82"/>
    <w:rsid w:val="00517F14"/>
    <w:rsid w:val="005203E9"/>
    <w:rsid w:val="005205EB"/>
    <w:rsid w:val="00520BD7"/>
    <w:rsid w:val="00520D11"/>
    <w:rsid w:val="005213D3"/>
    <w:rsid w:val="005214BC"/>
    <w:rsid w:val="005215DB"/>
    <w:rsid w:val="0052169B"/>
    <w:rsid w:val="00521B15"/>
    <w:rsid w:val="005220ED"/>
    <w:rsid w:val="005224AA"/>
    <w:rsid w:val="0052273F"/>
    <w:rsid w:val="00522D31"/>
    <w:rsid w:val="00522FA4"/>
    <w:rsid w:val="00523003"/>
    <w:rsid w:val="00523254"/>
    <w:rsid w:val="005234C0"/>
    <w:rsid w:val="005234EF"/>
    <w:rsid w:val="00523A86"/>
    <w:rsid w:val="00523E59"/>
    <w:rsid w:val="005240DE"/>
    <w:rsid w:val="0052459E"/>
    <w:rsid w:val="0052468D"/>
    <w:rsid w:val="005247E1"/>
    <w:rsid w:val="00524A10"/>
    <w:rsid w:val="00524A9E"/>
    <w:rsid w:val="00524BE3"/>
    <w:rsid w:val="00524F4E"/>
    <w:rsid w:val="00525B0B"/>
    <w:rsid w:val="00526CD0"/>
    <w:rsid w:val="00526E02"/>
    <w:rsid w:val="00526EBE"/>
    <w:rsid w:val="0052709D"/>
    <w:rsid w:val="00527348"/>
    <w:rsid w:val="005274F6"/>
    <w:rsid w:val="0052758F"/>
    <w:rsid w:val="00527F48"/>
    <w:rsid w:val="00527FA6"/>
    <w:rsid w:val="005300C6"/>
    <w:rsid w:val="00530352"/>
    <w:rsid w:val="0053081B"/>
    <w:rsid w:val="00530BF8"/>
    <w:rsid w:val="00530C5D"/>
    <w:rsid w:val="00530F66"/>
    <w:rsid w:val="005316BC"/>
    <w:rsid w:val="0053190E"/>
    <w:rsid w:val="00531A59"/>
    <w:rsid w:val="00531B14"/>
    <w:rsid w:val="00531BF3"/>
    <w:rsid w:val="005325F8"/>
    <w:rsid w:val="00532723"/>
    <w:rsid w:val="0053273C"/>
    <w:rsid w:val="00532C1B"/>
    <w:rsid w:val="00532CC5"/>
    <w:rsid w:val="00532FC9"/>
    <w:rsid w:val="0053300B"/>
    <w:rsid w:val="005331DA"/>
    <w:rsid w:val="005332B8"/>
    <w:rsid w:val="00533B51"/>
    <w:rsid w:val="00533CE0"/>
    <w:rsid w:val="00534107"/>
    <w:rsid w:val="00534E59"/>
    <w:rsid w:val="00535299"/>
    <w:rsid w:val="0053591F"/>
    <w:rsid w:val="00535E23"/>
    <w:rsid w:val="0053632F"/>
    <w:rsid w:val="0053658B"/>
    <w:rsid w:val="00536A37"/>
    <w:rsid w:val="00536C3A"/>
    <w:rsid w:val="00537685"/>
    <w:rsid w:val="00537840"/>
    <w:rsid w:val="005402FF"/>
    <w:rsid w:val="0054070A"/>
    <w:rsid w:val="00540DE9"/>
    <w:rsid w:val="00541C76"/>
    <w:rsid w:val="00542266"/>
    <w:rsid w:val="005422A1"/>
    <w:rsid w:val="00542AE7"/>
    <w:rsid w:val="0054303A"/>
    <w:rsid w:val="0054306C"/>
    <w:rsid w:val="0054319E"/>
    <w:rsid w:val="00543CD9"/>
    <w:rsid w:val="005441A0"/>
    <w:rsid w:val="0054451B"/>
    <w:rsid w:val="00545724"/>
    <w:rsid w:val="00545E8A"/>
    <w:rsid w:val="0054604A"/>
    <w:rsid w:val="00546211"/>
    <w:rsid w:val="005464B7"/>
    <w:rsid w:val="00546AB4"/>
    <w:rsid w:val="00546AE5"/>
    <w:rsid w:val="00546B77"/>
    <w:rsid w:val="00546CB3"/>
    <w:rsid w:val="005470EA"/>
    <w:rsid w:val="0054732B"/>
    <w:rsid w:val="005473CB"/>
    <w:rsid w:val="00547C24"/>
    <w:rsid w:val="00547FEB"/>
    <w:rsid w:val="005501D2"/>
    <w:rsid w:val="00550BD5"/>
    <w:rsid w:val="0055102C"/>
    <w:rsid w:val="00551749"/>
    <w:rsid w:val="00551B5D"/>
    <w:rsid w:val="00551E55"/>
    <w:rsid w:val="005520ED"/>
    <w:rsid w:val="00552145"/>
    <w:rsid w:val="0055218B"/>
    <w:rsid w:val="005522E4"/>
    <w:rsid w:val="005528AE"/>
    <w:rsid w:val="00553F29"/>
    <w:rsid w:val="00555139"/>
    <w:rsid w:val="0055540E"/>
    <w:rsid w:val="0055543C"/>
    <w:rsid w:val="00555E8E"/>
    <w:rsid w:val="00555EEF"/>
    <w:rsid w:val="00556169"/>
    <w:rsid w:val="005564B5"/>
    <w:rsid w:val="00556781"/>
    <w:rsid w:val="005567C9"/>
    <w:rsid w:val="005570B8"/>
    <w:rsid w:val="00557895"/>
    <w:rsid w:val="00557D14"/>
    <w:rsid w:val="00557D85"/>
    <w:rsid w:val="00560095"/>
    <w:rsid w:val="005606D5"/>
    <w:rsid w:val="00560CDE"/>
    <w:rsid w:val="00560DA5"/>
    <w:rsid w:val="00561368"/>
    <w:rsid w:val="00561476"/>
    <w:rsid w:val="005617A5"/>
    <w:rsid w:val="00561864"/>
    <w:rsid w:val="00561C1A"/>
    <w:rsid w:val="00561EE3"/>
    <w:rsid w:val="0056218A"/>
    <w:rsid w:val="00562243"/>
    <w:rsid w:val="005628E6"/>
    <w:rsid w:val="00562907"/>
    <w:rsid w:val="005629C9"/>
    <w:rsid w:val="00562B37"/>
    <w:rsid w:val="00562BB2"/>
    <w:rsid w:val="005634DD"/>
    <w:rsid w:val="00563A63"/>
    <w:rsid w:val="005640C6"/>
    <w:rsid w:val="005641B8"/>
    <w:rsid w:val="005641FC"/>
    <w:rsid w:val="005642A7"/>
    <w:rsid w:val="00564A85"/>
    <w:rsid w:val="00564C36"/>
    <w:rsid w:val="00564CA4"/>
    <w:rsid w:val="00564D36"/>
    <w:rsid w:val="005652BE"/>
    <w:rsid w:val="005657B2"/>
    <w:rsid w:val="00565D09"/>
    <w:rsid w:val="00565E80"/>
    <w:rsid w:val="00566085"/>
    <w:rsid w:val="00566245"/>
    <w:rsid w:val="005662D1"/>
    <w:rsid w:val="005664BE"/>
    <w:rsid w:val="005665D8"/>
    <w:rsid w:val="005667C5"/>
    <w:rsid w:val="00566873"/>
    <w:rsid w:val="00566C6B"/>
    <w:rsid w:val="00567112"/>
    <w:rsid w:val="005675FC"/>
    <w:rsid w:val="005676CD"/>
    <w:rsid w:val="0057013B"/>
    <w:rsid w:val="00570CE3"/>
    <w:rsid w:val="005714D6"/>
    <w:rsid w:val="005727EF"/>
    <w:rsid w:val="00572CCF"/>
    <w:rsid w:val="00572FD7"/>
    <w:rsid w:val="0057343F"/>
    <w:rsid w:val="005738F3"/>
    <w:rsid w:val="00573D14"/>
    <w:rsid w:val="00574125"/>
    <w:rsid w:val="005747D4"/>
    <w:rsid w:val="00574840"/>
    <w:rsid w:val="00574FF0"/>
    <w:rsid w:val="00575835"/>
    <w:rsid w:val="00576419"/>
    <w:rsid w:val="0057692A"/>
    <w:rsid w:val="00577CD9"/>
    <w:rsid w:val="00577F94"/>
    <w:rsid w:val="00580471"/>
    <w:rsid w:val="005807F3"/>
    <w:rsid w:val="00580838"/>
    <w:rsid w:val="00581404"/>
    <w:rsid w:val="00581D10"/>
    <w:rsid w:val="00581D54"/>
    <w:rsid w:val="00581F85"/>
    <w:rsid w:val="0058226B"/>
    <w:rsid w:val="0058236C"/>
    <w:rsid w:val="00582713"/>
    <w:rsid w:val="0058307F"/>
    <w:rsid w:val="005831B7"/>
    <w:rsid w:val="005837DA"/>
    <w:rsid w:val="00583E2F"/>
    <w:rsid w:val="00583E6A"/>
    <w:rsid w:val="005842BB"/>
    <w:rsid w:val="00584311"/>
    <w:rsid w:val="00584B63"/>
    <w:rsid w:val="00584C03"/>
    <w:rsid w:val="00584C10"/>
    <w:rsid w:val="00584D49"/>
    <w:rsid w:val="00584DF6"/>
    <w:rsid w:val="005856CC"/>
    <w:rsid w:val="00585996"/>
    <w:rsid w:val="00585A3C"/>
    <w:rsid w:val="00585F9A"/>
    <w:rsid w:val="00586799"/>
    <w:rsid w:val="005868BB"/>
    <w:rsid w:val="00587293"/>
    <w:rsid w:val="00587930"/>
    <w:rsid w:val="005900A8"/>
    <w:rsid w:val="005907B6"/>
    <w:rsid w:val="00591ABD"/>
    <w:rsid w:val="00592616"/>
    <w:rsid w:val="00592E1C"/>
    <w:rsid w:val="005930B3"/>
    <w:rsid w:val="00593171"/>
    <w:rsid w:val="00593873"/>
    <w:rsid w:val="00593B61"/>
    <w:rsid w:val="00593B82"/>
    <w:rsid w:val="00593DFA"/>
    <w:rsid w:val="00594575"/>
    <w:rsid w:val="00594A57"/>
    <w:rsid w:val="00594C26"/>
    <w:rsid w:val="00595147"/>
    <w:rsid w:val="005953A5"/>
    <w:rsid w:val="00595D2E"/>
    <w:rsid w:val="00595F2A"/>
    <w:rsid w:val="00596274"/>
    <w:rsid w:val="00596335"/>
    <w:rsid w:val="00596435"/>
    <w:rsid w:val="00596689"/>
    <w:rsid w:val="00596983"/>
    <w:rsid w:val="00596CB5"/>
    <w:rsid w:val="00596CB7"/>
    <w:rsid w:val="00596EA0"/>
    <w:rsid w:val="00597F1F"/>
    <w:rsid w:val="005A00AF"/>
    <w:rsid w:val="005A0414"/>
    <w:rsid w:val="005A0667"/>
    <w:rsid w:val="005A1AD5"/>
    <w:rsid w:val="005A1AE8"/>
    <w:rsid w:val="005A1DAD"/>
    <w:rsid w:val="005A23A7"/>
    <w:rsid w:val="005A2460"/>
    <w:rsid w:val="005A301F"/>
    <w:rsid w:val="005A31BE"/>
    <w:rsid w:val="005A3448"/>
    <w:rsid w:val="005A3D05"/>
    <w:rsid w:val="005A4141"/>
    <w:rsid w:val="005A4480"/>
    <w:rsid w:val="005A4964"/>
    <w:rsid w:val="005A5971"/>
    <w:rsid w:val="005A5B44"/>
    <w:rsid w:val="005A5D61"/>
    <w:rsid w:val="005A6248"/>
    <w:rsid w:val="005A6642"/>
    <w:rsid w:val="005A6A56"/>
    <w:rsid w:val="005A6F2B"/>
    <w:rsid w:val="005A721B"/>
    <w:rsid w:val="005A792D"/>
    <w:rsid w:val="005B058C"/>
    <w:rsid w:val="005B08F7"/>
    <w:rsid w:val="005B0F8B"/>
    <w:rsid w:val="005B1DF4"/>
    <w:rsid w:val="005B3592"/>
    <w:rsid w:val="005B3B87"/>
    <w:rsid w:val="005B4605"/>
    <w:rsid w:val="005B52A9"/>
    <w:rsid w:val="005B5B42"/>
    <w:rsid w:val="005B5CF4"/>
    <w:rsid w:val="005B668D"/>
    <w:rsid w:val="005B67A3"/>
    <w:rsid w:val="005B70FA"/>
    <w:rsid w:val="005C00C9"/>
    <w:rsid w:val="005C038D"/>
    <w:rsid w:val="005C0819"/>
    <w:rsid w:val="005C08C6"/>
    <w:rsid w:val="005C0BA4"/>
    <w:rsid w:val="005C0F91"/>
    <w:rsid w:val="005C13A8"/>
    <w:rsid w:val="005C1736"/>
    <w:rsid w:val="005C1E9D"/>
    <w:rsid w:val="005C251C"/>
    <w:rsid w:val="005C2684"/>
    <w:rsid w:val="005C292D"/>
    <w:rsid w:val="005C2EF2"/>
    <w:rsid w:val="005C2F7D"/>
    <w:rsid w:val="005C3285"/>
    <w:rsid w:val="005C35EB"/>
    <w:rsid w:val="005C3C2C"/>
    <w:rsid w:val="005C3E4D"/>
    <w:rsid w:val="005C43F0"/>
    <w:rsid w:val="005C529F"/>
    <w:rsid w:val="005C5A9B"/>
    <w:rsid w:val="005C67C8"/>
    <w:rsid w:val="005C680E"/>
    <w:rsid w:val="005C693F"/>
    <w:rsid w:val="005C6A21"/>
    <w:rsid w:val="005C6AEA"/>
    <w:rsid w:val="005C6B9E"/>
    <w:rsid w:val="005C6CDD"/>
    <w:rsid w:val="005C70E7"/>
    <w:rsid w:val="005C7DD1"/>
    <w:rsid w:val="005C7EF3"/>
    <w:rsid w:val="005D0182"/>
    <w:rsid w:val="005D08C0"/>
    <w:rsid w:val="005D0FFF"/>
    <w:rsid w:val="005D15EB"/>
    <w:rsid w:val="005D1971"/>
    <w:rsid w:val="005D3155"/>
    <w:rsid w:val="005D3920"/>
    <w:rsid w:val="005D393E"/>
    <w:rsid w:val="005D39AD"/>
    <w:rsid w:val="005D3D2A"/>
    <w:rsid w:val="005D3FA8"/>
    <w:rsid w:val="005D4076"/>
    <w:rsid w:val="005D4AA8"/>
    <w:rsid w:val="005D4B0D"/>
    <w:rsid w:val="005D4D74"/>
    <w:rsid w:val="005D504C"/>
    <w:rsid w:val="005D550B"/>
    <w:rsid w:val="005D5C26"/>
    <w:rsid w:val="005D5D0B"/>
    <w:rsid w:val="005D630B"/>
    <w:rsid w:val="005D651A"/>
    <w:rsid w:val="005D6574"/>
    <w:rsid w:val="005D6993"/>
    <w:rsid w:val="005D6AEA"/>
    <w:rsid w:val="005D6C10"/>
    <w:rsid w:val="005D6DDF"/>
    <w:rsid w:val="005D7420"/>
    <w:rsid w:val="005D74A0"/>
    <w:rsid w:val="005D751B"/>
    <w:rsid w:val="005D7748"/>
    <w:rsid w:val="005E00EC"/>
    <w:rsid w:val="005E0291"/>
    <w:rsid w:val="005E0A77"/>
    <w:rsid w:val="005E0ABB"/>
    <w:rsid w:val="005E0FA1"/>
    <w:rsid w:val="005E1169"/>
    <w:rsid w:val="005E15C5"/>
    <w:rsid w:val="005E1F7C"/>
    <w:rsid w:val="005E26CE"/>
    <w:rsid w:val="005E2DED"/>
    <w:rsid w:val="005E3828"/>
    <w:rsid w:val="005E3EE3"/>
    <w:rsid w:val="005E421F"/>
    <w:rsid w:val="005E4AA0"/>
    <w:rsid w:val="005E4E83"/>
    <w:rsid w:val="005E524C"/>
    <w:rsid w:val="005E529E"/>
    <w:rsid w:val="005E5758"/>
    <w:rsid w:val="005E5AA7"/>
    <w:rsid w:val="005E5B82"/>
    <w:rsid w:val="005E6125"/>
    <w:rsid w:val="005E636A"/>
    <w:rsid w:val="005E65A4"/>
    <w:rsid w:val="005E6A7A"/>
    <w:rsid w:val="005E7E41"/>
    <w:rsid w:val="005F03A6"/>
    <w:rsid w:val="005F07D4"/>
    <w:rsid w:val="005F1254"/>
    <w:rsid w:val="005F1835"/>
    <w:rsid w:val="005F1B54"/>
    <w:rsid w:val="005F1E84"/>
    <w:rsid w:val="005F2362"/>
    <w:rsid w:val="005F26EA"/>
    <w:rsid w:val="005F2984"/>
    <w:rsid w:val="005F30A5"/>
    <w:rsid w:val="005F326E"/>
    <w:rsid w:val="005F34D1"/>
    <w:rsid w:val="005F36AE"/>
    <w:rsid w:val="005F46A0"/>
    <w:rsid w:val="005F4807"/>
    <w:rsid w:val="005F4869"/>
    <w:rsid w:val="005F49C8"/>
    <w:rsid w:val="005F4EC9"/>
    <w:rsid w:val="005F503A"/>
    <w:rsid w:val="005F540F"/>
    <w:rsid w:val="005F55A7"/>
    <w:rsid w:val="005F5866"/>
    <w:rsid w:val="005F5DEA"/>
    <w:rsid w:val="005F62AA"/>
    <w:rsid w:val="005F6C53"/>
    <w:rsid w:val="005F704B"/>
    <w:rsid w:val="005F7101"/>
    <w:rsid w:val="005F7430"/>
    <w:rsid w:val="005F7602"/>
    <w:rsid w:val="005F76D9"/>
    <w:rsid w:val="005F78A7"/>
    <w:rsid w:val="005F7AD0"/>
    <w:rsid w:val="006004A5"/>
    <w:rsid w:val="006006A7"/>
    <w:rsid w:val="00600976"/>
    <w:rsid w:val="00600DCD"/>
    <w:rsid w:val="00600F8B"/>
    <w:rsid w:val="006014E5"/>
    <w:rsid w:val="006018B4"/>
    <w:rsid w:val="00601B8E"/>
    <w:rsid w:val="00601EFA"/>
    <w:rsid w:val="006027FE"/>
    <w:rsid w:val="00602E3D"/>
    <w:rsid w:val="00602EAD"/>
    <w:rsid w:val="00602FA2"/>
    <w:rsid w:val="006033DE"/>
    <w:rsid w:val="006035FB"/>
    <w:rsid w:val="006039B2"/>
    <w:rsid w:val="00604016"/>
    <w:rsid w:val="006049CC"/>
    <w:rsid w:val="00604C50"/>
    <w:rsid w:val="00604CC9"/>
    <w:rsid w:val="00604F6D"/>
    <w:rsid w:val="006051F9"/>
    <w:rsid w:val="0060539A"/>
    <w:rsid w:val="006055C9"/>
    <w:rsid w:val="00605871"/>
    <w:rsid w:val="00605CE1"/>
    <w:rsid w:val="006061ED"/>
    <w:rsid w:val="0060648F"/>
    <w:rsid w:val="006064E5"/>
    <w:rsid w:val="006064F6"/>
    <w:rsid w:val="00606AC2"/>
    <w:rsid w:val="00606B1F"/>
    <w:rsid w:val="00606DA8"/>
    <w:rsid w:val="00607D33"/>
    <w:rsid w:val="00607DC2"/>
    <w:rsid w:val="006102B8"/>
    <w:rsid w:val="00610482"/>
    <w:rsid w:val="0061084F"/>
    <w:rsid w:val="00610BC7"/>
    <w:rsid w:val="0061106F"/>
    <w:rsid w:val="00611355"/>
    <w:rsid w:val="00611792"/>
    <w:rsid w:val="006118A9"/>
    <w:rsid w:val="00611A78"/>
    <w:rsid w:val="00611FDA"/>
    <w:rsid w:val="006120EB"/>
    <w:rsid w:val="006123AD"/>
    <w:rsid w:val="0061254F"/>
    <w:rsid w:val="0061284C"/>
    <w:rsid w:val="006130F2"/>
    <w:rsid w:val="00613718"/>
    <w:rsid w:val="00613A77"/>
    <w:rsid w:val="006140CB"/>
    <w:rsid w:val="00614773"/>
    <w:rsid w:val="00615006"/>
    <w:rsid w:val="006157E5"/>
    <w:rsid w:val="00615848"/>
    <w:rsid w:val="00615B19"/>
    <w:rsid w:val="00615EE3"/>
    <w:rsid w:val="006160AF"/>
    <w:rsid w:val="00616429"/>
    <w:rsid w:val="006164F3"/>
    <w:rsid w:val="0061667F"/>
    <w:rsid w:val="00616F48"/>
    <w:rsid w:val="00617057"/>
    <w:rsid w:val="0061742B"/>
    <w:rsid w:val="006177A5"/>
    <w:rsid w:val="00617C50"/>
    <w:rsid w:val="00617C80"/>
    <w:rsid w:val="0062030D"/>
    <w:rsid w:val="006203D3"/>
    <w:rsid w:val="0062056D"/>
    <w:rsid w:val="00620AF5"/>
    <w:rsid w:val="00620D77"/>
    <w:rsid w:val="00621AC0"/>
    <w:rsid w:val="00622796"/>
    <w:rsid w:val="00623233"/>
    <w:rsid w:val="006233C3"/>
    <w:rsid w:val="006234C6"/>
    <w:rsid w:val="006236E9"/>
    <w:rsid w:val="00623901"/>
    <w:rsid w:val="00623C8E"/>
    <w:rsid w:val="00624054"/>
    <w:rsid w:val="00625518"/>
    <w:rsid w:val="006255FF"/>
    <w:rsid w:val="00625A10"/>
    <w:rsid w:val="00626252"/>
    <w:rsid w:val="006264B4"/>
    <w:rsid w:val="006264F3"/>
    <w:rsid w:val="0062665C"/>
    <w:rsid w:val="006269E3"/>
    <w:rsid w:val="00626FB6"/>
    <w:rsid w:val="00627501"/>
    <w:rsid w:val="006276C3"/>
    <w:rsid w:val="00630CFA"/>
    <w:rsid w:val="00630D24"/>
    <w:rsid w:val="00631682"/>
    <w:rsid w:val="00631FA9"/>
    <w:rsid w:val="0063275D"/>
    <w:rsid w:val="00633176"/>
    <w:rsid w:val="006335CF"/>
    <w:rsid w:val="00633633"/>
    <w:rsid w:val="006337F8"/>
    <w:rsid w:val="006338DC"/>
    <w:rsid w:val="00633B71"/>
    <w:rsid w:val="00633D95"/>
    <w:rsid w:val="00634723"/>
    <w:rsid w:val="006347B3"/>
    <w:rsid w:val="006347D4"/>
    <w:rsid w:val="00634C28"/>
    <w:rsid w:val="00635260"/>
    <w:rsid w:val="00635297"/>
    <w:rsid w:val="00635407"/>
    <w:rsid w:val="00635445"/>
    <w:rsid w:val="006355C9"/>
    <w:rsid w:val="00635B12"/>
    <w:rsid w:val="00635E38"/>
    <w:rsid w:val="006362F4"/>
    <w:rsid w:val="0063680C"/>
    <w:rsid w:val="00637057"/>
    <w:rsid w:val="0063744C"/>
    <w:rsid w:val="00637849"/>
    <w:rsid w:val="00640447"/>
    <w:rsid w:val="00640780"/>
    <w:rsid w:val="00641511"/>
    <w:rsid w:val="006416B9"/>
    <w:rsid w:val="0064211C"/>
    <w:rsid w:val="00642BFA"/>
    <w:rsid w:val="00642D5B"/>
    <w:rsid w:val="00643492"/>
    <w:rsid w:val="00643841"/>
    <w:rsid w:val="00643A81"/>
    <w:rsid w:val="00643C96"/>
    <w:rsid w:val="00644212"/>
    <w:rsid w:val="006446A8"/>
    <w:rsid w:val="00644E0B"/>
    <w:rsid w:val="0064502F"/>
    <w:rsid w:val="00645233"/>
    <w:rsid w:val="0064623D"/>
    <w:rsid w:val="006462A1"/>
    <w:rsid w:val="006469F4"/>
    <w:rsid w:val="00646BD5"/>
    <w:rsid w:val="00647143"/>
    <w:rsid w:val="006471CD"/>
    <w:rsid w:val="006477EE"/>
    <w:rsid w:val="00647A2A"/>
    <w:rsid w:val="00647A6C"/>
    <w:rsid w:val="00650640"/>
    <w:rsid w:val="00650CAA"/>
    <w:rsid w:val="00651ECC"/>
    <w:rsid w:val="00652BF0"/>
    <w:rsid w:val="006535B8"/>
    <w:rsid w:val="00653B21"/>
    <w:rsid w:val="00653F9E"/>
    <w:rsid w:val="006553A2"/>
    <w:rsid w:val="0065550D"/>
    <w:rsid w:val="00655740"/>
    <w:rsid w:val="00655A8B"/>
    <w:rsid w:val="00655BB1"/>
    <w:rsid w:val="006571CF"/>
    <w:rsid w:val="006576A7"/>
    <w:rsid w:val="006577ED"/>
    <w:rsid w:val="0065793A"/>
    <w:rsid w:val="00657A2C"/>
    <w:rsid w:val="00660222"/>
    <w:rsid w:val="00660696"/>
    <w:rsid w:val="00661379"/>
    <w:rsid w:val="006614E8"/>
    <w:rsid w:val="006617A1"/>
    <w:rsid w:val="00661AF9"/>
    <w:rsid w:val="00661C71"/>
    <w:rsid w:val="00661FBE"/>
    <w:rsid w:val="006620A1"/>
    <w:rsid w:val="00662130"/>
    <w:rsid w:val="00662CCF"/>
    <w:rsid w:val="0066357F"/>
    <w:rsid w:val="0066358A"/>
    <w:rsid w:val="00663F13"/>
    <w:rsid w:val="00664B2F"/>
    <w:rsid w:val="00665199"/>
    <w:rsid w:val="00665AE8"/>
    <w:rsid w:val="00665E8A"/>
    <w:rsid w:val="00666038"/>
    <w:rsid w:val="006670F4"/>
    <w:rsid w:val="006700FE"/>
    <w:rsid w:val="006703CD"/>
    <w:rsid w:val="00670635"/>
    <w:rsid w:val="00670BFA"/>
    <w:rsid w:val="00670C43"/>
    <w:rsid w:val="006714B2"/>
    <w:rsid w:val="00671543"/>
    <w:rsid w:val="006715A9"/>
    <w:rsid w:val="00671ACD"/>
    <w:rsid w:val="00671EFA"/>
    <w:rsid w:val="0067295A"/>
    <w:rsid w:val="00673DB0"/>
    <w:rsid w:val="006741DC"/>
    <w:rsid w:val="00674D7B"/>
    <w:rsid w:val="00675158"/>
    <w:rsid w:val="00675660"/>
    <w:rsid w:val="00675699"/>
    <w:rsid w:val="006759D7"/>
    <w:rsid w:val="00675FB5"/>
    <w:rsid w:val="00676965"/>
    <w:rsid w:val="00676E18"/>
    <w:rsid w:val="00676E4C"/>
    <w:rsid w:val="00676EAC"/>
    <w:rsid w:val="00677D0F"/>
    <w:rsid w:val="00677EB5"/>
    <w:rsid w:val="00680204"/>
    <w:rsid w:val="006804CF"/>
    <w:rsid w:val="0068051B"/>
    <w:rsid w:val="006806A1"/>
    <w:rsid w:val="006807C1"/>
    <w:rsid w:val="00680A8C"/>
    <w:rsid w:val="00681F21"/>
    <w:rsid w:val="0068222B"/>
    <w:rsid w:val="00682720"/>
    <w:rsid w:val="006830D6"/>
    <w:rsid w:val="00683518"/>
    <w:rsid w:val="00683547"/>
    <w:rsid w:val="00683636"/>
    <w:rsid w:val="0068381C"/>
    <w:rsid w:val="00683982"/>
    <w:rsid w:val="00683CCB"/>
    <w:rsid w:val="0068422C"/>
    <w:rsid w:val="00684915"/>
    <w:rsid w:val="006849D4"/>
    <w:rsid w:val="00684B23"/>
    <w:rsid w:val="0068575A"/>
    <w:rsid w:val="006858B4"/>
    <w:rsid w:val="00685CDF"/>
    <w:rsid w:val="00685E38"/>
    <w:rsid w:val="00685F55"/>
    <w:rsid w:val="00686372"/>
    <w:rsid w:val="0068661D"/>
    <w:rsid w:val="00686D4B"/>
    <w:rsid w:val="00686E45"/>
    <w:rsid w:val="00686F04"/>
    <w:rsid w:val="00687073"/>
    <w:rsid w:val="00687929"/>
    <w:rsid w:val="006905A6"/>
    <w:rsid w:val="00691145"/>
    <w:rsid w:val="006919A9"/>
    <w:rsid w:val="00691F0C"/>
    <w:rsid w:val="00692CD5"/>
    <w:rsid w:val="006934CB"/>
    <w:rsid w:val="00693872"/>
    <w:rsid w:val="00693C29"/>
    <w:rsid w:val="00694494"/>
    <w:rsid w:val="006946D6"/>
    <w:rsid w:val="006947D9"/>
    <w:rsid w:val="00694F68"/>
    <w:rsid w:val="006956CA"/>
    <w:rsid w:val="006958F7"/>
    <w:rsid w:val="00696CDD"/>
    <w:rsid w:val="00697944"/>
    <w:rsid w:val="00697CB0"/>
    <w:rsid w:val="00697ED0"/>
    <w:rsid w:val="006A03D1"/>
    <w:rsid w:val="006A0498"/>
    <w:rsid w:val="006A0606"/>
    <w:rsid w:val="006A0ED4"/>
    <w:rsid w:val="006A12AC"/>
    <w:rsid w:val="006A16EF"/>
    <w:rsid w:val="006A1D92"/>
    <w:rsid w:val="006A1D95"/>
    <w:rsid w:val="006A1E97"/>
    <w:rsid w:val="006A1EB6"/>
    <w:rsid w:val="006A1F1B"/>
    <w:rsid w:val="006A220B"/>
    <w:rsid w:val="006A2500"/>
    <w:rsid w:val="006A2692"/>
    <w:rsid w:val="006A29C2"/>
    <w:rsid w:val="006A2DBA"/>
    <w:rsid w:val="006A4095"/>
    <w:rsid w:val="006A45DC"/>
    <w:rsid w:val="006A4709"/>
    <w:rsid w:val="006A4E10"/>
    <w:rsid w:val="006A6122"/>
    <w:rsid w:val="006A6987"/>
    <w:rsid w:val="006A6B6B"/>
    <w:rsid w:val="006A71AD"/>
    <w:rsid w:val="006A7BF9"/>
    <w:rsid w:val="006A7D35"/>
    <w:rsid w:val="006B0095"/>
    <w:rsid w:val="006B00F3"/>
    <w:rsid w:val="006B09A6"/>
    <w:rsid w:val="006B09F6"/>
    <w:rsid w:val="006B0B96"/>
    <w:rsid w:val="006B0FBD"/>
    <w:rsid w:val="006B0FCA"/>
    <w:rsid w:val="006B116C"/>
    <w:rsid w:val="006B124D"/>
    <w:rsid w:val="006B1779"/>
    <w:rsid w:val="006B1BDC"/>
    <w:rsid w:val="006B23A9"/>
    <w:rsid w:val="006B2447"/>
    <w:rsid w:val="006B264F"/>
    <w:rsid w:val="006B2F91"/>
    <w:rsid w:val="006B2FE1"/>
    <w:rsid w:val="006B3B09"/>
    <w:rsid w:val="006B3E8E"/>
    <w:rsid w:val="006B3EE7"/>
    <w:rsid w:val="006B5828"/>
    <w:rsid w:val="006B584A"/>
    <w:rsid w:val="006B5BC4"/>
    <w:rsid w:val="006B6D7F"/>
    <w:rsid w:val="006B6D9A"/>
    <w:rsid w:val="006B7027"/>
    <w:rsid w:val="006B7221"/>
    <w:rsid w:val="006B73CA"/>
    <w:rsid w:val="006B7741"/>
    <w:rsid w:val="006C0608"/>
    <w:rsid w:val="006C083C"/>
    <w:rsid w:val="006C0867"/>
    <w:rsid w:val="006C098F"/>
    <w:rsid w:val="006C09C7"/>
    <w:rsid w:val="006C0A21"/>
    <w:rsid w:val="006C0D1C"/>
    <w:rsid w:val="006C0F31"/>
    <w:rsid w:val="006C108A"/>
    <w:rsid w:val="006C13A7"/>
    <w:rsid w:val="006C1927"/>
    <w:rsid w:val="006C1BDE"/>
    <w:rsid w:val="006C1E56"/>
    <w:rsid w:val="006C2066"/>
    <w:rsid w:val="006C22DD"/>
    <w:rsid w:val="006C2463"/>
    <w:rsid w:val="006C3165"/>
    <w:rsid w:val="006C3739"/>
    <w:rsid w:val="006C3F02"/>
    <w:rsid w:val="006C4398"/>
    <w:rsid w:val="006C4510"/>
    <w:rsid w:val="006C4CAB"/>
    <w:rsid w:val="006C5176"/>
    <w:rsid w:val="006C5352"/>
    <w:rsid w:val="006C5B11"/>
    <w:rsid w:val="006C5D0D"/>
    <w:rsid w:val="006C6663"/>
    <w:rsid w:val="006C68A1"/>
    <w:rsid w:val="006C7202"/>
    <w:rsid w:val="006C748F"/>
    <w:rsid w:val="006C74E1"/>
    <w:rsid w:val="006C7659"/>
    <w:rsid w:val="006C7898"/>
    <w:rsid w:val="006C7EE4"/>
    <w:rsid w:val="006D04F3"/>
    <w:rsid w:val="006D0644"/>
    <w:rsid w:val="006D09BB"/>
    <w:rsid w:val="006D1283"/>
    <w:rsid w:val="006D1477"/>
    <w:rsid w:val="006D157E"/>
    <w:rsid w:val="006D1A7F"/>
    <w:rsid w:val="006D1AFA"/>
    <w:rsid w:val="006D2835"/>
    <w:rsid w:val="006D34BF"/>
    <w:rsid w:val="006D3569"/>
    <w:rsid w:val="006D3680"/>
    <w:rsid w:val="006D3BA5"/>
    <w:rsid w:val="006D44A6"/>
    <w:rsid w:val="006D4528"/>
    <w:rsid w:val="006D5184"/>
    <w:rsid w:val="006D5786"/>
    <w:rsid w:val="006D5E71"/>
    <w:rsid w:val="006D693F"/>
    <w:rsid w:val="006D6DFB"/>
    <w:rsid w:val="006D7079"/>
    <w:rsid w:val="006D794D"/>
    <w:rsid w:val="006D7C81"/>
    <w:rsid w:val="006E0EF3"/>
    <w:rsid w:val="006E0F41"/>
    <w:rsid w:val="006E2188"/>
    <w:rsid w:val="006E2471"/>
    <w:rsid w:val="006E248A"/>
    <w:rsid w:val="006E2598"/>
    <w:rsid w:val="006E287D"/>
    <w:rsid w:val="006E2FC8"/>
    <w:rsid w:val="006E3163"/>
    <w:rsid w:val="006E3696"/>
    <w:rsid w:val="006E3902"/>
    <w:rsid w:val="006E4EA0"/>
    <w:rsid w:val="006E52B5"/>
    <w:rsid w:val="006E551D"/>
    <w:rsid w:val="006E6209"/>
    <w:rsid w:val="006E6AB7"/>
    <w:rsid w:val="006E6E1F"/>
    <w:rsid w:val="006E7966"/>
    <w:rsid w:val="006E7B64"/>
    <w:rsid w:val="006E7D74"/>
    <w:rsid w:val="006E7F45"/>
    <w:rsid w:val="006F060A"/>
    <w:rsid w:val="006F0784"/>
    <w:rsid w:val="006F08C5"/>
    <w:rsid w:val="006F0E2C"/>
    <w:rsid w:val="006F1B01"/>
    <w:rsid w:val="006F1EC6"/>
    <w:rsid w:val="006F1F10"/>
    <w:rsid w:val="006F1F43"/>
    <w:rsid w:val="006F20A5"/>
    <w:rsid w:val="006F2113"/>
    <w:rsid w:val="006F2195"/>
    <w:rsid w:val="006F2923"/>
    <w:rsid w:val="006F29D4"/>
    <w:rsid w:val="006F2BE6"/>
    <w:rsid w:val="006F2C4B"/>
    <w:rsid w:val="006F32BC"/>
    <w:rsid w:val="006F3B3E"/>
    <w:rsid w:val="006F44C0"/>
    <w:rsid w:val="006F4871"/>
    <w:rsid w:val="006F4A04"/>
    <w:rsid w:val="006F4D7F"/>
    <w:rsid w:val="006F54E4"/>
    <w:rsid w:val="006F5573"/>
    <w:rsid w:val="006F61B8"/>
    <w:rsid w:val="006F68C3"/>
    <w:rsid w:val="006F6919"/>
    <w:rsid w:val="006F7336"/>
    <w:rsid w:val="006F78CA"/>
    <w:rsid w:val="006F7CC7"/>
    <w:rsid w:val="00700157"/>
    <w:rsid w:val="00700F14"/>
    <w:rsid w:val="0070114B"/>
    <w:rsid w:val="00701181"/>
    <w:rsid w:val="0070130B"/>
    <w:rsid w:val="00701796"/>
    <w:rsid w:val="00701E30"/>
    <w:rsid w:val="007022DD"/>
    <w:rsid w:val="00702930"/>
    <w:rsid w:val="00702AD3"/>
    <w:rsid w:val="00703C7F"/>
    <w:rsid w:val="0070425F"/>
    <w:rsid w:val="00704470"/>
    <w:rsid w:val="00704481"/>
    <w:rsid w:val="00704632"/>
    <w:rsid w:val="007049F9"/>
    <w:rsid w:val="00704B27"/>
    <w:rsid w:val="00704EA6"/>
    <w:rsid w:val="0070502E"/>
    <w:rsid w:val="007053B7"/>
    <w:rsid w:val="00705414"/>
    <w:rsid w:val="00705BBD"/>
    <w:rsid w:val="00706090"/>
    <w:rsid w:val="0070705F"/>
    <w:rsid w:val="007071BF"/>
    <w:rsid w:val="00707557"/>
    <w:rsid w:val="00707699"/>
    <w:rsid w:val="00707897"/>
    <w:rsid w:val="007079C7"/>
    <w:rsid w:val="00707E27"/>
    <w:rsid w:val="00707E71"/>
    <w:rsid w:val="00710D46"/>
    <w:rsid w:val="007112D2"/>
    <w:rsid w:val="007113C2"/>
    <w:rsid w:val="00711827"/>
    <w:rsid w:val="00711CD4"/>
    <w:rsid w:val="00711F73"/>
    <w:rsid w:val="0071284D"/>
    <w:rsid w:val="007129C5"/>
    <w:rsid w:val="00712F18"/>
    <w:rsid w:val="00713116"/>
    <w:rsid w:val="007131A9"/>
    <w:rsid w:val="00713613"/>
    <w:rsid w:val="007137FB"/>
    <w:rsid w:val="00713D75"/>
    <w:rsid w:val="00713EDC"/>
    <w:rsid w:val="007140AC"/>
    <w:rsid w:val="00714211"/>
    <w:rsid w:val="00714282"/>
    <w:rsid w:val="00714413"/>
    <w:rsid w:val="007145BD"/>
    <w:rsid w:val="00714A7A"/>
    <w:rsid w:val="00714E50"/>
    <w:rsid w:val="00714F52"/>
    <w:rsid w:val="00717282"/>
    <w:rsid w:val="007173D7"/>
    <w:rsid w:val="0071794F"/>
    <w:rsid w:val="00717E67"/>
    <w:rsid w:val="00720DEE"/>
    <w:rsid w:val="00721D17"/>
    <w:rsid w:val="00722427"/>
    <w:rsid w:val="00722F6B"/>
    <w:rsid w:val="007230DC"/>
    <w:rsid w:val="00723335"/>
    <w:rsid w:val="00723697"/>
    <w:rsid w:val="007238F6"/>
    <w:rsid w:val="00723985"/>
    <w:rsid w:val="00723CDA"/>
    <w:rsid w:val="007243DD"/>
    <w:rsid w:val="00724C71"/>
    <w:rsid w:val="00724F07"/>
    <w:rsid w:val="0072517D"/>
    <w:rsid w:val="007254F2"/>
    <w:rsid w:val="00725C84"/>
    <w:rsid w:val="007262CE"/>
    <w:rsid w:val="0072650B"/>
    <w:rsid w:val="00726716"/>
    <w:rsid w:val="00726D7E"/>
    <w:rsid w:val="00727076"/>
    <w:rsid w:val="007272FE"/>
    <w:rsid w:val="00727B0B"/>
    <w:rsid w:val="00727D11"/>
    <w:rsid w:val="00727D94"/>
    <w:rsid w:val="00730200"/>
    <w:rsid w:val="007306B0"/>
    <w:rsid w:val="00730809"/>
    <w:rsid w:val="0073088B"/>
    <w:rsid w:val="007309E2"/>
    <w:rsid w:val="007313B4"/>
    <w:rsid w:val="00731D58"/>
    <w:rsid w:val="007326C2"/>
    <w:rsid w:val="007327DA"/>
    <w:rsid w:val="00732DFA"/>
    <w:rsid w:val="00733291"/>
    <w:rsid w:val="007337E8"/>
    <w:rsid w:val="00734330"/>
    <w:rsid w:val="0073480D"/>
    <w:rsid w:val="00734810"/>
    <w:rsid w:val="0073640B"/>
    <w:rsid w:val="00736F95"/>
    <w:rsid w:val="007402D6"/>
    <w:rsid w:val="00740DF4"/>
    <w:rsid w:val="00740FA1"/>
    <w:rsid w:val="00741093"/>
    <w:rsid w:val="007416E2"/>
    <w:rsid w:val="007417E7"/>
    <w:rsid w:val="00741B31"/>
    <w:rsid w:val="00741D3A"/>
    <w:rsid w:val="00741DA0"/>
    <w:rsid w:val="007421DF"/>
    <w:rsid w:val="00742280"/>
    <w:rsid w:val="00742B56"/>
    <w:rsid w:val="00742EE6"/>
    <w:rsid w:val="00743BAB"/>
    <w:rsid w:val="007440B1"/>
    <w:rsid w:val="0074448F"/>
    <w:rsid w:val="007446F6"/>
    <w:rsid w:val="00744897"/>
    <w:rsid w:val="00745026"/>
    <w:rsid w:val="007450B9"/>
    <w:rsid w:val="007456A7"/>
    <w:rsid w:val="00745F14"/>
    <w:rsid w:val="00746889"/>
    <w:rsid w:val="00746FB3"/>
    <w:rsid w:val="00747968"/>
    <w:rsid w:val="00747A56"/>
    <w:rsid w:val="00747F05"/>
    <w:rsid w:val="0075036E"/>
    <w:rsid w:val="0075039E"/>
    <w:rsid w:val="00750A52"/>
    <w:rsid w:val="00750C40"/>
    <w:rsid w:val="00750C6B"/>
    <w:rsid w:val="00750EF8"/>
    <w:rsid w:val="007512F7"/>
    <w:rsid w:val="00751510"/>
    <w:rsid w:val="0075171C"/>
    <w:rsid w:val="00751BAA"/>
    <w:rsid w:val="00751C13"/>
    <w:rsid w:val="00751FF5"/>
    <w:rsid w:val="0075245E"/>
    <w:rsid w:val="00752A29"/>
    <w:rsid w:val="00752FD4"/>
    <w:rsid w:val="007531D3"/>
    <w:rsid w:val="007536C5"/>
    <w:rsid w:val="0075381E"/>
    <w:rsid w:val="00753879"/>
    <w:rsid w:val="00753E2A"/>
    <w:rsid w:val="007540E7"/>
    <w:rsid w:val="007541A6"/>
    <w:rsid w:val="0075425C"/>
    <w:rsid w:val="00754814"/>
    <w:rsid w:val="00754B26"/>
    <w:rsid w:val="00754F96"/>
    <w:rsid w:val="00755B59"/>
    <w:rsid w:val="00756092"/>
    <w:rsid w:val="00756104"/>
    <w:rsid w:val="00756AFA"/>
    <w:rsid w:val="00757050"/>
    <w:rsid w:val="0075713C"/>
    <w:rsid w:val="007576FC"/>
    <w:rsid w:val="00757ED3"/>
    <w:rsid w:val="00760632"/>
    <w:rsid w:val="007616BF"/>
    <w:rsid w:val="007617F9"/>
    <w:rsid w:val="007626DA"/>
    <w:rsid w:val="00763459"/>
    <w:rsid w:val="00764063"/>
    <w:rsid w:val="00764171"/>
    <w:rsid w:val="00764343"/>
    <w:rsid w:val="00764892"/>
    <w:rsid w:val="00764F2A"/>
    <w:rsid w:val="0076580B"/>
    <w:rsid w:val="00765BDA"/>
    <w:rsid w:val="00765D20"/>
    <w:rsid w:val="00765D81"/>
    <w:rsid w:val="00766AB2"/>
    <w:rsid w:val="00766C9F"/>
    <w:rsid w:val="00766D62"/>
    <w:rsid w:val="00766FBD"/>
    <w:rsid w:val="007673CD"/>
    <w:rsid w:val="00767445"/>
    <w:rsid w:val="00767787"/>
    <w:rsid w:val="007677A6"/>
    <w:rsid w:val="007679DE"/>
    <w:rsid w:val="00767E0B"/>
    <w:rsid w:val="00767EB3"/>
    <w:rsid w:val="00767F25"/>
    <w:rsid w:val="0077032B"/>
    <w:rsid w:val="007704E6"/>
    <w:rsid w:val="007705E3"/>
    <w:rsid w:val="0077085E"/>
    <w:rsid w:val="0077087D"/>
    <w:rsid w:val="00770AC6"/>
    <w:rsid w:val="00771317"/>
    <w:rsid w:val="0077161A"/>
    <w:rsid w:val="0077164B"/>
    <w:rsid w:val="007716E2"/>
    <w:rsid w:val="007716F8"/>
    <w:rsid w:val="00771AD1"/>
    <w:rsid w:val="00772A52"/>
    <w:rsid w:val="00772BC0"/>
    <w:rsid w:val="00772DA5"/>
    <w:rsid w:val="00772E56"/>
    <w:rsid w:val="00772EB2"/>
    <w:rsid w:val="0077341A"/>
    <w:rsid w:val="00773661"/>
    <w:rsid w:val="007736D1"/>
    <w:rsid w:val="00773DFC"/>
    <w:rsid w:val="00774A58"/>
    <w:rsid w:val="00775039"/>
    <w:rsid w:val="00775594"/>
    <w:rsid w:val="00775D18"/>
    <w:rsid w:val="007762BD"/>
    <w:rsid w:val="00776455"/>
    <w:rsid w:val="00776F3D"/>
    <w:rsid w:val="007773EB"/>
    <w:rsid w:val="007775ED"/>
    <w:rsid w:val="007779C3"/>
    <w:rsid w:val="00777B50"/>
    <w:rsid w:val="00777FCB"/>
    <w:rsid w:val="00777FE1"/>
    <w:rsid w:val="00780292"/>
    <w:rsid w:val="00780616"/>
    <w:rsid w:val="007808C0"/>
    <w:rsid w:val="00780A3D"/>
    <w:rsid w:val="00781074"/>
    <w:rsid w:val="0078115E"/>
    <w:rsid w:val="00781297"/>
    <w:rsid w:val="007812AB"/>
    <w:rsid w:val="007816E2"/>
    <w:rsid w:val="00781B56"/>
    <w:rsid w:val="00781CE5"/>
    <w:rsid w:val="0078277E"/>
    <w:rsid w:val="00782DA6"/>
    <w:rsid w:val="00783277"/>
    <w:rsid w:val="00783DF5"/>
    <w:rsid w:val="00784ECE"/>
    <w:rsid w:val="00784FBD"/>
    <w:rsid w:val="00785471"/>
    <w:rsid w:val="00785B5A"/>
    <w:rsid w:val="00785C28"/>
    <w:rsid w:val="00785E02"/>
    <w:rsid w:val="00786771"/>
    <w:rsid w:val="00786873"/>
    <w:rsid w:val="00786EEC"/>
    <w:rsid w:val="0078701B"/>
    <w:rsid w:val="00787432"/>
    <w:rsid w:val="0078757E"/>
    <w:rsid w:val="00787F38"/>
    <w:rsid w:val="0079060C"/>
    <w:rsid w:val="007909DB"/>
    <w:rsid w:val="007909E6"/>
    <w:rsid w:val="007912BC"/>
    <w:rsid w:val="00791554"/>
    <w:rsid w:val="00791609"/>
    <w:rsid w:val="00791B87"/>
    <w:rsid w:val="0079227B"/>
    <w:rsid w:val="0079259A"/>
    <w:rsid w:val="0079277D"/>
    <w:rsid w:val="00793221"/>
    <w:rsid w:val="00793331"/>
    <w:rsid w:val="007936AE"/>
    <w:rsid w:val="007937D0"/>
    <w:rsid w:val="007938AA"/>
    <w:rsid w:val="007938D3"/>
    <w:rsid w:val="00794103"/>
    <w:rsid w:val="0079482B"/>
    <w:rsid w:val="00794A31"/>
    <w:rsid w:val="00794D52"/>
    <w:rsid w:val="007951AB"/>
    <w:rsid w:val="00795A77"/>
    <w:rsid w:val="00796555"/>
    <w:rsid w:val="00796724"/>
    <w:rsid w:val="00796CB3"/>
    <w:rsid w:val="00797ED4"/>
    <w:rsid w:val="00797FF7"/>
    <w:rsid w:val="007A0CD3"/>
    <w:rsid w:val="007A1040"/>
    <w:rsid w:val="007A1158"/>
    <w:rsid w:val="007A1807"/>
    <w:rsid w:val="007A1A29"/>
    <w:rsid w:val="007A20B5"/>
    <w:rsid w:val="007A225F"/>
    <w:rsid w:val="007A2347"/>
    <w:rsid w:val="007A2CF3"/>
    <w:rsid w:val="007A33BB"/>
    <w:rsid w:val="007A39AA"/>
    <w:rsid w:val="007A3F9D"/>
    <w:rsid w:val="007A423A"/>
    <w:rsid w:val="007A4425"/>
    <w:rsid w:val="007A4969"/>
    <w:rsid w:val="007A4B6C"/>
    <w:rsid w:val="007A4F17"/>
    <w:rsid w:val="007A5A6A"/>
    <w:rsid w:val="007A5EFA"/>
    <w:rsid w:val="007A6439"/>
    <w:rsid w:val="007A6BF6"/>
    <w:rsid w:val="007A6E2B"/>
    <w:rsid w:val="007A7196"/>
    <w:rsid w:val="007A7A38"/>
    <w:rsid w:val="007B0139"/>
    <w:rsid w:val="007B0954"/>
    <w:rsid w:val="007B0A1F"/>
    <w:rsid w:val="007B0EE3"/>
    <w:rsid w:val="007B1493"/>
    <w:rsid w:val="007B1930"/>
    <w:rsid w:val="007B1A96"/>
    <w:rsid w:val="007B1B0E"/>
    <w:rsid w:val="007B1CEE"/>
    <w:rsid w:val="007B240D"/>
    <w:rsid w:val="007B2FFC"/>
    <w:rsid w:val="007B3FAE"/>
    <w:rsid w:val="007B47C3"/>
    <w:rsid w:val="007B4A13"/>
    <w:rsid w:val="007B5438"/>
    <w:rsid w:val="007B568E"/>
    <w:rsid w:val="007B5A7F"/>
    <w:rsid w:val="007B5C5D"/>
    <w:rsid w:val="007B602C"/>
    <w:rsid w:val="007B65AB"/>
    <w:rsid w:val="007B6AB7"/>
    <w:rsid w:val="007B6CD7"/>
    <w:rsid w:val="007B6FBC"/>
    <w:rsid w:val="007B7118"/>
    <w:rsid w:val="007B7881"/>
    <w:rsid w:val="007B78B3"/>
    <w:rsid w:val="007B79F4"/>
    <w:rsid w:val="007B7C42"/>
    <w:rsid w:val="007B7C5E"/>
    <w:rsid w:val="007C012C"/>
    <w:rsid w:val="007C017E"/>
    <w:rsid w:val="007C0330"/>
    <w:rsid w:val="007C03F6"/>
    <w:rsid w:val="007C08EE"/>
    <w:rsid w:val="007C0913"/>
    <w:rsid w:val="007C1066"/>
    <w:rsid w:val="007C11F9"/>
    <w:rsid w:val="007C16BD"/>
    <w:rsid w:val="007C1719"/>
    <w:rsid w:val="007C1AF6"/>
    <w:rsid w:val="007C2216"/>
    <w:rsid w:val="007C2682"/>
    <w:rsid w:val="007C3EF4"/>
    <w:rsid w:val="007C3FA6"/>
    <w:rsid w:val="007C40E1"/>
    <w:rsid w:val="007C40ED"/>
    <w:rsid w:val="007C4A1B"/>
    <w:rsid w:val="007C510D"/>
    <w:rsid w:val="007C52E2"/>
    <w:rsid w:val="007C59BD"/>
    <w:rsid w:val="007C6195"/>
    <w:rsid w:val="007C6325"/>
    <w:rsid w:val="007C651E"/>
    <w:rsid w:val="007C6C94"/>
    <w:rsid w:val="007C788F"/>
    <w:rsid w:val="007D0623"/>
    <w:rsid w:val="007D0663"/>
    <w:rsid w:val="007D0EE3"/>
    <w:rsid w:val="007D172F"/>
    <w:rsid w:val="007D235F"/>
    <w:rsid w:val="007D241A"/>
    <w:rsid w:val="007D2B21"/>
    <w:rsid w:val="007D2F6D"/>
    <w:rsid w:val="007D3574"/>
    <w:rsid w:val="007D374B"/>
    <w:rsid w:val="007D3E11"/>
    <w:rsid w:val="007D3E60"/>
    <w:rsid w:val="007D43E7"/>
    <w:rsid w:val="007D4471"/>
    <w:rsid w:val="007D4564"/>
    <w:rsid w:val="007D519C"/>
    <w:rsid w:val="007D55D6"/>
    <w:rsid w:val="007D587D"/>
    <w:rsid w:val="007D5CEA"/>
    <w:rsid w:val="007D5F8D"/>
    <w:rsid w:val="007D5FC0"/>
    <w:rsid w:val="007D6153"/>
    <w:rsid w:val="007D6D01"/>
    <w:rsid w:val="007D6DDD"/>
    <w:rsid w:val="007D72A2"/>
    <w:rsid w:val="007D7619"/>
    <w:rsid w:val="007D7A34"/>
    <w:rsid w:val="007D7B48"/>
    <w:rsid w:val="007E028C"/>
    <w:rsid w:val="007E08FB"/>
    <w:rsid w:val="007E0C21"/>
    <w:rsid w:val="007E0F79"/>
    <w:rsid w:val="007E10C6"/>
    <w:rsid w:val="007E1389"/>
    <w:rsid w:val="007E186E"/>
    <w:rsid w:val="007E1C7B"/>
    <w:rsid w:val="007E1D33"/>
    <w:rsid w:val="007E1E0C"/>
    <w:rsid w:val="007E2061"/>
    <w:rsid w:val="007E2450"/>
    <w:rsid w:val="007E2D0C"/>
    <w:rsid w:val="007E3238"/>
    <w:rsid w:val="007E3790"/>
    <w:rsid w:val="007E3BB1"/>
    <w:rsid w:val="007E40E6"/>
    <w:rsid w:val="007E4113"/>
    <w:rsid w:val="007E4229"/>
    <w:rsid w:val="007E43A1"/>
    <w:rsid w:val="007E445D"/>
    <w:rsid w:val="007E57E8"/>
    <w:rsid w:val="007E5FB3"/>
    <w:rsid w:val="007E6871"/>
    <w:rsid w:val="007E68E3"/>
    <w:rsid w:val="007E6C0A"/>
    <w:rsid w:val="007E7295"/>
    <w:rsid w:val="007E7824"/>
    <w:rsid w:val="007E783E"/>
    <w:rsid w:val="007E79F9"/>
    <w:rsid w:val="007E7A63"/>
    <w:rsid w:val="007E7BA0"/>
    <w:rsid w:val="007F0B8E"/>
    <w:rsid w:val="007F0F70"/>
    <w:rsid w:val="007F1137"/>
    <w:rsid w:val="007F14A3"/>
    <w:rsid w:val="007F1567"/>
    <w:rsid w:val="007F1590"/>
    <w:rsid w:val="007F1B9E"/>
    <w:rsid w:val="007F1EB2"/>
    <w:rsid w:val="007F2131"/>
    <w:rsid w:val="007F23A7"/>
    <w:rsid w:val="007F29AC"/>
    <w:rsid w:val="007F31ED"/>
    <w:rsid w:val="007F3382"/>
    <w:rsid w:val="007F41EA"/>
    <w:rsid w:val="007F4659"/>
    <w:rsid w:val="007F50D5"/>
    <w:rsid w:val="007F516F"/>
    <w:rsid w:val="007F521D"/>
    <w:rsid w:val="007F53F7"/>
    <w:rsid w:val="007F56D0"/>
    <w:rsid w:val="007F570E"/>
    <w:rsid w:val="007F60BD"/>
    <w:rsid w:val="007F6750"/>
    <w:rsid w:val="007F6A1B"/>
    <w:rsid w:val="007F7059"/>
    <w:rsid w:val="007F7DCE"/>
    <w:rsid w:val="00800295"/>
    <w:rsid w:val="00800469"/>
    <w:rsid w:val="008006C4"/>
    <w:rsid w:val="0080096E"/>
    <w:rsid w:val="00800B5F"/>
    <w:rsid w:val="00800D3E"/>
    <w:rsid w:val="00800EE0"/>
    <w:rsid w:val="00801D6F"/>
    <w:rsid w:val="0080283A"/>
    <w:rsid w:val="00803734"/>
    <w:rsid w:val="00803CD8"/>
    <w:rsid w:val="008041BB"/>
    <w:rsid w:val="00804510"/>
    <w:rsid w:val="0080452F"/>
    <w:rsid w:val="0080487B"/>
    <w:rsid w:val="00805446"/>
    <w:rsid w:val="00805621"/>
    <w:rsid w:val="008057C5"/>
    <w:rsid w:val="00805ACF"/>
    <w:rsid w:val="00805DB9"/>
    <w:rsid w:val="0080612C"/>
    <w:rsid w:val="008064C7"/>
    <w:rsid w:val="0080693A"/>
    <w:rsid w:val="00806A77"/>
    <w:rsid w:val="00806F8A"/>
    <w:rsid w:val="00807038"/>
    <w:rsid w:val="00807560"/>
    <w:rsid w:val="00807718"/>
    <w:rsid w:val="00807B22"/>
    <w:rsid w:val="00810197"/>
    <w:rsid w:val="0081163F"/>
    <w:rsid w:val="0081176B"/>
    <w:rsid w:val="008117B9"/>
    <w:rsid w:val="008118F3"/>
    <w:rsid w:val="00811AC1"/>
    <w:rsid w:val="00811EAF"/>
    <w:rsid w:val="00812089"/>
    <w:rsid w:val="00812C2A"/>
    <w:rsid w:val="00812DC0"/>
    <w:rsid w:val="00813C39"/>
    <w:rsid w:val="00813E27"/>
    <w:rsid w:val="00814429"/>
    <w:rsid w:val="0081579B"/>
    <w:rsid w:val="00815DF1"/>
    <w:rsid w:val="00815F4C"/>
    <w:rsid w:val="00816062"/>
    <w:rsid w:val="00817200"/>
    <w:rsid w:val="008172B2"/>
    <w:rsid w:val="0081758C"/>
    <w:rsid w:val="008178E5"/>
    <w:rsid w:val="00817A62"/>
    <w:rsid w:val="0082114C"/>
    <w:rsid w:val="008222A5"/>
    <w:rsid w:val="008224E1"/>
    <w:rsid w:val="0082290D"/>
    <w:rsid w:val="00823199"/>
    <w:rsid w:val="0082337C"/>
    <w:rsid w:val="008233E7"/>
    <w:rsid w:val="00823729"/>
    <w:rsid w:val="008238EA"/>
    <w:rsid w:val="00823914"/>
    <w:rsid w:val="00823A9D"/>
    <w:rsid w:val="00823AC1"/>
    <w:rsid w:val="0082412B"/>
    <w:rsid w:val="008249F1"/>
    <w:rsid w:val="00824A9B"/>
    <w:rsid w:val="00824BFB"/>
    <w:rsid w:val="00824D02"/>
    <w:rsid w:val="0082563E"/>
    <w:rsid w:val="00825695"/>
    <w:rsid w:val="008256E7"/>
    <w:rsid w:val="0082583C"/>
    <w:rsid w:val="00825882"/>
    <w:rsid w:val="0082598A"/>
    <w:rsid w:val="00825DE4"/>
    <w:rsid w:val="0082673F"/>
    <w:rsid w:val="00826B06"/>
    <w:rsid w:val="00826E03"/>
    <w:rsid w:val="00827CE3"/>
    <w:rsid w:val="0083041C"/>
    <w:rsid w:val="008304B7"/>
    <w:rsid w:val="00830A26"/>
    <w:rsid w:val="00830BBF"/>
    <w:rsid w:val="00830CE4"/>
    <w:rsid w:val="00830F03"/>
    <w:rsid w:val="00830F94"/>
    <w:rsid w:val="0083104F"/>
    <w:rsid w:val="00831412"/>
    <w:rsid w:val="00832115"/>
    <w:rsid w:val="008329A5"/>
    <w:rsid w:val="008329A7"/>
    <w:rsid w:val="00833D6C"/>
    <w:rsid w:val="00833F23"/>
    <w:rsid w:val="00834A9B"/>
    <w:rsid w:val="00834E35"/>
    <w:rsid w:val="0083597D"/>
    <w:rsid w:val="00835DE8"/>
    <w:rsid w:val="00835FB8"/>
    <w:rsid w:val="00836380"/>
    <w:rsid w:val="00836495"/>
    <w:rsid w:val="00836510"/>
    <w:rsid w:val="0083668D"/>
    <w:rsid w:val="00836710"/>
    <w:rsid w:val="0083676B"/>
    <w:rsid w:val="00836DFA"/>
    <w:rsid w:val="00836E85"/>
    <w:rsid w:val="0083728B"/>
    <w:rsid w:val="008374DA"/>
    <w:rsid w:val="00837B7A"/>
    <w:rsid w:val="00837F68"/>
    <w:rsid w:val="008401ED"/>
    <w:rsid w:val="00840705"/>
    <w:rsid w:val="00840900"/>
    <w:rsid w:val="008413A3"/>
    <w:rsid w:val="008415D7"/>
    <w:rsid w:val="008418EE"/>
    <w:rsid w:val="008419B2"/>
    <w:rsid w:val="00841C29"/>
    <w:rsid w:val="00842189"/>
    <w:rsid w:val="00844007"/>
    <w:rsid w:val="00844273"/>
    <w:rsid w:val="0084442C"/>
    <w:rsid w:val="0084478C"/>
    <w:rsid w:val="008454A5"/>
    <w:rsid w:val="00845547"/>
    <w:rsid w:val="008457C0"/>
    <w:rsid w:val="0084583A"/>
    <w:rsid w:val="00845B67"/>
    <w:rsid w:val="00845C0B"/>
    <w:rsid w:val="00845CC0"/>
    <w:rsid w:val="0084635C"/>
    <w:rsid w:val="00846446"/>
    <w:rsid w:val="008471C4"/>
    <w:rsid w:val="00847524"/>
    <w:rsid w:val="00847AEF"/>
    <w:rsid w:val="00847BB1"/>
    <w:rsid w:val="00847C4F"/>
    <w:rsid w:val="00850062"/>
    <w:rsid w:val="0085010E"/>
    <w:rsid w:val="0085111D"/>
    <w:rsid w:val="0085112B"/>
    <w:rsid w:val="00851577"/>
    <w:rsid w:val="00851776"/>
    <w:rsid w:val="00851967"/>
    <w:rsid w:val="00851B53"/>
    <w:rsid w:val="0085204A"/>
    <w:rsid w:val="00852084"/>
    <w:rsid w:val="0085212A"/>
    <w:rsid w:val="008522C7"/>
    <w:rsid w:val="008522C9"/>
    <w:rsid w:val="008525D1"/>
    <w:rsid w:val="00852BF5"/>
    <w:rsid w:val="00853A36"/>
    <w:rsid w:val="00853E7C"/>
    <w:rsid w:val="008544C0"/>
    <w:rsid w:val="008547F3"/>
    <w:rsid w:val="008551EC"/>
    <w:rsid w:val="008556EB"/>
    <w:rsid w:val="008557AC"/>
    <w:rsid w:val="00855B36"/>
    <w:rsid w:val="00855C75"/>
    <w:rsid w:val="00855DA6"/>
    <w:rsid w:val="00855FB2"/>
    <w:rsid w:val="008566A3"/>
    <w:rsid w:val="00856E6F"/>
    <w:rsid w:val="00856F24"/>
    <w:rsid w:val="00857BD7"/>
    <w:rsid w:val="00857DF0"/>
    <w:rsid w:val="00860432"/>
    <w:rsid w:val="00861183"/>
    <w:rsid w:val="008612FE"/>
    <w:rsid w:val="008616AD"/>
    <w:rsid w:val="00861B19"/>
    <w:rsid w:val="00862470"/>
    <w:rsid w:val="00862644"/>
    <w:rsid w:val="0086278B"/>
    <w:rsid w:val="00862EB8"/>
    <w:rsid w:val="00862F14"/>
    <w:rsid w:val="008632E2"/>
    <w:rsid w:val="008636CF"/>
    <w:rsid w:val="00863740"/>
    <w:rsid w:val="00863823"/>
    <w:rsid w:val="00863D6D"/>
    <w:rsid w:val="008644BA"/>
    <w:rsid w:val="00864869"/>
    <w:rsid w:val="00864941"/>
    <w:rsid w:val="00864B83"/>
    <w:rsid w:val="0086598E"/>
    <w:rsid w:val="00865D66"/>
    <w:rsid w:val="008660E4"/>
    <w:rsid w:val="00866154"/>
    <w:rsid w:val="008662E3"/>
    <w:rsid w:val="00866838"/>
    <w:rsid w:val="00867021"/>
    <w:rsid w:val="00867C2C"/>
    <w:rsid w:val="008703C4"/>
    <w:rsid w:val="008709C7"/>
    <w:rsid w:val="00870D8A"/>
    <w:rsid w:val="00870EDF"/>
    <w:rsid w:val="00871233"/>
    <w:rsid w:val="00871CDB"/>
    <w:rsid w:val="0087209C"/>
    <w:rsid w:val="00872D26"/>
    <w:rsid w:val="0087325B"/>
    <w:rsid w:val="008732D2"/>
    <w:rsid w:val="00873681"/>
    <w:rsid w:val="00873EF7"/>
    <w:rsid w:val="0087406F"/>
    <w:rsid w:val="0087436B"/>
    <w:rsid w:val="0087442B"/>
    <w:rsid w:val="00874859"/>
    <w:rsid w:val="00875CDC"/>
    <w:rsid w:val="00876461"/>
    <w:rsid w:val="00876E58"/>
    <w:rsid w:val="00876E84"/>
    <w:rsid w:val="00876F33"/>
    <w:rsid w:val="00877AF1"/>
    <w:rsid w:val="00877D05"/>
    <w:rsid w:val="00880102"/>
    <w:rsid w:val="008802F5"/>
    <w:rsid w:val="0088051D"/>
    <w:rsid w:val="0088073B"/>
    <w:rsid w:val="00880899"/>
    <w:rsid w:val="00880B2C"/>
    <w:rsid w:val="008813E2"/>
    <w:rsid w:val="008819E4"/>
    <w:rsid w:val="00881A2E"/>
    <w:rsid w:val="00881B08"/>
    <w:rsid w:val="00881BC9"/>
    <w:rsid w:val="00882315"/>
    <w:rsid w:val="0088246A"/>
    <w:rsid w:val="0088263D"/>
    <w:rsid w:val="00882B32"/>
    <w:rsid w:val="00882D19"/>
    <w:rsid w:val="00883538"/>
    <w:rsid w:val="00883713"/>
    <w:rsid w:val="008839B6"/>
    <w:rsid w:val="00883B76"/>
    <w:rsid w:val="00883E51"/>
    <w:rsid w:val="00883E7B"/>
    <w:rsid w:val="00884A4A"/>
    <w:rsid w:val="00884F88"/>
    <w:rsid w:val="00885166"/>
    <w:rsid w:val="0088516E"/>
    <w:rsid w:val="00885914"/>
    <w:rsid w:val="00885CCB"/>
    <w:rsid w:val="00885D06"/>
    <w:rsid w:val="008860D6"/>
    <w:rsid w:val="008868CC"/>
    <w:rsid w:val="0088692F"/>
    <w:rsid w:val="00886AEB"/>
    <w:rsid w:val="00887147"/>
    <w:rsid w:val="0088724A"/>
    <w:rsid w:val="00887851"/>
    <w:rsid w:val="00887C64"/>
    <w:rsid w:val="00890382"/>
    <w:rsid w:val="00890FA6"/>
    <w:rsid w:val="008910D9"/>
    <w:rsid w:val="00891D11"/>
    <w:rsid w:val="00891E8D"/>
    <w:rsid w:val="00892529"/>
    <w:rsid w:val="00892C02"/>
    <w:rsid w:val="00892E89"/>
    <w:rsid w:val="0089328F"/>
    <w:rsid w:val="008932F1"/>
    <w:rsid w:val="0089462B"/>
    <w:rsid w:val="00894701"/>
    <w:rsid w:val="0089496A"/>
    <w:rsid w:val="00894A61"/>
    <w:rsid w:val="00895032"/>
    <w:rsid w:val="0089517A"/>
    <w:rsid w:val="00895BD8"/>
    <w:rsid w:val="00895C68"/>
    <w:rsid w:val="00896134"/>
    <w:rsid w:val="00896F95"/>
    <w:rsid w:val="00897487"/>
    <w:rsid w:val="008979FF"/>
    <w:rsid w:val="008A063A"/>
    <w:rsid w:val="008A06B3"/>
    <w:rsid w:val="008A0DAF"/>
    <w:rsid w:val="008A0F31"/>
    <w:rsid w:val="008A1687"/>
    <w:rsid w:val="008A16AF"/>
    <w:rsid w:val="008A17B6"/>
    <w:rsid w:val="008A2600"/>
    <w:rsid w:val="008A2759"/>
    <w:rsid w:val="008A286A"/>
    <w:rsid w:val="008A28B3"/>
    <w:rsid w:val="008A31B8"/>
    <w:rsid w:val="008A32D4"/>
    <w:rsid w:val="008A336E"/>
    <w:rsid w:val="008A3E1F"/>
    <w:rsid w:val="008A3EBC"/>
    <w:rsid w:val="008A41E0"/>
    <w:rsid w:val="008A4A38"/>
    <w:rsid w:val="008A4A8F"/>
    <w:rsid w:val="008A5037"/>
    <w:rsid w:val="008A516A"/>
    <w:rsid w:val="008A5461"/>
    <w:rsid w:val="008A588D"/>
    <w:rsid w:val="008A6198"/>
    <w:rsid w:val="008A6272"/>
    <w:rsid w:val="008A6383"/>
    <w:rsid w:val="008A6B2C"/>
    <w:rsid w:val="008A78E7"/>
    <w:rsid w:val="008A7CF1"/>
    <w:rsid w:val="008A7D5E"/>
    <w:rsid w:val="008B054E"/>
    <w:rsid w:val="008B06F3"/>
    <w:rsid w:val="008B0909"/>
    <w:rsid w:val="008B0C6C"/>
    <w:rsid w:val="008B0ED6"/>
    <w:rsid w:val="008B0FDD"/>
    <w:rsid w:val="008B1339"/>
    <w:rsid w:val="008B15D7"/>
    <w:rsid w:val="008B1B4A"/>
    <w:rsid w:val="008B23D0"/>
    <w:rsid w:val="008B2467"/>
    <w:rsid w:val="008B2579"/>
    <w:rsid w:val="008B2A04"/>
    <w:rsid w:val="008B34AB"/>
    <w:rsid w:val="008B35C3"/>
    <w:rsid w:val="008B35E3"/>
    <w:rsid w:val="008B3E79"/>
    <w:rsid w:val="008B4B89"/>
    <w:rsid w:val="008B569E"/>
    <w:rsid w:val="008B57D0"/>
    <w:rsid w:val="008B5ED7"/>
    <w:rsid w:val="008B6C2F"/>
    <w:rsid w:val="008B726A"/>
    <w:rsid w:val="008B7519"/>
    <w:rsid w:val="008C062D"/>
    <w:rsid w:val="008C1318"/>
    <w:rsid w:val="008C1B08"/>
    <w:rsid w:val="008C1FCD"/>
    <w:rsid w:val="008C2672"/>
    <w:rsid w:val="008C2788"/>
    <w:rsid w:val="008C2A93"/>
    <w:rsid w:val="008C2C92"/>
    <w:rsid w:val="008C2F62"/>
    <w:rsid w:val="008C2FB3"/>
    <w:rsid w:val="008C3716"/>
    <w:rsid w:val="008C3861"/>
    <w:rsid w:val="008C3993"/>
    <w:rsid w:val="008C3D38"/>
    <w:rsid w:val="008C41F6"/>
    <w:rsid w:val="008C4259"/>
    <w:rsid w:val="008C45F6"/>
    <w:rsid w:val="008C4613"/>
    <w:rsid w:val="008C4AA0"/>
    <w:rsid w:val="008C4D4A"/>
    <w:rsid w:val="008C5027"/>
    <w:rsid w:val="008C520E"/>
    <w:rsid w:val="008C52C6"/>
    <w:rsid w:val="008C5367"/>
    <w:rsid w:val="008C5368"/>
    <w:rsid w:val="008C53BC"/>
    <w:rsid w:val="008C555A"/>
    <w:rsid w:val="008C55A5"/>
    <w:rsid w:val="008C5ACC"/>
    <w:rsid w:val="008C6FF1"/>
    <w:rsid w:val="008C70D2"/>
    <w:rsid w:val="008C7595"/>
    <w:rsid w:val="008C7930"/>
    <w:rsid w:val="008C7AB8"/>
    <w:rsid w:val="008D08C8"/>
    <w:rsid w:val="008D0991"/>
    <w:rsid w:val="008D0B2B"/>
    <w:rsid w:val="008D0B3E"/>
    <w:rsid w:val="008D0B45"/>
    <w:rsid w:val="008D0FA4"/>
    <w:rsid w:val="008D11E1"/>
    <w:rsid w:val="008D1522"/>
    <w:rsid w:val="008D1745"/>
    <w:rsid w:val="008D1A36"/>
    <w:rsid w:val="008D1D74"/>
    <w:rsid w:val="008D232B"/>
    <w:rsid w:val="008D2576"/>
    <w:rsid w:val="008D377C"/>
    <w:rsid w:val="008D3C35"/>
    <w:rsid w:val="008D3E79"/>
    <w:rsid w:val="008D4127"/>
    <w:rsid w:val="008D4A8C"/>
    <w:rsid w:val="008D4E43"/>
    <w:rsid w:val="008D4F0A"/>
    <w:rsid w:val="008D5391"/>
    <w:rsid w:val="008D5E5D"/>
    <w:rsid w:val="008D6C2A"/>
    <w:rsid w:val="008D6DF4"/>
    <w:rsid w:val="008D784A"/>
    <w:rsid w:val="008E1439"/>
    <w:rsid w:val="008E27EA"/>
    <w:rsid w:val="008E292A"/>
    <w:rsid w:val="008E2A14"/>
    <w:rsid w:val="008E32D1"/>
    <w:rsid w:val="008E3650"/>
    <w:rsid w:val="008E3895"/>
    <w:rsid w:val="008E3FAB"/>
    <w:rsid w:val="008E404C"/>
    <w:rsid w:val="008E4290"/>
    <w:rsid w:val="008E42B7"/>
    <w:rsid w:val="008E43CE"/>
    <w:rsid w:val="008E4460"/>
    <w:rsid w:val="008E48DA"/>
    <w:rsid w:val="008E49F8"/>
    <w:rsid w:val="008E4A83"/>
    <w:rsid w:val="008E4CF6"/>
    <w:rsid w:val="008E5170"/>
    <w:rsid w:val="008E5C8E"/>
    <w:rsid w:val="008E5CBA"/>
    <w:rsid w:val="008E5FA4"/>
    <w:rsid w:val="008E6347"/>
    <w:rsid w:val="008E6589"/>
    <w:rsid w:val="008E67C1"/>
    <w:rsid w:val="008E703F"/>
    <w:rsid w:val="008E709B"/>
    <w:rsid w:val="008E70A8"/>
    <w:rsid w:val="008E75D2"/>
    <w:rsid w:val="008E781B"/>
    <w:rsid w:val="008E7A51"/>
    <w:rsid w:val="008F0410"/>
    <w:rsid w:val="008F0891"/>
    <w:rsid w:val="008F0E4C"/>
    <w:rsid w:val="008F2021"/>
    <w:rsid w:val="008F23E2"/>
    <w:rsid w:val="008F25BE"/>
    <w:rsid w:val="008F27EC"/>
    <w:rsid w:val="008F2C32"/>
    <w:rsid w:val="008F43A1"/>
    <w:rsid w:val="008F469D"/>
    <w:rsid w:val="008F5BC7"/>
    <w:rsid w:val="008F675A"/>
    <w:rsid w:val="008F6B48"/>
    <w:rsid w:val="008F7739"/>
    <w:rsid w:val="008F78B2"/>
    <w:rsid w:val="008F78C2"/>
    <w:rsid w:val="008F7BAE"/>
    <w:rsid w:val="008F7FE1"/>
    <w:rsid w:val="00900171"/>
    <w:rsid w:val="00900255"/>
    <w:rsid w:val="00900264"/>
    <w:rsid w:val="0090052C"/>
    <w:rsid w:val="0090078D"/>
    <w:rsid w:val="00901393"/>
    <w:rsid w:val="00901684"/>
    <w:rsid w:val="0090187B"/>
    <w:rsid w:val="00901DEA"/>
    <w:rsid w:val="00901E5E"/>
    <w:rsid w:val="009022F0"/>
    <w:rsid w:val="009026E1"/>
    <w:rsid w:val="00902B70"/>
    <w:rsid w:val="00902C3B"/>
    <w:rsid w:val="00902E3A"/>
    <w:rsid w:val="00902F53"/>
    <w:rsid w:val="00903292"/>
    <w:rsid w:val="0090395D"/>
    <w:rsid w:val="009039B7"/>
    <w:rsid w:val="00904958"/>
    <w:rsid w:val="00904B52"/>
    <w:rsid w:val="0090547A"/>
    <w:rsid w:val="00905B64"/>
    <w:rsid w:val="00906316"/>
    <w:rsid w:val="00906510"/>
    <w:rsid w:val="00906F43"/>
    <w:rsid w:val="00907195"/>
    <w:rsid w:val="00907E42"/>
    <w:rsid w:val="009100E2"/>
    <w:rsid w:val="0091079D"/>
    <w:rsid w:val="009118E5"/>
    <w:rsid w:val="0091193D"/>
    <w:rsid w:val="00912013"/>
    <w:rsid w:val="0091215B"/>
    <w:rsid w:val="009127D6"/>
    <w:rsid w:val="0091293E"/>
    <w:rsid w:val="00912CE4"/>
    <w:rsid w:val="00912F3C"/>
    <w:rsid w:val="0091317A"/>
    <w:rsid w:val="009131D2"/>
    <w:rsid w:val="00913D77"/>
    <w:rsid w:val="0091411E"/>
    <w:rsid w:val="00914379"/>
    <w:rsid w:val="00914EB3"/>
    <w:rsid w:val="0091579F"/>
    <w:rsid w:val="00915C28"/>
    <w:rsid w:val="00915FA6"/>
    <w:rsid w:val="00915FDF"/>
    <w:rsid w:val="00916918"/>
    <w:rsid w:val="00916D70"/>
    <w:rsid w:val="00917259"/>
    <w:rsid w:val="009172B0"/>
    <w:rsid w:val="00917FC4"/>
    <w:rsid w:val="0092005B"/>
    <w:rsid w:val="009200D7"/>
    <w:rsid w:val="00920380"/>
    <w:rsid w:val="0092066F"/>
    <w:rsid w:val="00920EAD"/>
    <w:rsid w:val="00920F75"/>
    <w:rsid w:val="00921312"/>
    <w:rsid w:val="00921EC1"/>
    <w:rsid w:val="009237BF"/>
    <w:rsid w:val="00923AE2"/>
    <w:rsid w:val="00923B9E"/>
    <w:rsid w:val="00923D04"/>
    <w:rsid w:val="009248ED"/>
    <w:rsid w:val="00924E72"/>
    <w:rsid w:val="0092516F"/>
    <w:rsid w:val="00925301"/>
    <w:rsid w:val="009256B7"/>
    <w:rsid w:val="0092588E"/>
    <w:rsid w:val="00925A4E"/>
    <w:rsid w:val="00926006"/>
    <w:rsid w:val="00926854"/>
    <w:rsid w:val="00926888"/>
    <w:rsid w:val="009269CC"/>
    <w:rsid w:val="009269D2"/>
    <w:rsid w:val="00927A02"/>
    <w:rsid w:val="00927C0C"/>
    <w:rsid w:val="00927E23"/>
    <w:rsid w:val="00930068"/>
    <w:rsid w:val="0093094B"/>
    <w:rsid w:val="00930F2D"/>
    <w:rsid w:val="009312AC"/>
    <w:rsid w:val="00931332"/>
    <w:rsid w:val="0093146F"/>
    <w:rsid w:val="00931535"/>
    <w:rsid w:val="00931867"/>
    <w:rsid w:val="00931AED"/>
    <w:rsid w:val="00931E5A"/>
    <w:rsid w:val="0093253B"/>
    <w:rsid w:val="00932D40"/>
    <w:rsid w:val="009332A1"/>
    <w:rsid w:val="00933764"/>
    <w:rsid w:val="00933F10"/>
    <w:rsid w:val="00934053"/>
    <w:rsid w:val="00934325"/>
    <w:rsid w:val="009346D5"/>
    <w:rsid w:val="00934996"/>
    <w:rsid w:val="0093667D"/>
    <w:rsid w:val="00937289"/>
    <w:rsid w:val="009379BA"/>
    <w:rsid w:val="00937CB2"/>
    <w:rsid w:val="00937CDE"/>
    <w:rsid w:val="00937FC2"/>
    <w:rsid w:val="00940343"/>
    <w:rsid w:val="009404BA"/>
    <w:rsid w:val="009405A1"/>
    <w:rsid w:val="00940A4A"/>
    <w:rsid w:val="00940C68"/>
    <w:rsid w:val="00940E2F"/>
    <w:rsid w:val="009424F3"/>
    <w:rsid w:val="00942F44"/>
    <w:rsid w:val="009432CD"/>
    <w:rsid w:val="00943641"/>
    <w:rsid w:val="009444B5"/>
    <w:rsid w:val="0094462B"/>
    <w:rsid w:val="009446A9"/>
    <w:rsid w:val="00944787"/>
    <w:rsid w:val="009447AB"/>
    <w:rsid w:val="00944951"/>
    <w:rsid w:val="00944ACF"/>
    <w:rsid w:val="00945624"/>
    <w:rsid w:val="00945668"/>
    <w:rsid w:val="00945A24"/>
    <w:rsid w:val="0094662E"/>
    <w:rsid w:val="00946633"/>
    <w:rsid w:val="009466D5"/>
    <w:rsid w:val="00947314"/>
    <w:rsid w:val="009478A6"/>
    <w:rsid w:val="00947D6A"/>
    <w:rsid w:val="00947EE8"/>
    <w:rsid w:val="00950D39"/>
    <w:rsid w:val="00950DDB"/>
    <w:rsid w:val="009513C0"/>
    <w:rsid w:val="009514BE"/>
    <w:rsid w:val="00951893"/>
    <w:rsid w:val="0095253C"/>
    <w:rsid w:val="009527FF"/>
    <w:rsid w:val="00952CA5"/>
    <w:rsid w:val="009543AB"/>
    <w:rsid w:val="0095467F"/>
    <w:rsid w:val="00954B05"/>
    <w:rsid w:val="00955719"/>
    <w:rsid w:val="00955784"/>
    <w:rsid w:val="00955953"/>
    <w:rsid w:val="00955A71"/>
    <w:rsid w:val="00955D72"/>
    <w:rsid w:val="00956A88"/>
    <w:rsid w:val="00956BE4"/>
    <w:rsid w:val="009572CD"/>
    <w:rsid w:val="0095741E"/>
    <w:rsid w:val="00957FE5"/>
    <w:rsid w:val="0096045B"/>
    <w:rsid w:val="009609C7"/>
    <w:rsid w:val="009613E7"/>
    <w:rsid w:val="009615C8"/>
    <w:rsid w:val="00961941"/>
    <w:rsid w:val="009619D8"/>
    <w:rsid w:val="00961C06"/>
    <w:rsid w:val="00961E83"/>
    <w:rsid w:val="0096215F"/>
    <w:rsid w:val="009623AD"/>
    <w:rsid w:val="00962CBF"/>
    <w:rsid w:val="00963BA5"/>
    <w:rsid w:val="00963C18"/>
    <w:rsid w:val="009641BC"/>
    <w:rsid w:val="00965854"/>
    <w:rsid w:val="009658EC"/>
    <w:rsid w:val="00965CCB"/>
    <w:rsid w:val="00967724"/>
    <w:rsid w:val="00967FDE"/>
    <w:rsid w:val="00970188"/>
    <w:rsid w:val="009704E2"/>
    <w:rsid w:val="00970805"/>
    <w:rsid w:val="00970860"/>
    <w:rsid w:val="00970F60"/>
    <w:rsid w:val="00971262"/>
    <w:rsid w:val="00971326"/>
    <w:rsid w:val="0097181D"/>
    <w:rsid w:val="00971959"/>
    <w:rsid w:val="00971CEA"/>
    <w:rsid w:val="00972D73"/>
    <w:rsid w:val="0097346E"/>
    <w:rsid w:val="00973791"/>
    <w:rsid w:val="0097385B"/>
    <w:rsid w:val="00973F0C"/>
    <w:rsid w:val="00973F48"/>
    <w:rsid w:val="009748A3"/>
    <w:rsid w:val="00974AAE"/>
    <w:rsid w:val="00974CB7"/>
    <w:rsid w:val="00974EAF"/>
    <w:rsid w:val="009753BA"/>
    <w:rsid w:val="009754F0"/>
    <w:rsid w:val="00975BAB"/>
    <w:rsid w:val="00975E8E"/>
    <w:rsid w:val="00976F0D"/>
    <w:rsid w:val="00976FC9"/>
    <w:rsid w:val="00977632"/>
    <w:rsid w:val="0098068E"/>
    <w:rsid w:val="0098189F"/>
    <w:rsid w:val="00981A01"/>
    <w:rsid w:val="00981B56"/>
    <w:rsid w:val="009824CC"/>
    <w:rsid w:val="009829F5"/>
    <w:rsid w:val="00982A96"/>
    <w:rsid w:val="0098352E"/>
    <w:rsid w:val="0098359B"/>
    <w:rsid w:val="0098388B"/>
    <w:rsid w:val="009841BC"/>
    <w:rsid w:val="0098427C"/>
    <w:rsid w:val="00985339"/>
    <w:rsid w:val="0098582D"/>
    <w:rsid w:val="009859E9"/>
    <w:rsid w:val="00986629"/>
    <w:rsid w:val="00986B7D"/>
    <w:rsid w:val="00987003"/>
    <w:rsid w:val="009876DA"/>
    <w:rsid w:val="00987767"/>
    <w:rsid w:val="009901F0"/>
    <w:rsid w:val="009908BB"/>
    <w:rsid w:val="009908DB"/>
    <w:rsid w:val="00990E6C"/>
    <w:rsid w:val="009914D4"/>
    <w:rsid w:val="009919B5"/>
    <w:rsid w:val="00992062"/>
    <w:rsid w:val="00992425"/>
    <w:rsid w:val="0099269F"/>
    <w:rsid w:val="00992720"/>
    <w:rsid w:val="00992B2E"/>
    <w:rsid w:val="00992C62"/>
    <w:rsid w:val="00993951"/>
    <w:rsid w:val="00994C03"/>
    <w:rsid w:val="00994C56"/>
    <w:rsid w:val="0099508F"/>
    <w:rsid w:val="00995150"/>
    <w:rsid w:val="009962AE"/>
    <w:rsid w:val="009968B4"/>
    <w:rsid w:val="00996E7C"/>
    <w:rsid w:val="009974D5"/>
    <w:rsid w:val="009977B6"/>
    <w:rsid w:val="00997ABA"/>
    <w:rsid w:val="00997B39"/>
    <w:rsid w:val="00997B66"/>
    <w:rsid w:val="009A0039"/>
    <w:rsid w:val="009A02EF"/>
    <w:rsid w:val="009A041B"/>
    <w:rsid w:val="009A0618"/>
    <w:rsid w:val="009A0B1D"/>
    <w:rsid w:val="009A19CF"/>
    <w:rsid w:val="009A1D5F"/>
    <w:rsid w:val="009A22DA"/>
    <w:rsid w:val="009A283B"/>
    <w:rsid w:val="009A2B7D"/>
    <w:rsid w:val="009A357E"/>
    <w:rsid w:val="009A3EC0"/>
    <w:rsid w:val="009A40E3"/>
    <w:rsid w:val="009A45A2"/>
    <w:rsid w:val="009A4926"/>
    <w:rsid w:val="009A4EE5"/>
    <w:rsid w:val="009A52B2"/>
    <w:rsid w:val="009A57FA"/>
    <w:rsid w:val="009A583D"/>
    <w:rsid w:val="009A5AD1"/>
    <w:rsid w:val="009A5E75"/>
    <w:rsid w:val="009A61A8"/>
    <w:rsid w:val="009A6424"/>
    <w:rsid w:val="009A66E2"/>
    <w:rsid w:val="009A6D78"/>
    <w:rsid w:val="009A747E"/>
    <w:rsid w:val="009A74F1"/>
    <w:rsid w:val="009A7FFB"/>
    <w:rsid w:val="009B0417"/>
    <w:rsid w:val="009B0BE7"/>
    <w:rsid w:val="009B0E3B"/>
    <w:rsid w:val="009B1050"/>
    <w:rsid w:val="009B11D2"/>
    <w:rsid w:val="009B19B3"/>
    <w:rsid w:val="009B19DB"/>
    <w:rsid w:val="009B1AF1"/>
    <w:rsid w:val="009B1B3E"/>
    <w:rsid w:val="009B1ED6"/>
    <w:rsid w:val="009B298D"/>
    <w:rsid w:val="009B2C00"/>
    <w:rsid w:val="009B3358"/>
    <w:rsid w:val="009B40DE"/>
    <w:rsid w:val="009B4104"/>
    <w:rsid w:val="009B4BF1"/>
    <w:rsid w:val="009B5086"/>
    <w:rsid w:val="009B5175"/>
    <w:rsid w:val="009B53F4"/>
    <w:rsid w:val="009B59E3"/>
    <w:rsid w:val="009B5A7B"/>
    <w:rsid w:val="009B5E94"/>
    <w:rsid w:val="009B5EF8"/>
    <w:rsid w:val="009B65ED"/>
    <w:rsid w:val="009B66A5"/>
    <w:rsid w:val="009B69D1"/>
    <w:rsid w:val="009B6D89"/>
    <w:rsid w:val="009B7549"/>
    <w:rsid w:val="009B7BA0"/>
    <w:rsid w:val="009C0B5E"/>
    <w:rsid w:val="009C0C66"/>
    <w:rsid w:val="009C0C7D"/>
    <w:rsid w:val="009C0F1B"/>
    <w:rsid w:val="009C10F1"/>
    <w:rsid w:val="009C1705"/>
    <w:rsid w:val="009C170E"/>
    <w:rsid w:val="009C210F"/>
    <w:rsid w:val="009C291F"/>
    <w:rsid w:val="009C2B6F"/>
    <w:rsid w:val="009C2EAA"/>
    <w:rsid w:val="009C2FEC"/>
    <w:rsid w:val="009C322B"/>
    <w:rsid w:val="009C386A"/>
    <w:rsid w:val="009C3B2B"/>
    <w:rsid w:val="009C3B9E"/>
    <w:rsid w:val="009C437A"/>
    <w:rsid w:val="009C44D4"/>
    <w:rsid w:val="009C4B35"/>
    <w:rsid w:val="009C4DA7"/>
    <w:rsid w:val="009C54BC"/>
    <w:rsid w:val="009C5502"/>
    <w:rsid w:val="009C556D"/>
    <w:rsid w:val="009C5A08"/>
    <w:rsid w:val="009C6E46"/>
    <w:rsid w:val="009C73C6"/>
    <w:rsid w:val="009D01BA"/>
    <w:rsid w:val="009D035B"/>
    <w:rsid w:val="009D11C3"/>
    <w:rsid w:val="009D164E"/>
    <w:rsid w:val="009D19D1"/>
    <w:rsid w:val="009D1A08"/>
    <w:rsid w:val="009D1E96"/>
    <w:rsid w:val="009D2642"/>
    <w:rsid w:val="009D2DF7"/>
    <w:rsid w:val="009D2F10"/>
    <w:rsid w:val="009D38CE"/>
    <w:rsid w:val="009D3A0F"/>
    <w:rsid w:val="009D3A66"/>
    <w:rsid w:val="009D4126"/>
    <w:rsid w:val="009D42DF"/>
    <w:rsid w:val="009D4BBB"/>
    <w:rsid w:val="009D4E15"/>
    <w:rsid w:val="009D5726"/>
    <w:rsid w:val="009D5DDE"/>
    <w:rsid w:val="009D5EBD"/>
    <w:rsid w:val="009D60A2"/>
    <w:rsid w:val="009D6903"/>
    <w:rsid w:val="009D6F20"/>
    <w:rsid w:val="009D6F3F"/>
    <w:rsid w:val="009D7379"/>
    <w:rsid w:val="009D75E8"/>
    <w:rsid w:val="009D7994"/>
    <w:rsid w:val="009D7E40"/>
    <w:rsid w:val="009E065D"/>
    <w:rsid w:val="009E08E5"/>
    <w:rsid w:val="009E0903"/>
    <w:rsid w:val="009E1172"/>
    <w:rsid w:val="009E1534"/>
    <w:rsid w:val="009E1785"/>
    <w:rsid w:val="009E1DEE"/>
    <w:rsid w:val="009E1FD3"/>
    <w:rsid w:val="009E22B3"/>
    <w:rsid w:val="009E2B98"/>
    <w:rsid w:val="009E40ED"/>
    <w:rsid w:val="009E4A5A"/>
    <w:rsid w:val="009E4C19"/>
    <w:rsid w:val="009E4F09"/>
    <w:rsid w:val="009E5149"/>
    <w:rsid w:val="009E5FDE"/>
    <w:rsid w:val="009E69BE"/>
    <w:rsid w:val="009E7D0E"/>
    <w:rsid w:val="009E7E99"/>
    <w:rsid w:val="009E7F9B"/>
    <w:rsid w:val="009F087E"/>
    <w:rsid w:val="009F0A78"/>
    <w:rsid w:val="009F0BC7"/>
    <w:rsid w:val="009F1396"/>
    <w:rsid w:val="009F17E6"/>
    <w:rsid w:val="009F21CD"/>
    <w:rsid w:val="009F2439"/>
    <w:rsid w:val="009F2B24"/>
    <w:rsid w:val="009F2BCB"/>
    <w:rsid w:val="009F2CD2"/>
    <w:rsid w:val="009F3C3A"/>
    <w:rsid w:val="009F3DA6"/>
    <w:rsid w:val="009F3EA4"/>
    <w:rsid w:val="009F4246"/>
    <w:rsid w:val="009F4356"/>
    <w:rsid w:val="009F45E9"/>
    <w:rsid w:val="009F4CE4"/>
    <w:rsid w:val="009F57DD"/>
    <w:rsid w:val="009F5F58"/>
    <w:rsid w:val="009F5FD6"/>
    <w:rsid w:val="009F629E"/>
    <w:rsid w:val="009F65F1"/>
    <w:rsid w:val="009F6991"/>
    <w:rsid w:val="009F69C7"/>
    <w:rsid w:val="009F704E"/>
    <w:rsid w:val="009F7113"/>
    <w:rsid w:val="009F71F7"/>
    <w:rsid w:val="009F79D7"/>
    <w:rsid w:val="009F7F88"/>
    <w:rsid w:val="009F7FDE"/>
    <w:rsid w:val="00A010C5"/>
    <w:rsid w:val="00A017A0"/>
    <w:rsid w:val="00A01DF2"/>
    <w:rsid w:val="00A0278B"/>
    <w:rsid w:val="00A02A61"/>
    <w:rsid w:val="00A02B58"/>
    <w:rsid w:val="00A02C0D"/>
    <w:rsid w:val="00A02CFD"/>
    <w:rsid w:val="00A02F82"/>
    <w:rsid w:val="00A03270"/>
    <w:rsid w:val="00A03661"/>
    <w:rsid w:val="00A03A3B"/>
    <w:rsid w:val="00A03BE4"/>
    <w:rsid w:val="00A03F85"/>
    <w:rsid w:val="00A043E0"/>
    <w:rsid w:val="00A0442F"/>
    <w:rsid w:val="00A04715"/>
    <w:rsid w:val="00A05297"/>
    <w:rsid w:val="00A055D4"/>
    <w:rsid w:val="00A05C3C"/>
    <w:rsid w:val="00A0600C"/>
    <w:rsid w:val="00A06070"/>
    <w:rsid w:val="00A061BE"/>
    <w:rsid w:val="00A0642B"/>
    <w:rsid w:val="00A06A71"/>
    <w:rsid w:val="00A075E9"/>
    <w:rsid w:val="00A077E0"/>
    <w:rsid w:val="00A07AFA"/>
    <w:rsid w:val="00A07EB1"/>
    <w:rsid w:val="00A1006A"/>
    <w:rsid w:val="00A106D7"/>
    <w:rsid w:val="00A10A42"/>
    <w:rsid w:val="00A10C39"/>
    <w:rsid w:val="00A10DDC"/>
    <w:rsid w:val="00A111B9"/>
    <w:rsid w:val="00A1151C"/>
    <w:rsid w:val="00A11753"/>
    <w:rsid w:val="00A12163"/>
    <w:rsid w:val="00A12251"/>
    <w:rsid w:val="00A12C5D"/>
    <w:rsid w:val="00A13265"/>
    <w:rsid w:val="00A13629"/>
    <w:rsid w:val="00A136DF"/>
    <w:rsid w:val="00A13E86"/>
    <w:rsid w:val="00A14947"/>
    <w:rsid w:val="00A15D12"/>
    <w:rsid w:val="00A16BF3"/>
    <w:rsid w:val="00A1705E"/>
    <w:rsid w:val="00A176C4"/>
    <w:rsid w:val="00A177EF"/>
    <w:rsid w:val="00A17BE6"/>
    <w:rsid w:val="00A17E76"/>
    <w:rsid w:val="00A17FC5"/>
    <w:rsid w:val="00A2057B"/>
    <w:rsid w:val="00A2061D"/>
    <w:rsid w:val="00A207C0"/>
    <w:rsid w:val="00A2084A"/>
    <w:rsid w:val="00A20EA3"/>
    <w:rsid w:val="00A2148E"/>
    <w:rsid w:val="00A215D6"/>
    <w:rsid w:val="00A21CE9"/>
    <w:rsid w:val="00A220EB"/>
    <w:rsid w:val="00A2232E"/>
    <w:rsid w:val="00A22386"/>
    <w:rsid w:val="00A22EF1"/>
    <w:rsid w:val="00A23524"/>
    <w:rsid w:val="00A23AAC"/>
    <w:rsid w:val="00A23D17"/>
    <w:rsid w:val="00A240E5"/>
    <w:rsid w:val="00A24343"/>
    <w:rsid w:val="00A2450A"/>
    <w:rsid w:val="00A24CE8"/>
    <w:rsid w:val="00A2568A"/>
    <w:rsid w:val="00A25974"/>
    <w:rsid w:val="00A25FDF"/>
    <w:rsid w:val="00A26A57"/>
    <w:rsid w:val="00A26C4C"/>
    <w:rsid w:val="00A26F3A"/>
    <w:rsid w:val="00A26F88"/>
    <w:rsid w:val="00A26FB2"/>
    <w:rsid w:val="00A275F1"/>
    <w:rsid w:val="00A27D48"/>
    <w:rsid w:val="00A308EC"/>
    <w:rsid w:val="00A31462"/>
    <w:rsid w:val="00A314F6"/>
    <w:rsid w:val="00A31CFB"/>
    <w:rsid w:val="00A31E6E"/>
    <w:rsid w:val="00A3209F"/>
    <w:rsid w:val="00A32917"/>
    <w:rsid w:val="00A32E6E"/>
    <w:rsid w:val="00A332CC"/>
    <w:rsid w:val="00A337A0"/>
    <w:rsid w:val="00A33D56"/>
    <w:rsid w:val="00A33F5E"/>
    <w:rsid w:val="00A3490D"/>
    <w:rsid w:val="00A36A7E"/>
    <w:rsid w:val="00A36E62"/>
    <w:rsid w:val="00A3787D"/>
    <w:rsid w:val="00A37FFD"/>
    <w:rsid w:val="00A4009E"/>
    <w:rsid w:val="00A4095B"/>
    <w:rsid w:val="00A40CEB"/>
    <w:rsid w:val="00A40ECA"/>
    <w:rsid w:val="00A410CC"/>
    <w:rsid w:val="00A4110D"/>
    <w:rsid w:val="00A413A1"/>
    <w:rsid w:val="00A4183A"/>
    <w:rsid w:val="00A41BD4"/>
    <w:rsid w:val="00A425BC"/>
    <w:rsid w:val="00A42BB3"/>
    <w:rsid w:val="00A447A4"/>
    <w:rsid w:val="00A44A0E"/>
    <w:rsid w:val="00A44EDF"/>
    <w:rsid w:val="00A45464"/>
    <w:rsid w:val="00A45690"/>
    <w:rsid w:val="00A45AFC"/>
    <w:rsid w:val="00A4687A"/>
    <w:rsid w:val="00A468E4"/>
    <w:rsid w:val="00A471B0"/>
    <w:rsid w:val="00A4732D"/>
    <w:rsid w:val="00A473F8"/>
    <w:rsid w:val="00A474EB"/>
    <w:rsid w:val="00A47536"/>
    <w:rsid w:val="00A4791D"/>
    <w:rsid w:val="00A5042A"/>
    <w:rsid w:val="00A50575"/>
    <w:rsid w:val="00A50AC1"/>
    <w:rsid w:val="00A510F7"/>
    <w:rsid w:val="00A5186F"/>
    <w:rsid w:val="00A51A3D"/>
    <w:rsid w:val="00A51CED"/>
    <w:rsid w:val="00A51CFB"/>
    <w:rsid w:val="00A52E78"/>
    <w:rsid w:val="00A52EB6"/>
    <w:rsid w:val="00A5335A"/>
    <w:rsid w:val="00A5345D"/>
    <w:rsid w:val="00A54560"/>
    <w:rsid w:val="00A54BC7"/>
    <w:rsid w:val="00A54F49"/>
    <w:rsid w:val="00A550F6"/>
    <w:rsid w:val="00A553E7"/>
    <w:rsid w:val="00A554B9"/>
    <w:rsid w:val="00A56090"/>
    <w:rsid w:val="00A56317"/>
    <w:rsid w:val="00A56830"/>
    <w:rsid w:val="00A56EE2"/>
    <w:rsid w:val="00A56F64"/>
    <w:rsid w:val="00A576AD"/>
    <w:rsid w:val="00A57DF6"/>
    <w:rsid w:val="00A57FC8"/>
    <w:rsid w:val="00A602E4"/>
    <w:rsid w:val="00A607C1"/>
    <w:rsid w:val="00A610BB"/>
    <w:rsid w:val="00A61C2E"/>
    <w:rsid w:val="00A62484"/>
    <w:rsid w:val="00A62F1E"/>
    <w:rsid w:val="00A63345"/>
    <w:rsid w:val="00A635FC"/>
    <w:rsid w:val="00A63704"/>
    <w:rsid w:val="00A63E45"/>
    <w:rsid w:val="00A640FA"/>
    <w:rsid w:val="00A6482D"/>
    <w:rsid w:val="00A648C0"/>
    <w:rsid w:val="00A64C60"/>
    <w:rsid w:val="00A64D62"/>
    <w:rsid w:val="00A65291"/>
    <w:rsid w:val="00A6533F"/>
    <w:rsid w:val="00A65975"/>
    <w:rsid w:val="00A65ECC"/>
    <w:rsid w:val="00A66370"/>
    <w:rsid w:val="00A6668D"/>
    <w:rsid w:val="00A669B2"/>
    <w:rsid w:val="00A66DD8"/>
    <w:rsid w:val="00A708D4"/>
    <w:rsid w:val="00A70A0C"/>
    <w:rsid w:val="00A70E09"/>
    <w:rsid w:val="00A713DF"/>
    <w:rsid w:val="00A72168"/>
    <w:rsid w:val="00A72871"/>
    <w:rsid w:val="00A72B2B"/>
    <w:rsid w:val="00A72F29"/>
    <w:rsid w:val="00A730D7"/>
    <w:rsid w:val="00A73BC9"/>
    <w:rsid w:val="00A741FC"/>
    <w:rsid w:val="00A74523"/>
    <w:rsid w:val="00A75280"/>
    <w:rsid w:val="00A753C2"/>
    <w:rsid w:val="00A758A8"/>
    <w:rsid w:val="00A75FE2"/>
    <w:rsid w:val="00A76505"/>
    <w:rsid w:val="00A76CCA"/>
    <w:rsid w:val="00A76E1E"/>
    <w:rsid w:val="00A7754F"/>
    <w:rsid w:val="00A803A8"/>
    <w:rsid w:val="00A803C2"/>
    <w:rsid w:val="00A8086C"/>
    <w:rsid w:val="00A80898"/>
    <w:rsid w:val="00A8129C"/>
    <w:rsid w:val="00A816F9"/>
    <w:rsid w:val="00A8173B"/>
    <w:rsid w:val="00A8212F"/>
    <w:rsid w:val="00A82AB5"/>
    <w:rsid w:val="00A82B4D"/>
    <w:rsid w:val="00A831B2"/>
    <w:rsid w:val="00A833AC"/>
    <w:rsid w:val="00A83485"/>
    <w:rsid w:val="00A837B4"/>
    <w:rsid w:val="00A842F0"/>
    <w:rsid w:val="00A849FC"/>
    <w:rsid w:val="00A850E4"/>
    <w:rsid w:val="00A856AF"/>
    <w:rsid w:val="00A85840"/>
    <w:rsid w:val="00A85B00"/>
    <w:rsid w:val="00A86C02"/>
    <w:rsid w:val="00A8738C"/>
    <w:rsid w:val="00A873BC"/>
    <w:rsid w:val="00A8751F"/>
    <w:rsid w:val="00A905A3"/>
    <w:rsid w:val="00A906B2"/>
    <w:rsid w:val="00A90B42"/>
    <w:rsid w:val="00A90E94"/>
    <w:rsid w:val="00A911F6"/>
    <w:rsid w:val="00A91603"/>
    <w:rsid w:val="00A91C56"/>
    <w:rsid w:val="00A91F72"/>
    <w:rsid w:val="00A92722"/>
    <w:rsid w:val="00A92D22"/>
    <w:rsid w:val="00A92FCA"/>
    <w:rsid w:val="00A933D1"/>
    <w:rsid w:val="00A934E4"/>
    <w:rsid w:val="00A9351A"/>
    <w:rsid w:val="00A937A1"/>
    <w:rsid w:val="00A937E6"/>
    <w:rsid w:val="00A93D61"/>
    <w:rsid w:val="00A94692"/>
    <w:rsid w:val="00A94B34"/>
    <w:rsid w:val="00A952B5"/>
    <w:rsid w:val="00A95666"/>
    <w:rsid w:val="00A96500"/>
    <w:rsid w:val="00A96C5A"/>
    <w:rsid w:val="00A972D7"/>
    <w:rsid w:val="00A97479"/>
    <w:rsid w:val="00A977A0"/>
    <w:rsid w:val="00A97E59"/>
    <w:rsid w:val="00AA03E3"/>
    <w:rsid w:val="00AA17CB"/>
    <w:rsid w:val="00AA202B"/>
    <w:rsid w:val="00AA230B"/>
    <w:rsid w:val="00AA27F4"/>
    <w:rsid w:val="00AA2ABE"/>
    <w:rsid w:val="00AA2BC7"/>
    <w:rsid w:val="00AA3766"/>
    <w:rsid w:val="00AA3818"/>
    <w:rsid w:val="00AA48CC"/>
    <w:rsid w:val="00AA4BB4"/>
    <w:rsid w:val="00AA4D60"/>
    <w:rsid w:val="00AA5493"/>
    <w:rsid w:val="00AA5805"/>
    <w:rsid w:val="00AA5E64"/>
    <w:rsid w:val="00AA6382"/>
    <w:rsid w:val="00AA654E"/>
    <w:rsid w:val="00AA65EB"/>
    <w:rsid w:val="00AA6788"/>
    <w:rsid w:val="00AA697E"/>
    <w:rsid w:val="00AA6A45"/>
    <w:rsid w:val="00AA7B5E"/>
    <w:rsid w:val="00AA7CEB"/>
    <w:rsid w:val="00AA7DF3"/>
    <w:rsid w:val="00AB0059"/>
    <w:rsid w:val="00AB047D"/>
    <w:rsid w:val="00AB081F"/>
    <w:rsid w:val="00AB088E"/>
    <w:rsid w:val="00AB0BFE"/>
    <w:rsid w:val="00AB12EE"/>
    <w:rsid w:val="00AB17E1"/>
    <w:rsid w:val="00AB232D"/>
    <w:rsid w:val="00AB322D"/>
    <w:rsid w:val="00AB3359"/>
    <w:rsid w:val="00AB33B5"/>
    <w:rsid w:val="00AB4202"/>
    <w:rsid w:val="00AB4319"/>
    <w:rsid w:val="00AB4F65"/>
    <w:rsid w:val="00AB54AE"/>
    <w:rsid w:val="00AB5888"/>
    <w:rsid w:val="00AB5EC4"/>
    <w:rsid w:val="00AB6090"/>
    <w:rsid w:val="00AB61AD"/>
    <w:rsid w:val="00AB61E9"/>
    <w:rsid w:val="00AB64CD"/>
    <w:rsid w:val="00AB68C7"/>
    <w:rsid w:val="00AB6EB8"/>
    <w:rsid w:val="00AB7016"/>
    <w:rsid w:val="00AB757A"/>
    <w:rsid w:val="00AB771D"/>
    <w:rsid w:val="00AB7A5D"/>
    <w:rsid w:val="00AB7BC1"/>
    <w:rsid w:val="00AC021D"/>
    <w:rsid w:val="00AC09D3"/>
    <w:rsid w:val="00AC0CF7"/>
    <w:rsid w:val="00AC0EAE"/>
    <w:rsid w:val="00AC10CD"/>
    <w:rsid w:val="00AC1306"/>
    <w:rsid w:val="00AC1939"/>
    <w:rsid w:val="00AC22A4"/>
    <w:rsid w:val="00AC23FD"/>
    <w:rsid w:val="00AC2893"/>
    <w:rsid w:val="00AC28D5"/>
    <w:rsid w:val="00AC2D88"/>
    <w:rsid w:val="00AC32BD"/>
    <w:rsid w:val="00AC3AA9"/>
    <w:rsid w:val="00AC3D0A"/>
    <w:rsid w:val="00AC3F67"/>
    <w:rsid w:val="00AC442C"/>
    <w:rsid w:val="00AC4446"/>
    <w:rsid w:val="00AC4CDE"/>
    <w:rsid w:val="00AC4ED2"/>
    <w:rsid w:val="00AC4F6E"/>
    <w:rsid w:val="00AC511A"/>
    <w:rsid w:val="00AC52D6"/>
    <w:rsid w:val="00AC5993"/>
    <w:rsid w:val="00AC59BC"/>
    <w:rsid w:val="00AC5BC9"/>
    <w:rsid w:val="00AC6008"/>
    <w:rsid w:val="00AC6940"/>
    <w:rsid w:val="00AC6E34"/>
    <w:rsid w:val="00AC6F77"/>
    <w:rsid w:val="00AC7366"/>
    <w:rsid w:val="00AC7BFD"/>
    <w:rsid w:val="00AC7C34"/>
    <w:rsid w:val="00AC7DA2"/>
    <w:rsid w:val="00AD0015"/>
    <w:rsid w:val="00AD05C2"/>
    <w:rsid w:val="00AD0AD8"/>
    <w:rsid w:val="00AD0B26"/>
    <w:rsid w:val="00AD0EC0"/>
    <w:rsid w:val="00AD188A"/>
    <w:rsid w:val="00AD1A49"/>
    <w:rsid w:val="00AD1CE2"/>
    <w:rsid w:val="00AD1F84"/>
    <w:rsid w:val="00AD2648"/>
    <w:rsid w:val="00AD2A00"/>
    <w:rsid w:val="00AD2F18"/>
    <w:rsid w:val="00AD304E"/>
    <w:rsid w:val="00AD3327"/>
    <w:rsid w:val="00AD3B9B"/>
    <w:rsid w:val="00AD3BDC"/>
    <w:rsid w:val="00AD3C59"/>
    <w:rsid w:val="00AD3D61"/>
    <w:rsid w:val="00AD3EB1"/>
    <w:rsid w:val="00AD422D"/>
    <w:rsid w:val="00AD43D6"/>
    <w:rsid w:val="00AD4621"/>
    <w:rsid w:val="00AD4FBC"/>
    <w:rsid w:val="00AD6D77"/>
    <w:rsid w:val="00AD737A"/>
    <w:rsid w:val="00AD7385"/>
    <w:rsid w:val="00AD7A99"/>
    <w:rsid w:val="00AD7DD2"/>
    <w:rsid w:val="00AE07F5"/>
    <w:rsid w:val="00AE1102"/>
    <w:rsid w:val="00AE201C"/>
    <w:rsid w:val="00AE2325"/>
    <w:rsid w:val="00AE26B6"/>
    <w:rsid w:val="00AE29AE"/>
    <w:rsid w:val="00AE2EBF"/>
    <w:rsid w:val="00AE2FB9"/>
    <w:rsid w:val="00AE41C1"/>
    <w:rsid w:val="00AE4E5A"/>
    <w:rsid w:val="00AE4EB2"/>
    <w:rsid w:val="00AE5056"/>
    <w:rsid w:val="00AE56F1"/>
    <w:rsid w:val="00AE5E1D"/>
    <w:rsid w:val="00AE6236"/>
    <w:rsid w:val="00AE68A6"/>
    <w:rsid w:val="00AE6DD0"/>
    <w:rsid w:val="00AE6E89"/>
    <w:rsid w:val="00AE6F51"/>
    <w:rsid w:val="00AE75AC"/>
    <w:rsid w:val="00AE7C58"/>
    <w:rsid w:val="00AE7D7F"/>
    <w:rsid w:val="00AF00C4"/>
    <w:rsid w:val="00AF015D"/>
    <w:rsid w:val="00AF01FE"/>
    <w:rsid w:val="00AF0D79"/>
    <w:rsid w:val="00AF16BD"/>
    <w:rsid w:val="00AF1868"/>
    <w:rsid w:val="00AF19E3"/>
    <w:rsid w:val="00AF1F9B"/>
    <w:rsid w:val="00AF2B49"/>
    <w:rsid w:val="00AF2DB1"/>
    <w:rsid w:val="00AF3052"/>
    <w:rsid w:val="00AF31EB"/>
    <w:rsid w:val="00AF3A90"/>
    <w:rsid w:val="00AF3CB8"/>
    <w:rsid w:val="00AF3F52"/>
    <w:rsid w:val="00AF3F6D"/>
    <w:rsid w:val="00AF46DC"/>
    <w:rsid w:val="00AF4717"/>
    <w:rsid w:val="00AF5D36"/>
    <w:rsid w:val="00AF6801"/>
    <w:rsid w:val="00AF6D18"/>
    <w:rsid w:val="00AF7CAC"/>
    <w:rsid w:val="00AF7E01"/>
    <w:rsid w:val="00B00362"/>
    <w:rsid w:val="00B00381"/>
    <w:rsid w:val="00B00553"/>
    <w:rsid w:val="00B011E8"/>
    <w:rsid w:val="00B01389"/>
    <w:rsid w:val="00B013BC"/>
    <w:rsid w:val="00B015E0"/>
    <w:rsid w:val="00B016D4"/>
    <w:rsid w:val="00B01A42"/>
    <w:rsid w:val="00B02486"/>
    <w:rsid w:val="00B024F6"/>
    <w:rsid w:val="00B02DEB"/>
    <w:rsid w:val="00B0328F"/>
    <w:rsid w:val="00B03379"/>
    <w:rsid w:val="00B03552"/>
    <w:rsid w:val="00B038BE"/>
    <w:rsid w:val="00B03C18"/>
    <w:rsid w:val="00B047A3"/>
    <w:rsid w:val="00B04AB2"/>
    <w:rsid w:val="00B05178"/>
    <w:rsid w:val="00B05ADD"/>
    <w:rsid w:val="00B05C72"/>
    <w:rsid w:val="00B062F9"/>
    <w:rsid w:val="00B0653E"/>
    <w:rsid w:val="00B0663F"/>
    <w:rsid w:val="00B06C99"/>
    <w:rsid w:val="00B06F40"/>
    <w:rsid w:val="00B06F4B"/>
    <w:rsid w:val="00B07B37"/>
    <w:rsid w:val="00B07B6B"/>
    <w:rsid w:val="00B07CAD"/>
    <w:rsid w:val="00B07D28"/>
    <w:rsid w:val="00B07ECC"/>
    <w:rsid w:val="00B1028C"/>
    <w:rsid w:val="00B10401"/>
    <w:rsid w:val="00B10715"/>
    <w:rsid w:val="00B10A4A"/>
    <w:rsid w:val="00B12A84"/>
    <w:rsid w:val="00B12C6B"/>
    <w:rsid w:val="00B12D5A"/>
    <w:rsid w:val="00B13340"/>
    <w:rsid w:val="00B137C5"/>
    <w:rsid w:val="00B137FF"/>
    <w:rsid w:val="00B13F8A"/>
    <w:rsid w:val="00B13FD4"/>
    <w:rsid w:val="00B140B5"/>
    <w:rsid w:val="00B145BF"/>
    <w:rsid w:val="00B1498D"/>
    <w:rsid w:val="00B15508"/>
    <w:rsid w:val="00B156CC"/>
    <w:rsid w:val="00B15FAA"/>
    <w:rsid w:val="00B16895"/>
    <w:rsid w:val="00B169C7"/>
    <w:rsid w:val="00B169E5"/>
    <w:rsid w:val="00B16A9B"/>
    <w:rsid w:val="00B16F00"/>
    <w:rsid w:val="00B170CD"/>
    <w:rsid w:val="00B170CF"/>
    <w:rsid w:val="00B1726C"/>
    <w:rsid w:val="00B172BF"/>
    <w:rsid w:val="00B1765A"/>
    <w:rsid w:val="00B17C36"/>
    <w:rsid w:val="00B17CB3"/>
    <w:rsid w:val="00B17D52"/>
    <w:rsid w:val="00B17E76"/>
    <w:rsid w:val="00B200FB"/>
    <w:rsid w:val="00B209BD"/>
    <w:rsid w:val="00B20D4F"/>
    <w:rsid w:val="00B2113B"/>
    <w:rsid w:val="00B2180D"/>
    <w:rsid w:val="00B21AAA"/>
    <w:rsid w:val="00B21BD6"/>
    <w:rsid w:val="00B21E10"/>
    <w:rsid w:val="00B22185"/>
    <w:rsid w:val="00B22422"/>
    <w:rsid w:val="00B224E6"/>
    <w:rsid w:val="00B233C4"/>
    <w:rsid w:val="00B23CEA"/>
    <w:rsid w:val="00B240BC"/>
    <w:rsid w:val="00B24485"/>
    <w:rsid w:val="00B244D8"/>
    <w:rsid w:val="00B260BA"/>
    <w:rsid w:val="00B266C6"/>
    <w:rsid w:val="00B268CD"/>
    <w:rsid w:val="00B26AB3"/>
    <w:rsid w:val="00B26D9A"/>
    <w:rsid w:val="00B27245"/>
    <w:rsid w:val="00B27582"/>
    <w:rsid w:val="00B27EA6"/>
    <w:rsid w:val="00B31345"/>
    <w:rsid w:val="00B31777"/>
    <w:rsid w:val="00B3181D"/>
    <w:rsid w:val="00B31928"/>
    <w:rsid w:val="00B32A8C"/>
    <w:rsid w:val="00B32F93"/>
    <w:rsid w:val="00B332C5"/>
    <w:rsid w:val="00B33A7A"/>
    <w:rsid w:val="00B33FFC"/>
    <w:rsid w:val="00B340E0"/>
    <w:rsid w:val="00B34715"/>
    <w:rsid w:val="00B34B8F"/>
    <w:rsid w:val="00B352AB"/>
    <w:rsid w:val="00B35433"/>
    <w:rsid w:val="00B35A10"/>
    <w:rsid w:val="00B35B63"/>
    <w:rsid w:val="00B35E37"/>
    <w:rsid w:val="00B36175"/>
    <w:rsid w:val="00B367F5"/>
    <w:rsid w:val="00B369D0"/>
    <w:rsid w:val="00B372B6"/>
    <w:rsid w:val="00B4087D"/>
    <w:rsid w:val="00B40ED4"/>
    <w:rsid w:val="00B40FB7"/>
    <w:rsid w:val="00B4166E"/>
    <w:rsid w:val="00B41C16"/>
    <w:rsid w:val="00B41E0A"/>
    <w:rsid w:val="00B41FC4"/>
    <w:rsid w:val="00B42A02"/>
    <w:rsid w:val="00B432CF"/>
    <w:rsid w:val="00B43604"/>
    <w:rsid w:val="00B43C37"/>
    <w:rsid w:val="00B44759"/>
    <w:rsid w:val="00B44CE5"/>
    <w:rsid w:val="00B45711"/>
    <w:rsid w:val="00B45726"/>
    <w:rsid w:val="00B45F95"/>
    <w:rsid w:val="00B465E3"/>
    <w:rsid w:val="00B46835"/>
    <w:rsid w:val="00B46C94"/>
    <w:rsid w:val="00B47325"/>
    <w:rsid w:val="00B476C1"/>
    <w:rsid w:val="00B477C1"/>
    <w:rsid w:val="00B47AC0"/>
    <w:rsid w:val="00B47D22"/>
    <w:rsid w:val="00B47E19"/>
    <w:rsid w:val="00B50392"/>
    <w:rsid w:val="00B50725"/>
    <w:rsid w:val="00B51A3D"/>
    <w:rsid w:val="00B51BCA"/>
    <w:rsid w:val="00B51E29"/>
    <w:rsid w:val="00B52167"/>
    <w:rsid w:val="00B52F1E"/>
    <w:rsid w:val="00B54B56"/>
    <w:rsid w:val="00B54CE8"/>
    <w:rsid w:val="00B54D9C"/>
    <w:rsid w:val="00B54DA4"/>
    <w:rsid w:val="00B56D15"/>
    <w:rsid w:val="00B571D0"/>
    <w:rsid w:val="00B57792"/>
    <w:rsid w:val="00B57A68"/>
    <w:rsid w:val="00B603B6"/>
    <w:rsid w:val="00B60689"/>
    <w:rsid w:val="00B6082C"/>
    <w:rsid w:val="00B610BB"/>
    <w:rsid w:val="00B61154"/>
    <w:rsid w:val="00B61155"/>
    <w:rsid w:val="00B61343"/>
    <w:rsid w:val="00B61CB6"/>
    <w:rsid w:val="00B61E88"/>
    <w:rsid w:val="00B61FE4"/>
    <w:rsid w:val="00B629AC"/>
    <w:rsid w:val="00B632A3"/>
    <w:rsid w:val="00B63E71"/>
    <w:rsid w:val="00B64051"/>
    <w:rsid w:val="00B64A50"/>
    <w:rsid w:val="00B653B9"/>
    <w:rsid w:val="00B65775"/>
    <w:rsid w:val="00B657AB"/>
    <w:rsid w:val="00B6585A"/>
    <w:rsid w:val="00B65886"/>
    <w:rsid w:val="00B65974"/>
    <w:rsid w:val="00B65CD9"/>
    <w:rsid w:val="00B667C9"/>
    <w:rsid w:val="00B667F4"/>
    <w:rsid w:val="00B66D8D"/>
    <w:rsid w:val="00B66E85"/>
    <w:rsid w:val="00B67468"/>
    <w:rsid w:val="00B675C5"/>
    <w:rsid w:val="00B67876"/>
    <w:rsid w:val="00B67AE6"/>
    <w:rsid w:val="00B70381"/>
    <w:rsid w:val="00B70575"/>
    <w:rsid w:val="00B70CE1"/>
    <w:rsid w:val="00B714DE"/>
    <w:rsid w:val="00B71690"/>
    <w:rsid w:val="00B718C0"/>
    <w:rsid w:val="00B718FE"/>
    <w:rsid w:val="00B7198B"/>
    <w:rsid w:val="00B71B90"/>
    <w:rsid w:val="00B7208E"/>
    <w:rsid w:val="00B72256"/>
    <w:rsid w:val="00B7278F"/>
    <w:rsid w:val="00B7286C"/>
    <w:rsid w:val="00B728C5"/>
    <w:rsid w:val="00B72DEF"/>
    <w:rsid w:val="00B72F35"/>
    <w:rsid w:val="00B733F5"/>
    <w:rsid w:val="00B73433"/>
    <w:rsid w:val="00B74266"/>
    <w:rsid w:val="00B745D6"/>
    <w:rsid w:val="00B758AA"/>
    <w:rsid w:val="00B758CB"/>
    <w:rsid w:val="00B75DFA"/>
    <w:rsid w:val="00B76511"/>
    <w:rsid w:val="00B768C7"/>
    <w:rsid w:val="00B7698A"/>
    <w:rsid w:val="00B775DA"/>
    <w:rsid w:val="00B776FC"/>
    <w:rsid w:val="00B80B74"/>
    <w:rsid w:val="00B80D46"/>
    <w:rsid w:val="00B80D93"/>
    <w:rsid w:val="00B80E96"/>
    <w:rsid w:val="00B8110A"/>
    <w:rsid w:val="00B81973"/>
    <w:rsid w:val="00B8379C"/>
    <w:rsid w:val="00B83A21"/>
    <w:rsid w:val="00B8457F"/>
    <w:rsid w:val="00B84F12"/>
    <w:rsid w:val="00B850E8"/>
    <w:rsid w:val="00B851F5"/>
    <w:rsid w:val="00B85624"/>
    <w:rsid w:val="00B8566E"/>
    <w:rsid w:val="00B856A6"/>
    <w:rsid w:val="00B8573D"/>
    <w:rsid w:val="00B85918"/>
    <w:rsid w:val="00B85A74"/>
    <w:rsid w:val="00B85A7E"/>
    <w:rsid w:val="00B85C8B"/>
    <w:rsid w:val="00B85D0A"/>
    <w:rsid w:val="00B8602F"/>
    <w:rsid w:val="00B861AE"/>
    <w:rsid w:val="00B8632C"/>
    <w:rsid w:val="00B86E58"/>
    <w:rsid w:val="00B87C50"/>
    <w:rsid w:val="00B90125"/>
    <w:rsid w:val="00B90203"/>
    <w:rsid w:val="00B90730"/>
    <w:rsid w:val="00B907BF"/>
    <w:rsid w:val="00B90F0C"/>
    <w:rsid w:val="00B91E36"/>
    <w:rsid w:val="00B921A2"/>
    <w:rsid w:val="00B925DF"/>
    <w:rsid w:val="00B92777"/>
    <w:rsid w:val="00B927F3"/>
    <w:rsid w:val="00B92A9E"/>
    <w:rsid w:val="00B92D93"/>
    <w:rsid w:val="00B92D9A"/>
    <w:rsid w:val="00B92FE6"/>
    <w:rsid w:val="00B93070"/>
    <w:rsid w:val="00B933E8"/>
    <w:rsid w:val="00B93599"/>
    <w:rsid w:val="00B93DE1"/>
    <w:rsid w:val="00B93E22"/>
    <w:rsid w:val="00B94CA9"/>
    <w:rsid w:val="00B94FF4"/>
    <w:rsid w:val="00B95199"/>
    <w:rsid w:val="00B95285"/>
    <w:rsid w:val="00B952E3"/>
    <w:rsid w:val="00B964C7"/>
    <w:rsid w:val="00B96657"/>
    <w:rsid w:val="00B96B4C"/>
    <w:rsid w:val="00B96CD4"/>
    <w:rsid w:val="00B96D14"/>
    <w:rsid w:val="00B971B2"/>
    <w:rsid w:val="00B973D0"/>
    <w:rsid w:val="00B97630"/>
    <w:rsid w:val="00BA03E2"/>
    <w:rsid w:val="00BA0436"/>
    <w:rsid w:val="00BA0E6C"/>
    <w:rsid w:val="00BA157D"/>
    <w:rsid w:val="00BA1718"/>
    <w:rsid w:val="00BA1879"/>
    <w:rsid w:val="00BA2A63"/>
    <w:rsid w:val="00BA3E75"/>
    <w:rsid w:val="00BA46E6"/>
    <w:rsid w:val="00BA477E"/>
    <w:rsid w:val="00BA47BD"/>
    <w:rsid w:val="00BA4A88"/>
    <w:rsid w:val="00BA4AA1"/>
    <w:rsid w:val="00BA5325"/>
    <w:rsid w:val="00BA59B9"/>
    <w:rsid w:val="00BA5C50"/>
    <w:rsid w:val="00BA60D5"/>
    <w:rsid w:val="00BA6481"/>
    <w:rsid w:val="00BA707D"/>
    <w:rsid w:val="00BA7141"/>
    <w:rsid w:val="00BB060B"/>
    <w:rsid w:val="00BB1469"/>
    <w:rsid w:val="00BB1495"/>
    <w:rsid w:val="00BB163D"/>
    <w:rsid w:val="00BB1D23"/>
    <w:rsid w:val="00BB20BD"/>
    <w:rsid w:val="00BB22C2"/>
    <w:rsid w:val="00BB242C"/>
    <w:rsid w:val="00BB2AB9"/>
    <w:rsid w:val="00BB30AE"/>
    <w:rsid w:val="00BB32F4"/>
    <w:rsid w:val="00BB3CE4"/>
    <w:rsid w:val="00BB443C"/>
    <w:rsid w:val="00BB532B"/>
    <w:rsid w:val="00BB556B"/>
    <w:rsid w:val="00BB588F"/>
    <w:rsid w:val="00BB5BF1"/>
    <w:rsid w:val="00BB5F1D"/>
    <w:rsid w:val="00BB60DB"/>
    <w:rsid w:val="00BB652D"/>
    <w:rsid w:val="00BB6638"/>
    <w:rsid w:val="00BB66C5"/>
    <w:rsid w:val="00BB68EF"/>
    <w:rsid w:val="00BB697A"/>
    <w:rsid w:val="00BB70E4"/>
    <w:rsid w:val="00BB7325"/>
    <w:rsid w:val="00BC00F5"/>
    <w:rsid w:val="00BC0122"/>
    <w:rsid w:val="00BC033C"/>
    <w:rsid w:val="00BC05D4"/>
    <w:rsid w:val="00BC078D"/>
    <w:rsid w:val="00BC0A5F"/>
    <w:rsid w:val="00BC0E34"/>
    <w:rsid w:val="00BC0F71"/>
    <w:rsid w:val="00BC1336"/>
    <w:rsid w:val="00BC138A"/>
    <w:rsid w:val="00BC1581"/>
    <w:rsid w:val="00BC1D21"/>
    <w:rsid w:val="00BC2482"/>
    <w:rsid w:val="00BC2ECA"/>
    <w:rsid w:val="00BC2F19"/>
    <w:rsid w:val="00BC38DC"/>
    <w:rsid w:val="00BC3E27"/>
    <w:rsid w:val="00BC4001"/>
    <w:rsid w:val="00BC437F"/>
    <w:rsid w:val="00BC466C"/>
    <w:rsid w:val="00BC4C96"/>
    <w:rsid w:val="00BC5087"/>
    <w:rsid w:val="00BC53D7"/>
    <w:rsid w:val="00BC5531"/>
    <w:rsid w:val="00BC561C"/>
    <w:rsid w:val="00BC5AA5"/>
    <w:rsid w:val="00BC695E"/>
    <w:rsid w:val="00BC738E"/>
    <w:rsid w:val="00BC74F7"/>
    <w:rsid w:val="00BD056D"/>
    <w:rsid w:val="00BD12E2"/>
    <w:rsid w:val="00BD1817"/>
    <w:rsid w:val="00BD183B"/>
    <w:rsid w:val="00BD1AB0"/>
    <w:rsid w:val="00BD1DB8"/>
    <w:rsid w:val="00BD2058"/>
    <w:rsid w:val="00BD25FA"/>
    <w:rsid w:val="00BD2625"/>
    <w:rsid w:val="00BD262E"/>
    <w:rsid w:val="00BD2823"/>
    <w:rsid w:val="00BD2C94"/>
    <w:rsid w:val="00BD33AC"/>
    <w:rsid w:val="00BD3424"/>
    <w:rsid w:val="00BD3E43"/>
    <w:rsid w:val="00BD414E"/>
    <w:rsid w:val="00BD41AA"/>
    <w:rsid w:val="00BD4475"/>
    <w:rsid w:val="00BD47CE"/>
    <w:rsid w:val="00BD4A72"/>
    <w:rsid w:val="00BD50B3"/>
    <w:rsid w:val="00BD515A"/>
    <w:rsid w:val="00BD5734"/>
    <w:rsid w:val="00BD5E6F"/>
    <w:rsid w:val="00BD5F36"/>
    <w:rsid w:val="00BD6611"/>
    <w:rsid w:val="00BD677E"/>
    <w:rsid w:val="00BD69DD"/>
    <w:rsid w:val="00BD6C01"/>
    <w:rsid w:val="00BD6C44"/>
    <w:rsid w:val="00BD6CF1"/>
    <w:rsid w:val="00BD70A6"/>
    <w:rsid w:val="00BD73FE"/>
    <w:rsid w:val="00BD7F52"/>
    <w:rsid w:val="00BE0E9C"/>
    <w:rsid w:val="00BE129F"/>
    <w:rsid w:val="00BE1906"/>
    <w:rsid w:val="00BE1E50"/>
    <w:rsid w:val="00BE1EC9"/>
    <w:rsid w:val="00BE2648"/>
    <w:rsid w:val="00BE27DC"/>
    <w:rsid w:val="00BE3066"/>
    <w:rsid w:val="00BE30B7"/>
    <w:rsid w:val="00BE31F0"/>
    <w:rsid w:val="00BE3E8A"/>
    <w:rsid w:val="00BE4F23"/>
    <w:rsid w:val="00BE509A"/>
    <w:rsid w:val="00BE5491"/>
    <w:rsid w:val="00BE56AB"/>
    <w:rsid w:val="00BE5CEA"/>
    <w:rsid w:val="00BE5F01"/>
    <w:rsid w:val="00BE6961"/>
    <w:rsid w:val="00BE6AAF"/>
    <w:rsid w:val="00BE6D80"/>
    <w:rsid w:val="00BE6DE4"/>
    <w:rsid w:val="00BE7001"/>
    <w:rsid w:val="00BE7200"/>
    <w:rsid w:val="00BE75B4"/>
    <w:rsid w:val="00BE765E"/>
    <w:rsid w:val="00BE76C8"/>
    <w:rsid w:val="00BE7C23"/>
    <w:rsid w:val="00BF0187"/>
    <w:rsid w:val="00BF01AD"/>
    <w:rsid w:val="00BF02BC"/>
    <w:rsid w:val="00BF0568"/>
    <w:rsid w:val="00BF060C"/>
    <w:rsid w:val="00BF1005"/>
    <w:rsid w:val="00BF1C45"/>
    <w:rsid w:val="00BF21F0"/>
    <w:rsid w:val="00BF28E0"/>
    <w:rsid w:val="00BF2BD1"/>
    <w:rsid w:val="00BF2E78"/>
    <w:rsid w:val="00BF314E"/>
    <w:rsid w:val="00BF36B2"/>
    <w:rsid w:val="00BF41DB"/>
    <w:rsid w:val="00BF45C0"/>
    <w:rsid w:val="00BF4603"/>
    <w:rsid w:val="00BF4BB2"/>
    <w:rsid w:val="00BF4CA7"/>
    <w:rsid w:val="00BF5068"/>
    <w:rsid w:val="00BF5364"/>
    <w:rsid w:val="00BF537B"/>
    <w:rsid w:val="00BF55BC"/>
    <w:rsid w:val="00BF560E"/>
    <w:rsid w:val="00BF5C11"/>
    <w:rsid w:val="00BF5E19"/>
    <w:rsid w:val="00BF63B2"/>
    <w:rsid w:val="00BF6FF9"/>
    <w:rsid w:val="00BF7054"/>
    <w:rsid w:val="00BF73B3"/>
    <w:rsid w:val="00BF75B7"/>
    <w:rsid w:val="00BF7794"/>
    <w:rsid w:val="00BF7A41"/>
    <w:rsid w:val="00C00167"/>
    <w:rsid w:val="00C001EC"/>
    <w:rsid w:val="00C00606"/>
    <w:rsid w:val="00C00666"/>
    <w:rsid w:val="00C00BD9"/>
    <w:rsid w:val="00C01A1A"/>
    <w:rsid w:val="00C02132"/>
    <w:rsid w:val="00C02700"/>
    <w:rsid w:val="00C02793"/>
    <w:rsid w:val="00C02A5B"/>
    <w:rsid w:val="00C02A6F"/>
    <w:rsid w:val="00C0403F"/>
    <w:rsid w:val="00C041C1"/>
    <w:rsid w:val="00C047F1"/>
    <w:rsid w:val="00C04EB5"/>
    <w:rsid w:val="00C05400"/>
    <w:rsid w:val="00C05596"/>
    <w:rsid w:val="00C055A9"/>
    <w:rsid w:val="00C058EE"/>
    <w:rsid w:val="00C05BE3"/>
    <w:rsid w:val="00C05C20"/>
    <w:rsid w:val="00C064B4"/>
    <w:rsid w:val="00C0698E"/>
    <w:rsid w:val="00C06C8D"/>
    <w:rsid w:val="00C06D83"/>
    <w:rsid w:val="00C06DE7"/>
    <w:rsid w:val="00C06EE5"/>
    <w:rsid w:val="00C06FB3"/>
    <w:rsid w:val="00C07642"/>
    <w:rsid w:val="00C076AC"/>
    <w:rsid w:val="00C07AF1"/>
    <w:rsid w:val="00C07E8E"/>
    <w:rsid w:val="00C07F3A"/>
    <w:rsid w:val="00C07F87"/>
    <w:rsid w:val="00C100BF"/>
    <w:rsid w:val="00C1068A"/>
    <w:rsid w:val="00C107F7"/>
    <w:rsid w:val="00C10A84"/>
    <w:rsid w:val="00C10F7A"/>
    <w:rsid w:val="00C1106E"/>
    <w:rsid w:val="00C111FD"/>
    <w:rsid w:val="00C11C69"/>
    <w:rsid w:val="00C11D12"/>
    <w:rsid w:val="00C1243B"/>
    <w:rsid w:val="00C12CFA"/>
    <w:rsid w:val="00C13601"/>
    <w:rsid w:val="00C138E7"/>
    <w:rsid w:val="00C13E56"/>
    <w:rsid w:val="00C14555"/>
    <w:rsid w:val="00C15351"/>
    <w:rsid w:val="00C16BC6"/>
    <w:rsid w:val="00C171A0"/>
    <w:rsid w:val="00C17307"/>
    <w:rsid w:val="00C17499"/>
    <w:rsid w:val="00C175B5"/>
    <w:rsid w:val="00C2020A"/>
    <w:rsid w:val="00C2021A"/>
    <w:rsid w:val="00C20B30"/>
    <w:rsid w:val="00C20D6B"/>
    <w:rsid w:val="00C20DDF"/>
    <w:rsid w:val="00C218B5"/>
    <w:rsid w:val="00C219D2"/>
    <w:rsid w:val="00C2205A"/>
    <w:rsid w:val="00C22420"/>
    <w:rsid w:val="00C2360E"/>
    <w:rsid w:val="00C23EFE"/>
    <w:rsid w:val="00C247E8"/>
    <w:rsid w:val="00C2509B"/>
    <w:rsid w:val="00C251EB"/>
    <w:rsid w:val="00C25B27"/>
    <w:rsid w:val="00C25BE5"/>
    <w:rsid w:val="00C2604A"/>
    <w:rsid w:val="00C2651D"/>
    <w:rsid w:val="00C2717C"/>
    <w:rsid w:val="00C274AB"/>
    <w:rsid w:val="00C27C63"/>
    <w:rsid w:val="00C305AD"/>
    <w:rsid w:val="00C30817"/>
    <w:rsid w:val="00C30FDF"/>
    <w:rsid w:val="00C312C1"/>
    <w:rsid w:val="00C314DF"/>
    <w:rsid w:val="00C316B1"/>
    <w:rsid w:val="00C31ABD"/>
    <w:rsid w:val="00C32AD7"/>
    <w:rsid w:val="00C32BF4"/>
    <w:rsid w:val="00C3308D"/>
    <w:rsid w:val="00C338FD"/>
    <w:rsid w:val="00C33AB1"/>
    <w:rsid w:val="00C33FCE"/>
    <w:rsid w:val="00C349AB"/>
    <w:rsid w:val="00C34CA6"/>
    <w:rsid w:val="00C34DF5"/>
    <w:rsid w:val="00C34EDD"/>
    <w:rsid w:val="00C3534B"/>
    <w:rsid w:val="00C358B7"/>
    <w:rsid w:val="00C35C4B"/>
    <w:rsid w:val="00C35CFF"/>
    <w:rsid w:val="00C35E17"/>
    <w:rsid w:val="00C36A51"/>
    <w:rsid w:val="00C370C1"/>
    <w:rsid w:val="00C37381"/>
    <w:rsid w:val="00C3795B"/>
    <w:rsid w:val="00C40416"/>
    <w:rsid w:val="00C4044B"/>
    <w:rsid w:val="00C40BA4"/>
    <w:rsid w:val="00C40F69"/>
    <w:rsid w:val="00C417F5"/>
    <w:rsid w:val="00C41D4E"/>
    <w:rsid w:val="00C41ED8"/>
    <w:rsid w:val="00C42320"/>
    <w:rsid w:val="00C423EC"/>
    <w:rsid w:val="00C43AA6"/>
    <w:rsid w:val="00C43ED6"/>
    <w:rsid w:val="00C448F8"/>
    <w:rsid w:val="00C44AF2"/>
    <w:rsid w:val="00C44CDC"/>
    <w:rsid w:val="00C45148"/>
    <w:rsid w:val="00C455A0"/>
    <w:rsid w:val="00C457D1"/>
    <w:rsid w:val="00C45933"/>
    <w:rsid w:val="00C45D7C"/>
    <w:rsid w:val="00C46292"/>
    <w:rsid w:val="00C4648F"/>
    <w:rsid w:val="00C46790"/>
    <w:rsid w:val="00C46A4B"/>
    <w:rsid w:val="00C46F3A"/>
    <w:rsid w:val="00C476C2"/>
    <w:rsid w:val="00C47960"/>
    <w:rsid w:val="00C47B32"/>
    <w:rsid w:val="00C47D2D"/>
    <w:rsid w:val="00C47D85"/>
    <w:rsid w:val="00C501D6"/>
    <w:rsid w:val="00C50327"/>
    <w:rsid w:val="00C504EE"/>
    <w:rsid w:val="00C5052C"/>
    <w:rsid w:val="00C50CCD"/>
    <w:rsid w:val="00C50FA8"/>
    <w:rsid w:val="00C518AE"/>
    <w:rsid w:val="00C51B27"/>
    <w:rsid w:val="00C51CCF"/>
    <w:rsid w:val="00C51D0E"/>
    <w:rsid w:val="00C525EF"/>
    <w:rsid w:val="00C53D9B"/>
    <w:rsid w:val="00C53FC0"/>
    <w:rsid w:val="00C547F2"/>
    <w:rsid w:val="00C54A2E"/>
    <w:rsid w:val="00C55218"/>
    <w:rsid w:val="00C55C3E"/>
    <w:rsid w:val="00C55EAB"/>
    <w:rsid w:val="00C560C6"/>
    <w:rsid w:val="00C562DB"/>
    <w:rsid w:val="00C566B7"/>
    <w:rsid w:val="00C56BB4"/>
    <w:rsid w:val="00C5715C"/>
    <w:rsid w:val="00C5775B"/>
    <w:rsid w:val="00C57CEC"/>
    <w:rsid w:val="00C60118"/>
    <w:rsid w:val="00C60CE3"/>
    <w:rsid w:val="00C6105B"/>
    <w:rsid w:val="00C6124D"/>
    <w:rsid w:val="00C61471"/>
    <w:rsid w:val="00C6225A"/>
    <w:rsid w:val="00C624D9"/>
    <w:rsid w:val="00C62FCA"/>
    <w:rsid w:val="00C6326D"/>
    <w:rsid w:val="00C63968"/>
    <w:rsid w:val="00C63A60"/>
    <w:rsid w:val="00C63EA4"/>
    <w:rsid w:val="00C64477"/>
    <w:rsid w:val="00C649D5"/>
    <w:rsid w:val="00C658F8"/>
    <w:rsid w:val="00C65985"/>
    <w:rsid w:val="00C65DEC"/>
    <w:rsid w:val="00C65E66"/>
    <w:rsid w:val="00C65F4C"/>
    <w:rsid w:val="00C66397"/>
    <w:rsid w:val="00C663FE"/>
    <w:rsid w:val="00C66AAD"/>
    <w:rsid w:val="00C66F5D"/>
    <w:rsid w:val="00C7044B"/>
    <w:rsid w:val="00C70B39"/>
    <w:rsid w:val="00C71260"/>
    <w:rsid w:val="00C71440"/>
    <w:rsid w:val="00C72509"/>
    <w:rsid w:val="00C726E0"/>
    <w:rsid w:val="00C72A4E"/>
    <w:rsid w:val="00C72E23"/>
    <w:rsid w:val="00C73548"/>
    <w:rsid w:val="00C735D3"/>
    <w:rsid w:val="00C736D8"/>
    <w:rsid w:val="00C736FC"/>
    <w:rsid w:val="00C7393F"/>
    <w:rsid w:val="00C73A18"/>
    <w:rsid w:val="00C73BD6"/>
    <w:rsid w:val="00C744F0"/>
    <w:rsid w:val="00C74C3E"/>
    <w:rsid w:val="00C7500C"/>
    <w:rsid w:val="00C75434"/>
    <w:rsid w:val="00C75B6C"/>
    <w:rsid w:val="00C76141"/>
    <w:rsid w:val="00C764F9"/>
    <w:rsid w:val="00C76BC9"/>
    <w:rsid w:val="00C76E36"/>
    <w:rsid w:val="00C77620"/>
    <w:rsid w:val="00C77872"/>
    <w:rsid w:val="00C77E85"/>
    <w:rsid w:val="00C8022F"/>
    <w:rsid w:val="00C8047B"/>
    <w:rsid w:val="00C809BF"/>
    <w:rsid w:val="00C80C3B"/>
    <w:rsid w:val="00C80CEC"/>
    <w:rsid w:val="00C81069"/>
    <w:rsid w:val="00C815F7"/>
    <w:rsid w:val="00C81724"/>
    <w:rsid w:val="00C8190F"/>
    <w:rsid w:val="00C8199D"/>
    <w:rsid w:val="00C81A17"/>
    <w:rsid w:val="00C81B34"/>
    <w:rsid w:val="00C81B95"/>
    <w:rsid w:val="00C81F5E"/>
    <w:rsid w:val="00C8266D"/>
    <w:rsid w:val="00C835A4"/>
    <w:rsid w:val="00C84004"/>
    <w:rsid w:val="00C8419C"/>
    <w:rsid w:val="00C841AA"/>
    <w:rsid w:val="00C844AB"/>
    <w:rsid w:val="00C84536"/>
    <w:rsid w:val="00C84705"/>
    <w:rsid w:val="00C847AB"/>
    <w:rsid w:val="00C84C43"/>
    <w:rsid w:val="00C84FDF"/>
    <w:rsid w:val="00C85854"/>
    <w:rsid w:val="00C858B1"/>
    <w:rsid w:val="00C859D6"/>
    <w:rsid w:val="00C8621D"/>
    <w:rsid w:val="00C86412"/>
    <w:rsid w:val="00C86455"/>
    <w:rsid w:val="00C86504"/>
    <w:rsid w:val="00C86AF1"/>
    <w:rsid w:val="00C86B49"/>
    <w:rsid w:val="00C87424"/>
    <w:rsid w:val="00C87BD7"/>
    <w:rsid w:val="00C87F82"/>
    <w:rsid w:val="00C901BE"/>
    <w:rsid w:val="00C9030E"/>
    <w:rsid w:val="00C9046A"/>
    <w:rsid w:val="00C9093A"/>
    <w:rsid w:val="00C90C9C"/>
    <w:rsid w:val="00C913D6"/>
    <w:rsid w:val="00C91A1D"/>
    <w:rsid w:val="00C91B1B"/>
    <w:rsid w:val="00C922E3"/>
    <w:rsid w:val="00C92BE5"/>
    <w:rsid w:val="00C933B7"/>
    <w:rsid w:val="00C935B3"/>
    <w:rsid w:val="00C93D9D"/>
    <w:rsid w:val="00C93EC7"/>
    <w:rsid w:val="00C94119"/>
    <w:rsid w:val="00C94296"/>
    <w:rsid w:val="00C94309"/>
    <w:rsid w:val="00C94950"/>
    <w:rsid w:val="00C94D64"/>
    <w:rsid w:val="00C9591F"/>
    <w:rsid w:val="00C95A1B"/>
    <w:rsid w:val="00C96048"/>
    <w:rsid w:val="00C96245"/>
    <w:rsid w:val="00C96351"/>
    <w:rsid w:val="00C965BD"/>
    <w:rsid w:val="00C96691"/>
    <w:rsid w:val="00C96835"/>
    <w:rsid w:val="00C96CD3"/>
    <w:rsid w:val="00C973A8"/>
    <w:rsid w:val="00C97432"/>
    <w:rsid w:val="00C9756D"/>
    <w:rsid w:val="00CA0184"/>
    <w:rsid w:val="00CA06C4"/>
    <w:rsid w:val="00CA08A0"/>
    <w:rsid w:val="00CA0B34"/>
    <w:rsid w:val="00CA0C19"/>
    <w:rsid w:val="00CA0EC9"/>
    <w:rsid w:val="00CA113F"/>
    <w:rsid w:val="00CA126C"/>
    <w:rsid w:val="00CA2586"/>
    <w:rsid w:val="00CA2C45"/>
    <w:rsid w:val="00CA33C8"/>
    <w:rsid w:val="00CA3B76"/>
    <w:rsid w:val="00CA4044"/>
    <w:rsid w:val="00CA4418"/>
    <w:rsid w:val="00CA4C35"/>
    <w:rsid w:val="00CA51BE"/>
    <w:rsid w:val="00CA58AE"/>
    <w:rsid w:val="00CA5DA5"/>
    <w:rsid w:val="00CA6406"/>
    <w:rsid w:val="00CA65AD"/>
    <w:rsid w:val="00CA67F0"/>
    <w:rsid w:val="00CA6915"/>
    <w:rsid w:val="00CA691F"/>
    <w:rsid w:val="00CA6945"/>
    <w:rsid w:val="00CA6DF5"/>
    <w:rsid w:val="00CA7A28"/>
    <w:rsid w:val="00CA7BF0"/>
    <w:rsid w:val="00CA7C93"/>
    <w:rsid w:val="00CB0D1A"/>
    <w:rsid w:val="00CB0E5C"/>
    <w:rsid w:val="00CB10D4"/>
    <w:rsid w:val="00CB18A1"/>
    <w:rsid w:val="00CB1C67"/>
    <w:rsid w:val="00CB1D64"/>
    <w:rsid w:val="00CB1EAE"/>
    <w:rsid w:val="00CB25B2"/>
    <w:rsid w:val="00CB283A"/>
    <w:rsid w:val="00CB2C28"/>
    <w:rsid w:val="00CB3046"/>
    <w:rsid w:val="00CB33BB"/>
    <w:rsid w:val="00CB3A1C"/>
    <w:rsid w:val="00CB3A68"/>
    <w:rsid w:val="00CB3C2D"/>
    <w:rsid w:val="00CB3F29"/>
    <w:rsid w:val="00CB3FBB"/>
    <w:rsid w:val="00CB42C1"/>
    <w:rsid w:val="00CB4601"/>
    <w:rsid w:val="00CB462D"/>
    <w:rsid w:val="00CB4A08"/>
    <w:rsid w:val="00CB4C03"/>
    <w:rsid w:val="00CB5BB9"/>
    <w:rsid w:val="00CB5DA8"/>
    <w:rsid w:val="00CB5E68"/>
    <w:rsid w:val="00CB63D7"/>
    <w:rsid w:val="00CB68B9"/>
    <w:rsid w:val="00CB68C0"/>
    <w:rsid w:val="00CB6B35"/>
    <w:rsid w:val="00CB6B74"/>
    <w:rsid w:val="00CB716B"/>
    <w:rsid w:val="00CB7A5C"/>
    <w:rsid w:val="00CB7F69"/>
    <w:rsid w:val="00CC0491"/>
    <w:rsid w:val="00CC0822"/>
    <w:rsid w:val="00CC09D9"/>
    <w:rsid w:val="00CC0D44"/>
    <w:rsid w:val="00CC10CA"/>
    <w:rsid w:val="00CC1117"/>
    <w:rsid w:val="00CC12F9"/>
    <w:rsid w:val="00CC1D49"/>
    <w:rsid w:val="00CC266F"/>
    <w:rsid w:val="00CC2A26"/>
    <w:rsid w:val="00CC2B45"/>
    <w:rsid w:val="00CC31C8"/>
    <w:rsid w:val="00CC33D4"/>
    <w:rsid w:val="00CC37B0"/>
    <w:rsid w:val="00CC3937"/>
    <w:rsid w:val="00CC3BF3"/>
    <w:rsid w:val="00CC3FCC"/>
    <w:rsid w:val="00CC45C1"/>
    <w:rsid w:val="00CC47B3"/>
    <w:rsid w:val="00CC52B5"/>
    <w:rsid w:val="00CC5847"/>
    <w:rsid w:val="00CC5F30"/>
    <w:rsid w:val="00CC6265"/>
    <w:rsid w:val="00CC71C9"/>
    <w:rsid w:val="00CC7507"/>
    <w:rsid w:val="00CC76BA"/>
    <w:rsid w:val="00CC7A35"/>
    <w:rsid w:val="00CC7B68"/>
    <w:rsid w:val="00CC7BE4"/>
    <w:rsid w:val="00CD0117"/>
    <w:rsid w:val="00CD049F"/>
    <w:rsid w:val="00CD0817"/>
    <w:rsid w:val="00CD13D3"/>
    <w:rsid w:val="00CD1422"/>
    <w:rsid w:val="00CD18B4"/>
    <w:rsid w:val="00CD1C5B"/>
    <w:rsid w:val="00CD1CEF"/>
    <w:rsid w:val="00CD1D89"/>
    <w:rsid w:val="00CD318C"/>
    <w:rsid w:val="00CD3253"/>
    <w:rsid w:val="00CD342A"/>
    <w:rsid w:val="00CD3B1A"/>
    <w:rsid w:val="00CD3BAA"/>
    <w:rsid w:val="00CD429B"/>
    <w:rsid w:val="00CD4C59"/>
    <w:rsid w:val="00CD4FEE"/>
    <w:rsid w:val="00CD5492"/>
    <w:rsid w:val="00CD54B5"/>
    <w:rsid w:val="00CD551E"/>
    <w:rsid w:val="00CD5B15"/>
    <w:rsid w:val="00CD5BE9"/>
    <w:rsid w:val="00CD5EF3"/>
    <w:rsid w:val="00CD61D9"/>
    <w:rsid w:val="00CD6F3C"/>
    <w:rsid w:val="00CD7F7B"/>
    <w:rsid w:val="00CE02E2"/>
    <w:rsid w:val="00CE0A27"/>
    <w:rsid w:val="00CE15BF"/>
    <w:rsid w:val="00CE19DF"/>
    <w:rsid w:val="00CE1D2F"/>
    <w:rsid w:val="00CE1F04"/>
    <w:rsid w:val="00CE1FF8"/>
    <w:rsid w:val="00CE21C4"/>
    <w:rsid w:val="00CE2334"/>
    <w:rsid w:val="00CE2A46"/>
    <w:rsid w:val="00CE2A53"/>
    <w:rsid w:val="00CE2B66"/>
    <w:rsid w:val="00CE2EE4"/>
    <w:rsid w:val="00CE352A"/>
    <w:rsid w:val="00CE3597"/>
    <w:rsid w:val="00CE36D9"/>
    <w:rsid w:val="00CE3711"/>
    <w:rsid w:val="00CE3748"/>
    <w:rsid w:val="00CE3BA5"/>
    <w:rsid w:val="00CE3BA8"/>
    <w:rsid w:val="00CE442A"/>
    <w:rsid w:val="00CE444E"/>
    <w:rsid w:val="00CE4D12"/>
    <w:rsid w:val="00CE5358"/>
    <w:rsid w:val="00CE54CB"/>
    <w:rsid w:val="00CE555E"/>
    <w:rsid w:val="00CE5B3E"/>
    <w:rsid w:val="00CE6481"/>
    <w:rsid w:val="00CE661C"/>
    <w:rsid w:val="00CE6976"/>
    <w:rsid w:val="00CE7226"/>
    <w:rsid w:val="00CE7286"/>
    <w:rsid w:val="00CE74A0"/>
    <w:rsid w:val="00CE7515"/>
    <w:rsid w:val="00CE7A70"/>
    <w:rsid w:val="00CE7B28"/>
    <w:rsid w:val="00CE7FA4"/>
    <w:rsid w:val="00CF0049"/>
    <w:rsid w:val="00CF04C5"/>
    <w:rsid w:val="00CF07E8"/>
    <w:rsid w:val="00CF0854"/>
    <w:rsid w:val="00CF08C4"/>
    <w:rsid w:val="00CF0B47"/>
    <w:rsid w:val="00CF0E1C"/>
    <w:rsid w:val="00CF0F57"/>
    <w:rsid w:val="00CF1B94"/>
    <w:rsid w:val="00CF2223"/>
    <w:rsid w:val="00CF25F2"/>
    <w:rsid w:val="00CF2D4E"/>
    <w:rsid w:val="00CF303E"/>
    <w:rsid w:val="00CF314E"/>
    <w:rsid w:val="00CF3306"/>
    <w:rsid w:val="00CF3463"/>
    <w:rsid w:val="00CF3675"/>
    <w:rsid w:val="00CF463F"/>
    <w:rsid w:val="00CF4658"/>
    <w:rsid w:val="00CF4962"/>
    <w:rsid w:val="00CF4AD2"/>
    <w:rsid w:val="00CF4AF7"/>
    <w:rsid w:val="00CF4CA6"/>
    <w:rsid w:val="00CF5064"/>
    <w:rsid w:val="00CF5251"/>
    <w:rsid w:val="00CF57B9"/>
    <w:rsid w:val="00CF5D61"/>
    <w:rsid w:val="00CF6049"/>
    <w:rsid w:val="00CF6373"/>
    <w:rsid w:val="00CF6974"/>
    <w:rsid w:val="00CF6AE3"/>
    <w:rsid w:val="00CF6E64"/>
    <w:rsid w:val="00CF77EC"/>
    <w:rsid w:val="00D0062C"/>
    <w:rsid w:val="00D00A1C"/>
    <w:rsid w:val="00D0109D"/>
    <w:rsid w:val="00D011BE"/>
    <w:rsid w:val="00D01342"/>
    <w:rsid w:val="00D01D69"/>
    <w:rsid w:val="00D01F3E"/>
    <w:rsid w:val="00D0243E"/>
    <w:rsid w:val="00D0316E"/>
    <w:rsid w:val="00D03242"/>
    <w:rsid w:val="00D032E9"/>
    <w:rsid w:val="00D03D80"/>
    <w:rsid w:val="00D03FEB"/>
    <w:rsid w:val="00D04352"/>
    <w:rsid w:val="00D048E9"/>
    <w:rsid w:val="00D055E8"/>
    <w:rsid w:val="00D059AF"/>
    <w:rsid w:val="00D060D2"/>
    <w:rsid w:val="00D0652F"/>
    <w:rsid w:val="00D06664"/>
    <w:rsid w:val="00D06791"/>
    <w:rsid w:val="00D0694D"/>
    <w:rsid w:val="00D06DF5"/>
    <w:rsid w:val="00D0745C"/>
    <w:rsid w:val="00D074F8"/>
    <w:rsid w:val="00D07CEB"/>
    <w:rsid w:val="00D1002B"/>
    <w:rsid w:val="00D10494"/>
    <w:rsid w:val="00D11148"/>
    <w:rsid w:val="00D11253"/>
    <w:rsid w:val="00D11B8D"/>
    <w:rsid w:val="00D11C78"/>
    <w:rsid w:val="00D1364F"/>
    <w:rsid w:val="00D1365D"/>
    <w:rsid w:val="00D13C5A"/>
    <w:rsid w:val="00D142FA"/>
    <w:rsid w:val="00D14959"/>
    <w:rsid w:val="00D149B4"/>
    <w:rsid w:val="00D14E43"/>
    <w:rsid w:val="00D159E6"/>
    <w:rsid w:val="00D15B53"/>
    <w:rsid w:val="00D15C84"/>
    <w:rsid w:val="00D166C4"/>
    <w:rsid w:val="00D16CEE"/>
    <w:rsid w:val="00D1718B"/>
    <w:rsid w:val="00D17357"/>
    <w:rsid w:val="00D1766E"/>
    <w:rsid w:val="00D17E29"/>
    <w:rsid w:val="00D17EDC"/>
    <w:rsid w:val="00D20551"/>
    <w:rsid w:val="00D206A8"/>
    <w:rsid w:val="00D20A11"/>
    <w:rsid w:val="00D20E36"/>
    <w:rsid w:val="00D20E55"/>
    <w:rsid w:val="00D2149F"/>
    <w:rsid w:val="00D21615"/>
    <w:rsid w:val="00D22322"/>
    <w:rsid w:val="00D227B8"/>
    <w:rsid w:val="00D2311E"/>
    <w:rsid w:val="00D2333B"/>
    <w:rsid w:val="00D23519"/>
    <w:rsid w:val="00D249E4"/>
    <w:rsid w:val="00D24A6D"/>
    <w:rsid w:val="00D253A3"/>
    <w:rsid w:val="00D25AE6"/>
    <w:rsid w:val="00D25BFB"/>
    <w:rsid w:val="00D26ACB"/>
    <w:rsid w:val="00D270CB"/>
    <w:rsid w:val="00D2725A"/>
    <w:rsid w:val="00D27325"/>
    <w:rsid w:val="00D27379"/>
    <w:rsid w:val="00D275E2"/>
    <w:rsid w:val="00D27A97"/>
    <w:rsid w:val="00D27AAD"/>
    <w:rsid w:val="00D3063F"/>
    <w:rsid w:val="00D306B3"/>
    <w:rsid w:val="00D307B0"/>
    <w:rsid w:val="00D31091"/>
    <w:rsid w:val="00D31CAD"/>
    <w:rsid w:val="00D3220B"/>
    <w:rsid w:val="00D326F4"/>
    <w:rsid w:val="00D32772"/>
    <w:rsid w:val="00D3285E"/>
    <w:rsid w:val="00D32940"/>
    <w:rsid w:val="00D33022"/>
    <w:rsid w:val="00D33158"/>
    <w:rsid w:val="00D3317E"/>
    <w:rsid w:val="00D336D8"/>
    <w:rsid w:val="00D33713"/>
    <w:rsid w:val="00D33980"/>
    <w:rsid w:val="00D3407A"/>
    <w:rsid w:val="00D342F2"/>
    <w:rsid w:val="00D34326"/>
    <w:rsid w:val="00D34CF7"/>
    <w:rsid w:val="00D35068"/>
    <w:rsid w:val="00D35CB2"/>
    <w:rsid w:val="00D36B0F"/>
    <w:rsid w:val="00D373B3"/>
    <w:rsid w:val="00D374F0"/>
    <w:rsid w:val="00D3789E"/>
    <w:rsid w:val="00D37BC8"/>
    <w:rsid w:val="00D40421"/>
    <w:rsid w:val="00D4066E"/>
    <w:rsid w:val="00D40F52"/>
    <w:rsid w:val="00D41355"/>
    <w:rsid w:val="00D416E2"/>
    <w:rsid w:val="00D419DF"/>
    <w:rsid w:val="00D41E51"/>
    <w:rsid w:val="00D4230F"/>
    <w:rsid w:val="00D423EA"/>
    <w:rsid w:val="00D42FFB"/>
    <w:rsid w:val="00D43748"/>
    <w:rsid w:val="00D4379A"/>
    <w:rsid w:val="00D44142"/>
    <w:rsid w:val="00D441BA"/>
    <w:rsid w:val="00D44406"/>
    <w:rsid w:val="00D446B1"/>
    <w:rsid w:val="00D447FB"/>
    <w:rsid w:val="00D44E5E"/>
    <w:rsid w:val="00D44E60"/>
    <w:rsid w:val="00D44F2A"/>
    <w:rsid w:val="00D465B1"/>
    <w:rsid w:val="00D4691F"/>
    <w:rsid w:val="00D46A01"/>
    <w:rsid w:val="00D473C5"/>
    <w:rsid w:val="00D4743E"/>
    <w:rsid w:val="00D47DFB"/>
    <w:rsid w:val="00D50EBF"/>
    <w:rsid w:val="00D510F5"/>
    <w:rsid w:val="00D51418"/>
    <w:rsid w:val="00D523CB"/>
    <w:rsid w:val="00D52BB0"/>
    <w:rsid w:val="00D52FA4"/>
    <w:rsid w:val="00D53252"/>
    <w:rsid w:val="00D5332D"/>
    <w:rsid w:val="00D53751"/>
    <w:rsid w:val="00D53822"/>
    <w:rsid w:val="00D53FF1"/>
    <w:rsid w:val="00D54053"/>
    <w:rsid w:val="00D54DDF"/>
    <w:rsid w:val="00D55302"/>
    <w:rsid w:val="00D5532D"/>
    <w:rsid w:val="00D557A8"/>
    <w:rsid w:val="00D55F78"/>
    <w:rsid w:val="00D5616B"/>
    <w:rsid w:val="00D56317"/>
    <w:rsid w:val="00D5682A"/>
    <w:rsid w:val="00D56879"/>
    <w:rsid w:val="00D56E15"/>
    <w:rsid w:val="00D56EB0"/>
    <w:rsid w:val="00D571E6"/>
    <w:rsid w:val="00D572D3"/>
    <w:rsid w:val="00D574CA"/>
    <w:rsid w:val="00D578BC"/>
    <w:rsid w:val="00D57DFC"/>
    <w:rsid w:val="00D60498"/>
    <w:rsid w:val="00D6070D"/>
    <w:rsid w:val="00D60DB8"/>
    <w:rsid w:val="00D61921"/>
    <w:rsid w:val="00D61AA4"/>
    <w:rsid w:val="00D61D53"/>
    <w:rsid w:val="00D61FAB"/>
    <w:rsid w:val="00D62166"/>
    <w:rsid w:val="00D6220F"/>
    <w:rsid w:val="00D628CB"/>
    <w:rsid w:val="00D62975"/>
    <w:rsid w:val="00D62D61"/>
    <w:rsid w:val="00D63C7A"/>
    <w:rsid w:val="00D646E7"/>
    <w:rsid w:val="00D64B7D"/>
    <w:rsid w:val="00D64C6D"/>
    <w:rsid w:val="00D64F4B"/>
    <w:rsid w:val="00D6576A"/>
    <w:rsid w:val="00D65A45"/>
    <w:rsid w:val="00D65CDD"/>
    <w:rsid w:val="00D65F4E"/>
    <w:rsid w:val="00D66008"/>
    <w:rsid w:val="00D668F4"/>
    <w:rsid w:val="00D66E9B"/>
    <w:rsid w:val="00D67031"/>
    <w:rsid w:val="00D6709A"/>
    <w:rsid w:val="00D678EB"/>
    <w:rsid w:val="00D70234"/>
    <w:rsid w:val="00D70530"/>
    <w:rsid w:val="00D709B8"/>
    <w:rsid w:val="00D70E70"/>
    <w:rsid w:val="00D710D7"/>
    <w:rsid w:val="00D71129"/>
    <w:rsid w:val="00D71B83"/>
    <w:rsid w:val="00D71DD6"/>
    <w:rsid w:val="00D7216C"/>
    <w:rsid w:val="00D722CE"/>
    <w:rsid w:val="00D72893"/>
    <w:rsid w:val="00D728BF"/>
    <w:rsid w:val="00D72926"/>
    <w:rsid w:val="00D72CC5"/>
    <w:rsid w:val="00D72D36"/>
    <w:rsid w:val="00D72DAA"/>
    <w:rsid w:val="00D73261"/>
    <w:rsid w:val="00D73ACC"/>
    <w:rsid w:val="00D73E16"/>
    <w:rsid w:val="00D742BF"/>
    <w:rsid w:val="00D747E1"/>
    <w:rsid w:val="00D74EB3"/>
    <w:rsid w:val="00D7568D"/>
    <w:rsid w:val="00D757A6"/>
    <w:rsid w:val="00D75F76"/>
    <w:rsid w:val="00D761AB"/>
    <w:rsid w:val="00D76327"/>
    <w:rsid w:val="00D76BEF"/>
    <w:rsid w:val="00D77704"/>
    <w:rsid w:val="00D77B50"/>
    <w:rsid w:val="00D77F40"/>
    <w:rsid w:val="00D801E9"/>
    <w:rsid w:val="00D801EC"/>
    <w:rsid w:val="00D8039B"/>
    <w:rsid w:val="00D80A7F"/>
    <w:rsid w:val="00D80A90"/>
    <w:rsid w:val="00D80FE0"/>
    <w:rsid w:val="00D814B7"/>
    <w:rsid w:val="00D816C2"/>
    <w:rsid w:val="00D819B1"/>
    <w:rsid w:val="00D8207F"/>
    <w:rsid w:val="00D8209A"/>
    <w:rsid w:val="00D82146"/>
    <w:rsid w:val="00D82590"/>
    <w:rsid w:val="00D82E27"/>
    <w:rsid w:val="00D82F29"/>
    <w:rsid w:val="00D82FC3"/>
    <w:rsid w:val="00D834EC"/>
    <w:rsid w:val="00D84541"/>
    <w:rsid w:val="00D847B7"/>
    <w:rsid w:val="00D84DFF"/>
    <w:rsid w:val="00D85485"/>
    <w:rsid w:val="00D856BB"/>
    <w:rsid w:val="00D85E14"/>
    <w:rsid w:val="00D85E62"/>
    <w:rsid w:val="00D8604B"/>
    <w:rsid w:val="00D8623F"/>
    <w:rsid w:val="00D87188"/>
    <w:rsid w:val="00D87E64"/>
    <w:rsid w:val="00D916CD"/>
    <w:rsid w:val="00D91843"/>
    <w:rsid w:val="00D919CF"/>
    <w:rsid w:val="00D91A81"/>
    <w:rsid w:val="00D9219A"/>
    <w:rsid w:val="00D92351"/>
    <w:rsid w:val="00D92674"/>
    <w:rsid w:val="00D929FF"/>
    <w:rsid w:val="00D933A7"/>
    <w:rsid w:val="00D945FE"/>
    <w:rsid w:val="00D9460C"/>
    <w:rsid w:val="00D94762"/>
    <w:rsid w:val="00D948A7"/>
    <w:rsid w:val="00D953EE"/>
    <w:rsid w:val="00D9678C"/>
    <w:rsid w:val="00D96FCF"/>
    <w:rsid w:val="00D9715C"/>
    <w:rsid w:val="00D971C5"/>
    <w:rsid w:val="00DA05EE"/>
    <w:rsid w:val="00DA08A8"/>
    <w:rsid w:val="00DA08C4"/>
    <w:rsid w:val="00DA0942"/>
    <w:rsid w:val="00DA0B48"/>
    <w:rsid w:val="00DA0BE1"/>
    <w:rsid w:val="00DA274C"/>
    <w:rsid w:val="00DA2840"/>
    <w:rsid w:val="00DA32E1"/>
    <w:rsid w:val="00DA398E"/>
    <w:rsid w:val="00DA590A"/>
    <w:rsid w:val="00DA5FAC"/>
    <w:rsid w:val="00DA674F"/>
    <w:rsid w:val="00DA7003"/>
    <w:rsid w:val="00DA7374"/>
    <w:rsid w:val="00DA75C3"/>
    <w:rsid w:val="00DA75E9"/>
    <w:rsid w:val="00DA75FE"/>
    <w:rsid w:val="00DA7C0F"/>
    <w:rsid w:val="00DB00E3"/>
    <w:rsid w:val="00DB046E"/>
    <w:rsid w:val="00DB04B7"/>
    <w:rsid w:val="00DB093D"/>
    <w:rsid w:val="00DB0BEB"/>
    <w:rsid w:val="00DB1410"/>
    <w:rsid w:val="00DB1587"/>
    <w:rsid w:val="00DB1630"/>
    <w:rsid w:val="00DB1815"/>
    <w:rsid w:val="00DB1F58"/>
    <w:rsid w:val="00DB1FC3"/>
    <w:rsid w:val="00DB21CD"/>
    <w:rsid w:val="00DB2FAA"/>
    <w:rsid w:val="00DB327E"/>
    <w:rsid w:val="00DB3EF7"/>
    <w:rsid w:val="00DB4802"/>
    <w:rsid w:val="00DB4BC8"/>
    <w:rsid w:val="00DB4D2C"/>
    <w:rsid w:val="00DB50BB"/>
    <w:rsid w:val="00DB5479"/>
    <w:rsid w:val="00DB5E23"/>
    <w:rsid w:val="00DB69F9"/>
    <w:rsid w:val="00DB6C3B"/>
    <w:rsid w:val="00DB6E38"/>
    <w:rsid w:val="00DB7242"/>
    <w:rsid w:val="00DB76FE"/>
    <w:rsid w:val="00DB7FC3"/>
    <w:rsid w:val="00DC109C"/>
    <w:rsid w:val="00DC143D"/>
    <w:rsid w:val="00DC1A2C"/>
    <w:rsid w:val="00DC1D2D"/>
    <w:rsid w:val="00DC1FA4"/>
    <w:rsid w:val="00DC1FDC"/>
    <w:rsid w:val="00DC224F"/>
    <w:rsid w:val="00DC26A6"/>
    <w:rsid w:val="00DC26EE"/>
    <w:rsid w:val="00DC28C2"/>
    <w:rsid w:val="00DC2D74"/>
    <w:rsid w:val="00DC2FB0"/>
    <w:rsid w:val="00DC33E8"/>
    <w:rsid w:val="00DC34E1"/>
    <w:rsid w:val="00DC3A85"/>
    <w:rsid w:val="00DC3D16"/>
    <w:rsid w:val="00DC3DD3"/>
    <w:rsid w:val="00DC4487"/>
    <w:rsid w:val="00DC47DF"/>
    <w:rsid w:val="00DC4C19"/>
    <w:rsid w:val="00DC4CFA"/>
    <w:rsid w:val="00DC5416"/>
    <w:rsid w:val="00DC546D"/>
    <w:rsid w:val="00DC5474"/>
    <w:rsid w:val="00DC5AE9"/>
    <w:rsid w:val="00DC5D2F"/>
    <w:rsid w:val="00DC63F8"/>
    <w:rsid w:val="00DC66AC"/>
    <w:rsid w:val="00DC68AD"/>
    <w:rsid w:val="00DC6945"/>
    <w:rsid w:val="00DC6D78"/>
    <w:rsid w:val="00DC7FBE"/>
    <w:rsid w:val="00DD0FD3"/>
    <w:rsid w:val="00DD0FEA"/>
    <w:rsid w:val="00DD15F0"/>
    <w:rsid w:val="00DD16A9"/>
    <w:rsid w:val="00DD1EC3"/>
    <w:rsid w:val="00DD21F0"/>
    <w:rsid w:val="00DD24BD"/>
    <w:rsid w:val="00DD28B8"/>
    <w:rsid w:val="00DD2A44"/>
    <w:rsid w:val="00DD2D0C"/>
    <w:rsid w:val="00DD3516"/>
    <w:rsid w:val="00DD3B6B"/>
    <w:rsid w:val="00DD47DD"/>
    <w:rsid w:val="00DD4A90"/>
    <w:rsid w:val="00DD4C23"/>
    <w:rsid w:val="00DD4CCF"/>
    <w:rsid w:val="00DD5290"/>
    <w:rsid w:val="00DD552E"/>
    <w:rsid w:val="00DD580B"/>
    <w:rsid w:val="00DD5ABB"/>
    <w:rsid w:val="00DD5C45"/>
    <w:rsid w:val="00DD5F70"/>
    <w:rsid w:val="00DD5F75"/>
    <w:rsid w:val="00DD623A"/>
    <w:rsid w:val="00DD629E"/>
    <w:rsid w:val="00DD6586"/>
    <w:rsid w:val="00DD6736"/>
    <w:rsid w:val="00DD69DD"/>
    <w:rsid w:val="00DD6C3E"/>
    <w:rsid w:val="00DD7021"/>
    <w:rsid w:val="00DD72ED"/>
    <w:rsid w:val="00DD77ED"/>
    <w:rsid w:val="00DD788F"/>
    <w:rsid w:val="00DE02B2"/>
    <w:rsid w:val="00DE051B"/>
    <w:rsid w:val="00DE0C47"/>
    <w:rsid w:val="00DE1F0F"/>
    <w:rsid w:val="00DE20B0"/>
    <w:rsid w:val="00DE32B2"/>
    <w:rsid w:val="00DE34B7"/>
    <w:rsid w:val="00DE350E"/>
    <w:rsid w:val="00DE37CB"/>
    <w:rsid w:val="00DE3980"/>
    <w:rsid w:val="00DE3F2F"/>
    <w:rsid w:val="00DE3FF1"/>
    <w:rsid w:val="00DE476C"/>
    <w:rsid w:val="00DE4C3C"/>
    <w:rsid w:val="00DE51B9"/>
    <w:rsid w:val="00DE527D"/>
    <w:rsid w:val="00DE5282"/>
    <w:rsid w:val="00DE5658"/>
    <w:rsid w:val="00DE57FC"/>
    <w:rsid w:val="00DE5BC1"/>
    <w:rsid w:val="00DE5CC7"/>
    <w:rsid w:val="00DE690D"/>
    <w:rsid w:val="00DE6D95"/>
    <w:rsid w:val="00DE6FE2"/>
    <w:rsid w:val="00DE77CB"/>
    <w:rsid w:val="00DE7895"/>
    <w:rsid w:val="00DF027A"/>
    <w:rsid w:val="00DF0D0C"/>
    <w:rsid w:val="00DF1104"/>
    <w:rsid w:val="00DF17EB"/>
    <w:rsid w:val="00DF1818"/>
    <w:rsid w:val="00DF1BC1"/>
    <w:rsid w:val="00DF1D2E"/>
    <w:rsid w:val="00DF28CB"/>
    <w:rsid w:val="00DF2F64"/>
    <w:rsid w:val="00DF30E6"/>
    <w:rsid w:val="00DF35F1"/>
    <w:rsid w:val="00DF3B95"/>
    <w:rsid w:val="00DF3CF2"/>
    <w:rsid w:val="00DF4392"/>
    <w:rsid w:val="00DF4671"/>
    <w:rsid w:val="00DF49C6"/>
    <w:rsid w:val="00DF58CA"/>
    <w:rsid w:val="00DF5E92"/>
    <w:rsid w:val="00DF5EB1"/>
    <w:rsid w:val="00DF61A4"/>
    <w:rsid w:val="00DF62B8"/>
    <w:rsid w:val="00DF6AEB"/>
    <w:rsid w:val="00DF6AF9"/>
    <w:rsid w:val="00DF7516"/>
    <w:rsid w:val="00E00131"/>
    <w:rsid w:val="00E00219"/>
    <w:rsid w:val="00E01175"/>
    <w:rsid w:val="00E014F4"/>
    <w:rsid w:val="00E0174F"/>
    <w:rsid w:val="00E0184F"/>
    <w:rsid w:val="00E01D04"/>
    <w:rsid w:val="00E01EEF"/>
    <w:rsid w:val="00E021A6"/>
    <w:rsid w:val="00E02378"/>
    <w:rsid w:val="00E029F0"/>
    <w:rsid w:val="00E031E4"/>
    <w:rsid w:val="00E03C20"/>
    <w:rsid w:val="00E03FC7"/>
    <w:rsid w:val="00E04179"/>
    <w:rsid w:val="00E04461"/>
    <w:rsid w:val="00E04600"/>
    <w:rsid w:val="00E046B3"/>
    <w:rsid w:val="00E04F6A"/>
    <w:rsid w:val="00E04F82"/>
    <w:rsid w:val="00E059FE"/>
    <w:rsid w:val="00E05F27"/>
    <w:rsid w:val="00E06715"/>
    <w:rsid w:val="00E071B7"/>
    <w:rsid w:val="00E07374"/>
    <w:rsid w:val="00E07C87"/>
    <w:rsid w:val="00E107B0"/>
    <w:rsid w:val="00E108CB"/>
    <w:rsid w:val="00E1097A"/>
    <w:rsid w:val="00E10B2F"/>
    <w:rsid w:val="00E10D8C"/>
    <w:rsid w:val="00E114FF"/>
    <w:rsid w:val="00E117AD"/>
    <w:rsid w:val="00E11FBE"/>
    <w:rsid w:val="00E124F4"/>
    <w:rsid w:val="00E125C2"/>
    <w:rsid w:val="00E12986"/>
    <w:rsid w:val="00E12D4B"/>
    <w:rsid w:val="00E12D72"/>
    <w:rsid w:val="00E12F75"/>
    <w:rsid w:val="00E130BD"/>
    <w:rsid w:val="00E1342A"/>
    <w:rsid w:val="00E13749"/>
    <w:rsid w:val="00E13A93"/>
    <w:rsid w:val="00E13DEE"/>
    <w:rsid w:val="00E13EC3"/>
    <w:rsid w:val="00E14005"/>
    <w:rsid w:val="00E1400F"/>
    <w:rsid w:val="00E148FC"/>
    <w:rsid w:val="00E14A08"/>
    <w:rsid w:val="00E14F76"/>
    <w:rsid w:val="00E15268"/>
    <w:rsid w:val="00E157B2"/>
    <w:rsid w:val="00E1584E"/>
    <w:rsid w:val="00E15DF5"/>
    <w:rsid w:val="00E15F63"/>
    <w:rsid w:val="00E169F6"/>
    <w:rsid w:val="00E16A93"/>
    <w:rsid w:val="00E16B48"/>
    <w:rsid w:val="00E16F44"/>
    <w:rsid w:val="00E176FA"/>
    <w:rsid w:val="00E178CB"/>
    <w:rsid w:val="00E20032"/>
    <w:rsid w:val="00E204AD"/>
    <w:rsid w:val="00E2053D"/>
    <w:rsid w:val="00E205C0"/>
    <w:rsid w:val="00E20633"/>
    <w:rsid w:val="00E2073F"/>
    <w:rsid w:val="00E20E45"/>
    <w:rsid w:val="00E21033"/>
    <w:rsid w:val="00E218BB"/>
    <w:rsid w:val="00E22398"/>
    <w:rsid w:val="00E226EB"/>
    <w:rsid w:val="00E230A2"/>
    <w:rsid w:val="00E234B8"/>
    <w:rsid w:val="00E236EC"/>
    <w:rsid w:val="00E23966"/>
    <w:rsid w:val="00E23B3B"/>
    <w:rsid w:val="00E245AB"/>
    <w:rsid w:val="00E24652"/>
    <w:rsid w:val="00E255FD"/>
    <w:rsid w:val="00E25F6B"/>
    <w:rsid w:val="00E25F99"/>
    <w:rsid w:val="00E26194"/>
    <w:rsid w:val="00E26227"/>
    <w:rsid w:val="00E262D0"/>
    <w:rsid w:val="00E26471"/>
    <w:rsid w:val="00E2659C"/>
    <w:rsid w:val="00E26628"/>
    <w:rsid w:val="00E2681A"/>
    <w:rsid w:val="00E268A1"/>
    <w:rsid w:val="00E26F8C"/>
    <w:rsid w:val="00E27442"/>
    <w:rsid w:val="00E278B7"/>
    <w:rsid w:val="00E27938"/>
    <w:rsid w:val="00E27F96"/>
    <w:rsid w:val="00E30686"/>
    <w:rsid w:val="00E308B3"/>
    <w:rsid w:val="00E30B33"/>
    <w:rsid w:val="00E30F27"/>
    <w:rsid w:val="00E31132"/>
    <w:rsid w:val="00E3131B"/>
    <w:rsid w:val="00E3169A"/>
    <w:rsid w:val="00E3197B"/>
    <w:rsid w:val="00E31A40"/>
    <w:rsid w:val="00E31B84"/>
    <w:rsid w:val="00E31C70"/>
    <w:rsid w:val="00E32195"/>
    <w:rsid w:val="00E32805"/>
    <w:rsid w:val="00E32EC8"/>
    <w:rsid w:val="00E336D0"/>
    <w:rsid w:val="00E3376F"/>
    <w:rsid w:val="00E3426C"/>
    <w:rsid w:val="00E3436B"/>
    <w:rsid w:val="00E34411"/>
    <w:rsid w:val="00E34600"/>
    <w:rsid w:val="00E34CCE"/>
    <w:rsid w:val="00E3518F"/>
    <w:rsid w:val="00E358DD"/>
    <w:rsid w:val="00E36538"/>
    <w:rsid w:val="00E36722"/>
    <w:rsid w:val="00E370A0"/>
    <w:rsid w:val="00E3720F"/>
    <w:rsid w:val="00E37347"/>
    <w:rsid w:val="00E374AF"/>
    <w:rsid w:val="00E378D0"/>
    <w:rsid w:val="00E37A6B"/>
    <w:rsid w:val="00E37F46"/>
    <w:rsid w:val="00E37FFB"/>
    <w:rsid w:val="00E40B8A"/>
    <w:rsid w:val="00E40BDD"/>
    <w:rsid w:val="00E40F3C"/>
    <w:rsid w:val="00E412A2"/>
    <w:rsid w:val="00E415F0"/>
    <w:rsid w:val="00E419CB"/>
    <w:rsid w:val="00E42065"/>
    <w:rsid w:val="00E42946"/>
    <w:rsid w:val="00E42CE6"/>
    <w:rsid w:val="00E42FF5"/>
    <w:rsid w:val="00E430D7"/>
    <w:rsid w:val="00E4392B"/>
    <w:rsid w:val="00E43C36"/>
    <w:rsid w:val="00E44295"/>
    <w:rsid w:val="00E44506"/>
    <w:rsid w:val="00E44F33"/>
    <w:rsid w:val="00E4505E"/>
    <w:rsid w:val="00E45076"/>
    <w:rsid w:val="00E45153"/>
    <w:rsid w:val="00E45635"/>
    <w:rsid w:val="00E457D2"/>
    <w:rsid w:val="00E46D5B"/>
    <w:rsid w:val="00E46E52"/>
    <w:rsid w:val="00E46FB9"/>
    <w:rsid w:val="00E47357"/>
    <w:rsid w:val="00E47D38"/>
    <w:rsid w:val="00E503E8"/>
    <w:rsid w:val="00E5065E"/>
    <w:rsid w:val="00E512E9"/>
    <w:rsid w:val="00E512FE"/>
    <w:rsid w:val="00E51A0D"/>
    <w:rsid w:val="00E51D81"/>
    <w:rsid w:val="00E523E7"/>
    <w:rsid w:val="00E5240D"/>
    <w:rsid w:val="00E52BE1"/>
    <w:rsid w:val="00E52EF7"/>
    <w:rsid w:val="00E53485"/>
    <w:rsid w:val="00E5384E"/>
    <w:rsid w:val="00E53F6B"/>
    <w:rsid w:val="00E5422F"/>
    <w:rsid w:val="00E546D3"/>
    <w:rsid w:val="00E54807"/>
    <w:rsid w:val="00E54905"/>
    <w:rsid w:val="00E54A94"/>
    <w:rsid w:val="00E54AAB"/>
    <w:rsid w:val="00E54D64"/>
    <w:rsid w:val="00E54DB8"/>
    <w:rsid w:val="00E54FC7"/>
    <w:rsid w:val="00E55343"/>
    <w:rsid w:val="00E55489"/>
    <w:rsid w:val="00E55A2A"/>
    <w:rsid w:val="00E55AC0"/>
    <w:rsid w:val="00E55B2B"/>
    <w:rsid w:val="00E55FA0"/>
    <w:rsid w:val="00E567BF"/>
    <w:rsid w:val="00E56903"/>
    <w:rsid w:val="00E56924"/>
    <w:rsid w:val="00E56BB0"/>
    <w:rsid w:val="00E56BD8"/>
    <w:rsid w:val="00E56C48"/>
    <w:rsid w:val="00E5719D"/>
    <w:rsid w:val="00E57847"/>
    <w:rsid w:val="00E5784D"/>
    <w:rsid w:val="00E57B3C"/>
    <w:rsid w:val="00E57ED5"/>
    <w:rsid w:val="00E57F1F"/>
    <w:rsid w:val="00E57F24"/>
    <w:rsid w:val="00E60027"/>
    <w:rsid w:val="00E600A5"/>
    <w:rsid w:val="00E601E1"/>
    <w:rsid w:val="00E60323"/>
    <w:rsid w:val="00E6064C"/>
    <w:rsid w:val="00E60A8F"/>
    <w:rsid w:val="00E61143"/>
    <w:rsid w:val="00E61854"/>
    <w:rsid w:val="00E61C88"/>
    <w:rsid w:val="00E61F65"/>
    <w:rsid w:val="00E622B9"/>
    <w:rsid w:val="00E62716"/>
    <w:rsid w:val="00E62957"/>
    <w:rsid w:val="00E62B6E"/>
    <w:rsid w:val="00E62DC8"/>
    <w:rsid w:val="00E63320"/>
    <w:rsid w:val="00E63569"/>
    <w:rsid w:val="00E63836"/>
    <w:rsid w:val="00E64201"/>
    <w:rsid w:val="00E64476"/>
    <w:rsid w:val="00E64678"/>
    <w:rsid w:val="00E653D0"/>
    <w:rsid w:val="00E65611"/>
    <w:rsid w:val="00E65BBD"/>
    <w:rsid w:val="00E65EC5"/>
    <w:rsid w:val="00E65FCC"/>
    <w:rsid w:val="00E664E8"/>
    <w:rsid w:val="00E66509"/>
    <w:rsid w:val="00E666AD"/>
    <w:rsid w:val="00E66AC9"/>
    <w:rsid w:val="00E66E83"/>
    <w:rsid w:val="00E671A9"/>
    <w:rsid w:val="00E6746D"/>
    <w:rsid w:val="00E6767E"/>
    <w:rsid w:val="00E67782"/>
    <w:rsid w:val="00E67A36"/>
    <w:rsid w:val="00E7019B"/>
    <w:rsid w:val="00E7033F"/>
    <w:rsid w:val="00E70A50"/>
    <w:rsid w:val="00E71A06"/>
    <w:rsid w:val="00E71A30"/>
    <w:rsid w:val="00E71D28"/>
    <w:rsid w:val="00E72011"/>
    <w:rsid w:val="00E72743"/>
    <w:rsid w:val="00E73062"/>
    <w:rsid w:val="00E7320A"/>
    <w:rsid w:val="00E73757"/>
    <w:rsid w:val="00E7390E"/>
    <w:rsid w:val="00E74155"/>
    <w:rsid w:val="00E747AF"/>
    <w:rsid w:val="00E74A2E"/>
    <w:rsid w:val="00E74E8C"/>
    <w:rsid w:val="00E75420"/>
    <w:rsid w:val="00E762BE"/>
    <w:rsid w:val="00E763AC"/>
    <w:rsid w:val="00E764EB"/>
    <w:rsid w:val="00E768E7"/>
    <w:rsid w:val="00E77639"/>
    <w:rsid w:val="00E778BC"/>
    <w:rsid w:val="00E801BB"/>
    <w:rsid w:val="00E8057F"/>
    <w:rsid w:val="00E81073"/>
    <w:rsid w:val="00E81917"/>
    <w:rsid w:val="00E81CC6"/>
    <w:rsid w:val="00E82292"/>
    <w:rsid w:val="00E831E4"/>
    <w:rsid w:val="00E8334E"/>
    <w:rsid w:val="00E83A0B"/>
    <w:rsid w:val="00E83FF2"/>
    <w:rsid w:val="00E841D1"/>
    <w:rsid w:val="00E84BFA"/>
    <w:rsid w:val="00E84E3C"/>
    <w:rsid w:val="00E84F7E"/>
    <w:rsid w:val="00E859E8"/>
    <w:rsid w:val="00E85B54"/>
    <w:rsid w:val="00E85C4B"/>
    <w:rsid w:val="00E86330"/>
    <w:rsid w:val="00E86520"/>
    <w:rsid w:val="00E86839"/>
    <w:rsid w:val="00E86BFE"/>
    <w:rsid w:val="00E875AE"/>
    <w:rsid w:val="00E8784D"/>
    <w:rsid w:val="00E87908"/>
    <w:rsid w:val="00E908DA"/>
    <w:rsid w:val="00E90A20"/>
    <w:rsid w:val="00E90BAF"/>
    <w:rsid w:val="00E90D1E"/>
    <w:rsid w:val="00E91309"/>
    <w:rsid w:val="00E91A61"/>
    <w:rsid w:val="00E91BCE"/>
    <w:rsid w:val="00E920A7"/>
    <w:rsid w:val="00E92442"/>
    <w:rsid w:val="00E92BFB"/>
    <w:rsid w:val="00E92F33"/>
    <w:rsid w:val="00E936F7"/>
    <w:rsid w:val="00E93943"/>
    <w:rsid w:val="00E94198"/>
    <w:rsid w:val="00E94485"/>
    <w:rsid w:val="00E94BD9"/>
    <w:rsid w:val="00E95229"/>
    <w:rsid w:val="00E95431"/>
    <w:rsid w:val="00E95672"/>
    <w:rsid w:val="00E957D1"/>
    <w:rsid w:val="00E962BD"/>
    <w:rsid w:val="00E96397"/>
    <w:rsid w:val="00E9662B"/>
    <w:rsid w:val="00E969D5"/>
    <w:rsid w:val="00E96B5E"/>
    <w:rsid w:val="00E9778D"/>
    <w:rsid w:val="00E97F44"/>
    <w:rsid w:val="00EA03B1"/>
    <w:rsid w:val="00EA0B92"/>
    <w:rsid w:val="00EA0D13"/>
    <w:rsid w:val="00EA103C"/>
    <w:rsid w:val="00EA1671"/>
    <w:rsid w:val="00EA1AB1"/>
    <w:rsid w:val="00EA1F66"/>
    <w:rsid w:val="00EA23B4"/>
    <w:rsid w:val="00EA2D89"/>
    <w:rsid w:val="00EA312C"/>
    <w:rsid w:val="00EA332B"/>
    <w:rsid w:val="00EA33CA"/>
    <w:rsid w:val="00EA3640"/>
    <w:rsid w:val="00EA4659"/>
    <w:rsid w:val="00EA46ED"/>
    <w:rsid w:val="00EA485D"/>
    <w:rsid w:val="00EA5A11"/>
    <w:rsid w:val="00EA7336"/>
    <w:rsid w:val="00EA784F"/>
    <w:rsid w:val="00EA7935"/>
    <w:rsid w:val="00EB021A"/>
    <w:rsid w:val="00EB0368"/>
    <w:rsid w:val="00EB05CF"/>
    <w:rsid w:val="00EB06C3"/>
    <w:rsid w:val="00EB1ADB"/>
    <w:rsid w:val="00EB1BF0"/>
    <w:rsid w:val="00EB2A3D"/>
    <w:rsid w:val="00EB2BE9"/>
    <w:rsid w:val="00EB2D50"/>
    <w:rsid w:val="00EB2FD5"/>
    <w:rsid w:val="00EB35F2"/>
    <w:rsid w:val="00EB3865"/>
    <w:rsid w:val="00EB3A48"/>
    <w:rsid w:val="00EB4E61"/>
    <w:rsid w:val="00EB573D"/>
    <w:rsid w:val="00EB5F48"/>
    <w:rsid w:val="00EB656F"/>
    <w:rsid w:val="00EB6905"/>
    <w:rsid w:val="00EB691A"/>
    <w:rsid w:val="00EB6A42"/>
    <w:rsid w:val="00EB702C"/>
    <w:rsid w:val="00EB767B"/>
    <w:rsid w:val="00EB7888"/>
    <w:rsid w:val="00EC05EB"/>
    <w:rsid w:val="00EC0B2B"/>
    <w:rsid w:val="00EC0E6B"/>
    <w:rsid w:val="00EC1D4D"/>
    <w:rsid w:val="00EC1E67"/>
    <w:rsid w:val="00EC21E2"/>
    <w:rsid w:val="00EC247E"/>
    <w:rsid w:val="00EC24FF"/>
    <w:rsid w:val="00EC272B"/>
    <w:rsid w:val="00EC2867"/>
    <w:rsid w:val="00EC2F6E"/>
    <w:rsid w:val="00EC3584"/>
    <w:rsid w:val="00EC370C"/>
    <w:rsid w:val="00EC3ACC"/>
    <w:rsid w:val="00EC3DD0"/>
    <w:rsid w:val="00EC3E4A"/>
    <w:rsid w:val="00EC467C"/>
    <w:rsid w:val="00EC4B3D"/>
    <w:rsid w:val="00EC4B6C"/>
    <w:rsid w:val="00EC5D34"/>
    <w:rsid w:val="00EC5F46"/>
    <w:rsid w:val="00EC673A"/>
    <w:rsid w:val="00EC6BB3"/>
    <w:rsid w:val="00EC6F7A"/>
    <w:rsid w:val="00EC7921"/>
    <w:rsid w:val="00EC7CE7"/>
    <w:rsid w:val="00ED0374"/>
    <w:rsid w:val="00ED0707"/>
    <w:rsid w:val="00ED0CAA"/>
    <w:rsid w:val="00ED0D34"/>
    <w:rsid w:val="00ED13C6"/>
    <w:rsid w:val="00ED189B"/>
    <w:rsid w:val="00ED2101"/>
    <w:rsid w:val="00ED2165"/>
    <w:rsid w:val="00ED274C"/>
    <w:rsid w:val="00ED2BD8"/>
    <w:rsid w:val="00ED2BEB"/>
    <w:rsid w:val="00ED30BB"/>
    <w:rsid w:val="00ED363D"/>
    <w:rsid w:val="00ED36AB"/>
    <w:rsid w:val="00ED37F8"/>
    <w:rsid w:val="00ED3EC1"/>
    <w:rsid w:val="00ED56FF"/>
    <w:rsid w:val="00ED57A6"/>
    <w:rsid w:val="00ED60B1"/>
    <w:rsid w:val="00ED61D2"/>
    <w:rsid w:val="00ED63A7"/>
    <w:rsid w:val="00ED670E"/>
    <w:rsid w:val="00ED6DD2"/>
    <w:rsid w:val="00ED745C"/>
    <w:rsid w:val="00ED7BD8"/>
    <w:rsid w:val="00EE00D7"/>
    <w:rsid w:val="00EE0AEF"/>
    <w:rsid w:val="00EE0DA9"/>
    <w:rsid w:val="00EE0DBD"/>
    <w:rsid w:val="00EE0DD2"/>
    <w:rsid w:val="00EE0E60"/>
    <w:rsid w:val="00EE0F46"/>
    <w:rsid w:val="00EE1711"/>
    <w:rsid w:val="00EE2B93"/>
    <w:rsid w:val="00EE324E"/>
    <w:rsid w:val="00EE3669"/>
    <w:rsid w:val="00EE3C67"/>
    <w:rsid w:val="00EE3DF8"/>
    <w:rsid w:val="00EE43B1"/>
    <w:rsid w:val="00EE57A2"/>
    <w:rsid w:val="00EE58D6"/>
    <w:rsid w:val="00EE59A0"/>
    <w:rsid w:val="00EE634F"/>
    <w:rsid w:val="00EE6444"/>
    <w:rsid w:val="00EE64D2"/>
    <w:rsid w:val="00EE68A8"/>
    <w:rsid w:val="00EE6C6E"/>
    <w:rsid w:val="00EE720D"/>
    <w:rsid w:val="00EE730C"/>
    <w:rsid w:val="00EE762F"/>
    <w:rsid w:val="00EE7EA5"/>
    <w:rsid w:val="00EE7F14"/>
    <w:rsid w:val="00EF00F1"/>
    <w:rsid w:val="00EF0131"/>
    <w:rsid w:val="00EF0371"/>
    <w:rsid w:val="00EF0445"/>
    <w:rsid w:val="00EF0BF0"/>
    <w:rsid w:val="00EF0EA0"/>
    <w:rsid w:val="00EF1872"/>
    <w:rsid w:val="00EF1A46"/>
    <w:rsid w:val="00EF1C20"/>
    <w:rsid w:val="00EF3176"/>
    <w:rsid w:val="00EF34DA"/>
    <w:rsid w:val="00EF37E7"/>
    <w:rsid w:val="00EF3CC8"/>
    <w:rsid w:val="00EF3D17"/>
    <w:rsid w:val="00EF43A3"/>
    <w:rsid w:val="00EF4488"/>
    <w:rsid w:val="00EF4C25"/>
    <w:rsid w:val="00EF4D97"/>
    <w:rsid w:val="00EF4DC1"/>
    <w:rsid w:val="00EF4E19"/>
    <w:rsid w:val="00EF5419"/>
    <w:rsid w:val="00EF5C8C"/>
    <w:rsid w:val="00EF5CE5"/>
    <w:rsid w:val="00EF6356"/>
    <w:rsid w:val="00EF665B"/>
    <w:rsid w:val="00EF6B38"/>
    <w:rsid w:val="00EF730B"/>
    <w:rsid w:val="00EF7337"/>
    <w:rsid w:val="00EF7605"/>
    <w:rsid w:val="00F007DD"/>
    <w:rsid w:val="00F010C4"/>
    <w:rsid w:val="00F01233"/>
    <w:rsid w:val="00F014F2"/>
    <w:rsid w:val="00F017F9"/>
    <w:rsid w:val="00F01E8F"/>
    <w:rsid w:val="00F0368A"/>
    <w:rsid w:val="00F03F6B"/>
    <w:rsid w:val="00F04433"/>
    <w:rsid w:val="00F059C1"/>
    <w:rsid w:val="00F06EEC"/>
    <w:rsid w:val="00F070C0"/>
    <w:rsid w:val="00F071BD"/>
    <w:rsid w:val="00F07565"/>
    <w:rsid w:val="00F07CAC"/>
    <w:rsid w:val="00F10317"/>
    <w:rsid w:val="00F10DD9"/>
    <w:rsid w:val="00F10EB4"/>
    <w:rsid w:val="00F10FD4"/>
    <w:rsid w:val="00F11732"/>
    <w:rsid w:val="00F11CAC"/>
    <w:rsid w:val="00F12B27"/>
    <w:rsid w:val="00F133C2"/>
    <w:rsid w:val="00F13934"/>
    <w:rsid w:val="00F139EB"/>
    <w:rsid w:val="00F13C4A"/>
    <w:rsid w:val="00F14357"/>
    <w:rsid w:val="00F1440B"/>
    <w:rsid w:val="00F14E84"/>
    <w:rsid w:val="00F14FAA"/>
    <w:rsid w:val="00F1519B"/>
    <w:rsid w:val="00F16038"/>
    <w:rsid w:val="00F16341"/>
    <w:rsid w:val="00F16751"/>
    <w:rsid w:val="00F167B9"/>
    <w:rsid w:val="00F1696E"/>
    <w:rsid w:val="00F16AC8"/>
    <w:rsid w:val="00F16D9F"/>
    <w:rsid w:val="00F16F57"/>
    <w:rsid w:val="00F173BD"/>
    <w:rsid w:val="00F201D8"/>
    <w:rsid w:val="00F20956"/>
    <w:rsid w:val="00F209E9"/>
    <w:rsid w:val="00F20A46"/>
    <w:rsid w:val="00F20C5E"/>
    <w:rsid w:val="00F217B8"/>
    <w:rsid w:val="00F219D2"/>
    <w:rsid w:val="00F21B82"/>
    <w:rsid w:val="00F21F16"/>
    <w:rsid w:val="00F221DF"/>
    <w:rsid w:val="00F2221F"/>
    <w:rsid w:val="00F2295C"/>
    <w:rsid w:val="00F22CB6"/>
    <w:rsid w:val="00F23413"/>
    <w:rsid w:val="00F2388D"/>
    <w:rsid w:val="00F23ABE"/>
    <w:rsid w:val="00F23FEC"/>
    <w:rsid w:val="00F245F3"/>
    <w:rsid w:val="00F252A9"/>
    <w:rsid w:val="00F25368"/>
    <w:rsid w:val="00F25699"/>
    <w:rsid w:val="00F2599D"/>
    <w:rsid w:val="00F25C20"/>
    <w:rsid w:val="00F26624"/>
    <w:rsid w:val="00F267D2"/>
    <w:rsid w:val="00F26B2C"/>
    <w:rsid w:val="00F26B89"/>
    <w:rsid w:val="00F2774A"/>
    <w:rsid w:val="00F27A2A"/>
    <w:rsid w:val="00F30195"/>
    <w:rsid w:val="00F30AF4"/>
    <w:rsid w:val="00F30C18"/>
    <w:rsid w:val="00F31044"/>
    <w:rsid w:val="00F31A4E"/>
    <w:rsid w:val="00F31FEB"/>
    <w:rsid w:val="00F322E6"/>
    <w:rsid w:val="00F32B28"/>
    <w:rsid w:val="00F32C7D"/>
    <w:rsid w:val="00F33E19"/>
    <w:rsid w:val="00F3453C"/>
    <w:rsid w:val="00F3489B"/>
    <w:rsid w:val="00F34C8F"/>
    <w:rsid w:val="00F34DE4"/>
    <w:rsid w:val="00F35030"/>
    <w:rsid w:val="00F3534B"/>
    <w:rsid w:val="00F3583C"/>
    <w:rsid w:val="00F35BBB"/>
    <w:rsid w:val="00F35D6F"/>
    <w:rsid w:val="00F36065"/>
    <w:rsid w:val="00F36803"/>
    <w:rsid w:val="00F375CA"/>
    <w:rsid w:val="00F37611"/>
    <w:rsid w:val="00F376C2"/>
    <w:rsid w:val="00F37F1B"/>
    <w:rsid w:val="00F4025B"/>
    <w:rsid w:val="00F4040B"/>
    <w:rsid w:val="00F405E9"/>
    <w:rsid w:val="00F4084B"/>
    <w:rsid w:val="00F41037"/>
    <w:rsid w:val="00F41114"/>
    <w:rsid w:val="00F41209"/>
    <w:rsid w:val="00F4191C"/>
    <w:rsid w:val="00F41E94"/>
    <w:rsid w:val="00F42020"/>
    <w:rsid w:val="00F42079"/>
    <w:rsid w:val="00F42629"/>
    <w:rsid w:val="00F42A0B"/>
    <w:rsid w:val="00F42F01"/>
    <w:rsid w:val="00F42F6E"/>
    <w:rsid w:val="00F437FA"/>
    <w:rsid w:val="00F45058"/>
    <w:rsid w:val="00F4597E"/>
    <w:rsid w:val="00F46516"/>
    <w:rsid w:val="00F46554"/>
    <w:rsid w:val="00F468C8"/>
    <w:rsid w:val="00F46B25"/>
    <w:rsid w:val="00F4742A"/>
    <w:rsid w:val="00F47AB7"/>
    <w:rsid w:val="00F47AC9"/>
    <w:rsid w:val="00F47EC6"/>
    <w:rsid w:val="00F510C4"/>
    <w:rsid w:val="00F52137"/>
    <w:rsid w:val="00F52F5F"/>
    <w:rsid w:val="00F5327A"/>
    <w:rsid w:val="00F53607"/>
    <w:rsid w:val="00F53C44"/>
    <w:rsid w:val="00F53EB8"/>
    <w:rsid w:val="00F53FB4"/>
    <w:rsid w:val="00F53FEC"/>
    <w:rsid w:val="00F540A4"/>
    <w:rsid w:val="00F5435B"/>
    <w:rsid w:val="00F5463B"/>
    <w:rsid w:val="00F5473E"/>
    <w:rsid w:val="00F547B1"/>
    <w:rsid w:val="00F54E5C"/>
    <w:rsid w:val="00F55503"/>
    <w:rsid w:val="00F55527"/>
    <w:rsid w:val="00F561E1"/>
    <w:rsid w:val="00F56D63"/>
    <w:rsid w:val="00F56F21"/>
    <w:rsid w:val="00F56F36"/>
    <w:rsid w:val="00F5700B"/>
    <w:rsid w:val="00F57010"/>
    <w:rsid w:val="00F57183"/>
    <w:rsid w:val="00F57D09"/>
    <w:rsid w:val="00F57E3B"/>
    <w:rsid w:val="00F57FEE"/>
    <w:rsid w:val="00F60647"/>
    <w:rsid w:val="00F606E6"/>
    <w:rsid w:val="00F6085D"/>
    <w:rsid w:val="00F60CD8"/>
    <w:rsid w:val="00F60D1A"/>
    <w:rsid w:val="00F60D90"/>
    <w:rsid w:val="00F60EF9"/>
    <w:rsid w:val="00F61024"/>
    <w:rsid w:val="00F6187D"/>
    <w:rsid w:val="00F61DE5"/>
    <w:rsid w:val="00F62CC6"/>
    <w:rsid w:val="00F62EDA"/>
    <w:rsid w:val="00F632B6"/>
    <w:rsid w:val="00F6361F"/>
    <w:rsid w:val="00F63E69"/>
    <w:rsid w:val="00F63FB1"/>
    <w:rsid w:val="00F63FE0"/>
    <w:rsid w:val="00F64A5B"/>
    <w:rsid w:val="00F65134"/>
    <w:rsid w:val="00F651D6"/>
    <w:rsid w:val="00F654C7"/>
    <w:rsid w:val="00F654F0"/>
    <w:rsid w:val="00F6563F"/>
    <w:rsid w:val="00F657F5"/>
    <w:rsid w:val="00F65B4E"/>
    <w:rsid w:val="00F65CC3"/>
    <w:rsid w:val="00F65EA1"/>
    <w:rsid w:val="00F66243"/>
    <w:rsid w:val="00F66403"/>
    <w:rsid w:val="00F66665"/>
    <w:rsid w:val="00F67304"/>
    <w:rsid w:val="00F67C68"/>
    <w:rsid w:val="00F67E0B"/>
    <w:rsid w:val="00F7004F"/>
    <w:rsid w:val="00F7151D"/>
    <w:rsid w:val="00F71E39"/>
    <w:rsid w:val="00F7202E"/>
    <w:rsid w:val="00F720F2"/>
    <w:rsid w:val="00F7236A"/>
    <w:rsid w:val="00F723B4"/>
    <w:rsid w:val="00F72F00"/>
    <w:rsid w:val="00F72F58"/>
    <w:rsid w:val="00F73AB0"/>
    <w:rsid w:val="00F73BC8"/>
    <w:rsid w:val="00F73EB7"/>
    <w:rsid w:val="00F74266"/>
    <w:rsid w:val="00F74793"/>
    <w:rsid w:val="00F75576"/>
    <w:rsid w:val="00F75821"/>
    <w:rsid w:val="00F759D7"/>
    <w:rsid w:val="00F761BC"/>
    <w:rsid w:val="00F764FA"/>
    <w:rsid w:val="00F766F3"/>
    <w:rsid w:val="00F77130"/>
    <w:rsid w:val="00F772DD"/>
    <w:rsid w:val="00F776D2"/>
    <w:rsid w:val="00F77A20"/>
    <w:rsid w:val="00F77E03"/>
    <w:rsid w:val="00F808B5"/>
    <w:rsid w:val="00F809F0"/>
    <w:rsid w:val="00F81A06"/>
    <w:rsid w:val="00F81A4D"/>
    <w:rsid w:val="00F8236D"/>
    <w:rsid w:val="00F827FB"/>
    <w:rsid w:val="00F82D06"/>
    <w:rsid w:val="00F83077"/>
    <w:rsid w:val="00F83122"/>
    <w:rsid w:val="00F838E7"/>
    <w:rsid w:val="00F83B4E"/>
    <w:rsid w:val="00F84115"/>
    <w:rsid w:val="00F846FA"/>
    <w:rsid w:val="00F848B4"/>
    <w:rsid w:val="00F84DAC"/>
    <w:rsid w:val="00F85184"/>
    <w:rsid w:val="00F852A5"/>
    <w:rsid w:val="00F855DA"/>
    <w:rsid w:val="00F85AF0"/>
    <w:rsid w:val="00F85E91"/>
    <w:rsid w:val="00F86536"/>
    <w:rsid w:val="00F8676C"/>
    <w:rsid w:val="00F868AD"/>
    <w:rsid w:val="00F868DE"/>
    <w:rsid w:val="00F8696A"/>
    <w:rsid w:val="00F86F6F"/>
    <w:rsid w:val="00F87111"/>
    <w:rsid w:val="00F87183"/>
    <w:rsid w:val="00F87229"/>
    <w:rsid w:val="00F87283"/>
    <w:rsid w:val="00F877F7"/>
    <w:rsid w:val="00F87C8A"/>
    <w:rsid w:val="00F903E7"/>
    <w:rsid w:val="00F90749"/>
    <w:rsid w:val="00F91213"/>
    <w:rsid w:val="00F91612"/>
    <w:rsid w:val="00F91710"/>
    <w:rsid w:val="00F9175D"/>
    <w:rsid w:val="00F9216B"/>
    <w:rsid w:val="00F921B9"/>
    <w:rsid w:val="00F9235D"/>
    <w:rsid w:val="00F928FC"/>
    <w:rsid w:val="00F92C37"/>
    <w:rsid w:val="00F92CB0"/>
    <w:rsid w:val="00F92DC6"/>
    <w:rsid w:val="00F92EAB"/>
    <w:rsid w:val="00F930C7"/>
    <w:rsid w:val="00F932A0"/>
    <w:rsid w:val="00F93472"/>
    <w:rsid w:val="00F9443D"/>
    <w:rsid w:val="00F94CBB"/>
    <w:rsid w:val="00F94DC8"/>
    <w:rsid w:val="00F94E5D"/>
    <w:rsid w:val="00F95186"/>
    <w:rsid w:val="00F95231"/>
    <w:rsid w:val="00F954C1"/>
    <w:rsid w:val="00F95F62"/>
    <w:rsid w:val="00F964E6"/>
    <w:rsid w:val="00F965FD"/>
    <w:rsid w:val="00F96896"/>
    <w:rsid w:val="00F969DD"/>
    <w:rsid w:val="00F96CEC"/>
    <w:rsid w:val="00F96F02"/>
    <w:rsid w:val="00F96F33"/>
    <w:rsid w:val="00F9737B"/>
    <w:rsid w:val="00FA01CB"/>
    <w:rsid w:val="00FA02BF"/>
    <w:rsid w:val="00FA21B0"/>
    <w:rsid w:val="00FA2427"/>
    <w:rsid w:val="00FA24E0"/>
    <w:rsid w:val="00FA2D47"/>
    <w:rsid w:val="00FA322E"/>
    <w:rsid w:val="00FA32C5"/>
    <w:rsid w:val="00FA3764"/>
    <w:rsid w:val="00FA3C41"/>
    <w:rsid w:val="00FA3E09"/>
    <w:rsid w:val="00FA4A3E"/>
    <w:rsid w:val="00FA50D2"/>
    <w:rsid w:val="00FA51AE"/>
    <w:rsid w:val="00FA5202"/>
    <w:rsid w:val="00FA594B"/>
    <w:rsid w:val="00FA5A49"/>
    <w:rsid w:val="00FA5FF5"/>
    <w:rsid w:val="00FA63B2"/>
    <w:rsid w:val="00FA6BF3"/>
    <w:rsid w:val="00FA6CF7"/>
    <w:rsid w:val="00FA6DB2"/>
    <w:rsid w:val="00FA6FC2"/>
    <w:rsid w:val="00FA7107"/>
    <w:rsid w:val="00FA753C"/>
    <w:rsid w:val="00FA7DF3"/>
    <w:rsid w:val="00FB0200"/>
    <w:rsid w:val="00FB05A7"/>
    <w:rsid w:val="00FB11FB"/>
    <w:rsid w:val="00FB1701"/>
    <w:rsid w:val="00FB28A7"/>
    <w:rsid w:val="00FB28FA"/>
    <w:rsid w:val="00FB32DE"/>
    <w:rsid w:val="00FB3498"/>
    <w:rsid w:val="00FB36DD"/>
    <w:rsid w:val="00FB3776"/>
    <w:rsid w:val="00FB45EE"/>
    <w:rsid w:val="00FB46BA"/>
    <w:rsid w:val="00FB5358"/>
    <w:rsid w:val="00FB5595"/>
    <w:rsid w:val="00FB5C51"/>
    <w:rsid w:val="00FB5D50"/>
    <w:rsid w:val="00FB5E5F"/>
    <w:rsid w:val="00FB6D14"/>
    <w:rsid w:val="00FB6F06"/>
    <w:rsid w:val="00FB77B8"/>
    <w:rsid w:val="00FC055D"/>
    <w:rsid w:val="00FC0AE9"/>
    <w:rsid w:val="00FC105E"/>
    <w:rsid w:val="00FC1583"/>
    <w:rsid w:val="00FC19A4"/>
    <w:rsid w:val="00FC25A2"/>
    <w:rsid w:val="00FC2922"/>
    <w:rsid w:val="00FC2A23"/>
    <w:rsid w:val="00FC2C58"/>
    <w:rsid w:val="00FC314E"/>
    <w:rsid w:val="00FC3289"/>
    <w:rsid w:val="00FC3391"/>
    <w:rsid w:val="00FC38D7"/>
    <w:rsid w:val="00FC39B1"/>
    <w:rsid w:val="00FC3C4D"/>
    <w:rsid w:val="00FC4163"/>
    <w:rsid w:val="00FC45D6"/>
    <w:rsid w:val="00FC4D59"/>
    <w:rsid w:val="00FC4F69"/>
    <w:rsid w:val="00FC54D3"/>
    <w:rsid w:val="00FC5ACC"/>
    <w:rsid w:val="00FC5E35"/>
    <w:rsid w:val="00FC6DC9"/>
    <w:rsid w:val="00FC70D6"/>
    <w:rsid w:val="00FC7E8C"/>
    <w:rsid w:val="00FD05E4"/>
    <w:rsid w:val="00FD0B9C"/>
    <w:rsid w:val="00FD0FF5"/>
    <w:rsid w:val="00FD1101"/>
    <w:rsid w:val="00FD14CE"/>
    <w:rsid w:val="00FD1765"/>
    <w:rsid w:val="00FD1B6A"/>
    <w:rsid w:val="00FD1E51"/>
    <w:rsid w:val="00FD1EC5"/>
    <w:rsid w:val="00FD2368"/>
    <w:rsid w:val="00FD29A2"/>
    <w:rsid w:val="00FD3049"/>
    <w:rsid w:val="00FD30D0"/>
    <w:rsid w:val="00FD31C9"/>
    <w:rsid w:val="00FD32ED"/>
    <w:rsid w:val="00FD418D"/>
    <w:rsid w:val="00FD4363"/>
    <w:rsid w:val="00FD4678"/>
    <w:rsid w:val="00FD47D7"/>
    <w:rsid w:val="00FD4891"/>
    <w:rsid w:val="00FD5142"/>
    <w:rsid w:val="00FD5164"/>
    <w:rsid w:val="00FD5ED1"/>
    <w:rsid w:val="00FD5EF1"/>
    <w:rsid w:val="00FD5F21"/>
    <w:rsid w:val="00FD6373"/>
    <w:rsid w:val="00FD6605"/>
    <w:rsid w:val="00FD661D"/>
    <w:rsid w:val="00FD678E"/>
    <w:rsid w:val="00FD6A56"/>
    <w:rsid w:val="00FD7C52"/>
    <w:rsid w:val="00FE001C"/>
    <w:rsid w:val="00FE041D"/>
    <w:rsid w:val="00FE1076"/>
    <w:rsid w:val="00FE12B2"/>
    <w:rsid w:val="00FE1349"/>
    <w:rsid w:val="00FE17A3"/>
    <w:rsid w:val="00FE1B3B"/>
    <w:rsid w:val="00FE1C70"/>
    <w:rsid w:val="00FE26DA"/>
    <w:rsid w:val="00FE2C24"/>
    <w:rsid w:val="00FE3318"/>
    <w:rsid w:val="00FE3483"/>
    <w:rsid w:val="00FE386C"/>
    <w:rsid w:val="00FE3988"/>
    <w:rsid w:val="00FE3B6F"/>
    <w:rsid w:val="00FE3E9D"/>
    <w:rsid w:val="00FE4163"/>
    <w:rsid w:val="00FE4255"/>
    <w:rsid w:val="00FE46A5"/>
    <w:rsid w:val="00FE58FE"/>
    <w:rsid w:val="00FE5A92"/>
    <w:rsid w:val="00FE5F14"/>
    <w:rsid w:val="00FE68D0"/>
    <w:rsid w:val="00FE6BAF"/>
    <w:rsid w:val="00FE6D4B"/>
    <w:rsid w:val="00FE7284"/>
    <w:rsid w:val="00FE778B"/>
    <w:rsid w:val="00FF0A2F"/>
    <w:rsid w:val="00FF0B76"/>
    <w:rsid w:val="00FF17AD"/>
    <w:rsid w:val="00FF19D4"/>
    <w:rsid w:val="00FF1EE2"/>
    <w:rsid w:val="00FF2B44"/>
    <w:rsid w:val="00FF405D"/>
    <w:rsid w:val="00FF462A"/>
    <w:rsid w:val="00FF478A"/>
    <w:rsid w:val="00FF4871"/>
    <w:rsid w:val="00FF5AE5"/>
    <w:rsid w:val="00FF5C82"/>
    <w:rsid w:val="00FF66BA"/>
    <w:rsid w:val="00FF6BC1"/>
    <w:rsid w:val="00FF6E0C"/>
    <w:rsid w:val="00FF6F2D"/>
    <w:rsid w:val="00FF7014"/>
    <w:rsid w:val="00FF7454"/>
    <w:rsid w:val="00FF7685"/>
    <w:rsid w:val="00FF7756"/>
    <w:rsid w:val="00FF78D2"/>
    <w:rsid w:val="00FF7CDE"/>
    <w:rsid w:val="00FF7E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lsdException w:name="table of figures" w:uiPriority="0"/>
    <w:lsdException w:name="page number" w:uiPriority="0"/>
    <w:lsdException w:name="List" w:uiPriority="0"/>
    <w:lsdException w:name="List Bullet" w:uiPriority="0"/>
    <w:lsdException w:name="List Number"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FollowedHyperlink" w:uiPriority="0"/>
    <w:lsdException w:name="Strong" w:semiHidden="0" w:uiPriority="0" w:unhideWhenUsed="0"/>
    <w:lsdException w:name="Emphasis" w:semiHidden="0" w:uiPriority="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af">
    <w:name w:val="Normal"/>
    <w:qFormat/>
    <w:rsid w:val="00B1028C"/>
    <w:pPr>
      <w:spacing w:after="0" w:line="360" w:lineRule="auto"/>
      <w:ind w:firstLine="709"/>
      <w:jc w:val="both"/>
    </w:pPr>
    <w:rPr>
      <w:rFonts w:ascii="Times New Roman" w:hAnsi="Times New Roman" w:cs="Times New Roman"/>
      <w:sz w:val="28"/>
      <w:szCs w:val="28"/>
    </w:rPr>
  </w:style>
  <w:style w:type="paragraph" w:styleId="11">
    <w:name w:val="heading 1"/>
    <w:aliases w:val="Тезисы"/>
    <w:basedOn w:val="af"/>
    <w:next w:val="af"/>
    <w:link w:val="12"/>
    <w:uiPriority w:val="9"/>
    <w:qFormat/>
    <w:rsid w:val="00916D70"/>
    <w:pPr>
      <w:keepNext/>
      <w:pageBreakBefore/>
      <w:suppressAutoHyphens/>
      <w:spacing w:before="360" w:after="360"/>
      <w:outlineLvl w:val="0"/>
    </w:pPr>
    <w:rPr>
      <w:rFonts w:eastAsiaTheme="majorEastAsia"/>
      <w:bCs/>
      <w:caps/>
      <w:lang w:eastAsia="en-US"/>
    </w:rPr>
  </w:style>
  <w:style w:type="paragraph" w:styleId="20">
    <w:name w:val="heading 2"/>
    <w:basedOn w:val="af"/>
    <w:next w:val="af"/>
    <w:link w:val="21"/>
    <w:unhideWhenUsed/>
    <w:rsid w:val="00916D70"/>
    <w:pPr>
      <w:keepNext/>
      <w:keepLines/>
      <w:suppressAutoHyphens/>
      <w:spacing w:before="240"/>
      <w:outlineLvl w:val="1"/>
    </w:pPr>
    <w:rPr>
      <w:rFonts w:asciiTheme="majorHAnsi" w:eastAsiaTheme="majorEastAsia" w:hAnsiTheme="majorHAnsi" w:cstheme="majorBidi"/>
      <w:b/>
      <w:bCs/>
      <w:color w:val="4F81BD" w:themeColor="accent1"/>
      <w:szCs w:val="26"/>
      <w:lang w:eastAsia="en-US"/>
    </w:rPr>
  </w:style>
  <w:style w:type="paragraph" w:styleId="30">
    <w:name w:val="heading 3"/>
    <w:basedOn w:val="af"/>
    <w:next w:val="af"/>
    <w:link w:val="31"/>
    <w:unhideWhenUsed/>
    <w:rsid w:val="00916D70"/>
    <w:pPr>
      <w:keepNext/>
      <w:keepLines/>
      <w:suppressAutoHyphens/>
      <w:spacing w:before="200"/>
      <w:outlineLvl w:val="2"/>
    </w:pPr>
    <w:rPr>
      <w:rFonts w:eastAsiaTheme="majorEastAsia" w:cstheme="majorBidi"/>
      <w:b/>
      <w:bCs/>
      <w:lang w:eastAsia="en-US"/>
    </w:rPr>
  </w:style>
  <w:style w:type="paragraph" w:styleId="4">
    <w:name w:val="heading 4"/>
    <w:basedOn w:val="af"/>
    <w:next w:val="af"/>
    <w:link w:val="40"/>
    <w:unhideWhenUsed/>
    <w:rsid w:val="00CF6AE3"/>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f"/>
    <w:next w:val="af"/>
    <w:link w:val="50"/>
    <w:rsid w:val="000B12D3"/>
    <w:pPr>
      <w:keepNext/>
      <w:numPr>
        <w:numId w:val="7"/>
      </w:numPr>
      <w:spacing w:before="240"/>
      <w:jc w:val="left"/>
      <w:outlineLvl w:val="4"/>
    </w:pPr>
    <w:rPr>
      <w:rFonts w:eastAsia="Times New Roman"/>
      <w:i/>
      <w:szCs w:val="20"/>
    </w:rPr>
  </w:style>
  <w:style w:type="paragraph" w:styleId="6">
    <w:name w:val="heading 6"/>
    <w:basedOn w:val="af"/>
    <w:next w:val="af"/>
    <w:link w:val="60"/>
    <w:unhideWhenUsed/>
    <w:rsid w:val="00CF6AE3"/>
    <w:pPr>
      <w:keepNext/>
      <w:keepLines/>
      <w:spacing w:before="40"/>
      <w:ind w:left="1152" w:hanging="1152"/>
      <w:outlineLvl w:val="5"/>
    </w:pPr>
    <w:rPr>
      <w:rFonts w:asciiTheme="majorHAnsi" w:eastAsiaTheme="majorEastAsia" w:hAnsiTheme="majorHAnsi" w:cstheme="majorBidi"/>
      <w:color w:val="243F60" w:themeColor="accent1" w:themeShade="7F"/>
      <w:szCs w:val="22"/>
    </w:rPr>
  </w:style>
  <w:style w:type="paragraph" w:styleId="7">
    <w:name w:val="heading 7"/>
    <w:basedOn w:val="af"/>
    <w:next w:val="af"/>
    <w:link w:val="70"/>
    <w:unhideWhenUsed/>
    <w:rsid w:val="00CF6AE3"/>
    <w:pPr>
      <w:keepNext/>
      <w:keepLines/>
      <w:spacing w:before="40"/>
      <w:ind w:left="1296" w:hanging="1296"/>
      <w:outlineLvl w:val="6"/>
    </w:pPr>
    <w:rPr>
      <w:rFonts w:asciiTheme="majorHAnsi" w:eastAsiaTheme="majorEastAsia" w:hAnsiTheme="majorHAnsi" w:cstheme="majorBidi"/>
      <w:i/>
      <w:iCs/>
      <w:color w:val="243F60" w:themeColor="accent1" w:themeShade="7F"/>
      <w:szCs w:val="22"/>
    </w:rPr>
  </w:style>
  <w:style w:type="paragraph" w:styleId="8">
    <w:name w:val="heading 8"/>
    <w:basedOn w:val="af"/>
    <w:next w:val="af"/>
    <w:link w:val="80"/>
    <w:unhideWhenUsed/>
    <w:rsid w:val="00CF6AE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f"/>
    <w:next w:val="af"/>
    <w:link w:val="90"/>
    <w:unhideWhenUsed/>
    <w:rsid w:val="00CF6AE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a2">
    <w:name w:val="Название таблицы многоур. (НИР)"/>
    <w:basedOn w:val="af"/>
    <w:next w:val="af"/>
    <w:uiPriority w:val="2"/>
    <w:unhideWhenUsed/>
    <w:qFormat/>
    <w:rsid w:val="008B6C2F"/>
    <w:pPr>
      <w:keepNext/>
      <w:numPr>
        <w:ilvl w:val="7"/>
        <w:numId w:val="3"/>
      </w:numPr>
      <w:spacing w:before="240" w:after="120" w:line="240" w:lineRule="auto"/>
    </w:pPr>
    <w:rPr>
      <w:rFonts w:eastAsiaTheme="minorHAnsi"/>
      <w:lang w:eastAsia="en-US"/>
    </w:rPr>
  </w:style>
  <w:style w:type="paragraph" w:customStyle="1" w:styleId="a">
    <w:name w:val="Ненумеров. абзац (НИР)"/>
    <w:basedOn w:val="af"/>
    <w:link w:val="af3"/>
    <w:uiPriority w:val="3"/>
    <w:rsid w:val="00916D70"/>
    <w:pPr>
      <w:numPr>
        <w:numId w:val="1"/>
      </w:numPr>
    </w:pPr>
    <w:rPr>
      <w:rFonts w:eastAsiaTheme="minorHAnsi"/>
      <w:lang w:eastAsia="en-US"/>
    </w:rPr>
  </w:style>
  <w:style w:type="character" w:customStyle="1" w:styleId="af3">
    <w:name w:val="Ненумеров. абзац (НИР) Знак"/>
    <w:basedOn w:val="af0"/>
    <w:link w:val="a"/>
    <w:uiPriority w:val="3"/>
    <w:rsid w:val="00916D70"/>
    <w:rPr>
      <w:rFonts w:ascii="Times New Roman" w:eastAsiaTheme="minorHAnsi" w:hAnsi="Times New Roman" w:cs="Times New Roman"/>
      <w:sz w:val="28"/>
      <w:szCs w:val="28"/>
      <w:lang w:eastAsia="en-US"/>
    </w:rPr>
  </w:style>
  <w:style w:type="paragraph" w:customStyle="1" w:styleId="ad">
    <w:name w:val="Название таблицы одноур. (НИР)"/>
    <w:basedOn w:val="a2"/>
    <w:rsid w:val="00AD1F84"/>
    <w:pPr>
      <w:numPr>
        <w:ilvl w:val="0"/>
        <w:numId w:val="4"/>
      </w:numPr>
    </w:pPr>
  </w:style>
  <w:style w:type="paragraph" w:customStyle="1" w:styleId="a1">
    <w:name w:val="Номер формулы (НИР)"/>
    <w:basedOn w:val="af"/>
    <w:next w:val="af"/>
    <w:link w:val="af4"/>
    <w:uiPriority w:val="6"/>
    <w:qFormat/>
    <w:rsid w:val="00916D70"/>
    <w:pPr>
      <w:numPr>
        <w:ilvl w:val="6"/>
        <w:numId w:val="3"/>
      </w:numPr>
      <w:jc w:val="right"/>
    </w:pPr>
    <w:rPr>
      <w:rFonts w:eastAsiaTheme="minorHAnsi"/>
      <w:lang w:val="en-US" w:eastAsia="en-US"/>
    </w:rPr>
  </w:style>
  <w:style w:type="character" w:customStyle="1" w:styleId="af4">
    <w:name w:val="Номер формулы (НИР) Знак"/>
    <w:basedOn w:val="af0"/>
    <w:link w:val="a1"/>
    <w:uiPriority w:val="6"/>
    <w:rsid w:val="00916D70"/>
    <w:rPr>
      <w:rFonts w:ascii="Times New Roman" w:eastAsiaTheme="minorHAnsi" w:hAnsi="Times New Roman" w:cs="Times New Roman"/>
      <w:sz w:val="28"/>
      <w:szCs w:val="28"/>
      <w:lang w:val="en-US" w:eastAsia="en-US"/>
    </w:rPr>
  </w:style>
  <w:style w:type="paragraph" w:customStyle="1" w:styleId="ab">
    <w:name w:val="Нумерован. абзац (НИР)"/>
    <w:basedOn w:val="af"/>
    <w:link w:val="af5"/>
    <w:uiPriority w:val="2"/>
    <w:rsid w:val="00916D70"/>
    <w:pPr>
      <w:numPr>
        <w:numId w:val="2"/>
      </w:numPr>
    </w:pPr>
    <w:rPr>
      <w:rFonts w:eastAsiaTheme="minorHAnsi"/>
      <w:lang w:eastAsia="en-US"/>
    </w:rPr>
  </w:style>
  <w:style w:type="character" w:customStyle="1" w:styleId="af5">
    <w:name w:val="Нумерован. абзац (НИР) Знак"/>
    <w:basedOn w:val="af0"/>
    <w:link w:val="ab"/>
    <w:uiPriority w:val="2"/>
    <w:rsid w:val="00916D70"/>
    <w:rPr>
      <w:rFonts w:ascii="Times New Roman" w:eastAsiaTheme="minorHAnsi" w:hAnsi="Times New Roman" w:cs="Times New Roman"/>
      <w:sz w:val="28"/>
      <w:szCs w:val="28"/>
      <w:lang w:eastAsia="en-US"/>
    </w:rPr>
  </w:style>
  <w:style w:type="paragraph" w:customStyle="1" w:styleId="a4">
    <w:name w:val="Подпись рисунка одноур. (НИР)"/>
    <w:basedOn w:val="a3"/>
    <w:next w:val="af"/>
    <w:uiPriority w:val="5"/>
    <w:unhideWhenUsed/>
    <w:rsid w:val="00AD1F84"/>
    <w:pPr>
      <w:numPr>
        <w:ilvl w:val="0"/>
        <w:numId w:val="5"/>
      </w:numPr>
    </w:pPr>
  </w:style>
  <w:style w:type="paragraph" w:customStyle="1" w:styleId="a3">
    <w:name w:val="Подпись рисунка многоур. (НИР)"/>
    <w:basedOn w:val="af"/>
    <w:next w:val="af"/>
    <w:uiPriority w:val="5"/>
    <w:unhideWhenUsed/>
    <w:qFormat/>
    <w:rsid w:val="008B6C2F"/>
    <w:pPr>
      <w:numPr>
        <w:ilvl w:val="8"/>
        <w:numId w:val="3"/>
      </w:numPr>
      <w:spacing w:before="120" w:after="480" w:line="240" w:lineRule="auto"/>
      <w:jc w:val="center"/>
    </w:pPr>
    <w:rPr>
      <w:rFonts w:eastAsiaTheme="minorHAnsi"/>
      <w:lang w:eastAsia="en-US"/>
    </w:rPr>
  </w:style>
  <w:style w:type="paragraph" w:customStyle="1" w:styleId="af6">
    <w:name w:val="Рисунок (НИР)"/>
    <w:basedOn w:val="af"/>
    <w:next w:val="af"/>
    <w:uiPriority w:val="4"/>
    <w:rsid w:val="008B6C2F"/>
    <w:pPr>
      <w:keepNext/>
      <w:widowControl w:val="0"/>
      <w:spacing w:before="240" w:line="240" w:lineRule="auto"/>
      <w:ind w:firstLine="0"/>
      <w:jc w:val="center"/>
    </w:pPr>
    <w:rPr>
      <w:rFonts w:eastAsiaTheme="minorHAnsi"/>
      <w:lang w:eastAsia="en-US"/>
    </w:rPr>
  </w:style>
  <w:style w:type="character" w:customStyle="1" w:styleId="12">
    <w:name w:val="Заголовок 1 Знак"/>
    <w:aliases w:val="Тезисы Знак"/>
    <w:basedOn w:val="af0"/>
    <w:link w:val="11"/>
    <w:uiPriority w:val="9"/>
    <w:rsid w:val="00916D70"/>
    <w:rPr>
      <w:rFonts w:ascii="Times New Roman" w:eastAsiaTheme="majorEastAsia" w:hAnsi="Times New Roman" w:cs="Times New Roman"/>
      <w:bCs/>
      <w:caps/>
      <w:sz w:val="28"/>
      <w:szCs w:val="28"/>
      <w:lang w:eastAsia="en-US"/>
    </w:rPr>
  </w:style>
  <w:style w:type="character" w:customStyle="1" w:styleId="21">
    <w:name w:val="Заголовок 2 Знак"/>
    <w:basedOn w:val="af0"/>
    <w:link w:val="20"/>
    <w:uiPriority w:val="9"/>
    <w:rsid w:val="00916D70"/>
    <w:rPr>
      <w:rFonts w:asciiTheme="majorHAnsi" w:eastAsiaTheme="majorEastAsia" w:hAnsiTheme="majorHAnsi" w:cstheme="majorBidi"/>
      <w:b/>
      <w:bCs/>
      <w:color w:val="4F81BD" w:themeColor="accent1"/>
      <w:sz w:val="28"/>
      <w:szCs w:val="26"/>
      <w:lang w:eastAsia="en-US"/>
    </w:rPr>
  </w:style>
  <w:style w:type="character" w:customStyle="1" w:styleId="31">
    <w:name w:val="Заголовок 3 Знак"/>
    <w:basedOn w:val="af0"/>
    <w:link w:val="30"/>
    <w:uiPriority w:val="9"/>
    <w:rsid w:val="00916D70"/>
    <w:rPr>
      <w:rFonts w:eastAsiaTheme="majorEastAsia" w:cstheme="majorBidi"/>
      <w:b/>
      <w:bCs/>
      <w:sz w:val="28"/>
      <w:szCs w:val="28"/>
      <w:lang w:eastAsia="en-US"/>
    </w:rPr>
  </w:style>
  <w:style w:type="paragraph" w:customStyle="1" w:styleId="af7">
    <w:name w:val="Текст таблицы (НИР)"/>
    <w:basedOn w:val="af"/>
    <w:link w:val="af8"/>
    <w:uiPriority w:val="2"/>
    <w:rsid w:val="000501F0"/>
    <w:pPr>
      <w:suppressAutoHyphens/>
      <w:spacing w:line="240" w:lineRule="auto"/>
      <w:ind w:firstLine="0"/>
      <w:contextualSpacing/>
    </w:pPr>
    <w:rPr>
      <w:rFonts w:eastAsiaTheme="minorHAnsi"/>
      <w:sz w:val="24"/>
      <w:lang w:eastAsia="en-US"/>
    </w:rPr>
  </w:style>
  <w:style w:type="character" w:customStyle="1" w:styleId="af8">
    <w:name w:val="Текст таблицы (НИР) Знак"/>
    <w:basedOn w:val="af0"/>
    <w:link w:val="af7"/>
    <w:uiPriority w:val="2"/>
    <w:rsid w:val="000501F0"/>
    <w:rPr>
      <w:rFonts w:ascii="Times New Roman" w:eastAsiaTheme="minorHAnsi" w:hAnsi="Times New Roman" w:cs="Times New Roman"/>
      <w:sz w:val="24"/>
      <w:szCs w:val="28"/>
      <w:lang w:eastAsia="en-US"/>
    </w:rPr>
  </w:style>
  <w:style w:type="paragraph" w:customStyle="1" w:styleId="3">
    <w:name w:val="Подраздел 3 (НИР)"/>
    <w:basedOn w:val="2"/>
    <w:link w:val="32"/>
    <w:qFormat/>
    <w:rsid w:val="00916D70"/>
    <w:pPr>
      <w:numPr>
        <w:ilvl w:val="3"/>
      </w:numPr>
      <w:spacing w:before="0" w:after="0"/>
    </w:pPr>
    <w:rPr>
      <w:i/>
    </w:rPr>
  </w:style>
  <w:style w:type="paragraph" w:customStyle="1" w:styleId="ae">
    <w:name w:val="Раздел (НИР)"/>
    <w:basedOn w:val="11"/>
    <w:link w:val="af9"/>
    <w:qFormat/>
    <w:rsid w:val="00303200"/>
    <w:pPr>
      <w:pageBreakBefore w:val="0"/>
      <w:numPr>
        <w:numId w:val="18"/>
      </w:numPr>
      <w:spacing w:before="0" w:after="120"/>
      <w:jc w:val="left"/>
    </w:pPr>
    <w:rPr>
      <w:b/>
      <w:sz w:val="32"/>
    </w:rPr>
  </w:style>
  <w:style w:type="character" w:customStyle="1" w:styleId="af9">
    <w:name w:val="Раздел (НИР) Знак"/>
    <w:basedOn w:val="12"/>
    <w:link w:val="ae"/>
    <w:rsid w:val="00303200"/>
    <w:rPr>
      <w:rFonts w:ascii="Times New Roman" w:eastAsiaTheme="majorEastAsia" w:hAnsi="Times New Roman" w:cs="Times New Roman"/>
      <w:b/>
      <w:bCs/>
      <w:caps/>
      <w:sz w:val="32"/>
      <w:szCs w:val="28"/>
      <w:lang w:eastAsia="en-US"/>
    </w:rPr>
  </w:style>
  <w:style w:type="paragraph" w:customStyle="1" w:styleId="10">
    <w:name w:val="Подраздел 1 (НИР)"/>
    <w:basedOn w:val="ae"/>
    <w:link w:val="13"/>
    <w:qFormat/>
    <w:rsid w:val="00697944"/>
    <w:pPr>
      <w:numPr>
        <w:ilvl w:val="1"/>
      </w:numPr>
      <w:spacing w:before="240"/>
      <w:jc w:val="both"/>
      <w:outlineLvl w:val="1"/>
    </w:pPr>
    <w:rPr>
      <w:caps w:val="0"/>
    </w:rPr>
  </w:style>
  <w:style w:type="character" w:customStyle="1" w:styleId="13">
    <w:name w:val="Подраздел 1 (НИР) Знак"/>
    <w:basedOn w:val="af9"/>
    <w:link w:val="10"/>
    <w:rsid w:val="00697944"/>
    <w:rPr>
      <w:rFonts w:ascii="Times New Roman" w:eastAsiaTheme="majorEastAsia" w:hAnsi="Times New Roman" w:cs="Times New Roman"/>
      <w:b/>
      <w:bCs/>
      <w:caps w:val="0"/>
      <w:sz w:val="32"/>
      <w:szCs w:val="28"/>
      <w:lang w:eastAsia="en-US"/>
    </w:rPr>
  </w:style>
  <w:style w:type="paragraph" w:customStyle="1" w:styleId="2">
    <w:name w:val="Подраздел 2 (НИР)"/>
    <w:basedOn w:val="10"/>
    <w:link w:val="22"/>
    <w:uiPriority w:val="1"/>
    <w:qFormat/>
    <w:rsid w:val="00224A54"/>
    <w:pPr>
      <w:numPr>
        <w:ilvl w:val="2"/>
      </w:numPr>
      <w:outlineLvl w:val="2"/>
    </w:pPr>
    <w:rPr>
      <w:b w:val="0"/>
    </w:rPr>
  </w:style>
  <w:style w:type="character" w:customStyle="1" w:styleId="22">
    <w:name w:val="Подраздел 2 (НИР) Знак"/>
    <w:basedOn w:val="13"/>
    <w:link w:val="2"/>
    <w:uiPriority w:val="1"/>
    <w:rsid w:val="00224A54"/>
    <w:rPr>
      <w:rFonts w:ascii="Times New Roman" w:eastAsiaTheme="majorEastAsia" w:hAnsi="Times New Roman" w:cs="Times New Roman"/>
      <w:b w:val="0"/>
      <w:bCs/>
      <w:caps w:val="0"/>
      <w:sz w:val="32"/>
      <w:szCs w:val="28"/>
      <w:lang w:eastAsia="en-US"/>
    </w:rPr>
  </w:style>
  <w:style w:type="character" w:customStyle="1" w:styleId="32">
    <w:name w:val="Подраздел 3 (НИР) Знак"/>
    <w:basedOn w:val="22"/>
    <w:link w:val="3"/>
    <w:rsid w:val="00916D70"/>
    <w:rPr>
      <w:rFonts w:ascii="Times New Roman" w:eastAsiaTheme="majorEastAsia" w:hAnsi="Times New Roman" w:cs="Times New Roman"/>
      <w:b w:val="0"/>
      <w:bCs/>
      <w:i/>
      <w:caps w:val="0"/>
      <w:sz w:val="32"/>
      <w:szCs w:val="28"/>
      <w:lang w:eastAsia="en-US"/>
    </w:rPr>
  </w:style>
  <w:style w:type="paragraph" w:styleId="afa">
    <w:name w:val="No Spacing"/>
    <w:uiPriority w:val="1"/>
    <w:rsid w:val="00FE68D0"/>
    <w:pPr>
      <w:spacing w:after="0" w:line="240" w:lineRule="auto"/>
      <w:ind w:firstLine="709"/>
    </w:pPr>
    <w:rPr>
      <w:rFonts w:ascii="Times New Roman" w:hAnsi="Times New Roman" w:cs="Times New Roman"/>
      <w:sz w:val="28"/>
      <w:szCs w:val="28"/>
    </w:rPr>
  </w:style>
  <w:style w:type="paragraph" w:styleId="afb">
    <w:name w:val="footnote text"/>
    <w:basedOn w:val="af"/>
    <w:link w:val="afc"/>
    <w:uiPriority w:val="99"/>
    <w:rsid w:val="00A51CFB"/>
    <w:pPr>
      <w:spacing w:line="264" w:lineRule="auto"/>
    </w:pPr>
    <w:rPr>
      <w:sz w:val="24"/>
      <w:szCs w:val="20"/>
    </w:rPr>
  </w:style>
  <w:style w:type="character" w:customStyle="1" w:styleId="afc">
    <w:name w:val="Текст сноски Знак"/>
    <w:basedOn w:val="af0"/>
    <w:link w:val="afb"/>
    <w:uiPriority w:val="99"/>
    <w:rsid w:val="00A51CFB"/>
    <w:rPr>
      <w:rFonts w:ascii="Times New Roman" w:hAnsi="Times New Roman" w:cs="Times New Roman"/>
      <w:sz w:val="24"/>
      <w:szCs w:val="20"/>
    </w:rPr>
  </w:style>
  <w:style w:type="character" w:styleId="afd">
    <w:name w:val="footnote reference"/>
    <w:basedOn w:val="af0"/>
    <w:uiPriority w:val="99"/>
    <w:semiHidden/>
    <w:unhideWhenUsed/>
    <w:rsid w:val="00FE68D0"/>
    <w:rPr>
      <w:vertAlign w:val="superscript"/>
    </w:rPr>
  </w:style>
  <w:style w:type="table" w:styleId="afe">
    <w:name w:val="Table Grid"/>
    <w:basedOn w:val="af1"/>
    <w:uiPriority w:val="59"/>
    <w:rsid w:val="00433A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
    <w:name w:val="Body Text"/>
    <w:basedOn w:val="af"/>
    <w:link w:val="aff0"/>
    <w:unhideWhenUsed/>
    <w:rsid w:val="00AC4446"/>
    <w:pPr>
      <w:spacing w:after="120"/>
      <w:ind w:firstLine="567"/>
    </w:pPr>
    <w:rPr>
      <w:rFonts w:eastAsia="Times New Roman"/>
      <w:color w:val="FF0000"/>
      <w:szCs w:val="24"/>
    </w:rPr>
  </w:style>
  <w:style w:type="character" w:customStyle="1" w:styleId="aff0">
    <w:name w:val="Основной текст Знак"/>
    <w:basedOn w:val="af0"/>
    <w:link w:val="aff"/>
    <w:uiPriority w:val="99"/>
    <w:semiHidden/>
    <w:rsid w:val="00AC4446"/>
    <w:rPr>
      <w:rFonts w:ascii="Times New Roman" w:eastAsia="Times New Roman" w:hAnsi="Times New Roman" w:cs="Times New Roman"/>
      <w:color w:val="FF0000"/>
      <w:sz w:val="28"/>
      <w:szCs w:val="24"/>
    </w:rPr>
  </w:style>
  <w:style w:type="paragraph" w:customStyle="1" w:styleId="aff1">
    <w:name w:val="Рисунок"/>
    <w:basedOn w:val="af"/>
    <w:rsid w:val="00AD2A00"/>
    <w:pPr>
      <w:keepNext/>
      <w:spacing w:before="240" w:line="240" w:lineRule="auto"/>
      <w:ind w:firstLine="0"/>
      <w:jc w:val="center"/>
    </w:pPr>
    <w:rPr>
      <w:rFonts w:eastAsia="Times New Roman"/>
      <w:sz w:val="32"/>
      <w:szCs w:val="24"/>
    </w:rPr>
  </w:style>
  <w:style w:type="paragraph" w:styleId="aff2">
    <w:name w:val="caption"/>
    <w:basedOn w:val="af"/>
    <w:next w:val="af"/>
    <w:link w:val="aff3"/>
    <w:rsid w:val="00AD2A00"/>
    <w:pPr>
      <w:spacing w:before="120" w:after="360" w:line="240" w:lineRule="auto"/>
      <w:ind w:firstLine="0"/>
      <w:jc w:val="center"/>
    </w:pPr>
    <w:rPr>
      <w:rFonts w:eastAsia="Times New Roman"/>
      <w:bCs/>
      <w:szCs w:val="20"/>
    </w:rPr>
  </w:style>
  <w:style w:type="paragraph" w:styleId="aff4">
    <w:name w:val="List Paragraph"/>
    <w:basedOn w:val="af"/>
    <w:link w:val="aff5"/>
    <w:uiPriority w:val="34"/>
    <w:rsid w:val="00AD2A00"/>
    <w:pPr>
      <w:ind w:left="720" w:firstLine="567"/>
      <w:contextualSpacing/>
    </w:pPr>
    <w:rPr>
      <w:rFonts w:eastAsia="Times New Roman"/>
      <w:szCs w:val="24"/>
    </w:rPr>
  </w:style>
  <w:style w:type="paragraph" w:styleId="aff6">
    <w:name w:val="Balloon Text"/>
    <w:basedOn w:val="af"/>
    <w:link w:val="aff7"/>
    <w:uiPriority w:val="99"/>
    <w:semiHidden/>
    <w:unhideWhenUsed/>
    <w:rsid w:val="00AD2A00"/>
    <w:pPr>
      <w:spacing w:line="240" w:lineRule="auto"/>
    </w:pPr>
    <w:rPr>
      <w:rFonts w:ascii="Tahoma" w:hAnsi="Tahoma" w:cs="Tahoma"/>
      <w:sz w:val="16"/>
      <w:szCs w:val="16"/>
    </w:rPr>
  </w:style>
  <w:style w:type="character" w:customStyle="1" w:styleId="aff7">
    <w:name w:val="Текст выноски Знак"/>
    <w:basedOn w:val="af0"/>
    <w:link w:val="aff6"/>
    <w:uiPriority w:val="99"/>
    <w:semiHidden/>
    <w:rsid w:val="00AD2A00"/>
    <w:rPr>
      <w:rFonts w:ascii="Tahoma" w:hAnsi="Tahoma" w:cs="Tahoma"/>
      <w:sz w:val="16"/>
      <w:szCs w:val="16"/>
    </w:rPr>
  </w:style>
  <w:style w:type="paragraph" w:customStyle="1" w:styleId="a9">
    <w:name w:val="Нумерован. абзац без отступа (НИР)"/>
    <w:basedOn w:val="ab"/>
    <w:rsid w:val="00992062"/>
    <w:pPr>
      <w:numPr>
        <w:numId w:val="6"/>
      </w:numPr>
    </w:pPr>
  </w:style>
  <w:style w:type="paragraph" w:styleId="aa">
    <w:name w:val="Bibliography"/>
    <w:basedOn w:val="af"/>
    <w:next w:val="af"/>
    <w:unhideWhenUsed/>
    <w:rsid w:val="005142AA"/>
    <w:pPr>
      <w:numPr>
        <w:numId w:val="8"/>
      </w:numPr>
      <w:tabs>
        <w:tab w:val="left" w:pos="1134"/>
      </w:tabs>
    </w:pPr>
  </w:style>
  <w:style w:type="character" w:customStyle="1" w:styleId="50">
    <w:name w:val="Заголовок 5 Знак"/>
    <w:basedOn w:val="af0"/>
    <w:link w:val="5"/>
    <w:rsid w:val="000B12D3"/>
    <w:rPr>
      <w:rFonts w:ascii="Times New Roman" w:eastAsia="Times New Roman" w:hAnsi="Times New Roman" w:cs="Times New Roman"/>
      <w:i/>
      <w:sz w:val="28"/>
      <w:szCs w:val="20"/>
    </w:rPr>
  </w:style>
  <w:style w:type="character" w:styleId="aff8">
    <w:name w:val="Hyperlink"/>
    <w:basedOn w:val="af0"/>
    <w:uiPriority w:val="99"/>
    <w:unhideWhenUsed/>
    <w:rsid w:val="008C53BC"/>
    <w:rPr>
      <w:color w:val="000000" w:themeColor="text1"/>
      <w:u w:val="none"/>
    </w:rPr>
  </w:style>
  <w:style w:type="paragraph" w:customStyle="1" w:styleId="aff9">
    <w:name w:val="Шапка таблицы (НИР)"/>
    <w:basedOn w:val="af7"/>
    <w:uiPriority w:val="2"/>
    <w:rsid w:val="00C60CE3"/>
    <w:pPr>
      <w:suppressAutoHyphens w:val="0"/>
    </w:pPr>
    <w:rPr>
      <w:b/>
    </w:rPr>
  </w:style>
  <w:style w:type="paragraph" w:customStyle="1" w:styleId="affa">
    <w:name w:val="Листинг мелкий (НИР)"/>
    <w:basedOn w:val="af"/>
    <w:uiPriority w:val="5"/>
    <w:rsid w:val="00E86BFE"/>
    <w:pPr>
      <w:tabs>
        <w:tab w:val="left" w:pos="284"/>
      </w:tabs>
      <w:spacing w:line="240" w:lineRule="auto"/>
      <w:ind w:firstLine="0"/>
      <w:jc w:val="left"/>
    </w:pPr>
    <w:rPr>
      <w:rFonts w:ascii="Courier New" w:hAnsi="Courier New"/>
      <w:sz w:val="16"/>
      <w:lang w:val="en-US"/>
    </w:rPr>
  </w:style>
  <w:style w:type="character" w:styleId="affb">
    <w:name w:val="Placeholder Text"/>
    <w:basedOn w:val="af0"/>
    <w:uiPriority w:val="99"/>
    <w:semiHidden/>
    <w:rsid w:val="008A6383"/>
    <w:rPr>
      <w:color w:val="808080"/>
    </w:rPr>
  </w:style>
  <w:style w:type="paragraph" w:customStyle="1" w:styleId="affc">
    <w:name w:val="Листинг обычный (НИР)"/>
    <w:basedOn w:val="affa"/>
    <w:qFormat/>
    <w:rsid w:val="00FB77B8"/>
    <w:pPr>
      <w:tabs>
        <w:tab w:val="clear" w:pos="284"/>
        <w:tab w:val="left" w:pos="567"/>
      </w:tabs>
    </w:pPr>
    <w:rPr>
      <w:noProof/>
      <w:sz w:val="24"/>
    </w:rPr>
  </w:style>
  <w:style w:type="character" w:customStyle="1" w:styleId="40">
    <w:name w:val="Заголовок 4 Знак"/>
    <w:basedOn w:val="af0"/>
    <w:link w:val="4"/>
    <w:uiPriority w:val="9"/>
    <w:rsid w:val="00CF6AE3"/>
    <w:rPr>
      <w:rFonts w:asciiTheme="majorHAnsi" w:eastAsiaTheme="majorEastAsia" w:hAnsiTheme="majorHAnsi" w:cstheme="majorBidi"/>
      <w:b/>
      <w:bCs/>
      <w:i/>
      <w:iCs/>
      <w:color w:val="4F81BD" w:themeColor="accent1"/>
      <w:sz w:val="28"/>
      <w:szCs w:val="28"/>
    </w:rPr>
  </w:style>
  <w:style w:type="character" w:customStyle="1" w:styleId="60">
    <w:name w:val="Заголовок 6 Знак"/>
    <w:basedOn w:val="af0"/>
    <w:link w:val="6"/>
    <w:uiPriority w:val="9"/>
    <w:semiHidden/>
    <w:rsid w:val="00CF6AE3"/>
    <w:rPr>
      <w:rFonts w:asciiTheme="majorHAnsi" w:eastAsiaTheme="majorEastAsia" w:hAnsiTheme="majorHAnsi" w:cstheme="majorBidi"/>
      <w:color w:val="243F60" w:themeColor="accent1" w:themeShade="7F"/>
      <w:sz w:val="28"/>
    </w:rPr>
  </w:style>
  <w:style w:type="character" w:customStyle="1" w:styleId="70">
    <w:name w:val="Заголовок 7 Знак"/>
    <w:basedOn w:val="af0"/>
    <w:link w:val="7"/>
    <w:uiPriority w:val="9"/>
    <w:semiHidden/>
    <w:rsid w:val="00CF6AE3"/>
    <w:rPr>
      <w:rFonts w:asciiTheme="majorHAnsi" w:eastAsiaTheme="majorEastAsia" w:hAnsiTheme="majorHAnsi" w:cstheme="majorBidi"/>
      <w:i/>
      <w:iCs/>
      <w:color w:val="243F60" w:themeColor="accent1" w:themeShade="7F"/>
      <w:sz w:val="28"/>
    </w:rPr>
  </w:style>
  <w:style w:type="character" w:customStyle="1" w:styleId="80">
    <w:name w:val="Заголовок 8 Знак"/>
    <w:basedOn w:val="af0"/>
    <w:link w:val="8"/>
    <w:uiPriority w:val="9"/>
    <w:semiHidden/>
    <w:rsid w:val="00CF6AE3"/>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f0"/>
    <w:link w:val="9"/>
    <w:uiPriority w:val="9"/>
    <w:semiHidden/>
    <w:rsid w:val="00CF6AE3"/>
    <w:rPr>
      <w:rFonts w:asciiTheme="majorHAnsi" w:eastAsiaTheme="majorEastAsia" w:hAnsiTheme="majorHAnsi" w:cstheme="majorBidi"/>
      <w:i/>
      <w:iCs/>
      <w:color w:val="272727" w:themeColor="text1" w:themeTint="D8"/>
      <w:sz w:val="21"/>
      <w:szCs w:val="21"/>
    </w:rPr>
  </w:style>
  <w:style w:type="paragraph" w:customStyle="1" w:styleId="affd">
    <w:name w:val="(НИР) Название таблицы многоур."/>
    <w:basedOn w:val="af"/>
    <w:next w:val="af"/>
    <w:uiPriority w:val="6"/>
    <w:unhideWhenUsed/>
    <w:rsid w:val="00CF6AE3"/>
    <w:pPr>
      <w:keepNext/>
      <w:spacing w:before="240" w:after="120" w:line="240" w:lineRule="auto"/>
      <w:ind w:firstLine="0"/>
    </w:pPr>
    <w:rPr>
      <w:rFonts w:eastAsiaTheme="minorHAnsi"/>
      <w:lang w:eastAsia="en-US"/>
    </w:rPr>
  </w:style>
  <w:style w:type="paragraph" w:customStyle="1" w:styleId="affe">
    <w:name w:val="(НИР) Ненумеров. абзац"/>
    <w:basedOn w:val="af"/>
    <w:link w:val="afff"/>
    <w:uiPriority w:val="3"/>
    <w:rsid w:val="00CF6AE3"/>
    <w:rPr>
      <w:rFonts w:eastAsiaTheme="minorHAnsi"/>
      <w:lang w:eastAsia="en-US"/>
    </w:rPr>
  </w:style>
  <w:style w:type="character" w:customStyle="1" w:styleId="afff">
    <w:name w:val="(НИР) Ненумеров. абзац Знак"/>
    <w:basedOn w:val="af0"/>
    <w:link w:val="affe"/>
    <w:uiPriority w:val="3"/>
    <w:rsid w:val="00CF6AE3"/>
    <w:rPr>
      <w:rFonts w:ascii="Times New Roman" w:eastAsiaTheme="minorHAnsi" w:hAnsi="Times New Roman" w:cs="Times New Roman"/>
      <w:sz w:val="28"/>
      <w:szCs w:val="28"/>
      <w:lang w:eastAsia="en-US"/>
    </w:rPr>
  </w:style>
  <w:style w:type="paragraph" w:customStyle="1" w:styleId="afff0">
    <w:name w:val="(НИР) Название таблицы одноур."/>
    <w:basedOn w:val="affd"/>
    <w:rsid w:val="00CF6AE3"/>
  </w:style>
  <w:style w:type="paragraph" w:customStyle="1" w:styleId="afff1">
    <w:name w:val="(НИР) Номер формулы"/>
    <w:basedOn w:val="af"/>
    <w:next w:val="af"/>
    <w:link w:val="afff2"/>
    <w:uiPriority w:val="6"/>
    <w:rsid w:val="00CF6AE3"/>
    <w:pPr>
      <w:ind w:firstLine="0"/>
      <w:jc w:val="right"/>
    </w:pPr>
    <w:rPr>
      <w:rFonts w:eastAsiaTheme="minorHAnsi"/>
      <w:lang w:val="en-US" w:eastAsia="en-US"/>
    </w:rPr>
  </w:style>
  <w:style w:type="character" w:customStyle="1" w:styleId="afff2">
    <w:name w:val="(НИР) Номер формулы Знак"/>
    <w:basedOn w:val="af0"/>
    <w:link w:val="afff1"/>
    <w:uiPriority w:val="6"/>
    <w:rsid w:val="00CF6AE3"/>
    <w:rPr>
      <w:rFonts w:ascii="Times New Roman" w:eastAsiaTheme="minorHAnsi" w:hAnsi="Times New Roman" w:cs="Times New Roman"/>
      <w:sz w:val="28"/>
      <w:szCs w:val="28"/>
      <w:lang w:val="en-US" w:eastAsia="en-US"/>
    </w:rPr>
  </w:style>
  <w:style w:type="paragraph" w:customStyle="1" w:styleId="a5">
    <w:name w:val="(НИР) Нумерованный абзац"/>
    <w:basedOn w:val="af"/>
    <w:link w:val="afff3"/>
    <w:uiPriority w:val="2"/>
    <w:rsid w:val="00CE444E"/>
    <w:pPr>
      <w:numPr>
        <w:numId w:val="12"/>
      </w:numPr>
    </w:pPr>
    <w:rPr>
      <w:rFonts w:eastAsiaTheme="minorHAnsi"/>
      <w:lang w:eastAsia="en-US"/>
    </w:rPr>
  </w:style>
  <w:style w:type="character" w:customStyle="1" w:styleId="afff3">
    <w:name w:val="(НИР) Нумерованный абзац Знак"/>
    <w:basedOn w:val="af0"/>
    <w:link w:val="a5"/>
    <w:uiPriority w:val="2"/>
    <w:rsid w:val="00CE444E"/>
    <w:rPr>
      <w:rFonts w:ascii="Times New Roman" w:eastAsiaTheme="minorHAnsi" w:hAnsi="Times New Roman" w:cs="Times New Roman"/>
      <w:sz w:val="28"/>
      <w:szCs w:val="28"/>
      <w:lang w:eastAsia="en-US"/>
    </w:rPr>
  </w:style>
  <w:style w:type="paragraph" w:customStyle="1" w:styleId="afff4">
    <w:name w:val="(НИР) Название рисунка одноур."/>
    <w:basedOn w:val="afff5"/>
    <w:next w:val="af"/>
    <w:uiPriority w:val="5"/>
    <w:unhideWhenUsed/>
    <w:rsid w:val="00CF6AE3"/>
  </w:style>
  <w:style w:type="paragraph" w:customStyle="1" w:styleId="afff5">
    <w:name w:val="(НИР) Название рисунка многоур."/>
    <w:basedOn w:val="af"/>
    <w:next w:val="af"/>
    <w:uiPriority w:val="5"/>
    <w:unhideWhenUsed/>
    <w:rsid w:val="00CF6AE3"/>
    <w:pPr>
      <w:spacing w:before="120" w:after="480" w:line="240" w:lineRule="auto"/>
      <w:ind w:firstLine="0"/>
      <w:jc w:val="center"/>
    </w:pPr>
    <w:rPr>
      <w:rFonts w:eastAsiaTheme="minorHAnsi"/>
      <w:lang w:eastAsia="en-US"/>
    </w:rPr>
  </w:style>
  <w:style w:type="paragraph" w:customStyle="1" w:styleId="afff6">
    <w:name w:val="(НИР) Рисунок"/>
    <w:basedOn w:val="af"/>
    <w:next w:val="af"/>
    <w:uiPriority w:val="4"/>
    <w:rsid w:val="00CF6AE3"/>
    <w:pPr>
      <w:keepNext/>
      <w:widowControl w:val="0"/>
      <w:spacing w:before="240" w:line="240" w:lineRule="auto"/>
      <w:ind w:firstLine="0"/>
      <w:jc w:val="center"/>
    </w:pPr>
    <w:rPr>
      <w:rFonts w:eastAsiaTheme="minorHAnsi"/>
      <w:lang w:eastAsia="en-US"/>
    </w:rPr>
  </w:style>
  <w:style w:type="paragraph" w:customStyle="1" w:styleId="afff7">
    <w:name w:val="(НИР) Текст таблицы"/>
    <w:basedOn w:val="af"/>
    <w:link w:val="afff8"/>
    <w:uiPriority w:val="5"/>
    <w:rsid w:val="00CF6AE3"/>
    <w:pPr>
      <w:suppressAutoHyphens/>
      <w:spacing w:line="240" w:lineRule="auto"/>
      <w:ind w:firstLine="0"/>
      <w:contextualSpacing/>
    </w:pPr>
    <w:rPr>
      <w:rFonts w:eastAsiaTheme="minorHAnsi"/>
      <w:sz w:val="24"/>
      <w:lang w:eastAsia="en-US"/>
    </w:rPr>
  </w:style>
  <w:style w:type="character" w:customStyle="1" w:styleId="afff8">
    <w:name w:val="(НИР) Текст таблицы Знак"/>
    <w:basedOn w:val="af0"/>
    <w:link w:val="afff7"/>
    <w:uiPriority w:val="5"/>
    <w:rsid w:val="00CF6AE3"/>
    <w:rPr>
      <w:rFonts w:ascii="Times New Roman" w:eastAsiaTheme="minorHAnsi" w:hAnsi="Times New Roman" w:cs="Times New Roman"/>
      <w:sz w:val="24"/>
      <w:szCs w:val="28"/>
      <w:lang w:eastAsia="en-US"/>
    </w:rPr>
  </w:style>
  <w:style w:type="paragraph" w:customStyle="1" w:styleId="33">
    <w:name w:val="(НИР) Подраздел 3"/>
    <w:basedOn w:val="23"/>
    <w:link w:val="34"/>
    <w:rsid w:val="00CF6AE3"/>
    <w:pPr>
      <w:spacing w:before="0" w:after="0"/>
    </w:pPr>
    <w:rPr>
      <w:i/>
    </w:rPr>
  </w:style>
  <w:style w:type="paragraph" w:customStyle="1" w:styleId="23">
    <w:name w:val="(НИР) Подраздел 2"/>
    <w:basedOn w:val="14"/>
    <w:link w:val="24"/>
    <w:rsid w:val="00CF6AE3"/>
    <w:pPr>
      <w:spacing w:before="120" w:after="120"/>
    </w:pPr>
  </w:style>
  <w:style w:type="paragraph" w:customStyle="1" w:styleId="14">
    <w:name w:val="(НИР) Подраздел 1"/>
    <w:basedOn w:val="afff9"/>
    <w:link w:val="15"/>
    <w:rsid w:val="00CF6AE3"/>
    <w:pPr>
      <w:pageBreakBefore w:val="0"/>
      <w:spacing w:before="240" w:after="240"/>
    </w:pPr>
    <w:rPr>
      <w:caps w:val="0"/>
    </w:rPr>
  </w:style>
  <w:style w:type="paragraph" w:customStyle="1" w:styleId="afff9">
    <w:name w:val="(НИР) Раздел"/>
    <w:basedOn w:val="11"/>
    <w:link w:val="afffa"/>
    <w:rsid w:val="00676E4C"/>
    <w:pPr>
      <w:ind w:firstLine="0"/>
      <w:jc w:val="center"/>
    </w:pPr>
  </w:style>
  <w:style w:type="character" w:customStyle="1" w:styleId="afffa">
    <w:name w:val="(НИР) Раздел Знак"/>
    <w:basedOn w:val="12"/>
    <w:link w:val="afff9"/>
    <w:rsid w:val="00676E4C"/>
    <w:rPr>
      <w:rFonts w:ascii="Times New Roman" w:eastAsiaTheme="majorEastAsia" w:hAnsi="Times New Roman" w:cs="Times New Roman"/>
      <w:bCs/>
      <w:caps/>
      <w:sz w:val="28"/>
      <w:szCs w:val="28"/>
      <w:lang w:eastAsia="en-US"/>
    </w:rPr>
  </w:style>
  <w:style w:type="character" w:customStyle="1" w:styleId="15">
    <w:name w:val="(НИР) Подраздел 1 Знак"/>
    <w:basedOn w:val="afffa"/>
    <w:link w:val="14"/>
    <w:rsid w:val="00CF6AE3"/>
    <w:rPr>
      <w:rFonts w:ascii="Times New Roman" w:eastAsiaTheme="majorEastAsia" w:hAnsi="Times New Roman" w:cs="Times New Roman"/>
      <w:bCs/>
      <w:caps w:val="0"/>
      <w:sz w:val="28"/>
      <w:szCs w:val="28"/>
      <w:lang w:eastAsia="en-US"/>
    </w:rPr>
  </w:style>
  <w:style w:type="character" w:customStyle="1" w:styleId="24">
    <w:name w:val="(НИР) Подраздел 2 Знак"/>
    <w:basedOn w:val="15"/>
    <w:link w:val="23"/>
    <w:rsid w:val="00CF6AE3"/>
    <w:rPr>
      <w:rFonts w:ascii="Times New Roman" w:eastAsiaTheme="majorEastAsia" w:hAnsi="Times New Roman" w:cs="Times New Roman"/>
      <w:bCs/>
      <w:caps w:val="0"/>
      <w:sz w:val="28"/>
      <w:szCs w:val="28"/>
      <w:lang w:eastAsia="en-US"/>
    </w:rPr>
  </w:style>
  <w:style w:type="character" w:customStyle="1" w:styleId="34">
    <w:name w:val="(НИР) Подраздел 3 Знак"/>
    <w:basedOn w:val="24"/>
    <w:link w:val="33"/>
    <w:rsid w:val="00CF6AE3"/>
    <w:rPr>
      <w:rFonts w:ascii="Times New Roman" w:eastAsiaTheme="majorEastAsia" w:hAnsi="Times New Roman" w:cs="Times New Roman"/>
      <w:bCs/>
      <w:i/>
      <w:caps w:val="0"/>
      <w:sz w:val="28"/>
      <w:szCs w:val="28"/>
      <w:lang w:eastAsia="en-US"/>
    </w:rPr>
  </w:style>
  <w:style w:type="character" w:customStyle="1" w:styleId="aff3">
    <w:name w:val="Название объекта Знак"/>
    <w:basedOn w:val="af0"/>
    <w:link w:val="aff2"/>
    <w:rsid w:val="00CF6AE3"/>
    <w:rPr>
      <w:rFonts w:ascii="Times New Roman" w:eastAsia="Times New Roman" w:hAnsi="Times New Roman" w:cs="Times New Roman"/>
      <w:bCs/>
      <w:sz w:val="28"/>
      <w:szCs w:val="20"/>
    </w:rPr>
  </w:style>
  <w:style w:type="character" w:customStyle="1" w:styleId="aff5">
    <w:name w:val="Абзац списка Знак"/>
    <w:basedOn w:val="af0"/>
    <w:link w:val="aff4"/>
    <w:uiPriority w:val="34"/>
    <w:rsid w:val="00CF6AE3"/>
    <w:rPr>
      <w:rFonts w:ascii="Times New Roman" w:eastAsia="Times New Roman" w:hAnsi="Times New Roman" w:cs="Times New Roman"/>
      <w:sz w:val="28"/>
      <w:szCs w:val="24"/>
    </w:rPr>
  </w:style>
  <w:style w:type="paragraph" w:customStyle="1" w:styleId="afffb">
    <w:name w:val="(НИР) Нумерован. абзац без отступа"/>
    <w:basedOn w:val="a5"/>
    <w:rsid w:val="00CF6AE3"/>
    <w:pPr>
      <w:ind w:left="360" w:hanging="360"/>
    </w:pPr>
  </w:style>
  <w:style w:type="paragraph" w:customStyle="1" w:styleId="afffc">
    <w:name w:val="(НИР) Шапка таблицы"/>
    <w:basedOn w:val="afff7"/>
    <w:rsid w:val="00CF6AE3"/>
    <w:pPr>
      <w:suppressAutoHyphens w:val="0"/>
    </w:pPr>
    <w:rPr>
      <w:b/>
    </w:rPr>
  </w:style>
  <w:style w:type="paragraph" w:customStyle="1" w:styleId="afffd">
    <w:name w:val="(НИР) Листинг мелкий"/>
    <w:basedOn w:val="af"/>
    <w:rsid w:val="00CF6AE3"/>
    <w:pPr>
      <w:tabs>
        <w:tab w:val="left" w:pos="284"/>
      </w:tabs>
      <w:spacing w:line="240" w:lineRule="auto"/>
      <w:ind w:firstLine="0"/>
      <w:jc w:val="left"/>
    </w:pPr>
    <w:rPr>
      <w:rFonts w:ascii="Courier New" w:hAnsi="Courier New"/>
      <w:sz w:val="20"/>
      <w:lang w:val="en-US"/>
    </w:rPr>
  </w:style>
  <w:style w:type="paragraph" w:customStyle="1" w:styleId="afffe">
    <w:name w:val="(НИР) Листинг обычный"/>
    <w:basedOn w:val="afffd"/>
    <w:rsid w:val="00CF6AE3"/>
    <w:rPr>
      <w:sz w:val="24"/>
    </w:rPr>
  </w:style>
  <w:style w:type="paragraph" w:customStyle="1" w:styleId="affff">
    <w:name w:val="Номер таблицы"/>
    <w:basedOn w:val="af"/>
    <w:rsid w:val="00CF6AE3"/>
    <w:pPr>
      <w:keepNext/>
      <w:spacing w:before="240"/>
      <w:ind w:firstLine="0"/>
      <w:jc w:val="right"/>
    </w:pPr>
    <w:rPr>
      <w:rFonts w:eastAsia="Times New Roman"/>
      <w:sz w:val="24"/>
      <w:szCs w:val="24"/>
    </w:rPr>
  </w:style>
  <w:style w:type="paragraph" w:styleId="affff0">
    <w:name w:val="Title"/>
    <w:aliases w:val="Знак1,Знак1 Знак Знак Знак Знак Знак,Знак1 Знак Знак,Знак1 Знак Знак Знак Знак Знак Знак Знак,Знак1 Знак Знак Знак Знак Знак  Знак,Знак1 Знак Знак Знак,Знак1 Знак Знак Знак Знак Знак Знак, Знак1, Знак1 Знак Знак Знак Знак Знак, Знак1 Знак Знак"/>
    <w:basedOn w:val="af"/>
    <w:link w:val="affff1"/>
    <w:rsid w:val="00CF6AE3"/>
    <w:pPr>
      <w:spacing w:line="240" w:lineRule="auto"/>
      <w:ind w:firstLine="0"/>
      <w:jc w:val="center"/>
    </w:pPr>
    <w:rPr>
      <w:rFonts w:eastAsia="Times New Roman"/>
      <w:sz w:val="24"/>
      <w:szCs w:val="20"/>
    </w:rPr>
  </w:style>
  <w:style w:type="character" w:customStyle="1" w:styleId="affff1">
    <w:name w:val="Название Знак"/>
    <w:aliases w:val="Знак1 Знак,Знак1 Знак Знак Знак Знак Знак Знак1,Знак1 Знак Знак Знак1,Знак1 Знак Знак Знак Знак Знак Знак Знак Знак,Знак1 Знак Знак Знак Знак Знак  Знак Знак,Знак1 Знак Знак Знак Знак,Знак1 Знак Знак Знак Знак Знак Знак Знак1, Знак1 Знак"/>
    <w:basedOn w:val="af0"/>
    <w:link w:val="affff0"/>
    <w:rsid w:val="00CF6AE3"/>
    <w:rPr>
      <w:rFonts w:ascii="Times New Roman" w:eastAsia="Times New Roman" w:hAnsi="Times New Roman" w:cs="Times New Roman"/>
      <w:sz w:val="24"/>
      <w:szCs w:val="20"/>
    </w:rPr>
  </w:style>
  <w:style w:type="paragraph" w:customStyle="1" w:styleId="-12">
    <w:name w:val="Аоб-12"/>
    <w:basedOn w:val="af"/>
    <w:rsid w:val="00CF6AE3"/>
    <w:rPr>
      <w:rFonts w:eastAsia="Times New Roman"/>
      <w:szCs w:val="20"/>
    </w:rPr>
  </w:style>
  <w:style w:type="paragraph" w:styleId="35">
    <w:name w:val="Body Text Indent 3"/>
    <w:basedOn w:val="af"/>
    <w:link w:val="36"/>
    <w:unhideWhenUsed/>
    <w:rsid w:val="00CF6AE3"/>
    <w:pPr>
      <w:spacing w:after="120"/>
      <w:ind w:left="283"/>
    </w:pPr>
    <w:rPr>
      <w:sz w:val="16"/>
      <w:szCs w:val="16"/>
    </w:rPr>
  </w:style>
  <w:style w:type="character" w:customStyle="1" w:styleId="36">
    <w:name w:val="Основной текст с отступом 3 Знак"/>
    <w:basedOn w:val="af0"/>
    <w:link w:val="35"/>
    <w:uiPriority w:val="99"/>
    <w:rsid w:val="00CF6AE3"/>
    <w:rPr>
      <w:rFonts w:ascii="Times New Roman" w:hAnsi="Times New Roman" w:cs="Times New Roman"/>
      <w:sz w:val="16"/>
      <w:szCs w:val="16"/>
    </w:rPr>
  </w:style>
  <w:style w:type="paragraph" w:customStyle="1" w:styleId="affff2">
    <w:name w:val="(НИР) Структурный элемент отчета"/>
    <w:basedOn w:val="af"/>
    <w:qFormat/>
    <w:rsid w:val="00CF6AE3"/>
    <w:pPr>
      <w:pageBreakBefore/>
      <w:spacing w:after="360"/>
      <w:ind w:firstLine="0"/>
      <w:jc w:val="center"/>
    </w:pPr>
    <w:rPr>
      <w:caps/>
    </w:rPr>
  </w:style>
  <w:style w:type="paragraph" w:styleId="16">
    <w:name w:val="toc 1"/>
    <w:basedOn w:val="af"/>
    <w:next w:val="af"/>
    <w:autoRedefine/>
    <w:uiPriority w:val="39"/>
    <w:unhideWhenUsed/>
    <w:rsid w:val="0082290D"/>
    <w:pPr>
      <w:keepNext/>
      <w:tabs>
        <w:tab w:val="left" w:pos="284"/>
        <w:tab w:val="right" w:leader="dot" w:pos="9345"/>
      </w:tabs>
      <w:spacing w:line="276" w:lineRule="auto"/>
      <w:ind w:firstLine="0"/>
      <w:contextualSpacing/>
    </w:pPr>
    <w:rPr>
      <w:b/>
      <w:noProof/>
    </w:rPr>
  </w:style>
  <w:style w:type="paragraph" w:styleId="affff3">
    <w:name w:val="header"/>
    <w:basedOn w:val="af"/>
    <w:link w:val="affff4"/>
    <w:unhideWhenUsed/>
    <w:rsid w:val="00CF6AE3"/>
    <w:pPr>
      <w:tabs>
        <w:tab w:val="center" w:pos="4677"/>
        <w:tab w:val="right" w:pos="9355"/>
      </w:tabs>
      <w:spacing w:line="240" w:lineRule="auto"/>
    </w:pPr>
  </w:style>
  <w:style w:type="character" w:customStyle="1" w:styleId="affff4">
    <w:name w:val="Верхний колонтитул Знак"/>
    <w:basedOn w:val="af0"/>
    <w:link w:val="affff3"/>
    <w:uiPriority w:val="99"/>
    <w:rsid w:val="00CF6AE3"/>
    <w:rPr>
      <w:rFonts w:ascii="Times New Roman" w:hAnsi="Times New Roman" w:cs="Times New Roman"/>
      <w:sz w:val="28"/>
      <w:szCs w:val="28"/>
    </w:rPr>
  </w:style>
  <w:style w:type="paragraph" w:styleId="affff5">
    <w:name w:val="footer"/>
    <w:basedOn w:val="af"/>
    <w:link w:val="affff6"/>
    <w:uiPriority w:val="99"/>
    <w:unhideWhenUsed/>
    <w:rsid w:val="00CF6AE3"/>
    <w:pPr>
      <w:tabs>
        <w:tab w:val="center" w:pos="4677"/>
        <w:tab w:val="right" w:pos="9355"/>
      </w:tabs>
      <w:spacing w:line="240" w:lineRule="auto"/>
    </w:pPr>
  </w:style>
  <w:style w:type="character" w:customStyle="1" w:styleId="affff6">
    <w:name w:val="Нижний колонтитул Знак"/>
    <w:basedOn w:val="af0"/>
    <w:link w:val="affff5"/>
    <w:uiPriority w:val="99"/>
    <w:rsid w:val="00CF6AE3"/>
    <w:rPr>
      <w:rFonts w:ascii="Times New Roman" w:hAnsi="Times New Roman" w:cs="Times New Roman"/>
      <w:sz w:val="28"/>
      <w:szCs w:val="28"/>
    </w:rPr>
  </w:style>
  <w:style w:type="paragraph" w:customStyle="1" w:styleId="affff7">
    <w:name w:val="Список без номера"/>
    <w:basedOn w:val="af"/>
    <w:link w:val="affff8"/>
    <w:rsid w:val="00CF6AE3"/>
    <w:pPr>
      <w:ind w:left="4678"/>
      <w:contextualSpacing/>
    </w:pPr>
    <w:rPr>
      <w:rFonts w:eastAsia="Times New Roman"/>
      <w:szCs w:val="32"/>
      <w:lang w:val="en-US"/>
    </w:rPr>
  </w:style>
  <w:style w:type="character" w:customStyle="1" w:styleId="affff8">
    <w:name w:val="Список без номера Знак"/>
    <w:basedOn w:val="af0"/>
    <w:link w:val="affff7"/>
    <w:rsid w:val="00CF6AE3"/>
    <w:rPr>
      <w:rFonts w:ascii="Times New Roman" w:eastAsia="Times New Roman" w:hAnsi="Times New Roman" w:cs="Times New Roman"/>
      <w:sz w:val="28"/>
      <w:szCs w:val="32"/>
      <w:lang w:val="en-US"/>
    </w:rPr>
  </w:style>
  <w:style w:type="paragraph" w:styleId="affff9">
    <w:name w:val="Subtitle"/>
    <w:basedOn w:val="af"/>
    <w:next w:val="af"/>
    <w:link w:val="affffa"/>
    <w:uiPriority w:val="11"/>
    <w:rsid w:val="00CF6AE3"/>
    <w:pPr>
      <w:numPr>
        <w:ilvl w:val="1"/>
      </w:numPr>
      <w:spacing w:after="160"/>
      <w:ind w:firstLine="708"/>
    </w:pPr>
    <w:rPr>
      <w:rFonts w:asciiTheme="minorHAnsi" w:hAnsiTheme="minorHAnsi" w:cstheme="minorBidi"/>
      <w:color w:val="5A5A5A" w:themeColor="text1" w:themeTint="A5"/>
      <w:spacing w:val="15"/>
      <w:sz w:val="22"/>
      <w:szCs w:val="22"/>
    </w:rPr>
  </w:style>
  <w:style w:type="character" w:customStyle="1" w:styleId="affffa">
    <w:name w:val="Подзаголовок Знак"/>
    <w:basedOn w:val="af0"/>
    <w:link w:val="affff9"/>
    <w:uiPriority w:val="11"/>
    <w:rsid w:val="00CF6AE3"/>
    <w:rPr>
      <w:color w:val="5A5A5A" w:themeColor="text1" w:themeTint="A5"/>
      <w:spacing w:val="15"/>
    </w:rPr>
  </w:style>
  <w:style w:type="paragraph" w:styleId="affffb">
    <w:name w:val="List"/>
    <w:basedOn w:val="aff"/>
    <w:rsid w:val="00CF6AE3"/>
    <w:pPr>
      <w:ind w:firstLine="720"/>
    </w:pPr>
    <w:rPr>
      <w:rFonts w:eastAsiaTheme="minorHAnsi" w:cstheme="minorBidi"/>
      <w:color w:val="auto"/>
      <w:szCs w:val="22"/>
    </w:rPr>
  </w:style>
  <w:style w:type="paragraph" w:styleId="affffc">
    <w:name w:val="TOC Heading"/>
    <w:basedOn w:val="11"/>
    <w:next w:val="af"/>
    <w:uiPriority w:val="39"/>
    <w:unhideWhenUsed/>
    <w:rsid w:val="00CF6AE3"/>
    <w:pPr>
      <w:keepLines/>
      <w:tabs>
        <w:tab w:val="left" w:pos="1134"/>
      </w:tabs>
      <w:suppressAutoHyphens w:val="0"/>
      <w:spacing w:before="0" w:after="240"/>
      <w:ind w:left="432" w:hanging="432"/>
      <w:outlineLvl w:val="9"/>
    </w:pPr>
    <w:rPr>
      <w:rFonts w:asciiTheme="majorHAnsi" w:hAnsiTheme="majorHAnsi" w:cstheme="majorBidi"/>
      <w:b/>
      <w:bCs w:val="0"/>
      <w:caps w:val="0"/>
      <w:szCs w:val="32"/>
      <w:lang w:eastAsia="ru-RU"/>
    </w:rPr>
  </w:style>
  <w:style w:type="character" w:styleId="affffd">
    <w:name w:val="Strong"/>
    <w:basedOn w:val="af0"/>
    <w:rsid w:val="00CF6AE3"/>
    <w:rPr>
      <w:b/>
      <w:bCs/>
    </w:rPr>
  </w:style>
  <w:style w:type="character" w:styleId="affffe">
    <w:name w:val="Emphasis"/>
    <w:basedOn w:val="af0"/>
    <w:rsid w:val="00CF6AE3"/>
    <w:rPr>
      <w:i/>
      <w:iCs/>
    </w:rPr>
  </w:style>
  <w:style w:type="paragraph" w:styleId="25">
    <w:name w:val="Quote"/>
    <w:basedOn w:val="af"/>
    <w:next w:val="af"/>
    <w:link w:val="26"/>
    <w:uiPriority w:val="29"/>
    <w:rsid w:val="00CF6AE3"/>
    <w:pPr>
      <w:spacing w:before="200" w:after="160"/>
      <w:ind w:left="864" w:right="864" w:firstLine="720"/>
      <w:jc w:val="center"/>
    </w:pPr>
    <w:rPr>
      <w:rFonts w:eastAsiaTheme="minorHAnsi" w:cstheme="minorBidi"/>
      <w:i/>
      <w:iCs/>
      <w:color w:val="404040" w:themeColor="text1" w:themeTint="BF"/>
      <w:szCs w:val="22"/>
    </w:rPr>
  </w:style>
  <w:style w:type="character" w:customStyle="1" w:styleId="26">
    <w:name w:val="Цитата 2 Знак"/>
    <w:basedOn w:val="af0"/>
    <w:link w:val="25"/>
    <w:uiPriority w:val="29"/>
    <w:rsid w:val="00CF6AE3"/>
    <w:rPr>
      <w:rFonts w:ascii="Times New Roman" w:eastAsiaTheme="minorHAnsi" w:hAnsi="Times New Roman"/>
      <w:i/>
      <w:iCs/>
      <w:color w:val="404040" w:themeColor="text1" w:themeTint="BF"/>
      <w:sz w:val="28"/>
    </w:rPr>
  </w:style>
  <w:style w:type="paragraph" w:styleId="afffff">
    <w:name w:val="Intense Quote"/>
    <w:basedOn w:val="af"/>
    <w:next w:val="af"/>
    <w:link w:val="afffff0"/>
    <w:uiPriority w:val="30"/>
    <w:rsid w:val="00CF6AE3"/>
    <w:pPr>
      <w:pBdr>
        <w:top w:val="single" w:sz="4" w:space="10" w:color="4F81BD" w:themeColor="accent1"/>
        <w:bottom w:val="single" w:sz="4" w:space="10" w:color="4F81BD" w:themeColor="accent1"/>
      </w:pBdr>
      <w:spacing w:before="360" w:after="360"/>
      <w:ind w:left="864" w:right="864" w:firstLine="720"/>
      <w:jc w:val="center"/>
    </w:pPr>
    <w:rPr>
      <w:rFonts w:eastAsiaTheme="minorHAnsi" w:cstheme="minorBidi"/>
      <w:i/>
      <w:iCs/>
      <w:color w:val="4F81BD" w:themeColor="accent1"/>
      <w:szCs w:val="22"/>
    </w:rPr>
  </w:style>
  <w:style w:type="character" w:customStyle="1" w:styleId="afffff0">
    <w:name w:val="Выделенная цитата Знак"/>
    <w:basedOn w:val="af0"/>
    <w:link w:val="afffff"/>
    <w:uiPriority w:val="30"/>
    <w:rsid w:val="00CF6AE3"/>
    <w:rPr>
      <w:rFonts w:ascii="Times New Roman" w:eastAsiaTheme="minorHAnsi" w:hAnsi="Times New Roman"/>
      <w:i/>
      <w:iCs/>
      <w:color w:val="4F81BD" w:themeColor="accent1"/>
      <w:sz w:val="28"/>
    </w:rPr>
  </w:style>
  <w:style w:type="character" w:styleId="afffff1">
    <w:name w:val="Subtle Emphasis"/>
    <w:uiPriority w:val="19"/>
    <w:rsid w:val="00CF6AE3"/>
    <w:rPr>
      <w:i/>
      <w:iCs/>
      <w:color w:val="404040" w:themeColor="text1" w:themeTint="BF"/>
    </w:rPr>
  </w:style>
  <w:style w:type="character" w:styleId="afffff2">
    <w:name w:val="Intense Emphasis"/>
    <w:basedOn w:val="af0"/>
    <w:uiPriority w:val="21"/>
    <w:rsid w:val="00CF6AE3"/>
    <w:rPr>
      <w:i/>
      <w:iCs/>
      <w:color w:val="4F81BD" w:themeColor="accent1"/>
    </w:rPr>
  </w:style>
  <w:style w:type="character" w:styleId="afffff3">
    <w:name w:val="Subtle Reference"/>
    <w:basedOn w:val="af0"/>
    <w:uiPriority w:val="31"/>
    <w:rsid w:val="00CF6AE3"/>
    <w:rPr>
      <w:smallCaps/>
      <w:color w:val="5A5A5A" w:themeColor="text1" w:themeTint="A5"/>
    </w:rPr>
  </w:style>
  <w:style w:type="character" w:styleId="afffff4">
    <w:name w:val="Intense Reference"/>
    <w:basedOn w:val="af0"/>
    <w:uiPriority w:val="32"/>
    <w:rsid w:val="00CF6AE3"/>
    <w:rPr>
      <w:b/>
      <w:bCs/>
      <w:smallCaps/>
      <w:color w:val="4F81BD" w:themeColor="accent1"/>
      <w:spacing w:val="5"/>
    </w:rPr>
  </w:style>
  <w:style w:type="character" w:styleId="afffff5">
    <w:name w:val="Book Title"/>
    <w:basedOn w:val="af0"/>
    <w:uiPriority w:val="33"/>
    <w:rsid w:val="00CF6AE3"/>
    <w:rPr>
      <w:b/>
      <w:bCs/>
      <w:i/>
      <w:iCs/>
      <w:spacing w:val="5"/>
    </w:rPr>
  </w:style>
  <w:style w:type="paragraph" w:customStyle="1" w:styleId="afffff6">
    <w:name w:val="Первый уровень"/>
    <w:basedOn w:val="11"/>
    <w:next w:val="af"/>
    <w:rsid w:val="00CF6AE3"/>
    <w:pPr>
      <w:keepLines/>
      <w:tabs>
        <w:tab w:val="left" w:pos="1134"/>
      </w:tabs>
      <w:suppressAutoHyphens w:val="0"/>
      <w:spacing w:before="0" w:after="120"/>
      <w:ind w:left="357" w:hanging="357"/>
    </w:pPr>
    <w:rPr>
      <w:rFonts w:asciiTheme="majorHAnsi" w:hAnsiTheme="majorHAnsi" w:cstheme="majorBidi"/>
      <w:bCs w:val="0"/>
      <w:caps w:val="0"/>
      <w:sz w:val="24"/>
      <w:szCs w:val="32"/>
      <w:lang w:eastAsia="ru-RU"/>
    </w:rPr>
  </w:style>
  <w:style w:type="paragraph" w:customStyle="1" w:styleId="afffff7">
    <w:name w:val="Рисунок Название"/>
    <w:basedOn w:val="af"/>
    <w:next w:val="af"/>
    <w:rsid w:val="00CF6AE3"/>
    <w:pPr>
      <w:spacing w:before="60" w:after="240" w:line="240" w:lineRule="auto"/>
      <w:ind w:firstLine="0"/>
      <w:jc w:val="center"/>
    </w:pPr>
    <w:rPr>
      <w:rFonts w:eastAsiaTheme="minorHAnsi" w:cstheme="minorBidi"/>
      <w:szCs w:val="22"/>
    </w:rPr>
  </w:style>
  <w:style w:type="paragraph" w:customStyle="1" w:styleId="afffff8">
    <w:name w:val="Таблица название"/>
    <w:basedOn w:val="af"/>
    <w:next w:val="af"/>
    <w:link w:val="afffff9"/>
    <w:rsid w:val="00CF6AE3"/>
    <w:pPr>
      <w:keepNext/>
      <w:spacing w:before="120"/>
      <w:ind w:firstLine="0"/>
      <w:jc w:val="left"/>
    </w:pPr>
    <w:rPr>
      <w:rFonts w:eastAsiaTheme="minorHAnsi" w:cstheme="minorBidi"/>
      <w:szCs w:val="24"/>
    </w:rPr>
  </w:style>
  <w:style w:type="character" w:customStyle="1" w:styleId="afffff9">
    <w:name w:val="Таблица название Знак"/>
    <w:basedOn w:val="af0"/>
    <w:link w:val="afffff8"/>
    <w:rsid w:val="00CF6AE3"/>
    <w:rPr>
      <w:rFonts w:ascii="Times New Roman" w:eastAsiaTheme="minorHAnsi" w:hAnsi="Times New Roman"/>
      <w:sz w:val="28"/>
      <w:szCs w:val="24"/>
    </w:rPr>
  </w:style>
  <w:style w:type="character" w:styleId="afffffa">
    <w:name w:val="annotation reference"/>
    <w:uiPriority w:val="99"/>
    <w:semiHidden/>
    <w:unhideWhenUsed/>
    <w:rsid w:val="00CF6AE3"/>
    <w:rPr>
      <w:sz w:val="16"/>
      <w:szCs w:val="16"/>
    </w:rPr>
  </w:style>
  <w:style w:type="paragraph" w:styleId="afffffb">
    <w:name w:val="annotation text"/>
    <w:basedOn w:val="af"/>
    <w:link w:val="afffffc"/>
    <w:uiPriority w:val="99"/>
    <w:semiHidden/>
    <w:unhideWhenUsed/>
    <w:rsid w:val="006A4709"/>
    <w:pPr>
      <w:widowControl w:val="0"/>
      <w:suppressAutoHyphens/>
      <w:spacing w:line="240" w:lineRule="auto"/>
      <w:ind w:firstLine="0"/>
      <w:jc w:val="left"/>
    </w:pPr>
    <w:rPr>
      <w:rFonts w:asciiTheme="minorHAnsi" w:eastAsia="unifont" w:hAnsiTheme="minorHAnsi" w:cs="Mangal"/>
      <w:kern w:val="1"/>
      <w:sz w:val="20"/>
      <w:szCs w:val="18"/>
      <w:lang w:eastAsia="zh-CN" w:bidi="hi-IN"/>
    </w:rPr>
  </w:style>
  <w:style w:type="character" w:customStyle="1" w:styleId="afffffc">
    <w:name w:val="Текст примечания Знак"/>
    <w:basedOn w:val="af0"/>
    <w:link w:val="afffffb"/>
    <w:uiPriority w:val="99"/>
    <w:semiHidden/>
    <w:rsid w:val="006A4709"/>
    <w:rPr>
      <w:rFonts w:eastAsia="unifont" w:cs="Mangal"/>
      <w:kern w:val="1"/>
      <w:sz w:val="20"/>
      <w:szCs w:val="18"/>
      <w:lang w:eastAsia="zh-CN" w:bidi="hi-IN"/>
    </w:rPr>
  </w:style>
  <w:style w:type="paragraph" w:styleId="27">
    <w:name w:val="toc 2"/>
    <w:basedOn w:val="af"/>
    <w:next w:val="af"/>
    <w:autoRedefine/>
    <w:uiPriority w:val="39"/>
    <w:unhideWhenUsed/>
    <w:rsid w:val="0082290D"/>
    <w:pPr>
      <w:tabs>
        <w:tab w:val="left" w:pos="851"/>
        <w:tab w:val="right" w:leader="dot" w:pos="9344"/>
      </w:tabs>
      <w:spacing w:line="276" w:lineRule="auto"/>
      <w:ind w:left="851" w:hanging="567"/>
      <w:contextualSpacing/>
    </w:pPr>
    <w:rPr>
      <w:rFonts w:eastAsiaTheme="minorHAnsi" w:cstheme="minorBidi"/>
      <w:szCs w:val="22"/>
    </w:rPr>
  </w:style>
  <w:style w:type="paragraph" w:styleId="37">
    <w:name w:val="toc 3"/>
    <w:basedOn w:val="af"/>
    <w:next w:val="af"/>
    <w:autoRedefine/>
    <w:uiPriority w:val="39"/>
    <w:unhideWhenUsed/>
    <w:rsid w:val="0082290D"/>
    <w:pPr>
      <w:tabs>
        <w:tab w:val="left" w:pos="1701"/>
        <w:tab w:val="right" w:leader="dot" w:pos="9356"/>
      </w:tabs>
      <w:spacing w:line="276" w:lineRule="auto"/>
      <w:ind w:left="1702" w:hanging="851"/>
      <w:contextualSpacing/>
    </w:pPr>
    <w:rPr>
      <w:rFonts w:eastAsiaTheme="minorHAnsi" w:cstheme="minorBidi"/>
      <w:szCs w:val="22"/>
    </w:rPr>
  </w:style>
  <w:style w:type="paragraph" w:styleId="afffffd">
    <w:name w:val="annotation subject"/>
    <w:basedOn w:val="afffffb"/>
    <w:next w:val="afffffb"/>
    <w:link w:val="afffffe"/>
    <w:uiPriority w:val="99"/>
    <w:semiHidden/>
    <w:unhideWhenUsed/>
    <w:rsid w:val="00CF6AE3"/>
    <w:pPr>
      <w:widowControl/>
      <w:suppressAutoHyphens w:val="0"/>
      <w:ind w:firstLine="720"/>
      <w:jc w:val="both"/>
    </w:pPr>
    <w:rPr>
      <w:rFonts w:ascii="Times New Roman" w:eastAsiaTheme="minorHAnsi" w:hAnsi="Times New Roman" w:cstheme="minorBidi"/>
      <w:b/>
      <w:bCs/>
      <w:kern w:val="0"/>
      <w:szCs w:val="20"/>
      <w:lang w:eastAsia="ru-RU" w:bidi="ar-SA"/>
    </w:rPr>
  </w:style>
  <w:style w:type="character" w:customStyle="1" w:styleId="afffffe">
    <w:name w:val="Тема примечания Знак"/>
    <w:basedOn w:val="afffffc"/>
    <w:link w:val="afffffd"/>
    <w:uiPriority w:val="99"/>
    <w:semiHidden/>
    <w:rsid w:val="00CF6AE3"/>
    <w:rPr>
      <w:rFonts w:ascii="Times New Roman" w:eastAsiaTheme="minorHAnsi" w:hAnsi="Times New Roman" w:cs="Mangal"/>
      <w:b/>
      <w:bCs/>
      <w:kern w:val="1"/>
      <w:sz w:val="20"/>
      <w:szCs w:val="20"/>
      <w:lang w:eastAsia="zh-CN" w:bidi="hi-IN"/>
    </w:rPr>
  </w:style>
  <w:style w:type="paragraph" w:customStyle="1" w:styleId="a0">
    <w:name w:val="Списки без номера"/>
    <w:basedOn w:val="aff4"/>
    <w:link w:val="affffff"/>
    <w:rsid w:val="00CF6AE3"/>
    <w:pPr>
      <w:numPr>
        <w:numId w:val="9"/>
      </w:numPr>
    </w:pPr>
    <w:rPr>
      <w:rFonts w:eastAsia="MS PMincho"/>
    </w:rPr>
  </w:style>
  <w:style w:type="character" w:customStyle="1" w:styleId="affffff">
    <w:name w:val="Списки без номера Знак"/>
    <w:basedOn w:val="aff5"/>
    <w:link w:val="a0"/>
    <w:rsid w:val="00CF6AE3"/>
    <w:rPr>
      <w:rFonts w:ascii="Times New Roman" w:eastAsia="MS PMincho" w:hAnsi="Times New Roman" w:cs="Times New Roman"/>
      <w:sz w:val="28"/>
      <w:szCs w:val="24"/>
    </w:rPr>
  </w:style>
  <w:style w:type="paragraph" w:customStyle="1" w:styleId="a7">
    <w:name w:val="Список нумерованный"/>
    <w:basedOn w:val="aff4"/>
    <w:link w:val="affffff0"/>
    <w:rsid w:val="00CF6AE3"/>
    <w:pPr>
      <w:numPr>
        <w:numId w:val="10"/>
      </w:numPr>
      <w:ind w:left="1077" w:hanging="357"/>
    </w:pPr>
    <w:rPr>
      <w:rFonts w:eastAsiaTheme="minorHAnsi"/>
    </w:rPr>
  </w:style>
  <w:style w:type="character" w:customStyle="1" w:styleId="affffff0">
    <w:name w:val="Список нумерованный Знак"/>
    <w:basedOn w:val="aff5"/>
    <w:link w:val="a7"/>
    <w:rsid w:val="00CF6AE3"/>
    <w:rPr>
      <w:rFonts w:ascii="Times New Roman" w:eastAsiaTheme="minorHAnsi" w:hAnsi="Times New Roman" w:cs="Times New Roman"/>
      <w:sz w:val="28"/>
      <w:szCs w:val="24"/>
    </w:rPr>
  </w:style>
  <w:style w:type="paragraph" w:customStyle="1" w:styleId="affffff1">
    <w:name w:val="Список с номером"/>
    <w:basedOn w:val="aff4"/>
    <w:link w:val="affffff2"/>
    <w:rsid w:val="00CF6AE3"/>
    <w:pPr>
      <w:ind w:left="0" w:firstLine="720"/>
    </w:pPr>
    <w:rPr>
      <w:rFonts w:eastAsiaTheme="minorHAnsi"/>
    </w:rPr>
  </w:style>
  <w:style w:type="character" w:customStyle="1" w:styleId="affffff2">
    <w:name w:val="Список с номером Знак"/>
    <w:basedOn w:val="aff5"/>
    <w:link w:val="affffff1"/>
    <w:rsid w:val="00CF6AE3"/>
    <w:rPr>
      <w:rFonts w:ascii="Times New Roman" w:eastAsiaTheme="minorHAnsi" w:hAnsi="Times New Roman" w:cs="Times New Roman"/>
      <w:sz w:val="28"/>
      <w:szCs w:val="24"/>
    </w:rPr>
  </w:style>
  <w:style w:type="paragraph" w:customStyle="1" w:styleId="affffff3">
    <w:name w:val="Номер страниц"/>
    <w:basedOn w:val="affff5"/>
    <w:link w:val="affffff4"/>
    <w:rsid w:val="00CF6AE3"/>
    <w:pPr>
      <w:spacing w:before="360"/>
      <w:ind w:firstLine="0"/>
      <w:jc w:val="center"/>
    </w:pPr>
    <w:rPr>
      <w:rFonts w:eastAsiaTheme="minorHAnsi"/>
    </w:rPr>
  </w:style>
  <w:style w:type="character" w:customStyle="1" w:styleId="affffff4">
    <w:name w:val="Номер страниц Знак"/>
    <w:basedOn w:val="affff6"/>
    <w:link w:val="affffff3"/>
    <w:rsid w:val="00CF6AE3"/>
    <w:rPr>
      <w:rFonts w:ascii="Times New Roman" w:eastAsiaTheme="minorHAnsi" w:hAnsi="Times New Roman" w:cs="Times New Roman"/>
      <w:sz w:val="28"/>
      <w:szCs w:val="28"/>
    </w:rPr>
  </w:style>
  <w:style w:type="paragraph" w:customStyle="1" w:styleId="a6">
    <w:name w:val="Номер фрмулы"/>
    <w:basedOn w:val="af"/>
    <w:link w:val="affffff5"/>
    <w:rsid w:val="00CF6AE3"/>
    <w:pPr>
      <w:numPr>
        <w:numId w:val="11"/>
      </w:numPr>
      <w:tabs>
        <w:tab w:val="left" w:pos="9356"/>
      </w:tabs>
      <w:ind w:right="1161"/>
      <w:jc w:val="right"/>
    </w:pPr>
    <w:rPr>
      <w:rFonts w:eastAsiaTheme="minorHAnsi" w:cstheme="minorBidi"/>
      <w:szCs w:val="24"/>
    </w:rPr>
  </w:style>
  <w:style w:type="character" w:customStyle="1" w:styleId="affffff5">
    <w:name w:val="Номер фрмулы Знак"/>
    <w:basedOn w:val="afffff9"/>
    <w:link w:val="a6"/>
    <w:rsid w:val="00CF6AE3"/>
    <w:rPr>
      <w:rFonts w:ascii="Times New Roman" w:eastAsiaTheme="minorHAnsi" w:hAnsi="Times New Roman"/>
      <w:sz w:val="28"/>
      <w:szCs w:val="24"/>
    </w:rPr>
  </w:style>
  <w:style w:type="paragraph" w:customStyle="1" w:styleId="affffff6">
    <w:name w:val="Листинг"/>
    <w:basedOn w:val="af"/>
    <w:rsid w:val="00CF6AE3"/>
    <w:pPr>
      <w:suppressAutoHyphens/>
      <w:spacing w:line="240" w:lineRule="auto"/>
      <w:ind w:firstLine="0"/>
      <w:jc w:val="left"/>
    </w:pPr>
    <w:rPr>
      <w:rFonts w:ascii="Courier New" w:eastAsia="Times New Roman" w:hAnsi="Courier New"/>
      <w:sz w:val="24"/>
      <w:szCs w:val="24"/>
    </w:rPr>
  </w:style>
  <w:style w:type="paragraph" w:customStyle="1" w:styleId="affffff7">
    <w:name w:val="Текст таблицы"/>
    <w:basedOn w:val="affffff8"/>
    <w:link w:val="affffff9"/>
    <w:qFormat/>
    <w:rsid w:val="006416B9"/>
    <w:pPr>
      <w:jc w:val="left"/>
    </w:pPr>
  </w:style>
  <w:style w:type="character" w:customStyle="1" w:styleId="affffff9">
    <w:name w:val="Текст таблицы Знак"/>
    <w:basedOn w:val="af0"/>
    <w:link w:val="affffff7"/>
    <w:rsid w:val="006416B9"/>
    <w:rPr>
      <w:rFonts w:ascii="Times New Roman" w:eastAsia="Times New Roman" w:hAnsi="Times New Roman" w:cs="Times New Roman"/>
      <w:sz w:val="28"/>
      <w:szCs w:val="24"/>
    </w:rPr>
  </w:style>
  <w:style w:type="paragraph" w:customStyle="1" w:styleId="affffffa">
    <w:name w:val="(НИР) Листинг в тексте"/>
    <w:basedOn w:val="af"/>
    <w:link w:val="affffffb"/>
    <w:rsid w:val="00CF6AE3"/>
    <w:pPr>
      <w:spacing w:before="120"/>
      <w:ind w:firstLine="720"/>
    </w:pPr>
    <w:rPr>
      <w:rFonts w:ascii="Courier New" w:eastAsiaTheme="minorHAnsi" w:hAnsi="Courier New" w:cs="Courier New"/>
      <w:sz w:val="24"/>
      <w:szCs w:val="22"/>
      <w:lang w:val="en-US"/>
    </w:rPr>
  </w:style>
  <w:style w:type="character" w:customStyle="1" w:styleId="affffffb">
    <w:name w:val="(НИР) Листинг в тексте Знак"/>
    <w:basedOn w:val="af0"/>
    <w:link w:val="affffffa"/>
    <w:rsid w:val="00CF6AE3"/>
    <w:rPr>
      <w:rFonts w:ascii="Courier New" w:eastAsiaTheme="minorHAnsi" w:hAnsi="Courier New" w:cs="Courier New"/>
      <w:sz w:val="24"/>
      <w:lang w:val="en-US"/>
    </w:rPr>
  </w:style>
  <w:style w:type="paragraph" w:customStyle="1" w:styleId="affffffc">
    <w:name w:val="Шапка таблицы"/>
    <w:basedOn w:val="affffff7"/>
    <w:link w:val="affffffd"/>
    <w:qFormat/>
    <w:rsid w:val="00CF6AE3"/>
    <w:pPr>
      <w:keepNext/>
      <w:suppressAutoHyphens/>
      <w:spacing w:before="20" w:after="20"/>
      <w:jc w:val="center"/>
    </w:pPr>
    <w:rPr>
      <w:b/>
    </w:rPr>
  </w:style>
  <w:style w:type="character" w:customStyle="1" w:styleId="affffffd">
    <w:name w:val="Шапка таблицы Знак"/>
    <w:basedOn w:val="affffff9"/>
    <w:link w:val="affffffc"/>
    <w:rsid w:val="00CF6AE3"/>
    <w:rPr>
      <w:rFonts w:ascii="Times New Roman" w:eastAsia="Times New Roman" w:hAnsi="Times New Roman" w:cs="Times New Roman"/>
      <w:b/>
      <w:sz w:val="24"/>
      <w:szCs w:val="24"/>
    </w:rPr>
  </w:style>
  <w:style w:type="paragraph" w:customStyle="1" w:styleId="affffffe">
    <w:name w:val="Кр.Выделение"/>
    <w:basedOn w:val="af"/>
    <w:link w:val="afffffff"/>
    <w:rsid w:val="00CF6AE3"/>
    <w:pPr>
      <w:ind w:firstLine="720"/>
    </w:pPr>
    <w:rPr>
      <w:rFonts w:eastAsiaTheme="minorHAnsi" w:cstheme="minorBidi"/>
      <w:i/>
      <w:color w:val="FF0000"/>
      <w:szCs w:val="22"/>
    </w:rPr>
  </w:style>
  <w:style w:type="character" w:customStyle="1" w:styleId="afffffff">
    <w:name w:val="Кр.Выделение Знак"/>
    <w:basedOn w:val="af0"/>
    <w:link w:val="affffffe"/>
    <w:rsid w:val="00CF6AE3"/>
    <w:rPr>
      <w:rFonts w:ascii="Times New Roman" w:eastAsiaTheme="minorHAnsi" w:hAnsi="Times New Roman"/>
      <w:i/>
      <w:color w:val="FF0000"/>
      <w:sz w:val="28"/>
    </w:rPr>
  </w:style>
  <w:style w:type="paragraph" w:customStyle="1" w:styleId="afffffff0">
    <w:name w:val="Листинг в тексте (НИР)"/>
    <w:basedOn w:val="af"/>
    <w:link w:val="afffffff1"/>
    <w:uiPriority w:val="4"/>
    <w:qFormat/>
    <w:rsid w:val="00396E15"/>
    <w:pPr>
      <w:suppressAutoHyphens/>
      <w:spacing w:before="120"/>
      <w:ind w:firstLine="720"/>
    </w:pPr>
    <w:rPr>
      <w:rFonts w:ascii="Courier New" w:eastAsiaTheme="minorHAnsi" w:hAnsi="Courier New" w:cs="Courier New"/>
      <w:noProof/>
      <w:sz w:val="24"/>
      <w:szCs w:val="22"/>
      <w:lang w:val="en-US"/>
    </w:rPr>
  </w:style>
  <w:style w:type="character" w:customStyle="1" w:styleId="afffffff1">
    <w:name w:val="Листинг в тексте (НИР) Знак"/>
    <w:basedOn w:val="af0"/>
    <w:link w:val="afffffff0"/>
    <w:uiPriority w:val="4"/>
    <w:rsid w:val="00396E15"/>
    <w:rPr>
      <w:rFonts w:ascii="Courier New" w:eastAsiaTheme="minorHAnsi" w:hAnsi="Courier New" w:cs="Courier New"/>
      <w:noProof/>
      <w:sz w:val="24"/>
      <w:lang w:val="en-US"/>
    </w:rPr>
  </w:style>
  <w:style w:type="paragraph" w:styleId="afffffff2">
    <w:name w:val="endnote text"/>
    <w:basedOn w:val="af"/>
    <w:link w:val="afffffff3"/>
    <w:uiPriority w:val="99"/>
    <w:semiHidden/>
    <w:unhideWhenUsed/>
    <w:rsid w:val="00B05ADD"/>
    <w:pPr>
      <w:spacing w:line="240" w:lineRule="auto"/>
    </w:pPr>
    <w:rPr>
      <w:sz w:val="20"/>
      <w:szCs w:val="20"/>
    </w:rPr>
  </w:style>
  <w:style w:type="character" w:customStyle="1" w:styleId="afffffff3">
    <w:name w:val="Текст концевой сноски Знак"/>
    <w:basedOn w:val="af0"/>
    <w:link w:val="afffffff2"/>
    <w:uiPriority w:val="99"/>
    <w:semiHidden/>
    <w:rsid w:val="00B05ADD"/>
    <w:rPr>
      <w:rFonts w:ascii="Times New Roman" w:hAnsi="Times New Roman" w:cs="Times New Roman"/>
      <w:sz w:val="20"/>
      <w:szCs w:val="20"/>
    </w:rPr>
  </w:style>
  <w:style w:type="character" w:styleId="afffffff4">
    <w:name w:val="endnote reference"/>
    <w:basedOn w:val="af0"/>
    <w:uiPriority w:val="99"/>
    <w:semiHidden/>
    <w:unhideWhenUsed/>
    <w:rsid w:val="00B05ADD"/>
    <w:rPr>
      <w:vertAlign w:val="superscript"/>
    </w:rPr>
  </w:style>
  <w:style w:type="paragraph" w:customStyle="1" w:styleId="afffffff5">
    <w:name w:val="Основной текст (с отступом)"/>
    <w:basedOn w:val="af"/>
    <w:rsid w:val="00676E4C"/>
    <w:pPr>
      <w:spacing w:line="240" w:lineRule="auto"/>
      <w:ind w:firstLine="567"/>
    </w:pPr>
    <w:rPr>
      <w:rFonts w:eastAsia="Times New Roman"/>
      <w:szCs w:val="20"/>
    </w:rPr>
  </w:style>
  <w:style w:type="paragraph" w:customStyle="1" w:styleId="TableBodyText">
    <w:name w:val="Table Body Text"/>
    <w:basedOn w:val="af"/>
    <w:rsid w:val="00114EDA"/>
    <w:pPr>
      <w:spacing w:before="60" w:after="60" w:line="240" w:lineRule="auto"/>
      <w:ind w:firstLine="0"/>
      <w:jc w:val="left"/>
    </w:pPr>
    <w:rPr>
      <w:rFonts w:ascii="Verdana" w:eastAsia="Times New Roman" w:hAnsi="Verdana"/>
      <w:sz w:val="16"/>
      <w:szCs w:val="24"/>
      <w:lang w:val="en-US" w:eastAsia="en-US"/>
    </w:rPr>
  </w:style>
  <w:style w:type="character" w:customStyle="1" w:styleId="HyperlinkGreen">
    <w:name w:val="HyperlinkGreen"/>
    <w:basedOn w:val="af0"/>
    <w:uiPriority w:val="99"/>
    <w:locked/>
    <w:rsid w:val="00114EDA"/>
    <w:rPr>
      <w:color w:val="009900"/>
    </w:rPr>
  </w:style>
  <w:style w:type="table" w:customStyle="1" w:styleId="Table-ShadedHeader">
    <w:name w:val="Table - Shaded Header"/>
    <w:basedOn w:val="af1"/>
    <w:uiPriority w:val="99"/>
    <w:qFormat/>
    <w:rsid w:val="00AC2893"/>
    <w:pPr>
      <w:spacing w:before="60" w:after="60" w:line="240" w:lineRule="auto"/>
    </w:pPr>
    <w:rPr>
      <w:rFonts w:ascii="Verdana" w:eastAsia="Times New Roman" w:hAnsi="Verdana" w:cs="Times New Roman"/>
      <w:sz w:val="16"/>
      <w:szCs w:val="18"/>
      <w:lang w:val="en-US" w:eastAsia="en-US"/>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HeaderText">
    <w:name w:val="Table Header Text"/>
    <w:basedOn w:val="af"/>
    <w:rsid w:val="00AC2893"/>
    <w:pPr>
      <w:spacing w:before="60" w:after="60" w:line="240" w:lineRule="auto"/>
      <w:ind w:firstLine="0"/>
      <w:jc w:val="left"/>
    </w:pPr>
    <w:rPr>
      <w:rFonts w:ascii="Verdana" w:eastAsia="Times New Roman" w:hAnsi="Verdana"/>
      <w:b/>
      <w:sz w:val="16"/>
      <w:szCs w:val="24"/>
      <w:lang w:val="en-US" w:eastAsia="en-US"/>
    </w:rPr>
  </w:style>
  <w:style w:type="table" w:customStyle="1" w:styleId="Table-ShadedHeaderIndented">
    <w:name w:val="Table - Shaded Header Indented"/>
    <w:basedOn w:val="Table-ShadedHeader"/>
    <w:uiPriority w:val="99"/>
    <w:rsid w:val="00A933D1"/>
    <w:tblPr>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fffffff6">
    <w:name w:val="Основной текст (нумерованный)"/>
    <w:basedOn w:val="aff"/>
    <w:rsid w:val="004C1674"/>
    <w:pPr>
      <w:tabs>
        <w:tab w:val="left" w:pos="567"/>
        <w:tab w:val="left" w:pos="709"/>
      </w:tabs>
      <w:spacing w:before="120" w:after="0" w:line="240" w:lineRule="auto"/>
      <w:ind w:firstLine="0"/>
      <w:outlineLvl w:val="1"/>
    </w:pPr>
    <w:rPr>
      <w:color w:val="auto"/>
      <w:szCs w:val="28"/>
    </w:rPr>
  </w:style>
  <w:style w:type="numbering" w:customStyle="1" w:styleId="1">
    <w:name w:val="Стиль1"/>
    <w:uiPriority w:val="99"/>
    <w:rsid w:val="004C1674"/>
    <w:pPr>
      <w:numPr>
        <w:numId w:val="13"/>
      </w:numPr>
    </w:pPr>
  </w:style>
  <w:style w:type="paragraph" w:customStyle="1" w:styleId="a8">
    <w:name w:val="Нумерованный список (латинские буквы)"/>
    <w:basedOn w:val="af"/>
    <w:next w:val="af"/>
    <w:rsid w:val="004236AE"/>
    <w:pPr>
      <w:numPr>
        <w:numId w:val="14"/>
      </w:numPr>
    </w:pPr>
    <w:rPr>
      <w:rFonts w:eastAsia="Times New Roman"/>
      <w:szCs w:val="20"/>
    </w:rPr>
  </w:style>
  <w:style w:type="paragraph" w:customStyle="1" w:styleId="afffffff7">
    <w:name w:val="Исходный код программы"/>
    <w:basedOn w:val="af"/>
    <w:rsid w:val="008A7D5E"/>
    <w:pPr>
      <w:widowControl w:val="0"/>
      <w:autoSpaceDE w:val="0"/>
      <w:autoSpaceDN w:val="0"/>
      <w:adjustRightInd w:val="0"/>
      <w:spacing w:line="240" w:lineRule="auto"/>
      <w:ind w:firstLine="0"/>
      <w:jc w:val="left"/>
    </w:pPr>
    <w:rPr>
      <w:rFonts w:ascii="Courier New" w:hAnsi="Courier New" w:cs="Courier New"/>
      <w:color w:val="000000"/>
      <w:sz w:val="20"/>
      <w:szCs w:val="20"/>
      <w:lang w:val="en-US"/>
    </w:rPr>
  </w:style>
  <w:style w:type="character" w:customStyle="1" w:styleId="afffffff8">
    <w:name w:val="Исходный код программы (зарезервированные слова)"/>
    <w:basedOn w:val="af0"/>
    <w:uiPriority w:val="1"/>
    <w:rsid w:val="008A7D5E"/>
    <w:rPr>
      <w:b/>
      <w:bCs/>
    </w:rPr>
  </w:style>
  <w:style w:type="character" w:customStyle="1" w:styleId="afffffff9">
    <w:name w:val="Исходный код программы (препроцессор)"/>
    <w:basedOn w:val="af0"/>
    <w:uiPriority w:val="1"/>
    <w:rsid w:val="008A7D5E"/>
    <w:rPr>
      <w:b/>
      <w:bCs/>
      <w:color w:val="808080"/>
      <w:lang w:val="ru-RU"/>
    </w:rPr>
  </w:style>
  <w:style w:type="paragraph" w:customStyle="1" w:styleId="17">
    <w:name w:val="Заголовок 1 без нумерации"/>
    <w:basedOn w:val="11"/>
    <w:next w:val="af"/>
    <w:rsid w:val="00D53751"/>
    <w:pPr>
      <w:pageBreakBefore w:val="0"/>
      <w:tabs>
        <w:tab w:val="left" w:pos="567"/>
      </w:tabs>
      <w:spacing w:before="240" w:after="240"/>
      <w:ind w:firstLine="0"/>
      <w:jc w:val="left"/>
    </w:pPr>
    <w:rPr>
      <w:rFonts w:eastAsia="Times New Roman" w:cs="Arial"/>
      <w:b/>
      <w:caps w:val="0"/>
      <w:kern w:val="32"/>
      <w:sz w:val="32"/>
      <w:szCs w:val="32"/>
      <w:lang w:eastAsia="ru-RU"/>
    </w:rPr>
  </w:style>
  <w:style w:type="paragraph" w:styleId="afffffffa">
    <w:name w:val="List Number"/>
    <w:basedOn w:val="af"/>
    <w:semiHidden/>
    <w:rsid w:val="00D53751"/>
    <w:pPr>
      <w:ind w:left="1224" w:hanging="504"/>
    </w:pPr>
    <w:rPr>
      <w:rFonts w:eastAsia="Times New Roman"/>
      <w:sz w:val="24"/>
      <w:szCs w:val="20"/>
    </w:rPr>
  </w:style>
  <w:style w:type="paragraph" w:styleId="afffffffb">
    <w:name w:val="Body Text Indent"/>
    <w:basedOn w:val="af"/>
    <w:link w:val="afffffffc"/>
    <w:semiHidden/>
    <w:rsid w:val="00D53751"/>
    <w:rPr>
      <w:rFonts w:eastAsia="Times New Roman"/>
      <w:color w:val="FF0000"/>
      <w:szCs w:val="24"/>
    </w:rPr>
  </w:style>
  <w:style w:type="character" w:customStyle="1" w:styleId="afffffffc">
    <w:name w:val="Основной текст с отступом Знак"/>
    <w:basedOn w:val="af0"/>
    <w:link w:val="afffffffb"/>
    <w:semiHidden/>
    <w:rsid w:val="00D53751"/>
    <w:rPr>
      <w:rFonts w:ascii="Times New Roman" w:eastAsia="Times New Roman" w:hAnsi="Times New Roman" w:cs="Times New Roman"/>
      <w:color w:val="FF0000"/>
      <w:sz w:val="28"/>
      <w:szCs w:val="24"/>
    </w:rPr>
  </w:style>
  <w:style w:type="paragraph" w:customStyle="1" w:styleId="afffffffd">
    <w:name w:val="Формулы"/>
    <w:basedOn w:val="af"/>
    <w:rsid w:val="00D53751"/>
    <w:pPr>
      <w:tabs>
        <w:tab w:val="left" w:pos="0"/>
        <w:tab w:val="center" w:pos="4536"/>
        <w:tab w:val="right" w:pos="9072"/>
      </w:tabs>
      <w:spacing w:before="120" w:after="120" w:line="216" w:lineRule="auto"/>
      <w:ind w:firstLine="0"/>
      <w:jc w:val="left"/>
    </w:pPr>
    <w:rPr>
      <w:rFonts w:eastAsia="Times New Roman"/>
      <w:szCs w:val="24"/>
    </w:rPr>
  </w:style>
  <w:style w:type="paragraph" w:customStyle="1" w:styleId="afffffffe">
    <w:name w:val="Заглавие статьи"/>
    <w:rsid w:val="00D53751"/>
    <w:pPr>
      <w:spacing w:before="240" w:after="240" w:line="240" w:lineRule="auto"/>
      <w:jc w:val="center"/>
      <w:outlineLvl w:val="0"/>
    </w:pPr>
    <w:rPr>
      <w:rFonts w:ascii="Arial" w:eastAsia="Times New Roman" w:hAnsi="Arial" w:cs="Times New Roman"/>
      <w:b/>
      <w:sz w:val="32"/>
      <w:szCs w:val="20"/>
    </w:rPr>
  </w:style>
  <w:style w:type="paragraph" w:styleId="28">
    <w:name w:val="Body Text Indent 2"/>
    <w:basedOn w:val="af"/>
    <w:link w:val="29"/>
    <w:semiHidden/>
    <w:rsid w:val="00D53751"/>
    <w:pPr>
      <w:spacing w:line="216" w:lineRule="auto"/>
      <w:ind w:firstLine="720"/>
    </w:pPr>
    <w:rPr>
      <w:rFonts w:eastAsia="Times New Roman"/>
      <w:color w:val="FF0000"/>
      <w:sz w:val="32"/>
      <w:szCs w:val="24"/>
    </w:rPr>
  </w:style>
  <w:style w:type="character" w:customStyle="1" w:styleId="29">
    <w:name w:val="Основной текст с отступом 2 Знак"/>
    <w:basedOn w:val="af0"/>
    <w:link w:val="28"/>
    <w:semiHidden/>
    <w:rsid w:val="00D53751"/>
    <w:rPr>
      <w:rFonts w:ascii="Times New Roman" w:eastAsia="Times New Roman" w:hAnsi="Times New Roman" w:cs="Times New Roman"/>
      <w:color w:val="FF0000"/>
      <w:sz w:val="32"/>
      <w:szCs w:val="24"/>
    </w:rPr>
  </w:style>
  <w:style w:type="character" w:styleId="affffffff">
    <w:name w:val="FollowedHyperlink"/>
    <w:semiHidden/>
    <w:rsid w:val="00D53751"/>
    <w:rPr>
      <w:color w:val="800080"/>
      <w:u w:val="single"/>
    </w:rPr>
  </w:style>
  <w:style w:type="character" w:styleId="affffffff0">
    <w:name w:val="page number"/>
    <w:semiHidden/>
    <w:rsid w:val="00D53751"/>
    <w:rPr>
      <w:sz w:val="24"/>
    </w:rPr>
  </w:style>
  <w:style w:type="paragraph" w:styleId="ac">
    <w:name w:val="List Bullet"/>
    <w:basedOn w:val="af"/>
    <w:autoRedefine/>
    <w:semiHidden/>
    <w:rsid w:val="00D53751"/>
    <w:pPr>
      <w:numPr>
        <w:numId w:val="15"/>
      </w:numPr>
    </w:pPr>
    <w:rPr>
      <w:rFonts w:eastAsia="Times New Roman"/>
      <w:b/>
      <w:bCs/>
      <w:szCs w:val="24"/>
      <w:lang w:val="en-US"/>
    </w:rPr>
  </w:style>
  <w:style w:type="paragraph" w:customStyle="1" w:styleId="affffffff1">
    <w:name w:val="Название таблицы"/>
    <w:basedOn w:val="af"/>
    <w:rsid w:val="00D53751"/>
    <w:pPr>
      <w:keepNext/>
      <w:spacing w:after="120" w:line="240" w:lineRule="auto"/>
      <w:ind w:firstLine="0"/>
      <w:jc w:val="left"/>
    </w:pPr>
    <w:rPr>
      <w:rFonts w:eastAsia="Times New Roman"/>
      <w:szCs w:val="20"/>
    </w:rPr>
  </w:style>
  <w:style w:type="paragraph" w:customStyle="1" w:styleId="affffffff2">
    <w:name w:val="Таблица"/>
    <w:basedOn w:val="af"/>
    <w:rsid w:val="00D53751"/>
    <w:pPr>
      <w:spacing w:line="240" w:lineRule="auto"/>
      <w:ind w:firstLine="0"/>
    </w:pPr>
    <w:rPr>
      <w:rFonts w:eastAsia="Times New Roman"/>
      <w:sz w:val="24"/>
      <w:szCs w:val="24"/>
    </w:rPr>
  </w:style>
  <w:style w:type="paragraph" w:styleId="41">
    <w:name w:val="toc 4"/>
    <w:basedOn w:val="af"/>
    <w:next w:val="af"/>
    <w:autoRedefine/>
    <w:uiPriority w:val="39"/>
    <w:rsid w:val="00D53751"/>
    <w:pPr>
      <w:ind w:left="840"/>
    </w:pPr>
    <w:rPr>
      <w:rFonts w:eastAsia="Times New Roman"/>
      <w:szCs w:val="24"/>
    </w:rPr>
  </w:style>
  <w:style w:type="paragraph" w:styleId="51">
    <w:name w:val="toc 5"/>
    <w:basedOn w:val="af"/>
    <w:next w:val="af"/>
    <w:autoRedefine/>
    <w:uiPriority w:val="39"/>
    <w:rsid w:val="00D53751"/>
    <w:pPr>
      <w:ind w:left="1120"/>
    </w:pPr>
    <w:rPr>
      <w:rFonts w:eastAsia="Times New Roman"/>
      <w:szCs w:val="24"/>
    </w:rPr>
  </w:style>
  <w:style w:type="paragraph" w:styleId="61">
    <w:name w:val="toc 6"/>
    <w:basedOn w:val="af"/>
    <w:next w:val="af"/>
    <w:autoRedefine/>
    <w:uiPriority w:val="39"/>
    <w:rsid w:val="00D53751"/>
    <w:pPr>
      <w:ind w:left="1400"/>
    </w:pPr>
    <w:rPr>
      <w:rFonts w:eastAsia="Times New Roman"/>
      <w:szCs w:val="24"/>
    </w:rPr>
  </w:style>
  <w:style w:type="paragraph" w:styleId="71">
    <w:name w:val="toc 7"/>
    <w:basedOn w:val="af"/>
    <w:next w:val="af"/>
    <w:autoRedefine/>
    <w:uiPriority w:val="39"/>
    <w:rsid w:val="00D53751"/>
    <w:pPr>
      <w:ind w:left="1680"/>
    </w:pPr>
    <w:rPr>
      <w:rFonts w:eastAsia="Times New Roman"/>
      <w:szCs w:val="24"/>
    </w:rPr>
  </w:style>
  <w:style w:type="paragraph" w:styleId="81">
    <w:name w:val="toc 8"/>
    <w:basedOn w:val="af"/>
    <w:next w:val="af"/>
    <w:autoRedefine/>
    <w:uiPriority w:val="39"/>
    <w:rsid w:val="00D53751"/>
    <w:pPr>
      <w:ind w:left="1960"/>
    </w:pPr>
    <w:rPr>
      <w:rFonts w:eastAsia="Times New Roman"/>
      <w:szCs w:val="24"/>
    </w:rPr>
  </w:style>
  <w:style w:type="paragraph" w:styleId="91">
    <w:name w:val="toc 9"/>
    <w:basedOn w:val="af"/>
    <w:next w:val="af"/>
    <w:autoRedefine/>
    <w:uiPriority w:val="39"/>
    <w:rsid w:val="00D53751"/>
    <w:pPr>
      <w:ind w:left="2240"/>
    </w:pPr>
    <w:rPr>
      <w:rFonts w:eastAsia="Times New Roman"/>
      <w:szCs w:val="24"/>
    </w:rPr>
  </w:style>
  <w:style w:type="paragraph" w:customStyle="1" w:styleId="affffffff3">
    <w:name w:val="Заголовок содержания"/>
    <w:basedOn w:val="17"/>
    <w:next w:val="af"/>
    <w:rsid w:val="00D53751"/>
    <w:pPr>
      <w:outlineLvl w:val="9"/>
    </w:pPr>
  </w:style>
  <w:style w:type="paragraph" w:customStyle="1" w:styleId="affffff8">
    <w:name w:val="Таблица (крупный)"/>
    <w:basedOn w:val="affffffff2"/>
    <w:rsid w:val="00D53751"/>
    <w:rPr>
      <w:sz w:val="28"/>
    </w:rPr>
  </w:style>
  <w:style w:type="paragraph" w:customStyle="1" w:styleId="2a">
    <w:name w:val="Заголовок 2 без нумерации"/>
    <w:basedOn w:val="20"/>
    <w:rsid w:val="00D53751"/>
    <w:pPr>
      <w:keepLines w:val="0"/>
      <w:tabs>
        <w:tab w:val="left" w:pos="567"/>
      </w:tabs>
      <w:spacing w:before="360" w:after="120"/>
      <w:ind w:firstLine="0"/>
      <w:jc w:val="left"/>
    </w:pPr>
    <w:rPr>
      <w:rFonts w:ascii="Times New Roman" w:eastAsia="Times New Roman" w:hAnsi="Times New Roman" w:cs="Arial"/>
      <w:iCs/>
      <w:color w:val="auto"/>
      <w:szCs w:val="28"/>
      <w:lang w:eastAsia="ru-RU"/>
    </w:rPr>
  </w:style>
  <w:style w:type="paragraph" w:customStyle="1" w:styleId="38">
    <w:name w:val="Заголовок 3 без нумерации"/>
    <w:basedOn w:val="30"/>
    <w:rsid w:val="00D53751"/>
    <w:pPr>
      <w:keepLines w:val="0"/>
      <w:tabs>
        <w:tab w:val="left" w:pos="851"/>
      </w:tabs>
      <w:suppressAutoHyphens w:val="0"/>
      <w:spacing w:before="120" w:after="60"/>
      <w:ind w:firstLine="0"/>
    </w:pPr>
    <w:rPr>
      <w:rFonts w:eastAsia="Times New Roman" w:cs="Arial"/>
      <w:szCs w:val="26"/>
      <w:lang w:eastAsia="ru-RU"/>
    </w:rPr>
  </w:style>
  <w:style w:type="paragraph" w:customStyle="1" w:styleId="affffffff4">
    <w:name w:val="Многоуровневый список"/>
    <w:basedOn w:val="afffffffb"/>
    <w:rsid w:val="00D53751"/>
    <w:pPr>
      <w:spacing w:after="120" w:line="240" w:lineRule="auto"/>
      <w:ind w:firstLine="0"/>
    </w:pPr>
    <w:rPr>
      <w:color w:val="auto"/>
      <w:szCs w:val="28"/>
    </w:rPr>
  </w:style>
  <w:style w:type="paragraph" w:customStyle="1" w:styleId="affffffff5">
    <w:name w:val="Базовый НИР"/>
    <w:basedOn w:val="af"/>
    <w:rsid w:val="00D53751"/>
    <w:rPr>
      <w:rFonts w:eastAsia="Times New Roman"/>
      <w:kern w:val="1"/>
      <w:szCs w:val="24"/>
      <w:lang w:eastAsia="zh-CN"/>
    </w:rPr>
  </w:style>
  <w:style w:type="paragraph" w:customStyle="1" w:styleId="affffffff6">
    <w:name w:val="Содержимое таблицы"/>
    <w:basedOn w:val="af"/>
    <w:rsid w:val="00D53751"/>
    <w:pPr>
      <w:suppressLineNumbers/>
      <w:spacing w:line="240" w:lineRule="auto"/>
      <w:ind w:firstLine="0"/>
    </w:pPr>
    <w:rPr>
      <w:rFonts w:eastAsia="Times New Roman"/>
      <w:kern w:val="1"/>
      <w:sz w:val="24"/>
      <w:szCs w:val="24"/>
      <w:lang w:eastAsia="zh-CN"/>
    </w:rPr>
  </w:style>
  <w:style w:type="paragraph" w:customStyle="1" w:styleId="affffffff7">
    <w:name w:val="Заголовок таблицы"/>
    <w:basedOn w:val="affffffff6"/>
    <w:rsid w:val="00D53751"/>
    <w:pPr>
      <w:jc w:val="center"/>
    </w:pPr>
    <w:rPr>
      <w:bCs/>
    </w:rPr>
  </w:style>
  <w:style w:type="paragraph" w:styleId="affffffff8">
    <w:name w:val="table of figures"/>
    <w:basedOn w:val="af"/>
    <w:rsid w:val="00D53751"/>
    <w:pPr>
      <w:keepNext/>
      <w:spacing w:before="240" w:line="240" w:lineRule="auto"/>
      <w:ind w:firstLine="0"/>
      <w:jc w:val="center"/>
    </w:pPr>
    <w:rPr>
      <w:rFonts w:eastAsia="Times New Roman"/>
      <w:kern w:val="1"/>
      <w:sz w:val="32"/>
      <w:szCs w:val="24"/>
      <w:lang w:eastAsia="zh-CN"/>
    </w:rPr>
  </w:style>
  <w:style w:type="paragraph" w:styleId="affffffff9">
    <w:name w:val="Revision"/>
    <w:hidden/>
    <w:uiPriority w:val="99"/>
    <w:semiHidden/>
    <w:rsid w:val="00D53751"/>
    <w:pPr>
      <w:spacing w:after="0" w:line="240" w:lineRule="auto"/>
    </w:pPr>
    <w:rPr>
      <w:rFonts w:ascii="Times New Roman" w:eastAsia="Times New Roman" w:hAnsi="Times New Roman" w:cs="Times New Roman"/>
      <w:sz w:val="28"/>
      <w:szCs w:val="24"/>
    </w:rPr>
  </w:style>
  <w:style w:type="paragraph" w:customStyle="1" w:styleId="-120">
    <w:name w:val="Атаб-12"/>
    <w:basedOn w:val="af"/>
    <w:rsid w:val="00D53751"/>
    <w:pPr>
      <w:suppressAutoHyphens/>
      <w:ind w:firstLine="0"/>
      <w:jc w:val="left"/>
    </w:pPr>
    <w:rPr>
      <w:rFonts w:eastAsia="Times New Roman"/>
      <w:szCs w:val="20"/>
    </w:rPr>
  </w:style>
  <w:style w:type="paragraph" w:customStyle="1" w:styleId="affffffffa">
    <w:name w:val="Неформатированный текст"/>
    <w:basedOn w:val="af"/>
    <w:rsid w:val="00D53751"/>
    <w:pPr>
      <w:ind w:firstLine="0"/>
      <w:jc w:val="left"/>
    </w:pPr>
    <w:rPr>
      <w:rFonts w:eastAsia="Times New Roman"/>
      <w:szCs w:val="24"/>
    </w:rPr>
  </w:style>
  <w:style w:type="paragraph" w:customStyle="1" w:styleId="affffffffb">
    <w:name w:val="Обычный (О)"/>
    <w:basedOn w:val="af"/>
    <w:rsid w:val="00D53751"/>
    <w:pPr>
      <w:spacing w:line="240" w:lineRule="auto"/>
    </w:pPr>
    <w:rPr>
      <w:rFonts w:ascii="Times New Roman CYR" w:eastAsia="Times New Roman" w:hAnsi="Times New Roman CYR"/>
      <w:szCs w:val="20"/>
    </w:rPr>
  </w:style>
  <w:style w:type="paragraph" w:customStyle="1" w:styleId="affffffffc">
    <w:name w:val="Прототип функции"/>
    <w:basedOn w:val="affc"/>
    <w:qFormat/>
    <w:rsid w:val="00EF730B"/>
    <w:pPr>
      <w:spacing w:line="360" w:lineRule="auto"/>
    </w:pPr>
  </w:style>
  <w:style w:type="paragraph" w:customStyle="1" w:styleId="affffffffd">
    <w:name w:val="Подзаголовок описания функции"/>
    <w:basedOn w:val="af"/>
    <w:next w:val="af"/>
    <w:qFormat/>
    <w:rsid w:val="004D5295"/>
    <w:pPr>
      <w:keepNext/>
      <w:spacing w:before="120"/>
      <w:ind w:firstLine="0"/>
    </w:pPr>
    <w:rPr>
      <w:b/>
    </w:rPr>
  </w:style>
  <w:style w:type="paragraph" w:customStyle="1" w:styleId="affffffffe">
    <w:name w:val="Подзаголовок возвращаемого значения"/>
    <w:basedOn w:val="affffffffd"/>
    <w:qFormat/>
    <w:rsid w:val="007F1567"/>
    <w:pPr>
      <w:spacing w:before="240"/>
    </w:pPr>
  </w:style>
  <w:style w:type="paragraph" w:customStyle="1" w:styleId="afffffffff">
    <w:name w:val="Красный"/>
    <w:basedOn w:val="af"/>
    <w:next w:val="af"/>
    <w:link w:val="afffffffff0"/>
    <w:qFormat/>
    <w:rsid w:val="00E94198"/>
    <w:rPr>
      <w:color w:val="FF0000"/>
    </w:rPr>
  </w:style>
  <w:style w:type="character" w:customStyle="1" w:styleId="afffffffff0">
    <w:name w:val="Красный Знак"/>
    <w:basedOn w:val="af0"/>
    <w:link w:val="afffffffff"/>
    <w:rsid w:val="00E94198"/>
    <w:rPr>
      <w:rFonts w:ascii="Times New Roman" w:hAnsi="Times New Roman" w:cs="Times New Roman"/>
      <w:color w:val="FF0000"/>
      <w:sz w:val="28"/>
      <w:szCs w:val="28"/>
    </w:rPr>
  </w:style>
  <w:style w:type="paragraph" w:customStyle="1" w:styleId="afffffffff1">
    <w:name w:val="Краткое описание функции"/>
    <w:basedOn w:val="af"/>
    <w:qFormat/>
    <w:rsid w:val="00A474EB"/>
    <w:pPr>
      <w:spacing w:after="120"/>
    </w:pPr>
  </w:style>
  <w:style w:type="paragraph" w:customStyle="1" w:styleId="afffffffff2">
    <w:name w:val="Табл.ОписаниеФунк"/>
    <w:basedOn w:val="affffff7"/>
    <w:link w:val="afffffffff3"/>
    <w:qFormat/>
    <w:rsid w:val="00F25699"/>
    <w:pPr>
      <w:keepNext/>
      <w:suppressAutoHyphens/>
      <w:spacing w:before="60" w:after="60"/>
    </w:pPr>
    <w:rPr>
      <w:szCs w:val="28"/>
    </w:rPr>
  </w:style>
  <w:style w:type="character" w:customStyle="1" w:styleId="afffffffff3">
    <w:name w:val="Табл.ОписаниеФунк Знак"/>
    <w:basedOn w:val="affffff9"/>
    <w:link w:val="afffffffff2"/>
    <w:rsid w:val="00F25699"/>
    <w:rPr>
      <w:rFonts w:ascii="Times New Roman" w:eastAsia="Times New Roman" w:hAnsi="Times New Roman" w:cs="Times New Roman"/>
      <w:sz w:val="28"/>
      <w:szCs w:val="28"/>
    </w:rPr>
  </w:style>
  <w:style w:type="paragraph" w:customStyle="1" w:styleId="afffffffff4">
    <w:name w:val="Прототип функции (глоссарий)"/>
    <w:basedOn w:val="affffffffc"/>
    <w:qFormat/>
    <w:rsid w:val="00E13EC3"/>
    <w:pPr>
      <w:keepNext/>
      <w:tabs>
        <w:tab w:val="left" w:pos="1134"/>
      </w:tabs>
      <w:spacing w:line="264"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lsdException w:name="table of figures" w:uiPriority="0"/>
    <w:lsdException w:name="page number" w:uiPriority="0"/>
    <w:lsdException w:name="List" w:uiPriority="0"/>
    <w:lsdException w:name="List Bullet" w:uiPriority="0"/>
    <w:lsdException w:name="List Number"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FollowedHyperlink" w:uiPriority="0"/>
    <w:lsdException w:name="Strong" w:semiHidden="0" w:uiPriority="0" w:unhideWhenUsed="0"/>
    <w:lsdException w:name="Emphasis" w:semiHidden="0" w:uiPriority="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af">
    <w:name w:val="Normal"/>
    <w:qFormat/>
    <w:rsid w:val="00B1028C"/>
    <w:pPr>
      <w:spacing w:after="0" w:line="360" w:lineRule="auto"/>
      <w:ind w:firstLine="709"/>
      <w:jc w:val="both"/>
    </w:pPr>
    <w:rPr>
      <w:rFonts w:ascii="Times New Roman" w:hAnsi="Times New Roman" w:cs="Times New Roman"/>
      <w:sz w:val="28"/>
      <w:szCs w:val="28"/>
    </w:rPr>
  </w:style>
  <w:style w:type="paragraph" w:styleId="11">
    <w:name w:val="heading 1"/>
    <w:aliases w:val="Тезисы"/>
    <w:basedOn w:val="af"/>
    <w:next w:val="af"/>
    <w:link w:val="12"/>
    <w:uiPriority w:val="9"/>
    <w:qFormat/>
    <w:rsid w:val="00916D70"/>
    <w:pPr>
      <w:keepNext/>
      <w:pageBreakBefore/>
      <w:suppressAutoHyphens/>
      <w:spacing w:before="360" w:after="360"/>
      <w:outlineLvl w:val="0"/>
    </w:pPr>
    <w:rPr>
      <w:rFonts w:eastAsiaTheme="majorEastAsia"/>
      <w:bCs/>
      <w:caps/>
      <w:lang w:eastAsia="en-US"/>
    </w:rPr>
  </w:style>
  <w:style w:type="paragraph" w:styleId="20">
    <w:name w:val="heading 2"/>
    <w:basedOn w:val="af"/>
    <w:next w:val="af"/>
    <w:link w:val="21"/>
    <w:unhideWhenUsed/>
    <w:rsid w:val="00916D70"/>
    <w:pPr>
      <w:keepNext/>
      <w:keepLines/>
      <w:suppressAutoHyphens/>
      <w:spacing w:before="240"/>
      <w:outlineLvl w:val="1"/>
    </w:pPr>
    <w:rPr>
      <w:rFonts w:asciiTheme="majorHAnsi" w:eastAsiaTheme="majorEastAsia" w:hAnsiTheme="majorHAnsi" w:cstheme="majorBidi"/>
      <w:b/>
      <w:bCs/>
      <w:color w:val="4F81BD" w:themeColor="accent1"/>
      <w:szCs w:val="26"/>
      <w:lang w:eastAsia="en-US"/>
    </w:rPr>
  </w:style>
  <w:style w:type="paragraph" w:styleId="30">
    <w:name w:val="heading 3"/>
    <w:basedOn w:val="af"/>
    <w:next w:val="af"/>
    <w:link w:val="31"/>
    <w:unhideWhenUsed/>
    <w:rsid w:val="00916D70"/>
    <w:pPr>
      <w:keepNext/>
      <w:keepLines/>
      <w:suppressAutoHyphens/>
      <w:spacing w:before="200"/>
      <w:outlineLvl w:val="2"/>
    </w:pPr>
    <w:rPr>
      <w:rFonts w:eastAsiaTheme="majorEastAsia" w:cstheme="majorBidi"/>
      <w:b/>
      <w:bCs/>
      <w:lang w:eastAsia="en-US"/>
    </w:rPr>
  </w:style>
  <w:style w:type="paragraph" w:styleId="4">
    <w:name w:val="heading 4"/>
    <w:basedOn w:val="af"/>
    <w:next w:val="af"/>
    <w:link w:val="40"/>
    <w:unhideWhenUsed/>
    <w:rsid w:val="00CF6AE3"/>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f"/>
    <w:next w:val="af"/>
    <w:link w:val="50"/>
    <w:rsid w:val="000B12D3"/>
    <w:pPr>
      <w:keepNext/>
      <w:numPr>
        <w:numId w:val="7"/>
      </w:numPr>
      <w:spacing w:before="240"/>
      <w:jc w:val="left"/>
      <w:outlineLvl w:val="4"/>
    </w:pPr>
    <w:rPr>
      <w:rFonts w:eastAsia="Times New Roman"/>
      <w:i/>
      <w:szCs w:val="20"/>
    </w:rPr>
  </w:style>
  <w:style w:type="paragraph" w:styleId="6">
    <w:name w:val="heading 6"/>
    <w:basedOn w:val="af"/>
    <w:next w:val="af"/>
    <w:link w:val="60"/>
    <w:unhideWhenUsed/>
    <w:rsid w:val="00CF6AE3"/>
    <w:pPr>
      <w:keepNext/>
      <w:keepLines/>
      <w:spacing w:before="40"/>
      <w:ind w:left="1152" w:hanging="1152"/>
      <w:outlineLvl w:val="5"/>
    </w:pPr>
    <w:rPr>
      <w:rFonts w:asciiTheme="majorHAnsi" w:eastAsiaTheme="majorEastAsia" w:hAnsiTheme="majorHAnsi" w:cstheme="majorBidi"/>
      <w:color w:val="243F60" w:themeColor="accent1" w:themeShade="7F"/>
      <w:szCs w:val="22"/>
    </w:rPr>
  </w:style>
  <w:style w:type="paragraph" w:styleId="7">
    <w:name w:val="heading 7"/>
    <w:basedOn w:val="af"/>
    <w:next w:val="af"/>
    <w:link w:val="70"/>
    <w:unhideWhenUsed/>
    <w:rsid w:val="00CF6AE3"/>
    <w:pPr>
      <w:keepNext/>
      <w:keepLines/>
      <w:spacing w:before="40"/>
      <w:ind w:left="1296" w:hanging="1296"/>
      <w:outlineLvl w:val="6"/>
    </w:pPr>
    <w:rPr>
      <w:rFonts w:asciiTheme="majorHAnsi" w:eastAsiaTheme="majorEastAsia" w:hAnsiTheme="majorHAnsi" w:cstheme="majorBidi"/>
      <w:i/>
      <w:iCs/>
      <w:color w:val="243F60" w:themeColor="accent1" w:themeShade="7F"/>
      <w:szCs w:val="22"/>
    </w:rPr>
  </w:style>
  <w:style w:type="paragraph" w:styleId="8">
    <w:name w:val="heading 8"/>
    <w:basedOn w:val="af"/>
    <w:next w:val="af"/>
    <w:link w:val="80"/>
    <w:unhideWhenUsed/>
    <w:rsid w:val="00CF6AE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f"/>
    <w:next w:val="af"/>
    <w:link w:val="90"/>
    <w:unhideWhenUsed/>
    <w:rsid w:val="00CF6AE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a2">
    <w:name w:val="Название таблицы многоур. (НИР)"/>
    <w:basedOn w:val="af"/>
    <w:next w:val="af"/>
    <w:uiPriority w:val="2"/>
    <w:unhideWhenUsed/>
    <w:qFormat/>
    <w:rsid w:val="008B6C2F"/>
    <w:pPr>
      <w:keepNext/>
      <w:numPr>
        <w:ilvl w:val="7"/>
        <w:numId w:val="3"/>
      </w:numPr>
      <w:spacing w:before="240" w:after="120" w:line="240" w:lineRule="auto"/>
    </w:pPr>
    <w:rPr>
      <w:rFonts w:eastAsiaTheme="minorHAnsi"/>
      <w:lang w:eastAsia="en-US"/>
    </w:rPr>
  </w:style>
  <w:style w:type="paragraph" w:customStyle="1" w:styleId="a">
    <w:name w:val="Ненумеров. абзац (НИР)"/>
    <w:basedOn w:val="af"/>
    <w:link w:val="af3"/>
    <w:uiPriority w:val="3"/>
    <w:rsid w:val="00916D70"/>
    <w:pPr>
      <w:numPr>
        <w:numId w:val="1"/>
      </w:numPr>
    </w:pPr>
    <w:rPr>
      <w:rFonts w:eastAsiaTheme="minorHAnsi"/>
      <w:lang w:eastAsia="en-US"/>
    </w:rPr>
  </w:style>
  <w:style w:type="character" w:customStyle="1" w:styleId="af3">
    <w:name w:val="Ненумеров. абзац (НИР) Знак"/>
    <w:basedOn w:val="af0"/>
    <w:link w:val="a"/>
    <w:uiPriority w:val="3"/>
    <w:rsid w:val="00916D70"/>
    <w:rPr>
      <w:rFonts w:ascii="Times New Roman" w:eastAsiaTheme="minorHAnsi" w:hAnsi="Times New Roman" w:cs="Times New Roman"/>
      <w:sz w:val="28"/>
      <w:szCs w:val="28"/>
      <w:lang w:eastAsia="en-US"/>
    </w:rPr>
  </w:style>
  <w:style w:type="paragraph" w:customStyle="1" w:styleId="ad">
    <w:name w:val="Название таблицы одноур. (НИР)"/>
    <w:basedOn w:val="a2"/>
    <w:rsid w:val="00AD1F84"/>
    <w:pPr>
      <w:numPr>
        <w:ilvl w:val="0"/>
        <w:numId w:val="4"/>
      </w:numPr>
    </w:pPr>
  </w:style>
  <w:style w:type="paragraph" w:customStyle="1" w:styleId="a1">
    <w:name w:val="Номер формулы (НИР)"/>
    <w:basedOn w:val="af"/>
    <w:next w:val="af"/>
    <w:link w:val="af4"/>
    <w:uiPriority w:val="6"/>
    <w:qFormat/>
    <w:rsid w:val="00916D70"/>
    <w:pPr>
      <w:numPr>
        <w:ilvl w:val="6"/>
        <w:numId w:val="3"/>
      </w:numPr>
      <w:jc w:val="right"/>
    </w:pPr>
    <w:rPr>
      <w:rFonts w:eastAsiaTheme="minorHAnsi"/>
      <w:lang w:val="en-US" w:eastAsia="en-US"/>
    </w:rPr>
  </w:style>
  <w:style w:type="character" w:customStyle="1" w:styleId="af4">
    <w:name w:val="Номер формулы (НИР) Знак"/>
    <w:basedOn w:val="af0"/>
    <w:link w:val="a1"/>
    <w:uiPriority w:val="6"/>
    <w:rsid w:val="00916D70"/>
    <w:rPr>
      <w:rFonts w:ascii="Times New Roman" w:eastAsiaTheme="minorHAnsi" w:hAnsi="Times New Roman" w:cs="Times New Roman"/>
      <w:sz w:val="28"/>
      <w:szCs w:val="28"/>
      <w:lang w:val="en-US" w:eastAsia="en-US"/>
    </w:rPr>
  </w:style>
  <w:style w:type="paragraph" w:customStyle="1" w:styleId="ab">
    <w:name w:val="Нумерован. абзац (НИР)"/>
    <w:basedOn w:val="af"/>
    <w:link w:val="af5"/>
    <w:uiPriority w:val="2"/>
    <w:rsid w:val="00916D70"/>
    <w:pPr>
      <w:numPr>
        <w:numId w:val="2"/>
      </w:numPr>
    </w:pPr>
    <w:rPr>
      <w:rFonts w:eastAsiaTheme="minorHAnsi"/>
      <w:lang w:eastAsia="en-US"/>
    </w:rPr>
  </w:style>
  <w:style w:type="character" w:customStyle="1" w:styleId="af5">
    <w:name w:val="Нумерован. абзац (НИР) Знак"/>
    <w:basedOn w:val="af0"/>
    <w:link w:val="ab"/>
    <w:uiPriority w:val="2"/>
    <w:rsid w:val="00916D70"/>
    <w:rPr>
      <w:rFonts w:ascii="Times New Roman" w:eastAsiaTheme="minorHAnsi" w:hAnsi="Times New Roman" w:cs="Times New Roman"/>
      <w:sz w:val="28"/>
      <w:szCs w:val="28"/>
      <w:lang w:eastAsia="en-US"/>
    </w:rPr>
  </w:style>
  <w:style w:type="paragraph" w:customStyle="1" w:styleId="a4">
    <w:name w:val="Подпись рисунка одноур. (НИР)"/>
    <w:basedOn w:val="a3"/>
    <w:next w:val="af"/>
    <w:uiPriority w:val="5"/>
    <w:unhideWhenUsed/>
    <w:rsid w:val="00AD1F84"/>
    <w:pPr>
      <w:numPr>
        <w:ilvl w:val="0"/>
        <w:numId w:val="5"/>
      </w:numPr>
    </w:pPr>
  </w:style>
  <w:style w:type="paragraph" w:customStyle="1" w:styleId="a3">
    <w:name w:val="Подпись рисунка многоур. (НИР)"/>
    <w:basedOn w:val="af"/>
    <w:next w:val="af"/>
    <w:uiPriority w:val="5"/>
    <w:unhideWhenUsed/>
    <w:qFormat/>
    <w:rsid w:val="008B6C2F"/>
    <w:pPr>
      <w:numPr>
        <w:ilvl w:val="8"/>
        <w:numId w:val="3"/>
      </w:numPr>
      <w:spacing w:before="120" w:after="480" w:line="240" w:lineRule="auto"/>
      <w:jc w:val="center"/>
    </w:pPr>
    <w:rPr>
      <w:rFonts w:eastAsiaTheme="minorHAnsi"/>
      <w:lang w:eastAsia="en-US"/>
    </w:rPr>
  </w:style>
  <w:style w:type="paragraph" w:customStyle="1" w:styleId="af6">
    <w:name w:val="Рисунок (НИР)"/>
    <w:basedOn w:val="af"/>
    <w:next w:val="af"/>
    <w:uiPriority w:val="4"/>
    <w:rsid w:val="008B6C2F"/>
    <w:pPr>
      <w:keepNext/>
      <w:widowControl w:val="0"/>
      <w:spacing w:before="240" w:line="240" w:lineRule="auto"/>
      <w:ind w:firstLine="0"/>
      <w:jc w:val="center"/>
    </w:pPr>
    <w:rPr>
      <w:rFonts w:eastAsiaTheme="minorHAnsi"/>
      <w:lang w:eastAsia="en-US"/>
    </w:rPr>
  </w:style>
  <w:style w:type="character" w:customStyle="1" w:styleId="12">
    <w:name w:val="Заголовок 1 Знак"/>
    <w:aliases w:val="Тезисы Знак"/>
    <w:basedOn w:val="af0"/>
    <w:link w:val="11"/>
    <w:uiPriority w:val="9"/>
    <w:rsid w:val="00916D70"/>
    <w:rPr>
      <w:rFonts w:ascii="Times New Roman" w:eastAsiaTheme="majorEastAsia" w:hAnsi="Times New Roman" w:cs="Times New Roman"/>
      <w:bCs/>
      <w:caps/>
      <w:sz w:val="28"/>
      <w:szCs w:val="28"/>
      <w:lang w:eastAsia="en-US"/>
    </w:rPr>
  </w:style>
  <w:style w:type="character" w:customStyle="1" w:styleId="21">
    <w:name w:val="Заголовок 2 Знак"/>
    <w:basedOn w:val="af0"/>
    <w:link w:val="20"/>
    <w:uiPriority w:val="9"/>
    <w:rsid w:val="00916D70"/>
    <w:rPr>
      <w:rFonts w:asciiTheme="majorHAnsi" w:eastAsiaTheme="majorEastAsia" w:hAnsiTheme="majorHAnsi" w:cstheme="majorBidi"/>
      <w:b/>
      <w:bCs/>
      <w:color w:val="4F81BD" w:themeColor="accent1"/>
      <w:sz w:val="28"/>
      <w:szCs w:val="26"/>
      <w:lang w:eastAsia="en-US"/>
    </w:rPr>
  </w:style>
  <w:style w:type="character" w:customStyle="1" w:styleId="31">
    <w:name w:val="Заголовок 3 Знак"/>
    <w:basedOn w:val="af0"/>
    <w:link w:val="30"/>
    <w:uiPriority w:val="9"/>
    <w:rsid w:val="00916D70"/>
    <w:rPr>
      <w:rFonts w:eastAsiaTheme="majorEastAsia" w:cstheme="majorBidi"/>
      <w:b/>
      <w:bCs/>
      <w:sz w:val="28"/>
      <w:szCs w:val="28"/>
      <w:lang w:eastAsia="en-US"/>
    </w:rPr>
  </w:style>
  <w:style w:type="paragraph" w:customStyle="1" w:styleId="af7">
    <w:name w:val="Текст таблицы (НИР)"/>
    <w:basedOn w:val="af"/>
    <w:link w:val="af8"/>
    <w:uiPriority w:val="2"/>
    <w:rsid w:val="000501F0"/>
    <w:pPr>
      <w:suppressAutoHyphens/>
      <w:spacing w:line="240" w:lineRule="auto"/>
      <w:ind w:firstLine="0"/>
      <w:contextualSpacing/>
    </w:pPr>
    <w:rPr>
      <w:rFonts w:eastAsiaTheme="minorHAnsi"/>
      <w:sz w:val="24"/>
      <w:lang w:eastAsia="en-US"/>
    </w:rPr>
  </w:style>
  <w:style w:type="character" w:customStyle="1" w:styleId="af8">
    <w:name w:val="Текст таблицы (НИР) Знак"/>
    <w:basedOn w:val="af0"/>
    <w:link w:val="af7"/>
    <w:uiPriority w:val="2"/>
    <w:rsid w:val="000501F0"/>
    <w:rPr>
      <w:rFonts w:ascii="Times New Roman" w:eastAsiaTheme="minorHAnsi" w:hAnsi="Times New Roman" w:cs="Times New Roman"/>
      <w:sz w:val="24"/>
      <w:szCs w:val="28"/>
      <w:lang w:eastAsia="en-US"/>
    </w:rPr>
  </w:style>
  <w:style w:type="paragraph" w:customStyle="1" w:styleId="3">
    <w:name w:val="Подраздел 3 (НИР)"/>
    <w:basedOn w:val="2"/>
    <w:link w:val="32"/>
    <w:qFormat/>
    <w:rsid w:val="00916D70"/>
    <w:pPr>
      <w:numPr>
        <w:ilvl w:val="3"/>
      </w:numPr>
      <w:spacing w:before="0" w:after="0"/>
    </w:pPr>
    <w:rPr>
      <w:i/>
    </w:rPr>
  </w:style>
  <w:style w:type="paragraph" w:customStyle="1" w:styleId="ae">
    <w:name w:val="Раздел (НИР)"/>
    <w:basedOn w:val="11"/>
    <w:link w:val="af9"/>
    <w:qFormat/>
    <w:rsid w:val="00303200"/>
    <w:pPr>
      <w:pageBreakBefore w:val="0"/>
      <w:numPr>
        <w:numId w:val="18"/>
      </w:numPr>
      <w:spacing w:before="0" w:after="120"/>
      <w:jc w:val="left"/>
    </w:pPr>
    <w:rPr>
      <w:b/>
      <w:sz w:val="32"/>
    </w:rPr>
  </w:style>
  <w:style w:type="character" w:customStyle="1" w:styleId="af9">
    <w:name w:val="Раздел (НИР) Знак"/>
    <w:basedOn w:val="12"/>
    <w:link w:val="ae"/>
    <w:rsid w:val="00303200"/>
    <w:rPr>
      <w:rFonts w:ascii="Times New Roman" w:eastAsiaTheme="majorEastAsia" w:hAnsi="Times New Roman" w:cs="Times New Roman"/>
      <w:b/>
      <w:bCs/>
      <w:caps/>
      <w:sz w:val="32"/>
      <w:szCs w:val="28"/>
      <w:lang w:eastAsia="en-US"/>
    </w:rPr>
  </w:style>
  <w:style w:type="paragraph" w:customStyle="1" w:styleId="10">
    <w:name w:val="Подраздел 1 (НИР)"/>
    <w:basedOn w:val="ae"/>
    <w:link w:val="13"/>
    <w:qFormat/>
    <w:rsid w:val="00697944"/>
    <w:pPr>
      <w:numPr>
        <w:ilvl w:val="1"/>
      </w:numPr>
      <w:spacing w:before="240"/>
      <w:jc w:val="both"/>
      <w:outlineLvl w:val="1"/>
    </w:pPr>
    <w:rPr>
      <w:caps w:val="0"/>
    </w:rPr>
  </w:style>
  <w:style w:type="character" w:customStyle="1" w:styleId="13">
    <w:name w:val="Подраздел 1 (НИР) Знак"/>
    <w:basedOn w:val="af9"/>
    <w:link w:val="10"/>
    <w:rsid w:val="00697944"/>
    <w:rPr>
      <w:rFonts w:ascii="Times New Roman" w:eastAsiaTheme="majorEastAsia" w:hAnsi="Times New Roman" w:cs="Times New Roman"/>
      <w:b/>
      <w:bCs/>
      <w:caps w:val="0"/>
      <w:sz w:val="32"/>
      <w:szCs w:val="28"/>
      <w:lang w:eastAsia="en-US"/>
    </w:rPr>
  </w:style>
  <w:style w:type="paragraph" w:customStyle="1" w:styleId="2">
    <w:name w:val="Подраздел 2 (НИР)"/>
    <w:basedOn w:val="10"/>
    <w:link w:val="22"/>
    <w:uiPriority w:val="1"/>
    <w:qFormat/>
    <w:rsid w:val="00224A54"/>
    <w:pPr>
      <w:numPr>
        <w:ilvl w:val="2"/>
      </w:numPr>
      <w:outlineLvl w:val="2"/>
    </w:pPr>
    <w:rPr>
      <w:b w:val="0"/>
    </w:rPr>
  </w:style>
  <w:style w:type="character" w:customStyle="1" w:styleId="22">
    <w:name w:val="Подраздел 2 (НИР) Знак"/>
    <w:basedOn w:val="13"/>
    <w:link w:val="2"/>
    <w:uiPriority w:val="1"/>
    <w:rsid w:val="00224A54"/>
    <w:rPr>
      <w:rFonts w:ascii="Times New Roman" w:eastAsiaTheme="majorEastAsia" w:hAnsi="Times New Roman" w:cs="Times New Roman"/>
      <w:b w:val="0"/>
      <w:bCs/>
      <w:caps w:val="0"/>
      <w:sz w:val="32"/>
      <w:szCs w:val="28"/>
      <w:lang w:eastAsia="en-US"/>
    </w:rPr>
  </w:style>
  <w:style w:type="character" w:customStyle="1" w:styleId="32">
    <w:name w:val="Подраздел 3 (НИР) Знак"/>
    <w:basedOn w:val="22"/>
    <w:link w:val="3"/>
    <w:rsid w:val="00916D70"/>
    <w:rPr>
      <w:rFonts w:ascii="Times New Roman" w:eastAsiaTheme="majorEastAsia" w:hAnsi="Times New Roman" w:cs="Times New Roman"/>
      <w:b w:val="0"/>
      <w:bCs/>
      <w:i/>
      <w:caps w:val="0"/>
      <w:sz w:val="32"/>
      <w:szCs w:val="28"/>
      <w:lang w:eastAsia="en-US"/>
    </w:rPr>
  </w:style>
  <w:style w:type="paragraph" w:styleId="afa">
    <w:name w:val="No Spacing"/>
    <w:uiPriority w:val="1"/>
    <w:rsid w:val="00FE68D0"/>
    <w:pPr>
      <w:spacing w:after="0" w:line="240" w:lineRule="auto"/>
      <w:ind w:firstLine="709"/>
    </w:pPr>
    <w:rPr>
      <w:rFonts w:ascii="Times New Roman" w:hAnsi="Times New Roman" w:cs="Times New Roman"/>
      <w:sz w:val="28"/>
      <w:szCs w:val="28"/>
    </w:rPr>
  </w:style>
  <w:style w:type="paragraph" w:styleId="afb">
    <w:name w:val="footnote text"/>
    <w:basedOn w:val="af"/>
    <w:link w:val="afc"/>
    <w:uiPriority w:val="99"/>
    <w:rsid w:val="00A51CFB"/>
    <w:pPr>
      <w:spacing w:line="264" w:lineRule="auto"/>
    </w:pPr>
    <w:rPr>
      <w:sz w:val="24"/>
      <w:szCs w:val="20"/>
    </w:rPr>
  </w:style>
  <w:style w:type="character" w:customStyle="1" w:styleId="afc">
    <w:name w:val="Текст сноски Знак"/>
    <w:basedOn w:val="af0"/>
    <w:link w:val="afb"/>
    <w:uiPriority w:val="99"/>
    <w:rsid w:val="00A51CFB"/>
    <w:rPr>
      <w:rFonts w:ascii="Times New Roman" w:hAnsi="Times New Roman" w:cs="Times New Roman"/>
      <w:sz w:val="24"/>
      <w:szCs w:val="20"/>
    </w:rPr>
  </w:style>
  <w:style w:type="character" w:styleId="afd">
    <w:name w:val="footnote reference"/>
    <w:basedOn w:val="af0"/>
    <w:uiPriority w:val="99"/>
    <w:semiHidden/>
    <w:unhideWhenUsed/>
    <w:rsid w:val="00FE68D0"/>
    <w:rPr>
      <w:vertAlign w:val="superscript"/>
    </w:rPr>
  </w:style>
  <w:style w:type="table" w:styleId="afe">
    <w:name w:val="Table Grid"/>
    <w:basedOn w:val="af1"/>
    <w:uiPriority w:val="59"/>
    <w:rsid w:val="00433A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
    <w:name w:val="Body Text"/>
    <w:basedOn w:val="af"/>
    <w:link w:val="aff0"/>
    <w:unhideWhenUsed/>
    <w:rsid w:val="00AC4446"/>
    <w:pPr>
      <w:spacing w:after="120"/>
      <w:ind w:firstLine="567"/>
    </w:pPr>
    <w:rPr>
      <w:rFonts w:eastAsia="Times New Roman"/>
      <w:color w:val="FF0000"/>
      <w:szCs w:val="24"/>
    </w:rPr>
  </w:style>
  <w:style w:type="character" w:customStyle="1" w:styleId="aff0">
    <w:name w:val="Основной текст Знак"/>
    <w:basedOn w:val="af0"/>
    <w:link w:val="aff"/>
    <w:uiPriority w:val="99"/>
    <w:semiHidden/>
    <w:rsid w:val="00AC4446"/>
    <w:rPr>
      <w:rFonts w:ascii="Times New Roman" w:eastAsia="Times New Roman" w:hAnsi="Times New Roman" w:cs="Times New Roman"/>
      <w:color w:val="FF0000"/>
      <w:sz w:val="28"/>
      <w:szCs w:val="24"/>
    </w:rPr>
  </w:style>
  <w:style w:type="paragraph" w:customStyle="1" w:styleId="aff1">
    <w:name w:val="Рисунок"/>
    <w:basedOn w:val="af"/>
    <w:rsid w:val="00AD2A00"/>
    <w:pPr>
      <w:keepNext/>
      <w:spacing w:before="240" w:line="240" w:lineRule="auto"/>
      <w:ind w:firstLine="0"/>
      <w:jc w:val="center"/>
    </w:pPr>
    <w:rPr>
      <w:rFonts w:eastAsia="Times New Roman"/>
      <w:sz w:val="32"/>
      <w:szCs w:val="24"/>
    </w:rPr>
  </w:style>
  <w:style w:type="paragraph" w:styleId="aff2">
    <w:name w:val="caption"/>
    <w:basedOn w:val="af"/>
    <w:next w:val="af"/>
    <w:link w:val="aff3"/>
    <w:rsid w:val="00AD2A00"/>
    <w:pPr>
      <w:spacing w:before="120" w:after="360" w:line="240" w:lineRule="auto"/>
      <w:ind w:firstLine="0"/>
      <w:jc w:val="center"/>
    </w:pPr>
    <w:rPr>
      <w:rFonts w:eastAsia="Times New Roman"/>
      <w:bCs/>
      <w:szCs w:val="20"/>
    </w:rPr>
  </w:style>
  <w:style w:type="paragraph" w:styleId="aff4">
    <w:name w:val="List Paragraph"/>
    <w:basedOn w:val="af"/>
    <w:link w:val="aff5"/>
    <w:uiPriority w:val="34"/>
    <w:rsid w:val="00AD2A00"/>
    <w:pPr>
      <w:ind w:left="720" w:firstLine="567"/>
      <w:contextualSpacing/>
    </w:pPr>
    <w:rPr>
      <w:rFonts w:eastAsia="Times New Roman"/>
      <w:szCs w:val="24"/>
    </w:rPr>
  </w:style>
  <w:style w:type="paragraph" w:styleId="aff6">
    <w:name w:val="Balloon Text"/>
    <w:basedOn w:val="af"/>
    <w:link w:val="aff7"/>
    <w:uiPriority w:val="99"/>
    <w:semiHidden/>
    <w:unhideWhenUsed/>
    <w:rsid w:val="00AD2A00"/>
    <w:pPr>
      <w:spacing w:line="240" w:lineRule="auto"/>
    </w:pPr>
    <w:rPr>
      <w:rFonts w:ascii="Tahoma" w:hAnsi="Tahoma" w:cs="Tahoma"/>
      <w:sz w:val="16"/>
      <w:szCs w:val="16"/>
    </w:rPr>
  </w:style>
  <w:style w:type="character" w:customStyle="1" w:styleId="aff7">
    <w:name w:val="Текст выноски Знак"/>
    <w:basedOn w:val="af0"/>
    <w:link w:val="aff6"/>
    <w:uiPriority w:val="99"/>
    <w:semiHidden/>
    <w:rsid w:val="00AD2A00"/>
    <w:rPr>
      <w:rFonts w:ascii="Tahoma" w:hAnsi="Tahoma" w:cs="Tahoma"/>
      <w:sz w:val="16"/>
      <w:szCs w:val="16"/>
    </w:rPr>
  </w:style>
  <w:style w:type="paragraph" w:customStyle="1" w:styleId="a9">
    <w:name w:val="Нумерован. абзац без отступа (НИР)"/>
    <w:basedOn w:val="ab"/>
    <w:rsid w:val="00992062"/>
    <w:pPr>
      <w:numPr>
        <w:numId w:val="6"/>
      </w:numPr>
    </w:pPr>
  </w:style>
  <w:style w:type="paragraph" w:styleId="aa">
    <w:name w:val="Bibliography"/>
    <w:basedOn w:val="af"/>
    <w:next w:val="af"/>
    <w:unhideWhenUsed/>
    <w:rsid w:val="005142AA"/>
    <w:pPr>
      <w:numPr>
        <w:numId w:val="8"/>
      </w:numPr>
      <w:tabs>
        <w:tab w:val="left" w:pos="1134"/>
      </w:tabs>
    </w:pPr>
  </w:style>
  <w:style w:type="character" w:customStyle="1" w:styleId="50">
    <w:name w:val="Заголовок 5 Знак"/>
    <w:basedOn w:val="af0"/>
    <w:link w:val="5"/>
    <w:rsid w:val="000B12D3"/>
    <w:rPr>
      <w:rFonts w:ascii="Times New Roman" w:eastAsia="Times New Roman" w:hAnsi="Times New Roman" w:cs="Times New Roman"/>
      <w:i/>
      <w:sz w:val="28"/>
      <w:szCs w:val="20"/>
    </w:rPr>
  </w:style>
  <w:style w:type="character" w:styleId="aff8">
    <w:name w:val="Hyperlink"/>
    <w:basedOn w:val="af0"/>
    <w:uiPriority w:val="99"/>
    <w:unhideWhenUsed/>
    <w:rsid w:val="008C53BC"/>
    <w:rPr>
      <w:color w:val="000000" w:themeColor="text1"/>
      <w:u w:val="none"/>
    </w:rPr>
  </w:style>
  <w:style w:type="paragraph" w:customStyle="1" w:styleId="aff9">
    <w:name w:val="Шапка таблицы (НИР)"/>
    <w:basedOn w:val="af7"/>
    <w:uiPriority w:val="2"/>
    <w:rsid w:val="00C60CE3"/>
    <w:pPr>
      <w:suppressAutoHyphens w:val="0"/>
    </w:pPr>
    <w:rPr>
      <w:b/>
    </w:rPr>
  </w:style>
  <w:style w:type="paragraph" w:customStyle="1" w:styleId="affa">
    <w:name w:val="Листинг мелкий (НИР)"/>
    <w:basedOn w:val="af"/>
    <w:uiPriority w:val="5"/>
    <w:rsid w:val="00E86BFE"/>
    <w:pPr>
      <w:tabs>
        <w:tab w:val="left" w:pos="284"/>
      </w:tabs>
      <w:spacing w:line="240" w:lineRule="auto"/>
      <w:ind w:firstLine="0"/>
      <w:jc w:val="left"/>
    </w:pPr>
    <w:rPr>
      <w:rFonts w:ascii="Courier New" w:hAnsi="Courier New"/>
      <w:sz w:val="16"/>
      <w:lang w:val="en-US"/>
    </w:rPr>
  </w:style>
  <w:style w:type="character" w:styleId="affb">
    <w:name w:val="Placeholder Text"/>
    <w:basedOn w:val="af0"/>
    <w:uiPriority w:val="99"/>
    <w:semiHidden/>
    <w:rsid w:val="008A6383"/>
    <w:rPr>
      <w:color w:val="808080"/>
    </w:rPr>
  </w:style>
  <w:style w:type="paragraph" w:customStyle="1" w:styleId="affc">
    <w:name w:val="Листинг обычный (НИР)"/>
    <w:basedOn w:val="affa"/>
    <w:qFormat/>
    <w:rsid w:val="00FB77B8"/>
    <w:pPr>
      <w:tabs>
        <w:tab w:val="clear" w:pos="284"/>
        <w:tab w:val="left" w:pos="567"/>
      </w:tabs>
    </w:pPr>
    <w:rPr>
      <w:noProof/>
      <w:sz w:val="24"/>
    </w:rPr>
  </w:style>
  <w:style w:type="character" w:customStyle="1" w:styleId="40">
    <w:name w:val="Заголовок 4 Знак"/>
    <w:basedOn w:val="af0"/>
    <w:link w:val="4"/>
    <w:uiPriority w:val="9"/>
    <w:rsid w:val="00CF6AE3"/>
    <w:rPr>
      <w:rFonts w:asciiTheme="majorHAnsi" w:eastAsiaTheme="majorEastAsia" w:hAnsiTheme="majorHAnsi" w:cstheme="majorBidi"/>
      <w:b/>
      <w:bCs/>
      <w:i/>
      <w:iCs/>
      <w:color w:val="4F81BD" w:themeColor="accent1"/>
      <w:sz w:val="28"/>
      <w:szCs w:val="28"/>
    </w:rPr>
  </w:style>
  <w:style w:type="character" w:customStyle="1" w:styleId="60">
    <w:name w:val="Заголовок 6 Знак"/>
    <w:basedOn w:val="af0"/>
    <w:link w:val="6"/>
    <w:uiPriority w:val="9"/>
    <w:semiHidden/>
    <w:rsid w:val="00CF6AE3"/>
    <w:rPr>
      <w:rFonts w:asciiTheme="majorHAnsi" w:eastAsiaTheme="majorEastAsia" w:hAnsiTheme="majorHAnsi" w:cstheme="majorBidi"/>
      <w:color w:val="243F60" w:themeColor="accent1" w:themeShade="7F"/>
      <w:sz w:val="28"/>
    </w:rPr>
  </w:style>
  <w:style w:type="character" w:customStyle="1" w:styleId="70">
    <w:name w:val="Заголовок 7 Знак"/>
    <w:basedOn w:val="af0"/>
    <w:link w:val="7"/>
    <w:uiPriority w:val="9"/>
    <w:semiHidden/>
    <w:rsid w:val="00CF6AE3"/>
    <w:rPr>
      <w:rFonts w:asciiTheme="majorHAnsi" w:eastAsiaTheme="majorEastAsia" w:hAnsiTheme="majorHAnsi" w:cstheme="majorBidi"/>
      <w:i/>
      <w:iCs/>
      <w:color w:val="243F60" w:themeColor="accent1" w:themeShade="7F"/>
      <w:sz w:val="28"/>
    </w:rPr>
  </w:style>
  <w:style w:type="character" w:customStyle="1" w:styleId="80">
    <w:name w:val="Заголовок 8 Знак"/>
    <w:basedOn w:val="af0"/>
    <w:link w:val="8"/>
    <w:uiPriority w:val="9"/>
    <w:semiHidden/>
    <w:rsid w:val="00CF6AE3"/>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f0"/>
    <w:link w:val="9"/>
    <w:uiPriority w:val="9"/>
    <w:semiHidden/>
    <w:rsid w:val="00CF6AE3"/>
    <w:rPr>
      <w:rFonts w:asciiTheme="majorHAnsi" w:eastAsiaTheme="majorEastAsia" w:hAnsiTheme="majorHAnsi" w:cstheme="majorBidi"/>
      <w:i/>
      <w:iCs/>
      <w:color w:val="272727" w:themeColor="text1" w:themeTint="D8"/>
      <w:sz w:val="21"/>
      <w:szCs w:val="21"/>
    </w:rPr>
  </w:style>
  <w:style w:type="paragraph" w:customStyle="1" w:styleId="affd">
    <w:name w:val="(НИР) Название таблицы многоур."/>
    <w:basedOn w:val="af"/>
    <w:next w:val="af"/>
    <w:uiPriority w:val="6"/>
    <w:unhideWhenUsed/>
    <w:rsid w:val="00CF6AE3"/>
    <w:pPr>
      <w:keepNext/>
      <w:spacing w:before="240" w:after="120" w:line="240" w:lineRule="auto"/>
      <w:ind w:firstLine="0"/>
    </w:pPr>
    <w:rPr>
      <w:rFonts w:eastAsiaTheme="minorHAnsi"/>
      <w:lang w:eastAsia="en-US"/>
    </w:rPr>
  </w:style>
  <w:style w:type="paragraph" w:customStyle="1" w:styleId="affe">
    <w:name w:val="(НИР) Ненумеров. абзац"/>
    <w:basedOn w:val="af"/>
    <w:link w:val="afff"/>
    <w:uiPriority w:val="3"/>
    <w:rsid w:val="00CF6AE3"/>
    <w:rPr>
      <w:rFonts w:eastAsiaTheme="minorHAnsi"/>
      <w:lang w:eastAsia="en-US"/>
    </w:rPr>
  </w:style>
  <w:style w:type="character" w:customStyle="1" w:styleId="afff">
    <w:name w:val="(НИР) Ненумеров. абзац Знак"/>
    <w:basedOn w:val="af0"/>
    <w:link w:val="affe"/>
    <w:uiPriority w:val="3"/>
    <w:rsid w:val="00CF6AE3"/>
    <w:rPr>
      <w:rFonts w:ascii="Times New Roman" w:eastAsiaTheme="minorHAnsi" w:hAnsi="Times New Roman" w:cs="Times New Roman"/>
      <w:sz w:val="28"/>
      <w:szCs w:val="28"/>
      <w:lang w:eastAsia="en-US"/>
    </w:rPr>
  </w:style>
  <w:style w:type="paragraph" w:customStyle="1" w:styleId="afff0">
    <w:name w:val="(НИР) Название таблицы одноур."/>
    <w:basedOn w:val="affd"/>
    <w:rsid w:val="00CF6AE3"/>
  </w:style>
  <w:style w:type="paragraph" w:customStyle="1" w:styleId="afff1">
    <w:name w:val="(НИР) Номер формулы"/>
    <w:basedOn w:val="af"/>
    <w:next w:val="af"/>
    <w:link w:val="afff2"/>
    <w:uiPriority w:val="6"/>
    <w:rsid w:val="00CF6AE3"/>
    <w:pPr>
      <w:ind w:firstLine="0"/>
      <w:jc w:val="right"/>
    </w:pPr>
    <w:rPr>
      <w:rFonts w:eastAsiaTheme="minorHAnsi"/>
      <w:lang w:val="en-US" w:eastAsia="en-US"/>
    </w:rPr>
  </w:style>
  <w:style w:type="character" w:customStyle="1" w:styleId="afff2">
    <w:name w:val="(НИР) Номер формулы Знак"/>
    <w:basedOn w:val="af0"/>
    <w:link w:val="afff1"/>
    <w:uiPriority w:val="6"/>
    <w:rsid w:val="00CF6AE3"/>
    <w:rPr>
      <w:rFonts w:ascii="Times New Roman" w:eastAsiaTheme="minorHAnsi" w:hAnsi="Times New Roman" w:cs="Times New Roman"/>
      <w:sz w:val="28"/>
      <w:szCs w:val="28"/>
      <w:lang w:val="en-US" w:eastAsia="en-US"/>
    </w:rPr>
  </w:style>
  <w:style w:type="paragraph" w:customStyle="1" w:styleId="a5">
    <w:name w:val="(НИР) Нумерованный абзац"/>
    <w:basedOn w:val="af"/>
    <w:link w:val="afff3"/>
    <w:uiPriority w:val="2"/>
    <w:rsid w:val="00CE444E"/>
    <w:pPr>
      <w:numPr>
        <w:numId w:val="12"/>
      </w:numPr>
    </w:pPr>
    <w:rPr>
      <w:rFonts w:eastAsiaTheme="minorHAnsi"/>
      <w:lang w:eastAsia="en-US"/>
    </w:rPr>
  </w:style>
  <w:style w:type="character" w:customStyle="1" w:styleId="afff3">
    <w:name w:val="(НИР) Нумерованный абзац Знак"/>
    <w:basedOn w:val="af0"/>
    <w:link w:val="a5"/>
    <w:uiPriority w:val="2"/>
    <w:rsid w:val="00CE444E"/>
    <w:rPr>
      <w:rFonts w:ascii="Times New Roman" w:eastAsiaTheme="minorHAnsi" w:hAnsi="Times New Roman" w:cs="Times New Roman"/>
      <w:sz w:val="28"/>
      <w:szCs w:val="28"/>
      <w:lang w:eastAsia="en-US"/>
    </w:rPr>
  </w:style>
  <w:style w:type="paragraph" w:customStyle="1" w:styleId="afff4">
    <w:name w:val="(НИР) Название рисунка одноур."/>
    <w:basedOn w:val="afff5"/>
    <w:next w:val="af"/>
    <w:uiPriority w:val="5"/>
    <w:unhideWhenUsed/>
    <w:rsid w:val="00CF6AE3"/>
  </w:style>
  <w:style w:type="paragraph" w:customStyle="1" w:styleId="afff5">
    <w:name w:val="(НИР) Название рисунка многоур."/>
    <w:basedOn w:val="af"/>
    <w:next w:val="af"/>
    <w:uiPriority w:val="5"/>
    <w:unhideWhenUsed/>
    <w:rsid w:val="00CF6AE3"/>
    <w:pPr>
      <w:spacing w:before="120" w:after="480" w:line="240" w:lineRule="auto"/>
      <w:ind w:firstLine="0"/>
      <w:jc w:val="center"/>
    </w:pPr>
    <w:rPr>
      <w:rFonts w:eastAsiaTheme="minorHAnsi"/>
      <w:lang w:eastAsia="en-US"/>
    </w:rPr>
  </w:style>
  <w:style w:type="paragraph" w:customStyle="1" w:styleId="afff6">
    <w:name w:val="(НИР) Рисунок"/>
    <w:basedOn w:val="af"/>
    <w:next w:val="af"/>
    <w:uiPriority w:val="4"/>
    <w:rsid w:val="00CF6AE3"/>
    <w:pPr>
      <w:keepNext/>
      <w:widowControl w:val="0"/>
      <w:spacing w:before="240" w:line="240" w:lineRule="auto"/>
      <w:ind w:firstLine="0"/>
      <w:jc w:val="center"/>
    </w:pPr>
    <w:rPr>
      <w:rFonts w:eastAsiaTheme="minorHAnsi"/>
      <w:lang w:eastAsia="en-US"/>
    </w:rPr>
  </w:style>
  <w:style w:type="paragraph" w:customStyle="1" w:styleId="afff7">
    <w:name w:val="(НИР) Текст таблицы"/>
    <w:basedOn w:val="af"/>
    <w:link w:val="afff8"/>
    <w:uiPriority w:val="5"/>
    <w:rsid w:val="00CF6AE3"/>
    <w:pPr>
      <w:suppressAutoHyphens/>
      <w:spacing w:line="240" w:lineRule="auto"/>
      <w:ind w:firstLine="0"/>
      <w:contextualSpacing/>
    </w:pPr>
    <w:rPr>
      <w:rFonts w:eastAsiaTheme="minorHAnsi"/>
      <w:sz w:val="24"/>
      <w:lang w:eastAsia="en-US"/>
    </w:rPr>
  </w:style>
  <w:style w:type="character" w:customStyle="1" w:styleId="afff8">
    <w:name w:val="(НИР) Текст таблицы Знак"/>
    <w:basedOn w:val="af0"/>
    <w:link w:val="afff7"/>
    <w:uiPriority w:val="5"/>
    <w:rsid w:val="00CF6AE3"/>
    <w:rPr>
      <w:rFonts w:ascii="Times New Roman" w:eastAsiaTheme="minorHAnsi" w:hAnsi="Times New Roman" w:cs="Times New Roman"/>
      <w:sz w:val="24"/>
      <w:szCs w:val="28"/>
      <w:lang w:eastAsia="en-US"/>
    </w:rPr>
  </w:style>
  <w:style w:type="paragraph" w:customStyle="1" w:styleId="33">
    <w:name w:val="(НИР) Подраздел 3"/>
    <w:basedOn w:val="23"/>
    <w:link w:val="34"/>
    <w:rsid w:val="00CF6AE3"/>
    <w:pPr>
      <w:spacing w:before="0" w:after="0"/>
    </w:pPr>
    <w:rPr>
      <w:i/>
    </w:rPr>
  </w:style>
  <w:style w:type="paragraph" w:customStyle="1" w:styleId="23">
    <w:name w:val="(НИР) Подраздел 2"/>
    <w:basedOn w:val="14"/>
    <w:link w:val="24"/>
    <w:rsid w:val="00CF6AE3"/>
    <w:pPr>
      <w:spacing w:before="120" w:after="120"/>
    </w:pPr>
  </w:style>
  <w:style w:type="paragraph" w:customStyle="1" w:styleId="14">
    <w:name w:val="(НИР) Подраздел 1"/>
    <w:basedOn w:val="afff9"/>
    <w:link w:val="15"/>
    <w:rsid w:val="00CF6AE3"/>
    <w:pPr>
      <w:pageBreakBefore w:val="0"/>
      <w:spacing w:before="240" w:after="240"/>
    </w:pPr>
    <w:rPr>
      <w:caps w:val="0"/>
    </w:rPr>
  </w:style>
  <w:style w:type="paragraph" w:customStyle="1" w:styleId="afff9">
    <w:name w:val="(НИР) Раздел"/>
    <w:basedOn w:val="11"/>
    <w:link w:val="afffa"/>
    <w:rsid w:val="00676E4C"/>
    <w:pPr>
      <w:ind w:firstLine="0"/>
      <w:jc w:val="center"/>
    </w:pPr>
  </w:style>
  <w:style w:type="character" w:customStyle="1" w:styleId="afffa">
    <w:name w:val="(НИР) Раздел Знак"/>
    <w:basedOn w:val="12"/>
    <w:link w:val="afff9"/>
    <w:rsid w:val="00676E4C"/>
    <w:rPr>
      <w:rFonts w:ascii="Times New Roman" w:eastAsiaTheme="majorEastAsia" w:hAnsi="Times New Roman" w:cs="Times New Roman"/>
      <w:bCs/>
      <w:caps/>
      <w:sz w:val="28"/>
      <w:szCs w:val="28"/>
      <w:lang w:eastAsia="en-US"/>
    </w:rPr>
  </w:style>
  <w:style w:type="character" w:customStyle="1" w:styleId="15">
    <w:name w:val="(НИР) Подраздел 1 Знак"/>
    <w:basedOn w:val="afffa"/>
    <w:link w:val="14"/>
    <w:rsid w:val="00CF6AE3"/>
    <w:rPr>
      <w:rFonts w:ascii="Times New Roman" w:eastAsiaTheme="majorEastAsia" w:hAnsi="Times New Roman" w:cs="Times New Roman"/>
      <w:bCs/>
      <w:caps w:val="0"/>
      <w:sz w:val="28"/>
      <w:szCs w:val="28"/>
      <w:lang w:eastAsia="en-US"/>
    </w:rPr>
  </w:style>
  <w:style w:type="character" w:customStyle="1" w:styleId="24">
    <w:name w:val="(НИР) Подраздел 2 Знак"/>
    <w:basedOn w:val="15"/>
    <w:link w:val="23"/>
    <w:rsid w:val="00CF6AE3"/>
    <w:rPr>
      <w:rFonts w:ascii="Times New Roman" w:eastAsiaTheme="majorEastAsia" w:hAnsi="Times New Roman" w:cs="Times New Roman"/>
      <w:bCs/>
      <w:caps w:val="0"/>
      <w:sz w:val="28"/>
      <w:szCs w:val="28"/>
      <w:lang w:eastAsia="en-US"/>
    </w:rPr>
  </w:style>
  <w:style w:type="character" w:customStyle="1" w:styleId="34">
    <w:name w:val="(НИР) Подраздел 3 Знак"/>
    <w:basedOn w:val="24"/>
    <w:link w:val="33"/>
    <w:rsid w:val="00CF6AE3"/>
    <w:rPr>
      <w:rFonts w:ascii="Times New Roman" w:eastAsiaTheme="majorEastAsia" w:hAnsi="Times New Roman" w:cs="Times New Roman"/>
      <w:bCs/>
      <w:i/>
      <w:caps w:val="0"/>
      <w:sz w:val="28"/>
      <w:szCs w:val="28"/>
      <w:lang w:eastAsia="en-US"/>
    </w:rPr>
  </w:style>
  <w:style w:type="character" w:customStyle="1" w:styleId="aff3">
    <w:name w:val="Название объекта Знак"/>
    <w:basedOn w:val="af0"/>
    <w:link w:val="aff2"/>
    <w:rsid w:val="00CF6AE3"/>
    <w:rPr>
      <w:rFonts w:ascii="Times New Roman" w:eastAsia="Times New Roman" w:hAnsi="Times New Roman" w:cs="Times New Roman"/>
      <w:bCs/>
      <w:sz w:val="28"/>
      <w:szCs w:val="20"/>
    </w:rPr>
  </w:style>
  <w:style w:type="character" w:customStyle="1" w:styleId="aff5">
    <w:name w:val="Абзац списка Знак"/>
    <w:basedOn w:val="af0"/>
    <w:link w:val="aff4"/>
    <w:uiPriority w:val="34"/>
    <w:rsid w:val="00CF6AE3"/>
    <w:rPr>
      <w:rFonts w:ascii="Times New Roman" w:eastAsia="Times New Roman" w:hAnsi="Times New Roman" w:cs="Times New Roman"/>
      <w:sz w:val="28"/>
      <w:szCs w:val="24"/>
    </w:rPr>
  </w:style>
  <w:style w:type="paragraph" w:customStyle="1" w:styleId="afffb">
    <w:name w:val="(НИР) Нумерован. абзац без отступа"/>
    <w:basedOn w:val="a5"/>
    <w:rsid w:val="00CF6AE3"/>
    <w:pPr>
      <w:ind w:left="360" w:hanging="360"/>
    </w:pPr>
  </w:style>
  <w:style w:type="paragraph" w:customStyle="1" w:styleId="afffc">
    <w:name w:val="(НИР) Шапка таблицы"/>
    <w:basedOn w:val="afff7"/>
    <w:rsid w:val="00CF6AE3"/>
    <w:pPr>
      <w:suppressAutoHyphens w:val="0"/>
    </w:pPr>
    <w:rPr>
      <w:b/>
    </w:rPr>
  </w:style>
  <w:style w:type="paragraph" w:customStyle="1" w:styleId="afffd">
    <w:name w:val="(НИР) Листинг мелкий"/>
    <w:basedOn w:val="af"/>
    <w:rsid w:val="00CF6AE3"/>
    <w:pPr>
      <w:tabs>
        <w:tab w:val="left" w:pos="284"/>
      </w:tabs>
      <w:spacing w:line="240" w:lineRule="auto"/>
      <w:ind w:firstLine="0"/>
      <w:jc w:val="left"/>
    </w:pPr>
    <w:rPr>
      <w:rFonts w:ascii="Courier New" w:hAnsi="Courier New"/>
      <w:sz w:val="20"/>
      <w:lang w:val="en-US"/>
    </w:rPr>
  </w:style>
  <w:style w:type="paragraph" w:customStyle="1" w:styleId="afffe">
    <w:name w:val="(НИР) Листинг обычный"/>
    <w:basedOn w:val="afffd"/>
    <w:rsid w:val="00CF6AE3"/>
    <w:rPr>
      <w:sz w:val="24"/>
    </w:rPr>
  </w:style>
  <w:style w:type="paragraph" w:customStyle="1" w:styleId="affff">
    <w:name w:val="Номер таблицы"/>
    <w:basedOn w:val="af"/>
    <w:rsid w:val="00CF6AE3"/>
    <w:pPr>
      <w:keepNext/>
      <w:spacing w:before="240"/>
      <w:ind w:firstLine="0"/>
      <w:jc w:val="right"/>
    </w:pPr>
    <w:rPr>
      <w:rFonts w:eastAsia="Times New Roman"/>
      <w:sz w:val="24"/>
      <w:szCs w:val="24"/>
    </w:rPr>
  </w:style>
  <w:style w:type="paragraph" w:styleId="affff0">
    <w:name w:val="Title"/>
    <w:aliases w:val="Знак1,Знак1 Знак Знак Знак Знак Знак,Знак1 Знак Знак,Знак1 Знак Знак Знак Знак Знак Знак Знак,Знак1 Знак Знак Знак Знак Знак  Знак,Знак1 Знак Знак Знак,Знак1 Знак Знак Знак Знак Знак Знак, Знак1, Знак1 Знак Знак Знак Знак Знак, Знак1 Знак Знак"/>
    <w:basedOn w:val="af"/>
    <w:link w:val="affff1"/>
    <w:rsid w:val="00CF6AE3"/>
    <w:pPr>
      <w:spacing w:line="240" w:lineRule="auto"/>
      <w:ind w:firstLine="0"/>
      <w:jc w:val="center"/>
    </w:pPr>
    <w:rPr>
      <w:rFonts w:eastAsia="Times New Roman"/>
      <w:sz w:val="24"/>
      <w:szCs w:val="20"/>
    </w:rPr>
  </w:style>
  <w:style w:type="character" w:customStyle="1" w:styleId="affff1">
    <w:name w:val="Название Знак"/>
    <w:aliases w:val="Знак1 Знак,Знак1 Знак Знак Знак Знак Знак Знак1,Знак1 Знак Знак Знак1,Знак1 Знак Знак Знак Знак Знак Знак Знак Знак,Знак1 Знак Знак Знак Знак Знак  Знак Знак,Знак1 Знак Знак Знак Знак,Знак1 Знак Знак Знак Знак Знак Знак Знак1, Знак1 Знак"/>
    <w:basedOn w:val="af0"/>
    <w:link w:val="affff0"/>
    <w:rsid w:val="00CF6AE3"/>
    <w:rPr>
      <w:rFonts w:ascii="Times New Roman" w:eastAsia="Times New Roman" w:hAnsi="Times New Roman" w:cs="Times New Roman"/>
      <w:sz w:val="24"/>
      <w:szCs w:val="20"/>
    </w:rPr>
  </w:style>
  <w:style w:type="paragraph" w:customStyle="1" w:styleId="-12">
    <w:name w:val="Аоб-12"/>
    <w:basedOn w:val="af"/>
    <w:rsid w:val="00CF6AE3"/>
    <w:rPr>
      <w:rFonts w:eastAsia="Times New Roman"/>
      <w:szCs w:val="20"/>
    </w:rPr>
  </w:style>
  <w:style w:type="paragraph" w:styleId="35">
    <w:name w:val="Body Text Indent 3"/>
    <w:basedOn w:val="af"/>
    <w:link w:val="36"/>
    <w:unhideWhenUsed/>
    <w:rsid w:val="00CF6AE3"/>
    <w:pPr>
      <w:spacing w:after="120"/>
      <w:ind w:left="283"/>
    </w:pPr>
    <w:rPr>
      <w:sz w:val="16"/>
      <w:szCs w:val="16"/>
    </w:rPr>
  </w:style>
  <w:style w:type="character" w:customStyle="1" w:styleId="36">
    <w:name w:val="Основной текст с отступом 3 Знак"/>
    <w:basedOn w:val="af0"/>
    <w:link w:val="35"/>
    <w:uiPriority w:val="99"/>
    <w:rsid w:val="00CF6AE3"/>
    <w:rPr>
      <w:rFonts w:ascii="Times New Roman" w:hAnsi="Times New Roman" w:cs="Times New Roman"/>
      <w:sz w:val="16"/>
      <w:szCs w:val="16"/>
    </w:rPr>
  </w:style>
  <w:style w:type="paragraph" w:customStyle="1" w:styleId="affff2">
    <w:name w:val="(НИР) Структурный элемент отчета"/>
    <w:basedOn w:val="af"/>
    <w:qFormat/>
    <w:rsid w:val="00CF6AE3"/>
    <w:pPr>
      <w:pageBreakBefore/>
      <w:spacing w:after="360"/>
      <w:ind w:firstLine="0"/>
      <w:jc w:val="center"/>
    </w:pPr>
    <w:rPr>
      <w:caps/>
    </w:rPr>
  </w:style>
  <w:style w:type="paragraph" w:styleId="16">
    <w:name w:val="toc 1"/>
    <w:basedOn w:val="af"/>
    <w:next w:val="af"/>
    <w:autoRedefine/>
    <w:uiPriority w:val="39"/>
    <w:unhideWhenUsed/>
    <w:rsid w:val="0082290D"/>
    <w:pPr>
      <w:keepNext/>
      <w:tabs>
        <w:tab w:val="left" w:pos="284"/>
        <w:tab w:val="right" w:leader="dot" w:pos="9345"/>
      </w:tabs>
      <w:spacing w:line="276" w:lineRule="auto"/>
      <w:ind w:firstLine="0"/>
      <w:contextualSpacing/>
    </w:pPr>
    <w:rPr>
      <w:b/>
      <w:noProof/>
    </w:rPr>
  </w:style>
  <w:style w:type="paragraph" w:styleId="affff3">
    <w:name w:val="header"/>
    <w:basedOn w:val="af"/>
    <w:link w:val="affff4"/>
    <w:unhideWhenUsed/>
    <w:rsid w:val="00CF6AE3"/>
    <w:pPr>
      <w:tabs>
        <w:tab w:val="center" w:pos="4677"/>
        <w:tab w:val="right" w:pos="9355"/>
      </w:tabs>
      <w:spacing w:line="240" w:lineRule="auto"/>
    </w:pPr>
  </w:style>
  <w:style w:type="character" w:customStyle="1" w:styleId="affff4">
    <w:name w:val="Верхний колонтитул Знак"/>
    <w:basedOn w:val="af0"/>
    <w:link w:val="affff3"/>
    <w:uiPriority w:val="99"/>
    <w:rsid w:val="00CF6AE3"/>
    <w:rPr>
      <w:rFonts w:ascii="Times New Roman" w:hAnsi="Times New Roman" w:cs="Times New Roman"/>
      <w:sz w:val="28"/>
      <w:szCs w:val="28"/>
    </w:rPr>
  </w:style>
  <w:style w:type="paragraph" w:styleId="affff5">
    <w:name w:val="footer"/>
    <w:basedOn w:val="af"/>
    <w:link w:val="affff6"/>
    <w:uiPriority w:val="99"/>
    <w:unhideWhenUsed/>
    <w:rsid w:val="00CF6AE3"/>
    <w:pPr>
      <w:tabs>
        <w:tab w:val="center" w:pos="4677"/>
        <w:tab w:val="right" w:pos="9355"/>
      </w:tabs>
      <w:spacing w:line="240" w:lineRule="auto"/>
    </w:pPr>
  </w:style>
  <w:style w:type="character" w:customStyle="1" w:styleId="affff6">
    <w:name w:val="Нижний колонтитул Знак"/>
    <w:basedOn w:val="af0"/>
    <w:link w:val="affff5"/>
    <w:uiPriority w:val="99"/>
    <w:rsid w:val="00CF6AE3"/>
    <w:rPr>
      <w:rFonts w:ascii="Times New Roman" w:hAnsi="Times New Roman" w:cs="Times New Roman"/>
      <w:sz w:val="28"/>
      <w:szCs w:val="28"/>
    </w:rPr>
  </w:style>
  <w:style w:type="paragraph" w:customStyle="1" w:styleId="affff7">
    <w:name w:val="Список без номера"/>
    <w:basedOn w:val="af"/>
    <w:link w:val="affff8"/>
    <w:rsid w:val="00CF6AE3"/>
    <w:pPr>
      <w:ind w:left="4678"/>
      <w:contextualSpacing/>
    </w:pPr>
    <w:rPr>
      <w:rFonts w:eastAsia="Times New Roman"/>
      <w:szCs w:val="32"/>
      <w:lang w:val="en-US"/>
    </w:rPr>
  </w:style>
  <w:style w:type="character" w:customStyle="1" w:styleId="affff8">
    <w:name w:val="Список без номера Знак"/>
    <w:basedOn w:val="af0"/>
    <w:link w:val="affff7"/>
    <w:rsid w:val="00CF6AE3"/>
    <w:rPr>
      <w:rFonts w:ascii="Times New Roman" w:eastAsia="Times New Roman" w:hAnsi="Times New Roman" w:cs="Times New Roman"/>
      <w:sz w:val="28"/>
      <w:szCs w:val="32"/>
      <w:lang w:val="en-US"/>
    </w:rPr>
  </w:style>
  <w:style w:type="paragraph" w:styleId="affff9">
    <w:name w:val="Subtitle"/>
    <w:basedOn w:val="af"/>
    <w:next w:val="af"/>
    <w:link w:val="affffa"/>
    <w:uiPriority w:val="11"/>
    <w:rsid w:val="00CF6AE3"/>
    <w:pPr>
      <w:numPr>
        <w:ilvl w:val="1"/>
      </w:numPr>
      <w:spacing w:after="160"/>
      <w:ind w:firstLine="708"/>
    </w:pPr>
    <w:rPr>
      <w:rFonts w:asciiTheme="minorHAnsi" w:hAnsiTheme="minorHAnsi" w:cstheme="minorBidi"/>
      <w:color w:val="5A5A5A" w:themeColor="text1" w:themeTint="A5"/>
      <w:spacing w:val="15"/>
      <w:sz w:val="22"/>
      <w:szCs w:val="22"/>
    </w:rPr>
  </w:style>
  <w:style w:type="character" w:customStyle="1" w:styleId="affffa">
    <w:name w:val="Подзаголовок Знак"/>
    <w:basedOn w:val="af0"/>
    <w:link w:val="affff9"/>
    <w:uiPriority w:val="11"/>
    <w:rsid w:val="00CF6AE3"/>
    <w:rPr>
      <w:color w:val="5A5A5A" w:themeColor="text1" w:themeTint="A5"/>
      <w:spacing w:val="15"/>
    </w:rPr>
  </w:style>
  <w:style w:type="paragraph" w:styleId="affffb">
    <w:name w:val="List"/>
    <w:basedOn w:val="aff"/>
    <w:rsid w:val="00CF6AE3"/>
    <w:pPr>
      <w:ind w:firstLine="720"/>
    </w:pPr>
    <w:rPr>
      <w:rFonts w:eastAsiaTheme="minorHAnsi" w:cstheme="minorBidi"/>
      <w:color w:val="auto"/>
      <w:szCs w:val="22"/>
    </w:rPr>
  </w:style>
  <w:style w:type="paragraph" w:styleId="affffc">
    <w:name w:val="TOC Heading"/>
    <w:basedOn w:val="11"/>
    <w:next w:val="af"/>
    <w:uiPriority w:val="39"/>
    <w:unhideWhenUsed/>
    <w:rsid w:val="00CF6AE3"/>
    <w:pPr>
      <w:keepLines/>
      <w:tabs>
        <w:tab w:val="left" w:pos="1134"/>
      </w:tabs>
      <w:suppressAutoHyphens w:val="0"/>
      <w:spacing w:before="0" w:after="240"/>
      <w:ind w:left="432" w:hanging="432"/>
      <w:outlineLvl w:val="9"/>
    </w:pPr>
    <w:rPr>
      <w:rFonts w:asciiTheme="majorHAnsi" w:hAnsiTheme="majorHAnsi" w:cstheme="majorBidi"/>
      <w:b/>
      <w:bCs w:val="0"/>
      <w:caps w:val="0"/>
      <w:szCs w:val="32"/>
      <w:lang w:eastAsia="ru-RU"/>
    </w:rPr>
  </w:style>
  <w:style w:type="character" w:styleId="affffd">
    <w:name w:val="Strong"/>
    <w:basedOn w:val="af0"/>
    <w:rsid w:val="00CF6AE3"/>
    <w:rPr>
      <w:b/>
      <w:bCs/>
    </w:rPr>
  </w:style>
  <w:style w:type="character" w:styleId="affffe">
    <w:name w:val="Emphasis"/>
    <w:basedOn w:val="af0"/>
    <w:rsid w:val="00CF6AE3"/>
    <w:rPr>
      <w:i/>
      <w:iCs/>
    </w:rPr>
  </w:style>
  <w:style w:type="paragraph" w:styleId="25">
    <w:name w:val="Quote"/>
    <w:basedOn w:val="af"/>
    <w:next w:val="af"/>
    <w:link w:val="26"/>
    <w:uiPriority w:val="29"/>
    <w:rsid w:val="00CF6AE3"/>
    <w:pPr>
      <w:spacing w:before="200" w:after="160"/>
      <w:ind w:left="864" w:right="864" w:firstLine="720"/>
      <w:jc w:val="center"/>
    </w:pPr>
    <w:rPr>
      <w:rFonts w:eastAsiaTheme="minorHAnsi" w:cstheme="minorBidi"/>
      <w:i/>
      <w:iCs/>
      <w:color w:val="404040" w:themeColor="text1" w:themeTint="BF"/>
      <w:szCs w:val="22"/>
    </w:rPr>
  </w:style>
  <w:style w:type="character" w:customStyle="1" w:styleId="26">
    <w:name w:val="Цитата 2 Знак"/>
    <w:basedOn w:val="af0"/>
    <w:link w:val="25"/>
    <w:uiPriority w:val="29"/>
    <w:rsid w:val="00CF6AE3"/>
    <w:rPr>
      <w:rFonts w:ascii="Times New Roman" w:eastAsiaTheme="minorHAnsi" w:hAnsi="Times New Roman"/>
      <w:i/>
      <w:iCs/>
      <w:color w:val="404040" w:themeColor="text1" w:themeTint="BF"/>
      <w:sz w:val="28"/>
    </w:rPr>
  </w:style>
  <w:style w:type="paragraph" w:styleId="afffff">
    <w:name w:val="Intense Quote"/>
    <w:basedOn w:val="af"/>
    <w:next w:val="af"/>
    <w:link w:val="afffff0"/>
    <w:uiPriority w:val="30"/>
    <w:rsid w:val="00CF6AE3"/>
    <w:pPr>
      <w:pBdr>
        <w:top w:val="single" w:sz="4" w:space="10" w:color="4F81BD" w:themeColor="accent1"/>
        <w:bottom w:val="single" w:sz="4" w:space="10" w:color="4F81BD" w:themeColor="accent1"/>
      </w:pBdr>
      <w:spacing w:before="360" w:after="360"/>
      <w:ind w:left="864" w:right="864" w:firstLine="720"/>
      <w:jc w:val="center"/>
    </w:pPr>
    <w:rPr>
      <w:rFonts w:eastAsiaTheme="minorHAnsi" w:cstheme="minorBidi"/>
      <w:i/>
      <w:iCs/>
      <w:color w:val="4F81BD" w:themeColor="accent1"/>
      <w:szCs w:val="22"/>
    </w:rPr>
  </w:style>
  <w:style w:type="character" w:customStyle="1" w:styleId="afffff0">
    <w:name w:val="Выделенная цитата Знак"/>
    <w:basedOn w:val="af0"/>
    <w:link w:val="afffff"/>
    <w:uiPriority w:val="30"/>
    <w:rsid w:val="00CF6AE3"/>
    <w:rPr>
      <w:rFonts w:ascii="Times New Roman" w:eastAsiaTheme="minorHAnsi" w:hAnsi="Times New Roman"/>
      <w:i/>
      <w:iCs/>
      <w:color w:val="4F81BD" w:themeColor="accent1"/>
      <w:sz w:val="28"/>
    </w:rPr>
  </w:style>
  <w:style w:type="character" w:styleId="afffff1">
    <w:name w:val="Subtle Emphasis"/>
    <w:uiPriority w:val="19"/>
    <w:rsid w:val="00CF6AE3"/>
    <w:rPr>
      <w:i/>
      <w:iCs/>
      <w:color w:val="404040" w:themeColor="text1" w:themeTint="BF"/>
    </w:rPr>
  </w:style>
  <w:style w:type="character" w:styleId="afffff2">
    <w:name w:val="Intense Emphasis"/>
    <w:basedOn w:val="af0"/>
    <w:uiPriority w:val="21"/>
    <w:rsid w:val="00CF6AE3"/>
    <w:rPr>
      <w:i/>
      <w:iCs/>
      <w:color w:val="4F81BD" w:themeColor="accent1"/>
    </w:rPr>
  </w:style>
  <w:style w:type="character" w:styleId="afffff3">
    <w:name w:val="Subtle Reference"/>
    <w:basedOn w:val="af0"/>
    <w:uiPriority w:val="31"/>
    <w:rsid w:val="00CF6AE3"/>
    <w:rPr>
      <w:smallCaps/>
      <w:color w:val="5A5A5A" w:themeColor="text1" w:themeTint="A5"/>
    </w:rPr>
  </w:style>
  <w:style w:type="character" w:styleId="afffff4">
    <w:name w:val="Intense Reference"/>
    <w:basedOn w:val="af0"/>
    <w:uiPriority w:val="32"/>
    <w:rsid w:val="00CF6AE3"/>
    <w:rPr>
      <w:b/>
      <w:bCs/>
      <w:smallCaps/>
      <w:color w:val="4F81BD" w:themeColor="accent1"/>
      <w:spacing w:val="5"/>
    </w:rPr>
  </w:style>
  <w:style w:type="character" w:styleId="afffff5">
    <w:name w:val="Book Title"/>
    <w:basedOn w:val="af0"/>
    <w:uiPriority w:val="33"/>
    <w:rsid w:val="00CF6AE3"/>
    <w:rPr>
      <w:b/>
      <w:bCs/>
      <w:i/>
      <w:iCs/>
      <w:spacing w:val="5"/>
    </w:rPr>
  </w:style>
  <w:style w:type="paragraph" w:customStyle="1" w:styleId="afffff6">
    <w:name w:val="Первый уровень"/>
    <w:basedOn w:val="11"/>
    <w:next w:val="af"/>
    <w:rsid w:val="00CF6AE3"/>
    <w:pPr>
      <w:keepLines/>
      <w:tabs>
        <w:tab w:val="left" w:pos="1134"/>
      </w:tabs>
      <w:suppressAutoHyphens w:val="0"/>
      <w:spacing w:before="0" w:after="120"/>
      <w:ind w:left="357" w:hanging="357"/>
    </w:pPr>
    <w:rPr>
      <w:rFonts w:asciiTheme="majorHAnsi" w:hAnsiTheme="majorHAnsi" w:cstheme="majorBidi"/>
      <w:bCs w:val="0"/>
      <w:caps w:val="0"/>
      <w:sz w:val="24"/>
      <w:szCs w:val="32"/>
      <w:lang w:eastAsia="ru-RU"/>
    </w:rPr>
  </w:style>
  <w:style w:type="paragraph" w:customStyle="1" w:styleId="afffff7">
    <w:name w:val="Рисунок Название"/>
    <w:basedOn w:val="af"/>
    <w:next w:val="af"/>
    <w:rsid w:val="00CF6AE3"/>
    <w:pPr>
      <w:spacing w:before="60" w:after="240" w:line="240" w:lineRule="auto"/>
      <w:ind w:firstLine="0"/>
      <w:jc w:val="center"/>
    </w:pPr>
    <w:rPr>
      <w:rFonts w:eastAsiaTheme="minorHAnsi" w:cstheme="minorBidi"/>
      <w:szCs w:val="22"/>
    </w:rPr>
  </w:style>
  <w:style w:type="paragraph" w:customStyle="1" w:styleId="afffff8">
    <w:name w:val="Таблица название"/>
    <w:basedOn w:val="af"/>
    <w:next w:val="af"/>
    <w:link w:val="afffff9"/>
    <w:rsid w:val="00CF6AE3"/>
    <w:pPr>
      <w:keepNext/>
      <w:spacing w:before="120"/>
      <w:ind w:firstLine="0"/>
      <w:jc w:val="left"/>
    </w:pPr>
    <w:rPr>
      <w:rFonts w:eastAsiaTheme="minorHAnsi" w:cstheme="minorBidi"/>
      <w:szCs w:val="24"/>
    </w:rPr>
  </w:style>
  <w:style w:type="character" w:customStyle="1" w:styleId="afffff9">
    <w:name w:val="Таблица название Знак"/>
    <w:basedOn w:val="af0"/>
    <w:link w:val="afffff8"/>
    <w:rsid w:val="00CF6AE3"/>
    <w:rPr>
      <w:rFonts w:ascii="Times New Roman" w:eastAsiaTheme="minorHAnsi" w:hAnsi="Times New Roman"/>
      <w:sz w:val="28"/>
      <w:szCs w:val="24"/>
    </w:rPr>
  </w:style>
  <w:style w:type="character" w:styleId="afffffa">
    <w:name w:val="annotation reference"/>
    <w:uiPriority w:val="99"/>
    <w:semiHidden/>
    <w:unhideWhenUsed/>
    <w:rsid w:val="00CF6AE3"/>
    <w:rPr>
      <w:sz w:val="16"/>
      <w:szCs w:val="16"/>
    </w:rPr>
  </w:style>
  <w:style w:type="paragraph" w:styleId="afffffb">
    <w:name w:val="annotation text"/>
    <w:basedOn w:val="af"/>
    <w:link w:val="afffffc"/>
    <w:uiPriority w:val="99"/>
    <w:semiHidden/>
    <w:unhideWhenUsed/>
    <w:rsid w:val="006A4709"/>
    <w:pPr>
      <w:widowControl w:val="0"/>
      <w:suppressAutoHyphens/>
      <w:spacing w:line="240" w:lineRule="auto"/>
      <w:ind w:firstLine="0"/>
      <w:jc w:val="left"/>
    </w:pPr>
    <w:rPr>
      <w:rFonts w:asciiTheme="minorHAnsi" w:eastAsia="unifont" w:hAnsiTheme="minorHAnsi" w:cs="Mangal"/>
      <w:kern w:val="1"/>
      <w:sz w:val="20"/>
      <w:szCs w:val="18"/>
      <w:lang w:eastAsia="zh-CN" w:bidi="hi-IN"/>
    </w:rPr>
  </w:style>
  <w:style w:type="character" w:customStyle="1" w:styleId="afffffc">
    <w:name w:val="Текст примечания Знак"/>
    <w:basedOn w:val="af0"/>
    <w:link w:val="afffffb"/>
    <w:uiPriority w:val="99"/>
    <w:semiHidden/>
    <w:rsid w:val="006A4709"/>
    <w:rPr>
      <w:rFonts w:eastAsia="unifont" w:cs="Mangal"/>
      <w:kern w:val="1"/>
      <w:sz w:val="20"/>
      <w:szCs w:val="18"/>
      <w:lang w:eastAsia="zh-CN" w:bidi="hi-IN"/>
    </w:rPr>
  </w:style>
  <w:style w:type="paragraph" w:styleId="27">
    <w:name w:val="toc 2"/>
    <w:basedOn w:val="af"/>
    <w:next w:val="af"/>
    <w:autoRedefine/>
    <w:uiPriority w:val="39"/>
    <w:unhideWhenUsed/>
    <w:rsid w:val="0082290D"/>
    <w:pPr>
      <w:tabs>
        <w:tab w:val="left" w:pos="851"/>
        <w:tab w:val="right" w:leader="dot" w:pos="9344"/>
      </w:tabs>
      <w:spacing w:line="276" w:lineRule="auto"/>
      <w:ind w:left="851" w:hanging="567"/>
      <w:contextualSpacing/>
    </w:pPr>
    <w:rPr>
      <w:rFonts w:eastAsiaTheme="minorHAnsi" w:cstheme="minorBidi"/>
      <w:szCs w:val="22"/>
    </w:rPr>
  </w:style>
  <w:style w:type="paragraph" w:styleId="37">
    <w:name w:val="toc 3"/>
    <w:basedOn w:val="af"/>
    <w:next w:val="af"/>
    <w:autoRedefine/>
    <w:uiPriority w:val="39"/>
    <w:unhideWhenUsed/>
    <w:rsid w:val="0082290D"/>
    <w:pPr>
      <w:tabs>
        <w:tab w:val="left" w:pos="1701"/>
        <w:tab w:val="right" w:leader="dot" w:pos="9356"/>
      </w:tabs>
      <w:spacing w:line="276" w:lineRule="auto"/>
      <w:ind w:left="1702" w:hanging="851"/>
      <w:contextualSpacing/>
    </w:pPr>
    <w:rPr>
      <w:rFonts w:eastAsiaTheme="minorHAnsi" w:cstheme="minorBidi"/>
      <w:szCs w:val="22"/>
    </w:rPr>
  </w:style>
  <w:style w:type="paragraph" w:styleId="afffffd">
    <w:name w:val="annotation subject"/>
    <w:basedOn w:val="afffffb"/>
    <w:next w:val="afffffb"/>
    <w:link w:val="afffffe"/>
    <w:uiPriority w:val="99"/>
    <w:semiHidden/>
    <w:unhideWhenUsed/>
    <w:rsid w:val="00CF6AE3"/>
    <w:pPr>
      <w:widowControl/>
      <w:suppressAutoHyphens w:val="0"/>
      <w:ind w:firstLine="720"/>
      <w:jc w:val="both"/>
    </w:pPr>
    <w:rPr>
      <w:rFonts w:ascii="Times New Roman" w:eastAsiaTheme="minorHAnsi" w:hAnsi="Times New Roman" w:cstheme="minorBidi"/>
      <w:b/>
      <w:bCs/>
      <w:kern w:val="0"/>
      <w:szCs w:val="20"/>
      <w:lang w:eastAsia="ru-RU" w:bidi="ar-SA"/>
    </w:rPr>
  </w:style>
  <w:style w:type="character" w:customStyle="1" w:styleId="afffffe">
    <w:name w:val="Тема примечания Знак"/>
    <w:basedOn w:val="afffffc"/>
    <w:link w:val="afffffd"/>
    <w:uiPriority w:val="99"/>
    <w:semiHidden/>
    <w:rsid w:val="00CF6AE3"/>
    <w:rPr>
      <w:rFonts w:ascii="Times New Roman" w:eastAsiaTheme="minorHAnsi" w:hAnsi="Times New Roman" w:cs="Mangal"/>
      <w:b/>
      <w:bCs/>
      <w:kern w:val="1"/>
      <w:sz w:val="20"/>
      <w:szCs w:val="20"/>
      <w:lang w:eastAsia="zh-CN" w:bidi="hi-IN"/>
    </w:rPr>
  </w:style>
  <w:style w:type="paragraph" w:customStyle="1" w:styleId="a0">
    <w:name w:val="Списки без номера"/>
    <w:basedOn w:val="aff4"/>
    <w:link w:val="affffff"/>
    <w:rsid w:val="00CF6AE3"/>
    <w:pPr>
      <w:numPr>
        <w:numId w:val="9"/>
      </w:numPr>
    </w:pPr>
    <w:rPr>
      <w:rFonts w:eastAsia="MS PMincho"/>
    </w:rPr>
  </w:style>
  <w:style w:type="character" w:customStyle="1" w:styleId="affffff">
    <w:name w:val="Списки без номера Знак"/>
    <w:basedOn w:val="aff5"/>
    <w:link w:val="a0"/>
    <w:rsid w:val="00CF6AE3"/>
    <w:rPr>
      <w:rFonts w:ascii="Times New Roman" w:eastAsia="MS PMincho" w:hAnsi="Times New Roman" w:cs="Times New Roman"/>
      <w:sz w:val="28"/>
      <w:szCs w:val="24"/>
    </w:rPr>
  </w:style>
  <w:style w:type="paragraph" w:customStyle="1" w:styleId="a7">
    <w:name w:val="Список нумерованный"/>
    <w:basedOn w:val="aff4"/>
    <w:link w:val="affffff0"/>
    <w:rsid w:val="00CF6AE3"/>
    <w:pPr>
      <w:numPr>
        <w:numId w:val="10"/>
      </w:numPr>
      <w:ind w:left="1077" w:hanging="357"/>
    </w:pPr>
    <w:rPr>
      <w:rFonts w:eastAsiaTheme="minorHAnsi"/>
    </w:rPr>
  </w:style>
  <w:style w:type="character" w:customStyle="1" w:styleId="affffff0">
    <w:name w:val="Список нумерованный Знак"/>
    <w:basedOn w:val="aff5"/>
    <w:link w:val="a7"/>
    <w:rsid w:val="00CF6AE3"/>
    <w:rPr>
      <w:rFonts w:ascii="Times New Roman" w:eastAsiaTheme="minorHAnsi" w:hAnsi="Times New Roman" w:cs="Times New Roman"/>
      <w:sz w:val="28"/>
      <w:szCs w:val="24"/>
    </w:rPr>
  </w:style>
  <w:style w:type="paragraph" w:customStyle="1" w:styleId="affffff1">
    <w:name w:val="Список с номером"/>
    <w:basedOn w:val="aff4"/>
    <w:link w:val="affffff2"/>
    <w:rsid w:val="00CF6AE3"/>
    <w:pPr>
      <w:ind w:left="0" w:firstLine="720"/>
    </w:pPr>
    <w:rPr>
      <w:rFonts w:eastAsiaTheme="minorHAnsi"/>
    </w:rPr>
  </w:style>
  <w:style w:type="character" w:customStyle="1" w:styleId="affffff2">
    <w:name w:val="Список с номером Знак"/>
    <w:basedOn w:val="aff5"/>
    <w:link w:val="affffff1"/>
    <w:rsid w:val="00CF6AE3"/>
    <w:rPr>
      <w:rFonts w:ascii="Times New Roman" w:eastAsiaTheme="minorHAnsi" w:hAnsi="Times New Roman" w:cs="Times New Roman"/>
      <w:sz w:val="28"/>
      <w:szCs w:val="24"/>
    </w:rPr>
  </w:style>
  <w:style w:type="paragraph" w:customStyle="1" w:styleId="affffff3">
    <w:name w:val="Номер страниц"/>
    <w:basedOn w:val="affff5"/>
    <w:link w:val="affffff4"/>
    <w:rsid w:val="00CF6AE3"/>
    <w:pPr>
      <w:spacing w:before="360"/>
      <w:ind w:firstLine="0"/>
      <w:jc w:val="center"/>
    </w:pPr>
    <w:rPr>
      <w:rFonts w:eastAsiaTheme="minorHAnsi"/>
    </w:rPr>
  </w:style>
  <w:style w:type="character" w:customStyle="1" w:styleId="affffff4">
    <w:name w:val="Номер страниц Знак"/>
    <w:basedOn w:val="affff6"/>
    <w:link w:val="affffff3"/>
    <w:rsid w:val="00CF6AE3"/>
    <w:rPr>
      <w:rFonts w:ascii="Times New Roman" w:eastAsiaTheme="minorHAnsi" w:hAnsi="Times New Roman" w:cs="Times New Roman"/>
      <w:sz w:val="28"/>
      <w:szCs w:val="28"/>
    </w:rPr>
  </w:style>
  <w:style w:type="paragraph" w:customStyle="1" w:styleId="a6">
    <w:name w:val="Номер фрмулы"/>
    <w:basedOn w:val="af"/>
    <w:link w:val="affffff5"/>
    <w:rsid w:val="00CF6AE3"/>
    <w:pPr>
      <w:numPr>
        <w:numId w:val="11"/>
      </w:numPr>
      <w:tabs>
        <w:tab w:val="left" w:pos="9356"/>
      </w:tabs>
      <w:ind w:right="1161"/>
      <w:jc w:val="right"/>
    </w:pPr>
    <w:rPr>
      <w:rFonts w:eastAsiaTheme="minorHAnsi" w:cstheme="minorBidi"/>
      <w:szCs w:val="24"/>
    </w:rPr>
  </w:style>
  <w:style w:type="character" w:customStyle="1" w:styleId="affffff5">
    <w:name w:val="Номер фрмулы Знак"/>
    <w:basedOn w:val="afffff9"/>
    <w:link w:val="a6"/>
    <w:rsid w:val="00CF6AE3"/>
    <w:rPr>
      <w:rFonts w:ascii="Times New Roman" w:eastAsiaTheme="minorHAnsi" w:hAnsi="Times New Roman"/>
      <w:sz w:val="28"/>
      <w:szCs w:val="24"/>
    </w:rPr>
  </w:style>
  <w:style w:type="paragraph" w:customStyle="1" w:styleId="affffff6">
    <w:name w:val="Листинг"/>
    <w:basedOn w:val="af"/>
    <w:rsid w:val="00CF6AE3"/>
    <w:pPr>
      <w:suppressAutoHyphens/>
      <w:spacing w:line="240" w:lineRule="auto"/>
      <w:ind w:firstLine="0"/>
      <w:jc w:val="left"/>
    </w:pPr>
    <w:rPr>
      <w:rFonts w:ascii="Courier New" w:eastAsia="Times New Roman" w:hAnsi="Courier New"/>
      <w:sz w:val="24"/>
      <w:szCs w:val="24"/>
    </w:rPr>
  </w:style>
  <w:style w:type="paragraph" w:customStyle="1" w:styleId="affffff7">
    <w:name w:val="Текст таблицы"/>
    <w:basedOn w:val="affffff8"/>
    <w:link w:val="affffff9"/>
    <w:qFormat/>
    <w:rsid w:val="006416B9"/>
    <w:pPr>
      <w:jc w:val="left"/>
    </w:pPr>
  </w:style>
  <w:style w:type="character" w:customStyle="1" w:styleId="affffff9">
    <w:name w:val="Текст таблицы Знак"/>
    <w:basedOn w:val="af0"/>
    <w:link w:val="affffff7"/>
    <w:rsid w:val="006416B9"/>
    <w:rPr>
      <w:rFonts w:ascii="Times New Roman" w:eastAsia="Times New Roman" w:hAnsi="Times New Roman" w:cs="Times New Roman"/>
      <w:sz w:val="28"/>
      <w:szCs w:val="24"/>
    </w:rPr>
  </w:style>
  <w:style w:type="paragraph" w:customStyle="1" w:styleId="affffffa">
    <w:name w:val="(НИР) Листинг в тексте"/>
    <w:basedOn w:val="af"/>
    <w:link w:val="affffffb"/>
    <w:rsid w:val="00CF6AE3"/>
    <w:pPr>
      <w:spacing w:before="120"/>
      <w:ind w:firstLine="720"/>
    </w:pPr>
    <w:rPr>
      <w:rFonts w:ascii="Courier New" w:eastAsiaTheme="minorHAnsi" w:hAnsi="Courier New" w:cs="Courier New"/>
      <w:sz w:val="24"/>
      <w:szCs w:val="22"/>
      <w:lang w:val="en-US"/>
    </w:rPr>
  </w:style>
  <w:style w:type="character" w:customStyle="1" w:styleId="affffffb">
    <w:name w:val="(НИР) Листинг в тексте Знак"/>
    <w:basedOn w:val="af0"/>
    <w:link w:val="affffffa"/>
    <w:rsid w:val="00CF6AE3"/>
    <w:rPr>
      <w:rFonts w:ascii="Courier New" w:eastAsiaTheme="minorHAnsi" w:hAnsi="Courier New" w:cs="Courier New"/>
      <w:sz w:val="24"/>
      <w:lang w:val="en-US"/>
    </w:rPr>
  </w:style>
  <w:style w:type="paragraph" w:customStyle="1" w:styleId="affffffc">
    <w:name w:val="Шапка таблицы"/>
    <w:basedOn w:val="affffff7"/>
    <w:link w:val="affffffd"/>
    <w:qFormat/>
    <w:rsid w:val="00CF6AE3"/>
    <w:pPr>
      <w:keepNext/>
      <w:suppressAutoHyphens/>
      <w:spacing w:before="20" w:after="20"/>
      <w:jc w:val="center"/>
    </w:pPr>
    <w:rPr>
      <w:b/>
    </w:rPr>
  </w:style>
  <w:style w:type="character" w:customStyle="1" w:styleId="affffffd">
    <w:name w:val="Шапка таблицы Знак"/>
    <w:basedOn w:val="affffff9"/>
    <w:link w:val="affffffc"/>
    <w:rsid w:val="00CF6AE3"/>
    <w:rPr>
      <w:rFonts w:ascii="Times New Roman" w:eastAsia="Times New Roman" w:hAnsi="Times New Roman" w:cs="Times New Roman"/>
      <w:b/>
      <w:sz w:val="24"/>
      <w:szCs w:val="24"/>
    </w:rPr>
  </w:style>
  <w:style w:type="paragraph" w:customStyle="1" w:styleId="affffffe">
    <w:name w:val="Кр.Выделение"/>
    <w:basedOn w:val="af"/>
    <w:link w:val="afffffff"/>
    <w:rsid w:val="00CF6AE3"/>
    <w:pPr>
      <w:ind w:firstLine="720"/>
    </w:pPr>
    <w:rPr>
      <w:rFonts w:eastAsiaTheme="minorHAnsi" w:cstheme="minorBidi"/>
      <w:i/>
      <w:color w:val="FF0000"/>
      <w:szCs w:val="22"/>
    </w:rPr>
  </w:style>
  <w:style w:type="character" w:customStyle="1" w:styleId="afffffff">
    <w:name w:val="Кр.Выделение Знак"/>
    <w:basedOn w:val="af0"/>
    <w:link w:val="affffffe"/>
    <w:rsid w:val="00CF6AE3"/>
    <w:rPr>
      <w:rFonts w:ascii="Times New Roman" w:eastAsiaTheme="minorHAnsi" w:hAnsi="Times New Roman"/>
      <w:i/>
      <w:color w:val="FF0000"/>
      <w:sz w:val="28"/>
    </w:rPr>
  </w:style>
  <w:style w:type="paragraph" w:customStyle="1" w:styleId="afffffff0">
    <w:name w:val="Листинг в тексте (НИР)"/>
    <w:basedOn w:val="af"/>
    <w:link w:val="afffffff1"/>
    <w:uiPriority w:val="4"/>
    <w:qFormat/>
    <w:rsid w:val="00396E15"/>
    <w:pPr>
      <w:suppressAutoHyphens/>
      <w:spacing w:before="120"/>
      <w:ind w:firstLine="720"/>
    </w:pPr>
    <w:rPr>
      <w:rFonts w:ascii="Courier New" w:eastAsiaTheme="minorHAnsi" w:hAnsi="Courier New" w:cs="Courier New"/>
      <w:noProof/>
      <w:sz w:val="24"/>
      <w:szCs w:val="22"/>
      <w:lang w:val="en-US"/>
    </w:rPr>
  </w:style>
  <w:style w:type="character" w:customStyle="1" w:styleId="afffffff1">
    <w:name w:val="Листинг в тексте (НИР) Знак"/>
    <w:basedOn w:val="af0"/>
    <w:link w:val="afffffff0"/>
    <w:uiPriority w:val="4"/>
    <w:rsid w:val="00396E15"/>
    <w:rPr>
      <w:rFonts w:ascii="Courier New" w:eastAsiaTheme="minorHAnsi" w:hAnsi="Courier New" w:cs="Courier New"/>
      <w:noProof/>
      <w:sz w:val="24"/>
      <w:lang w:val="en-US"/>
    </w:rPr>
  </w:style>
  <w:style w:type="paragraph" w:styleId="afffffff2">
    <w:name w:val="endnote text"/>
    <w:basedOn w:val="af"/>
    <w:link w:val="afffffff3"/>
    <w:uiPriority w:val="99"/>
    <w:semiHidden/>
    <w:unhideWhenUsed/>
    <w:rsid w:val="00B05ADD"/>
    <w:pPr>
      <w:spacing w:line="240" w:lineRule="auto"/>
    </w:pPr>
    <w:rPr>
      <w:sz w:val="20"/>
      <w:szCs w:val="20"/>
    </w:rPr>
  </w:style>
  <w:style w:type="character" w:customStyle="1" w:styleId="afffffff3">
    <w:name w:val="Текст концевой сноски Знак"/>
    <w:basedOn w:val="af0"/>
    <w:link w:val="afffffff2"/>
    <w:uiPriority w:val="99"/>
    <w:semiHidden/>
    <w:rsid w:val="00B05ADD"/>
    <w:rPr>
      <w:rFonts w:ascii="Times New Roman" w:hAnsi="Times New Roman" w:cs="Times New Roman"/>
      <w:sz w:val="20"/>
      <w:szCs w:val="20"/>
    </w:rPr>
  </w:style>
  <w:style w:type="character" w:styleId="afffffff4">
    <w:name w:val="endnote reference"/>
    <w:basedOn w:val="af0"/>
    <w:uiPriority w:val="99"/>
    <w:semiHidden/>
    <w:unhideWhenUsed/>
    <w:rsid w:val="00B05ADD"/>
    <w:rPr>
      <w:vertAlign w:val="superscript"/>
    </w:rPr>
  </w:style>
  <w:style w:type="paragraph" w:customStyle="1" w:styleId="afffffff5">
    <w:name w:val="Основной текст (с отступом)"/>
    <w:basedOn w:val="af"/>
    <w:rsid w:val="00676E4C"/>
    <w:pPr>
      <w:spacing w:line="240" w:lineRule="auto"/>
      <w:ind w:firstLine="567"/>
    </w:pPr>
    <w:rPr>
      <w:rFonts w:eastAsia="Times New Roman"/>
      <w:szCs w:val="20"/>
    </w:rPr>
  </w:style>
  <w:style w:type="paragraph" w:customStyle="1" w:styleId="TableBodyText">
    <w:name w:val="Table Body Text"/>
    <w:basedOn w:val="af"/>
    <w:rsid w:val="00114EDA"/>
    <w:pPr>
      <w:spacing w:before="60" w:after="60" w:line="240" w:lineRule="auto"/>
      <w:ind w:firstLine="0"/>
      <w:jc w:val="left"/>
    </w:pPr>
    <w:rPr>
      <w:rFonts w:ascii="Verdana" w:eastAsia="Times New Roman" w:hAnsi="Verdana"/>
      <w:sz w:val="16"/>
      <w:szCs w:val="24"/>
      <w:lang w:val="en-US" w:eastAsia="en-US"/>
    </w:rPr>
  </w:style>
  <w:style w:type="character" w:customStyle="1" w:styleId="HyperlinkGreen">
    <w:name w:val="HyperlinkGreen"/>
    <w:basedOn w:val="af0"/>
    <w:uiPriority w:val="99"/>
    <w:locked/>
    <w:rsid w:val="00114EDA"/>
    <w:rPr>
      <w:color w:val="009900"/>
    </w:rPr>
  </w:style>
  <w:style w:type="table" w:customStyle="1" w:styleId="Table-ShadedHeader">
    <w:name w:val="Table - Shaded Header"/>
    <w:basedOn w:val="af1"/>
    <w:uiPriority w:val="99"/>
    <w:qFormat/>
    <w:rsid w:val="00AC2893"/>
    <w:pPr>
      <w:spacing w:before="60" w:after="60" w:line="240" w:lineRule="auto"/>
    </w:pPr>
    <w:rPr>
      <w:rFonts w:ascii="Verdana" w:eastAsia="Times New Roman" w:hAnsi="Verdana" w:cs="Times New Roman"/>
      <w:sz w:val="16"/>
      <w:szCs w:val="18"/>
      <w:lang w:val="en-US" w:eastAsia="en-US"/>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HeaderText">
    <w:name w:val="Table Header Text"/>
    <w:basedOn w:val="af"/>
    <w:rsid w:val="00AC2893"/>
    <w:pPr>
      <w:spacing w:before="60" w:after="60" w:line="240" w:lineRule="auto"/>
      <w:ind w:firstLine="0"/>
      <w:jc w:val="left"/>
    </w:pPr>
    <w:rPr>
      <w:rFonts w:ascii="Verdana" w:eastAsia="Times New Roman" w:hAnsi="Verdana"/>
      <w:b/>
      <w:sz w:val="16"/>
      <w:szCs w:val="24"/>
      <w:lang w:val="en-US" w:eastAsia="en-US"/>
    </w:rPr>
  </w:style>
  <w:style w:type="table" w:customStyle="1" w:styleId="Table-ShadedHeaderIndented">
    <w:name w:val="Table - Shaded Header Indented"/>
    <w:basedOn w:val="Table-ShadedHeader"/>
    <w:uiPriority w:val="99"/>
    <w:rsid w:val="00A933D1"/>
    <w:tblPr>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fffffff6">
    <w:name w:val="Основной текст (нумерованный)"/>
    <w:basedOn w:val="aff"/>
    <w:rsid w:val="004C1674"/>
    <w:pPr>
      <w:tabs>
        <w:tab w:val="left" w:pos="567"/>
        <w:tab w:val="left" w:pos="709"/>
      </w:tabs>
      <w:spacing w:before="120" w:after="0" w:line="240" w:lineRule="auto"/>
      <w:ind w:firstLine="0"/>
      <w:outlineLvl w:val="1"/>
    </w:pPr>
    <w:rPr>
      <w:color w:val="auto"/>
      <w:szCs w:val="28"/>
    </w:rPr>
  </w:style>
  <w:style w:type="numbering" w:customStyle="1" w:styleId="1">
    <w:name w:val="Стиль1"/>
    <w:uiPriority w:val="99"/>
    <w:rsid w:val="004C1674"/>
    <w:pPr>
      <w:numPr>
        <w:numId w:val="13"/>
      </w:numPr>
    </w:pPr>
  </w:style>
  <w:style w:type="paragraph" w:customStyle="1" w:styleId="a8">
    <w:name w:val="Нумерованный список (латинские буквы)"/>
    <w:basedOn w:val="af"/>
    <w:next w:val="af"/>
    <w:rsid w:val="004236AE"/>
    <w:pPr>
      <w:numPr>
        <w:numId w:val="14"/>
      </w:numPr>
    </w:pPr>
    <w:rPr>
      <w:rFonts w:eastAsia="Times New Roman"/>
      <w:szCs w:val="20"/>
    </w:rPr>
  </w:style>
  <w:style w:type="paragraph" w:customStyle="1" w:styleId="afffffff7">
    <w:name w:val="Исходный код программы"/>
    <w:basedOn w:val="af"/>
    <w:rsid w:val="008A7D5E"/>
    <w:pPr>
      <w:widowControl w:val="0"/>
      <w:autoSpaceDE w:val="0"/>
      <w:autoSpaceDN w:val="0"/>
      <w:adjustRightInd w:val="0"/>
      <w:spacing w:line="240" w:lineRule="auto"/>
      <w:ind w:firstLine="0"/>
      <w:jc w:val="left"/>
    </w:pPr>
    <w:rPr>
      <w:rFonts w:ascii="Courier New" w:hAnsi="Courier New" w:cs="Courier New"/>
      <w:color w:val="000000"/>
      <w:sz w:val="20"/>
      <w:szCs w:val="20"/>
      <w:lang w:val="en-US"/>
    </w:rPr>
  </w:style>
  <w:style w:type="character" w:customStyle="1" w:styleId="afffffff8">
    <w:name w:val="Исходный код программы (зарезервированные слова)"/>
    <w:basedOn w:val="af0"/>
    <w:uiPriority w:val="1"/>
    <w:rsid w:val="008A7D5E"/>
    <w:rPr>
      <w:b/>
      <w:bCs/>
    </w:rPr>
  </w:style>
  <w:style w:type="character" w:customStyle="1" w:styleId="afffffff9">
    <w:name w:val="Исходный код программы (препроцессор)"/>
    <w:basedOn w:val="af0"/>
    <w:uiPriority w:val="1"/>
    <w:rsid w:val="008A7D5E"/>
    <w:rPr>
      <w:b/>
      <w:bCs/>
      <w:color w:val="808080"/>
      <w:lang w:val="ru-RU"/>
    </w:rPr>
  </w:style>
  <w:style w:type="paragraph" w:customStyle="1" w:styleId="17">
    <w:name w:val="Заголовок 1 без нумерации"/>
    <w:basedOn w:val="11"/>
    <w:next w:val="af"/>
    <w:rsid w:val="00D53751"/>
    <w:pPr>
      <w:pageBreakBefore w:val="0"/>
      <w:tabs>
        <w:tab w:val="left" w:pos="567"/>
      </w:tabs>
      <w:spacing w:before="240" w:after="240"/>
      <w:ind w:firstLine="0"/>
      <w:jc w:val="left"/>
    </w:pPr>
    <w:rPr>
      <w:rFonts w:eastAsia="Times New Roman" w:cs="Arial"/>
      <w:b/>
      <w:caps w:val="0"/>
      <w:kern w:val="32"/>
      <w:sz w:val="32"/>
      <w:szCs w:val="32"/>
      <w:lang w:eastAsia="ru-RU"/>
    </w:rPr>
  </w:style>
  <w:style w:type="paragraph" w:styleId="afffffffa">
    <w:name w:val="List Number"/>
    <w:basedOn w:val="af"/>
    <w:semiHidden/>
    <w:rsid w:val="00D53751"/>
    <w:pPr>
      <w:ind w:left="1224" w:hanging="504"/>
    </w:pPr>
    <w:rPr>
      <w:rFonts w:eastAsia="Times New Roman"/>
      <w:sz w:val="24"/>
      <w:szCs w:val="20"/>
    </w:rPr>
  </w:style>
  <w:style w:type="paragraph" w:styleId="afffffffb">
    <w:name w:val="Body Text Indent"/>
    <w:basedOn w:val="af"/>
    <w:link w:val="afffffffc"/>
    <w:semiHidden/>
    <w:rsid w:val="00D53751"/>
    <w:rPr>
      <w:rFonts w:eastAsia="Times New Roman"/>
      <w:color w:val="FF0000"/>
      <w:szCs w:val="24"/>
    </w:rPr>
  </w:style>
  <w:style w:type="character" w:customStyle="1" w:styleId="afffffffc">
    <w:name w:val="Основной текст с отступом Знак"/>
    <w:basedOn w:val="af0"/>
    <w:link w:val="afffffffb"/>
    <w:semiHidden/>
    <w:rsid w:val="00D53751"/>
    <w:rPr>
      <w:rFonts w:ascii="Times New Roman" w:eastAsia="Times New Roman" w:hAnsi="Times New Roman" w:cs="Times New Roman"/>
      <w:color w:val="FF0000"/>
      <w:sz w:val="28"/>
      <w:szCs w:val="24"/>
    </w:rPr>
  </w:style>
  <w:style w:type="paragraph" w:customStyle="1" w:styleId="afffffffd">
    <w:name w:val="Формулы"/>
    <w:basedOn w:val="af"/>
    <w:rsid w:val="00D53751"/>
    <w:pPr>
      <w:tabs>
        <w:tab w:val="left" w:pos="0"/>
        <w:tab w:val="center" w:pos="4536"/>
        <w:tab w:val="right" w:pos="9072"/>
      </w:tabs>
      <w:spacing w:before="120" w:after="120" w:line="216" w:lineRule="auto"/>
      <w:ind w:firstLine="0"/>
      <w:jc w:val="left"/>
    </w:pPr>
    <w:rPr>
      <w:rFonts w:eastAsia="Times New Roman"/>
      <w:szCs w:val="24"/>
    </w:rPr>
  </w:style>
  <w:style w:type="paragraph" w:customStyle="1" w:styleId="afffffffe">
    <w:name w:val="Заглавие статьи"/>
    <w:rsid w:val="00D53751"/>
    <w:pPr>
      <w:spacing w:before="240" w:after="240" w:line="240" w:lineRule="auto"/>
      <w:jc w:val="center"/>
      <w:outlineLvl w:val="0"/>
    </w:pPr>
    <w:rPr>
      <w:rFonts w:ascii="Arial" w:eastAsia="Times New Roman" w:hAnsi="Arial" w:cs="Times New Roman"/>
      <w:b/>
      <w:sz w:val="32"/>
      <w:szCs w:val="20"/>
    </w:rPr>
  </w:style>
  <w:style w:type="paragraph" w:styleId="28">
    <w:name w:val="Body Text Indent 2"/>
    <w:basedOn w:val="af"/>
    <w:link w:val="29"/>
    <w:semiHidden/>
    <w:rsid w:val="00D53751"/>
    <w:pPr>
      <w:spacing w:line="216" w:lineRule="auto"/>
      <w:ind w:firstLine="720"/>
    </w:pPr>
    <w:rPr>
      <w:rFonts w:eastAsia="Times New Roman"/>
      <w:color w:val="FF0000"/>
      <w:sz w:val="32"/>
      <w:szCs w:val="24"/>
    </w:rPr>
  </w:style>
  <w:style w:type="character" w:customStyle="1" w:styleId="29">
    <w:name w:val="Основной текст с отступом 2 Знак"/>
    <w:basedOn w:val="af0"/>
    <w:link w:val="28"/>
    <w:semiHidden/>
    <w:rsid w:val="00D53751"/>
    <w:rPr>
      <w:rFonts w:ascii="Times New Roman" w:eastAsia="Times New Roman" w:hAnsi="Times New Roman" w:cs="Times New Roman"/>
      <w:color w:val="FF0000"/>
      <w:sz w:val="32"/>
      <w:szCs w:val="24"/>
    </w:rPr>
  </w:style>
  <w:style w:type="character" w:styleId="affffffff">
    <w:name w:val="FollowedHyperlink"/>
    <w:semiHidden/>
    <w:rsid w:val="00D53751"/>
    <w:rPr>
      <w:color w:val="800080"/>
      <w:u w:val="single"/>
    </w:rPr>
  </w:style>
  <w:style w:type="character" w:styleId="affffffff0">
    <w:name w:val="page number"/>
    <w:semiHidden/>
    <w:rsid w:val="00D53751"/>
    <w:rPr>
      <w:sz w:val="24"/>
    </w:rPr>
  </w:style>
  <w:style w:type="paragraph" w:styleId="ac">
    <w:name w:val="List Bullet"/>
    <w:basedOn w:val="af"/>
    <w:autoRedefine/>
    <w:semiHidden/>
    <w:rsid w:val="00D53751"/>
    <w:pPr>
      <w:numPr>
        <w:numId w:val="15"/>
      </w:numPr>
    </w:pPr>
    <w:rPr>
      <w:rFonts w:eastAsia="Times New Roman"/>
      <w:b/>
      <w:bCs/>
      <w:szCs w:val="24"/>
      <w:lang w:val="en-US"/>
    </w:rPr>
  </w:style>
  <w:style w:type="paragraph" w:customStyle="1" w:styleId="affffffff1">
    <w:name w:val="Название таблицы"/>
    <w:basedOn w:val="af"/>
    <w:rsid w:val="00D53751"/>
    <w:pPr>
      <w:keepNext/>
      <w:spacing w:after="120" w:line="240" w:lineRule="auto"/>
      <w:ind w:firstLine="0"/>
      <w:jc w:val="left"/>
    </w:pPr>
    <w:rPr>
      <w:rFonts w:eastAsia="Times New Roman"/>
      <w:szCs w:val="20"/>
    </w:rPr>
  </w:style>
  <w:style w:type="paragraph" w:customStyle="1" w:styleId="affffffff2">
    <w:name w:val="Таблица"/>
    <w:basedOn w:val="af"/>
    <w:rsid w:val="00D53751"/>
    <w:pPr>
      <w:spacing w:line="240" w:lineRule="auto"/>
      <w:ind w:firstLine="0"/>
    </w:pPr>
    <w:rPr>
      <w:rFonts w:eastAsia="Times New Roman"/>
      <w:sz w:val="24"/>
      <w:szCs w:val="24"/>
    </w:rPr>
  </w:style>
  <w:style w:type="paragraph" w:styleId="41">
    <w:name w:val="toc 4"/>
    <w:basedOn w:val="af"/>
    <w:next w:val="af"/>
    <w:autoRedefine/>
    <w:uiPriority w:val="39"/>
    <w:rsid w:val="00D53751"/>
    <w:pPr>
      <w:ind w:left="840"/>
    </w:pPr>
    <w:rPr>
      <w:rFonts w:eastAsia="Times New Roman"/>
      <w:szCs w:val="24"/>
    </w:rPr>
  </w:style>
  <w:style w:type="paragraph" w:styleId="51">
    <w:name w:val="toc 5"/>
    <w:basedOn w:val="af"/>
    <w:next w:val="af"/>
    <w:autoRedefine/>
    <w:uiPriority w:val="39"/>
    <w:rsid w:val="00D53751"/>
    <w:pPr>
      <w:ind w:left="1120"/>
    </w:pPr>
    <w:rPr>
      <w:rFonts w:eastAsia="Times New Roman"/>
      <w:szCs w:val="24"/>
    </w:rPr>
  </w:style>
  <w:style w:type="paragraph" w:styleId="61">
    <w:name w:val="toc 6"/>
    <w:basedOn w:val="af"/>
    <w:next w:val="af"/>
    <w:autoRedefine/>
    <w:uiPriority w:val="39"/>
    <w:rsid w:val="00D53751"/>
    <w:pPr>
      <w:ind w:left="1400"/>
    </w:pPr>
    <w:rPr>
      <w:rFonts w:eastAsia="Times New Roman"/>
      <w:szCs w:val="24"/>
    </w:rPr>
  </w:style>
  <w:style w:type="paragraph" w:styleId="71">
    <w:name w:val="toc 7"/>
    <w:basedOn w:val="af"/>
    <w:next w:val="af"/>
    <w:autoRedefine/>
    <w:uiPriority w:val="39"/>
    <w:rsid w:val="00D53751"/>
    <w:pPr>
      <w:ind w:left="1680"/>
    </w:pPr>
    <w:rPr>
      <w:rFonts w:eastAsia="Times New Roman"/>
      <w:szCs w:val="24"/>
    </w:rPr>
  </w:style>
  <w:style w:type="paragraph" w:styleId="81">
    <w:name w:val="toc 8"/>
    <w:basedOn w:val="af"/>
    <w:next w:val="af"/>
    <w:autoRedefine/>
    <w:uiPriority w:val="39"/>
    <w:rsid w:val="00D53751"/>
    <w:pPr>
      <w:ind w:left="1960"/>
    </w:pPr>
    <w:rPr>
      <w:rFonts w:eastAsia="Times New Roman"/>
      <w:szCs w:val="24"/>
    </w:rPr>
  </w:style>
  <w:style w:type="paragraph" w:styleId="91">
    <w:name w:val="toc 9"/>
    <w:basedOn w:val="af"/>
    <w:next w:val="af"/>
    <w:autoRedefine/>
    <w:uiPriority w:val="39"/>
    <w:rsid w:val="00D53751"/>
    <w:pPr>
      <w:ind w:left="2240"/>
    </w:pPr>
    <w:rPr>
      <w:rFonts w:eastAsia="Times New Roman"/>
      <w:szCs w:val="24"/>
    </w:rPr>
  </w:style>
  <w:style w:type="paragraph" w:customStyle="1" w:styleId="affffffff3">
    <w:name w:val="Заголовок содержания"/>
    <w:basedOn w:val="17"/>
    <w:next w:val="af"/>
    <w:rsid w:val="00D53751"/>
    <w:pPr>
      <w:outlineLvl w:val="9"/>
    </w:pPr>
  </w:style>
  <w:style w:type="paragraph" w:customStyle="1" w:styleId="affffff8">
    <w:name w:val="Таблица (крупный)"/>
    <w:basedOn w:val="affffffff2"/>
    <w:rsid w:val="00D53751"/>
    <w:rPr>
      <w:sz w:val="28"/>
    </w:rPr>
  </w:style>
  <w:style w:type="paragraph" w:customStyle="1" w:styleId="2a">
    <w:name w:val="Заголовок 2 без нумерации"/>
    <w:basedOn w:val="20"/>
    <w:rsid w:val="00D53751"/>
    <w:pPr>
      <w:keepLines w:val="0"/>
      <w:tabs>
        <w:tab w:val="left" w:pos="567"/>
      </w:tabs>
      <w:spacing w:before="360" w:after="120"/>
      <w:ind w:firstLine="0"/>
      <w:jc w:val="left"/>
    </w:pPr>
    <w:rPr>
      <w:rFonts w:ascii="Times New Roman" w:eastAsia="Times New Roman" w:hAnsi="Times New Roman" w:cs="Arial"/>
      <w:iCs/>
      <w:color w:val="auto"/>
      <w:szCs w:val="28"/>
      <w:lang w:eastAsia="ru-RU"/>
    </w:rPr>
  </w:style>
  <w:style w:type="paragraph" w:customStyle="1" w:styleId="38">
    <w:name w:val="Заголовок 3 без нумерации"/>
    <w:basedOn w:val="30"/>
    <w:rsid w:val="00D53751"/>
    <w:pPr>
      <w:keepLines w:val="0"/>
      <w:tabs>
        <w:tab w:val="left" w:pos="851"/>
      </w:tabs>
      <w:suppressAutoHyphens w:val="0"/>
      <w:spacing w:before="120" w:after="60"/>
      <w:ind w:firstLine="0"/>
    </w:pPr>
    <w:rPr>
      <w:rFonts w:eastAsia="Times New Roman" w:cs="Arial"/>
      <w:szCs w:val="26"/>
      <w:lang w:eastAsia="ru-RU"/>
    </w:rPr>
  </w:style>
  <w:style w:type="paragraph" w:customStyle="1" w:styleId="affffffff4">
    <w:name w:val="Многоуровневый список"/>
    <w:basedOn w:val="afffffffb"/>
    <w:rsid w:val="00D53751"/>
    <w:pPr>
      <w:spacing w:after="120" w:line="240" w:lineRule="auto"/>
      <w:ind w:firstLine="0"/>
    </w:pPr>
    <w:rPr>
      <w:color w:val="auto"/>
      <w:szCs w:val="28"/>
    </w:rPr>
  </w:style>
  <w:style w:type="paragraph" w:customStyle="1" w:styleId="affffffff5">
    <w:name w:val="Базовый НИР"/>
    <w:basedOn w:val="af"/>
    <w:rsid w:val="00D53751"/>
    <w:rPr>
      <w:rFonts w:eastAsia="Times New Roman"/>
      <w:kern w:val="1"/>
      <w:szCs w:val="24"/>
      <w:lang w:eastAsia="zh-CN"/>
    </w:rPr>
  </w:style>
  <w:style w:type="paragraph" w:customStyle="1" w:styleId="affffffff6">
    <w:name w:val="Содержимое таблицы"/>
    <w:basedOn w:val="af"/>
    <w:rsid w:val="00D53751"/>
    <w:pPr>
      <w:suppressLineNumbers/>
      <w:spacing w:line="240" w:lineRule="auto"/>
      <w:ind w:firstLine="0"/>
    </w:pPr>
    <w:rPr>
      <w:rFonts w:eastAsia="Times New Roman"/>
      <w:kern w:val="1"/>
      <w:sz w:val="24"/>
      <w:szCs w:val="24"/>
      <w:lang w:eastAsia="zh-CN"/>
    </w:rPr>
  </w:style>
  <w:style w:type="paragraph" w:customStyle="1" w:styleId="affffffff7">
    <w:name w:val="Заголовок таблицы"/>
    <w:basedOn w:val="affffffff6"/>
    <w:rsid w:val="00D53751"/>
    <w:pPr>
      <w:jc w:val="center"/>
    </w:pPr>
    <w:rPr>
      <w:bCs/>
    </w:rPr>
  </w:style>
  <w:style w:type="paragraph" w:styleId="affffffff8">
    <w:name w:val="table of figures"/>
    <w:basedOn w:val="af"/>
    <w:rsid w:val="00D53751"/>
    <w:pPr>
      <w:keepNext/>
      <w:spacing w:before="240" w:line="240" w:lineRule="auto"/>
      <w:ind w:firstLine="0"/>
      <w:jc w:val="center"/>
    </w:pPr>
    <w:rPr>
      <w:rFonts w:eastAsia="Times New Roman"/>
      <w:kern w:val="1"/>
      <w:sz w:val="32"/>
      <w:szCs w:val="24"/>
      <w:lang w:eastAsia="zh-CN"/>
    </w:rPr>
  </w:style>
  <w:style w:type="paragraph" w:styleId="affffffff9">
    <w:name w:val="Revision"/>
    <w:hidden/>
    <w:uiPriority w:val="99"/>
    <w:semiHidden/>
    <w:rsid w:val="00D53751"/>
    <w:pPr>
      <w:spacing w:after="0" w:line="240" w:lineRule="auto"/>
    </w:pPr>
    <w:rPr>
      <w:rFonts w:ascii="Times New Roman" w:eastAsia="Times New Roman" w:hAnsi="Times New Roman" w:cs="Times New Roman"/>
      <w:sz w:val="28"/>
      <w:szCs w:val="24"/>
    </w:rPr>
  </w:style>
  <w:style w:type="paragraph" w:customStyle="1" w:styleId="-120">
    <w:name w:val="Атаб-12"/>
    <w:basedOn w:val="af"/>
    <w:rsid w:val="00D53751"/>
    <w:pPr>
      <w:suppressAutoHyphens/>
      <w:ind w:firstLine="0"/>
      <w:jc w:val="left"/>
    </w:pPr>
    <w:rPr>
      <w:rFonts w:eastAsia="Times New Roman"/>
      <w:szCs w:val="20"/>
    </w:rPr>
  </w:style>
  <w:style w:type="paragraph" w:customStyle="1" w:styleId="affffffffa">
    <w:name w:val="Неформатированный текст"/>
    <w:basedOn w:val="af"/>
    <w:rsid w:val="00D53751"/>
    <w:pPr>
      <w:ind w:firstLine="0"/>
      <w:jc w:val="left"/>
    </w:pPr>
    <w:rPr>
      <w:rFonts w:eastAsia="Times New Roman"/>
      <w:szCs w:val="24"/>
    </w:rPr>
  </w:style>
  <w:style w:type="paragraph" w:customStyle="1" w:styleId="affffffffb">
    <w:name w:val="Обычный (О)"/>
    <w:basedOn w:val="af"/>
    <w:rsid w:val="00D53751"/>
    <w:pPr>
      <w:spacing w:line="240" w:lineRule="auto"/>
    </w:pPr>
    <w:rPr>
      <w:rFonts w:ascii="Times New Roman CYR" w:eastAsia="Times New Roman" w:hAnsi="Times New Roman CYR"/>
      <w:szCs w:val="20"/>
    </w:rPr>
  </w:style>
  <w:style w:type="paragraph" w:customStyle="1" w:styleId="affffffffc">
    <w:name w:val="Прототип функции"/>
    <w:basedOn w:val="affc"/>
    <w:qFormat/>
    <w:rsid w:val="00EF730B"/>
    <w:pPr>
      <w:spacing w:line="360" w:lineRule="auto"/>
    </w:pPr>
  </w:style>
  <w:style w:type="paragraph" w:customStyle="1" w:styleId="affffffffd">
    <w:name w:val="Подзаголовок описания функции"/>
    <w:basedOn w:val="af"/>
    <w:next w:val="af"/>
    <w:qFormat/>
    <w:rsid w:val="004D5295"/>
    <w:pPr>
      <w:keepNext/>
      <w:spacing w:before="120"/>
      <w:ind w:firstLine="0"/>
    </w:pPr>
    <w:rPr>
      <w:b/>
    </w:rPr>
  </w:style>
  <w:style w:type="paragraph" w:customStyle="1" w:styleId="affffffffe">
    <w:name w:val="Подзаголовок возвращаемого значения"/>
    <w:basedOn w:val="affffffffd"/>
    <w:qFormat/>
    <w:rsid w:val="007F1567"/>
    <w:pPr>
      <w:spacing w:before="240"/>
    </w:pPr>
  </w:style>
  <w:style w:type="paragraph" w:customStyle="1" w:styleId="afffffffff">
    <w:name w:val="Красный"/>
    <w:basedOn w:val="af"/>
    <w:next w:val="af"/>
    <w:link w:val="afffffffff0"/>
    <w:qFormat/>
    <w:rsid w:val="00E94198"/>
    <w:rPr>
      <w:color w:val="FF0000"/>
    </w:rPr>
  </w:style>
  <w:style w:type="character" w:customStyle="1" w:styleId="afffffffff0">
    <w:name w:val="Красный Знак"/>
    <w:basedOn w:val="af0"/>
    <w:link w:val="afffffffff"/>
    <w:rsid w:val="00E94198"/>
    <w:rPr>
      <w:rFonts w:ascii="Times New Roman" w:hAnsi="Times New Roman" w:cs="Times New Roman"/>
      <w:color w:val="FF0000"/>
      <w:sz w:val="28"/>
      <w:szCs w:val="28"/>
    </w:rPr>
  </w:style>
  <w:style w:type="paragraph" w:customStyle="1" w:styleId="afffffffff1">
    <w:name w:val="Краткое описание функции"/>
    <w:basedOn w:val="af"/>
    <w:qFormat/>
    <w:rsid w:val="00A474EB"/>
    <w:pPr>
      <w:spacing w:after="120"/>
    </w:pPr>
  </w:style>
  <w:style w:type="paragraph" w:customStyle="1" w:styleId="afffffffff2">
    <w:name w:val="Табл.ОписаниеФунк"/>
    <w:basedOn w:val="affffff7"/>
    <w:link w:val="afffffffff3"/>
    <w:qFormat/>
    <w:rsid w:val="00F25699"/>
    <w:pPr>
      <w:keepNext/>
      <w:suppressAutoHyphens/>
      <w:spacing w:before="60" w:after="60"/>
    </w:pPr>
    <w:rPr>
      <w:szCs w:val="28"/>
    </w:rPr>
  </w:style>
  <w:style w:type="character" w:customStyle="1" w:styleId="afffffffff3">
    <w:name w:val="Табл.ОписаниеФунк Знак"/>
    <w:basedOn w:val="affffff9"/>
    <w:link w:val="afffffffff2"/>
    <w:rsid w:val="00F25699"/>
    <w:rPr>
      <w:rFonts w:ascii="Times New Roman" w:eastAsia="Times New Roman" w:hAnsi="Times New Roman" w:cs="Times New Roman"/>
      <w:sz w:val="28"/>
      <w:szCs w:val="28"/>
    </w:rPr>
  </w:style>
  <w:style w:type="paragraph" w:customStyle="1" w:styleId="afffffffff4">
    <w:name w:val="Прототип функции (глоссарий)"/>
    <w:basedOn w:val="affffffffc"/>
    <w:qFormat/>
    <w:rsid w:val="00E13EC3"/>
    <w:pPr>
      <w:keepNext/>
      <w:tabs>
        <w:tab w:val="left" w:pos="1134"/>
      </w:tabs>
      <w:spacing w:line="264"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751501">
      <w:bodyDiv w:val="1"/>
      <w:marLeft w:val="0"/>
      <w:marRight w:val="0"/>
      <w:marTop w:val="0"/>
      <w:marBottom w:val="0"/>
      <w:divBdr>
        <w:top w:val="none" w:sz="0" w:space="0" w:color="auto"/>
        <w:left w:val="none" w:sz="0" w:space="0" w:color="auto"/>
        <w:bottom w:val="none" w:sz="0" w:space="0" w:color="auto"/>
        <w:right w:val="none" w:sz="0" w:space="0" w:color="auto"/>
      </w:divBdr>
    </w:div>
    <w:div w:id="431515356">
      <w:bodyDiv w:val="1"/>
      <w:marLeft w:val="0"/>
      <w:marRight w:val="0"/>
      <w:marTop w:val="0"/>
      <w:marBottom w:val="0"/>
      <w:divBdr>
        <w:top w:val="none" w:sz="0" w:space="0" w:color="auto"/>
        <w:left w:val="none" w:sz="0" w:space="0" w:color="auto"/>
        <w:bottom w:val="none" w:sz="0" w:space="0" w:color="auto"/>
        <w:right w:val="none" w:sz="0" w:space="0" w:color="auto"/>
      </w:divBdr>
    </w:div>
    <w:div w:id="544409891">
      <w:bodyDiv w:val="1"/>
      <w:marLeft w:val="0"/>
      <w:marRight w:val="0"/>
      <w:marTop w:val="0"/>
      <w:marBottom w:val="0"/>
      <w:divBdr>
        <w:top w:val="none" w:sz="0" w:space="0" w:color="auto"/>
        <w:left w:val="none" w:sz="0" w:space="0" w:color="auto"/>
        <w:bottom w:val="none" w:sz="0" w:space="0" w:color="auto"/>
        <w:right w:val="none" w:sz="0" w:space="0" w:color="auto"/>
      </w:divBdr>
    </w:div>
    <w:div w:id="1025136406">
      <w:bodyDiv w:val="1"/>
      <w:marLeft w:val="0"/>
      <w:marRight w:val="0"/>
      <w:marTop w:val="0"/>
      <w:marBottom w:val="0"/>
      <w:divBdr>
        <w:top w:val="none" w:sz="0" w:space="0" w:color="auto"/>
        <w:left w:val="none" w:sz="0" w:space="0" w:color="auto"/>
        <w:bottom w:val="none" w:sz="0" w:space="0" w:color="auto"/>
        <w:right w:val="none" w:sz="0" w:space="0" w:color="auto"/>
      </w:divBdr>
    </w:div>
    <w:div w:id="1679893052">
      <w:bodyDiv w:val="1"/>
      <w:marLeft w:val="0"/>
      <w:marRight w:val="0"/>
      <w:marTop w:val="0"/>
      <w:marBottom w:val="0"/>
      <w:divBdr>
        <w:top w:val="none" w:sz="0" w:space="0" w:color="auto"/>
        <w:left w:val="none" w:sz="0" w:space="0" w:color="auto"/>
        <w:bottom w:val="none" w:sz="0" w:space="0" w:color="auto"/>
        <w:right w:val="none" w:sz="0" w:space="0" w:color="auto"/>
      </w:divBdr>
      <w:divsChild>
        <w:div w:id="1736127120">
          <w:marLeft w:val="547"/>
          <w:marRight w:val="0"/>
          <w:marTop w:val="360"/>
          <w:marBottom w:val="0"/>
          <w:divBdr>
            <w:top w:val="none" w:sz="0" w:space="0" w:color="auto"/>
            <w:left w:val="none" w:sz="0" w:space="0" w:color="auto"/>
            <w:bottom w:val="none" w:sz="0" w:space="0" w:color="auto"/>
            <w:right w:val="none" w:sz="0" w:space="0" w:color="auto"/>
          </w:divBdr>
        </w:div>
      </w:divsChild>
    </w:div>
    <w:div w:id="1762991023">
      <w:bodyDiv w:val="1"/>
      <w:marLeft w:val="0"/>
      <w:marRight w:val="0"/>
      <w:marTop w:val="0"/>
      <w:marBottom w:val="0"/>
      <w:divBdr>
        <w:top w:val="none" w:sz="0" w:space="0" w:color="auto"/>
        <w:left w:val="none" w:sz="0" w:space="0" w:color="auto"/>
        <w:bottom w:val="none" w:sz="0" w:space="0" w:color="auto"/>
        <w:right w:val="none" w:sz="0" w:space="0" w:color="auto"/>
      </w:divBdr>
      <w:divsChild>
        <w:div w:id="1451165983">
          <w:marLeft w:val="547"/>
          <w:marRight w:val="0"/>
          <w:marTop w:val="360"/>
          <w:marBottom w:val="0"/>
          <w:divBdr>
            <w:top w:val="none" w:sz="0" w:space="0" w:color="auto"/>
            <w:left w:val="none" w:sz="0" w:space="0" w:color="auto"/>
            <w:bottom w:val="none" w:sz="0" w:space="0" w:color="auto"/>
            <w:right w:val="none" w:sz="0" w:space="0" w:color="auto"/>
          </w:divBdr>
        </w:div>
      </w:divsChild>
    </w:div>
    <w:div w:id="1821539319">
      <w:bodyDiv w:val="1"/>
      <w:marLeft w:val="0"/>
      <w:marRight w:val="0"/>
      <w:marTop w:val="0"/>
      <w:marBottom w:val="0"/>
      <w:divBdr>
        <w:top w:val="none" w:sz="0" w:space="0" w:color="auto"/>
        <w:left w:val="none" w:sz="0" w:space="0" w:color="auto"/>
        <w:bottom w:val="none" w:sz="0" w:space="0" w:color="auto"/>
        <w:right w:val="none" w:sz="0" w:space="0" w:color="auto"/>
      </w:divBdr>
    </w:div>
    <w:div w:id="197198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Secret\&#1064;&#1072;&#1073;&#1083;&#1086;&#1085;&#1099;\&#1053;&#1048;&#1056;.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51763-F1CF-4EA2-A94B-5DB68348E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НИР.dotx</Template>
  <TotalTime>32</TotalTime>
  <Pages>75</Pages>
  <Words>14202</Words>
  <Characters>80955</Characters>
  <Application>Microsoft Office Word</Application>
  <DocSecurity>0</DocSecurity>
  <Lines>674</Lines>
  <Paragraphs>189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dc:creator>
  <cp:lastModifiedBy>Dmitry</cp:lastModifiedBy>
  <cp:revision>13</cp:revision>
  <cp:lastPrinted>2019-11-05T12:03:00Z</cp:lastPrinted>
  <dcterms:created xsi:type="dcterms:W3CDTF">2019-12-30T05:28:00Z</dcterms:created>
  <dcterms:modified xsi:type="dcterms:W3CDTF">2024-09-22T15:02:00Z</dcterms:modified>
</cp:coreProperties>
</file>